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5FC" w:rsidRPr="005914BA" w:rsidRDefault="00EE159B">
      <w:pPr>
        <w:jc w:val="center"/>
      </w:pPr>
      <w:r w:rsidRPr="005914BA">
        <w:t xml:space="preserve"> </w:t>
      </w:r>
    </w:p>
    <w:p w:rsidR="00B825FC" w:rsidRPr="005914BA" w:rsidRDefault="00B825FC">
      <w:pPr>
        <w:jc w:val="center"/>
      </w:pPr>
    </w:p>
    <w:p w:rsidR="00B825FC" w:rsidRPr="005914BA" w:rsidRDefault="00B825FC">
      <w:pPr>
        <w:jc w:val="center"/>
      </w:pPr>
    </w:p>
    <w:p w:rsidR="00B825FC" w:rsidRPr="005914BA" w:rsidRDefault="00B825FC">
      <w:pPr>
        <w:jc w:val="center"/>
      </w:pPr>
    </w:p>
    <w:p w:rsidR="00B825FC" w:rsidRPr="005914BA" w:rsidRDefault="00B825FC">
      <w:pPr>
        <w:jc w:val="center"/>
      </w:pPr>
    </w:p>
    <w:p w:rsidR="00EF7C2A" w:rsidRPr="005914BA" w:rsidRDefault="000D246B">
      <w:pPr>
        <w:jc w:val="center"/>
        <w:rPr>
          <w:b/>
          <w:bCs/>
          <w:sz w:val="48"/>
          <w:szCs w:val="48"/>
        </w:rPr>
      </w:pPr>
      <w:r w:rsidRPr="005914BA">
        <w:rPr>
          <w:b/>
          <w:bCs/>
          <w:sz w:val="48"/>
          <w:szCs w:val="48"/>
        </w:rPr>
        <w:t>Normal</w:t>
      </w:r>
      <w:r w:rsidR="00263016" w:rsidRPr="005914BA">
        <w:rPr>
          <w:b/>
          <w:bCs/>
          <w:sz w:val="48"/>
          <w:szCs w:val="48"/>
        </w:rPr>
        <w:t>s</w:t>
      </w:r>
      <w:r w:rsidRPr="005914BA">
        <w:rPr>
          <w:b/>
          <w:bCs/>
          <w:sz w:val="48"/>
          <w:szCs w:val="48"/>
        </w:rPr>
        <w:t xml:space="preserve"> </w:t>
      </w:r>
      <w:r w:rsidR="002A143C" w:rsidRPr="005914BA">
        <w:rPr>
          <w:b/>
          <w:bCs/>
          <w:sz w:val="48"/>
          <w:szCs w:val="48"/>
        </w:rPr>
        <w:t>Data</w:t>
      </w:r>
      <w:r w:rsidR="00B96A35" w:rsidRPr="005914BA">
        <w:rPr>
          <w:b/>
          <w:bCs/>
          <w:sz w:val="48"/>
          <w:szCs w:val="48"/>
        </w:rPr>
        <w:t xml:space="preserve"> </w:t>
      </w:r>
      <w:r w:rsidRPr="005914BA">
        <w:rPr>
          <w:b/>
          <w:bCs/>
          <w:sz w:val="48"/>
          <w:szCs w:val="48"/>
        </w:rPr>
        <w:t>and Normal</w:t>
      </w:r>
      <w:r w:rsidR="00263016" w:rsidRPr="005914BA">
        <w:rPr>
          <w:b/>
          <w:bCs/>
          <w:sz w:val="48"/>
          <w:szCs w:val="48"/>
        </w:rPr>
        <w:t>s</w:t>
      </w:r>
      <w:r w:rsidR="005914BA" w:rsidRPr="005914BA">
        <w:rPr>
          <w:b/>
          <w:bCs/>
          <w:sz w:val="48"/>
          <w:szCs w:val="48"/>
        </w:rPr>
        <w:t xml:space="preserve"> Database </w:t>
      </w:r>
      <w:r w:rsidRPr="005914BA">
        <w:rPr>
          <w:b/>
          <w:bCs/>
          <w:sz w:val="48"/>
          <w:szCs w:val="48"/>
        </w:rPr>
        <w:t>Editor</w:t>
      </w:r>
      <w:r w:rsidR="00B825FC" w:rsidRPr="005914BA">
        <w:rPr>
          <w:b/>
          <w:bCs/>
          <w:sz w:val="48"/>
          <w:szCs w:val="48"/>
        </w:rPr>
        <w:t xml:space="preserve"> </w:t>
      </w:r>
    </w:p>
    <w:p w:rsidR="00EF7C2A" w:rsidRPr="005914BA" w:rsidRDefault="00EF7C2A">
      <w:pPr>
        <w:jc w:val="center"/>
      </w:pPr>
    </w:p>
    <w:p w:rsidR="00EF7C2A" w:rsidRDefault="00E06934">
      <w:pPr>
        <w:jc w:val="center"/>
      </w:pPr>
      <w:r>
        <w:rPr>
          <w:noProof/>
          <w:lang w:eastAsia="en-CA"/>
        </w:rPr>
        <w:drawing>
          <wp:inline distT="0" distB="0" distL="0" distR="0">
            <wp:extent cx="2134452" cy="1608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452" cy="160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2A8" w:rsidRPr="0075432D" w:rsidRDefault="000012A8">
      <w:pPr>
        <w:jc w:val="center"/>
      </w:pPr>
    </w:p>
    <w:p w:rsidR="00EF7C2A" w:rsidRPr="0075432D" w:rsidRDefault="00EF7C2A">
      <w:pPr>
        <w:jc w:val="center"/>
        <w:rPr>
          <w:b/>
          <w:bCs/>
        </w:rPr>
      </w:pPr>
    </w:p>
    <w:p w:rsidR="00B96A35" w:rsidRPr="008D48A1" w:rsidRDefault="00B825FC">
      <w:pPr>
        <w:jc w:val="center"/>
        <w:rPr>
          <w:b/>
          <w:bCs/>
          <w:sz w:val="36"/>
          <w:szCs w:val="36"/>
          <w:lang w:val="fr-CA"/>
        </w:rPr>
      </w:pPr>
      <w:r w:rsidRPr="008D48A1">
        <w:rPr>
          <w:b/>
          <w:bCs/>
          <w:sz w:val="36"/>
          <w:szCs w:val="36"/>
          <w:lang w:val="fr-CA"/>
        </w:rPr>
        <w:t>Jacques Régnière</w:t>
      </w:r>
    </w:p>
    <w:p w:rsidR="00B96A35" w:rsidRPr="008D48A1" w:rsidRDefault="00B825FC">
      <w:pPr>
        <w:jc w:val="center"/>
        <w:rPr>
          <w:b/>
          <w:bCs/>
          <w:sz w:val="36"/>
          <w:szCs w:val="36"/>
          <w:lang w:val="fr-CA"/>
        </w:rPr>
      </w:pPr>
      <w:r w:rsidRPr="008D48A1">
        <w:rPr>
          <w:b/>
          <w:bCs/>
          <w:sz w:val="36"/>
          <w:szCs w:val="36"/>
          <w:lang w:val="fr-CA"/>
        </w:rPr>
        <w:t>Rémi Saint-Amant</w:t>
      </w:r>
    </w:p>
    <w:p w:rsidR="00B825FC" w:rsidRDefault="00313CAE">
      <w:pPr>
        <w:jc w:val="center"/>
        <w:rPr>
          <w:b/>
          <w:bCs/>
          <w:sz w:val="36"/>
          <w:szCs w:val="36"/>
          <w:lang w:val="fr-CA"/>
        </w:rPr>
      </w:pPr>
      <w:r w:rsidRPr="008D48A1">
        <w:rPr>
          <w:b/>
          <w:bCs/>
          <w:sz w:val="36"/>
          <w:szCs w:val="36"/>
          <w:lang w:val="fr-CA"/>
        </w:rPr>
        <w:t>Ariane Béchard</w:t>
      </w:r>
    </w:p>
    <w:p w:rsidR="003B2A1A" w:rsidRPr="00D370A5" w:rsidRDefault="003B2A1A">
      <w:pPr>
        <w:jc w:val="center"/>
        <w:rPr>
          <w:b/>
          <w:bCs/>
          <w:sz w:val="36"/>
          <w:szCs w:val="36"/>
        </w:rPr>
      </w:pPr>
      <w:r w:rsidRPr="00D370A5">
        <w:rPr>
          <w:b/>
          <w:bCs/>
          <w:sz w:val="36"/>
          <w:szCs w:val="36"/>
        </w:rPr>
        <w:t>Ahmed Moutaoufik</w:t>
      </w:r>
    </w:p>
    <w:p w:rsidR="00B825FC" w:rsidRPr="00D370A5" w:rsidRDefault="00B825FC">
      <w:pPr>
        <w:jc w:val="center"/>
        <w:rPr>
          <w:b/>
          <w:bCs/>
          <w:sz w:val="36"/>
          <w:szCs w:val="36"/>
        </w:rPr>
      </w:pPr>
    </w:p>
    <w:p w:rsidR="00B96A35" w:rsidRPr="00D370A5" w:rsidRDefault="00B96A35">
      <w:pPr>
        <w:jc w:val="center"/>
        <w:rPr>
          <w:b/>
          <w:bCs/>
          <w:sz w:val="36"/>
          <w:szCs w:val="36"/>
        </w:rPr>
      </w:pPr>
    </w:p>
    <w:p w:rsidR="00B96A35" w:rsidRPr="00D370A5" w:rsidRDefault="00B96A35">
      <w:pPr>
        <w:jc w:val="center"/>
        <w:rPr>
          <w:b/>
          <w:bCs/>
          <w:sz w:val="36"/>
          <w:szCs w:val="36"/>
        </w:rPr>
      </w:pPr>
    </w:p>
    <w:p w:rsidR="00B825FC" w:rsidRPr="0075432D" w:rsidRDefault="002201AF">
      <w:pPr>
        <w:jc w:val="center"/>
        <w:rPr>
          <w:b/>
          <w:bCs/>
          <w:sz w:val="36"/>
          <w:szCs w:val="36"/>
        </w:rPr>
      </w:pPr>
      <w:r w:rsidRPr="0075432D">
        <w:rPr>
          <w:b/>
          <w:bCs/>
          <w:sz w:val="36"/>
          <w:szCs w:val="36"/>
        </w:rPr>
        <w:t>201</w:t>
      </w:r>
      <w:r w:rsidR="00CD2395">
        <w:rPr>
          <w:b/>
          <w:bCs/>
          <w:sz w:val="36"/>
          <w:szCs w:val="36"/>
        </w:rPr>
        <w:t>7</w:t>
      </w:r>
    </w:p>
    <w:p w:rsidR="00B825FC" w:rsidRDefault="00B825FC">
      <w:pPr>
        <w:jc w:val="center"/>
        <w:rPr>
          <w:b/>
          <w:bCs/>
          <w:sz w:val="28"/>
          <w:szCs w:val="28"/>
        </w:rPr>
      </w:pPr>
    </w:p>
    <w:p w:rsidR="00B96A35" w:rsidRDefault="00B96A35">
      <w:pPr>
        <w:jc w:val="center"/>
        <w:rPr>
          <w:b/>
          <w:bCs/>
          <w:sz w:val="28"/>
          <w:szCs w:val="28"/>
        </w:rPr>
      </w:pPr>
    </w:p>
    <w:p w:rsidR="00B96A35" w:rsidRPr="0075432D" w:rsidRDefault="00B96A35">
      <w:pPr>
        <w:jc w:val="center"/>
        <w:rPr>
          <w:b/>
          <w:bCs/>
          <w:sz w:val="28"/>
          <w:szCs w:val="28"/>
        </w:rPr>
      </w:pPr>
    </w:p>
    <w:p w:rsidR="00B825FC" w:rsidRPr="0075432D" w:rsidRDefault="00B825FC">
      <w:pPr>
        <w:jc w:val="center"/>
        <w:rPr>
          <w:b/>
          <w:bCs/>
          <w:sz w:val="28"/>
          <w:szCs w:val="28"/>
        </w:rPr>
      </w:pPr>
      <w:r w:rsidRPr="0075432D">
        <w:rPr>
          <w:b/>
          <w:bCs/>
          <w:sz w:val="28"/>
          <w:szCs w:val="28"/>
        </w:rPr>
        <w:t xml:space="preserve">Natural Resources </w:t>
      </w:r>
      <w:smartTag w:uri="urn:schemas-microsoft-com:office:smarttags" w:element="place">
        <w:smartTag w:uri="urn:schemas-microsoft-com:office:smarttags" w:element="country-region">
          <w:r w:rsidRPr="0075432D">
            <w:rPr>
              <w:b/>
              <w:bCs/>
              <w:sz w:val="28"/>
              <w:szCs w:val="28"/>
            </w:rPr>
            <w:t>Canada</w:t>
          </w:r>
        </w:smartTag>
      </w:smartTag>
    </w:p>
    <w:p w:rsidR="00B825FC" w:rsidRPr="0075432D" w:rsidRDefault="00B825FC">
      <w:pPr>
        <w:jc w:val="center"/>
        <w:rPr>
          <w:b/>
          <w:bCs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75432D">
            <w:rPr>
              <w:b/>
              <w:bCs/>
              <w:sz w:val="28"/>
              <w:szCs w:val="28"/>
            </w:rPr>
            <w:t>Canadian</w:t>
          </w:r>
        </w:smartTag>
        <w:r w:rsidRPr="0075432D">
          <w:rPr>
            <w:b/>
            <w:bCs/>
            <w:sz w:val="28"/>
            <w:szCs w:val="28"/>
          </w:rPr>
          <w:t xml:space="preserve"> </w:t>
        </w:r>
        <w:smartTag w:uri="urn:schemas-microsoft-com:office:smarttags" w:element="PlaceType">
          <w:r w:rsidRPr="0075432D">
            <w:rPr>
              <w:b/>
              <w:bCs/>
              <w:sz w:val="28"/>
              <w:szCs w:val="28"/>
            </w:rPr>
            <w:t>Forest</w:t>
          </w:r>
        </w:smartTag>
      </w:smartTag>
      <w:r w:rsidRPr="0075432D">
        <w:rPr>
          <w:b/>
          <w:bCs/>
          <w:sz w:val="28"/>
          <w:szCs w:val="28"/>
        </w:rPr>
        <w:t xml:space="preserve"> Service</w:t>
      </w:r>
    </w:p>
    <w:p w:rsidR="00B825FC" w:rsidRPr="0075432D" w:rsidRDefault="00B825FC">
      <w:pPr>
        <w:jc w:val="center"/>
        <w:rPr>
          <w:b/>
          <w:bCs/>
          <w:sz w:val="28"/>
          <w:szCs w:val="28"/>
        </w:rPr>
      </w:pPr>
      <w:r w:rsidRPr="0075432D">
        <w:rPr>
          <w:b/>
          <w:bCs/>
          <w:sz w:val="28"/>
          <w:szCs w:val="28"/>
        </w:rPr>
        <w:t>Laurentian Forestry Centre</w:t>
      </w:r>
    </w:p>
    <w:p w:rsidR="00B825FC" w:rsidRPr="0075432D" w:rsidRDefault="00A54F51">
      <w:pPr>
        <w:jc w:val="center"/>
        <w:rPr>
          <w:b/>
          <w:bCs/>
          <w:sz w:val="28"/>
          <w:szCs w:val="28"/>
        </w:rPr>
      </w:pPr>
      <w:smartTag w:uri="urn:schemas-microsoft-com:office:smarttags" w:element="address">
        <w:smartTag w:uri="urn:schemas-microsoft-com:office:smarttags" w:element="Street">
          <w:r w:rsidRPr="0075432D">
            <w:rPr>
              <w:b/>
              <w:bCs/>
              <w:sz w:val="28"/>
              <w:szCs w:val="28"/>
            </w:rPr>
            <w:t>P.O. Box</w:t>
          </w:r>
        </w:smartTag>
        <w:r w:rsidRPr="0075432D">
          <w:rPr>
            <w:b/>
            <w:bCs/>
            <w:sz w:val="28"/>
            <w:szCs w:val="28"/>
          </w:rPr>
          <w:t xml:space="preserve"> 10380</w:t>
        </w:r>
      </w:smartTag>
      <w:r w:rsidRPr="0075432D">
        <w:rPr>
          <w:b/>
          <w:bCs/>
          <w:sz w:val="28"/>
          <w:szCs w:val="28"/>
        </w:rPr>
        <w:t>, Stn. Sainte-</w:t>
      </w:r>
      <w:r w:rsidR="00B825FC" w:rsidRPr="0075432D">
        <w:rPr>
          <w:b/>
          <w:bCs/>
          <w:sz w:val="28"/>
          <w:szCs w:val="28"/>
        </w:rPr>
        <w:t>Foy</w:t>
      </w:r>
    </w:p>
    <w:p w:rsidR="00B825FC" w:rsidRPr="0075432D" w:rsidRDefault="00B825FC">
      <w:pPr>
        <w:jc w:val="center"/>
        <w:rPr>
          <w:b/>
          <w:bCs/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 w:rsidRPr="0075432D">
            <w:rPr>
              <w:b/>
              <w:bCs/>
              <w:sz w:val="28"/>
              <w:szCs w:val="28"/>
            </w:rPr>
            <w:t>Quebec</w:t>
          </w:r>
        </w:smartTag>
        <w:r w:rsidRPr="0075432D">
          <w:rPr>
            <w:b/>
            <w:bCs/>
            <w:sz w:val="28"/>
            <w:szCs w:val="28"/>
          </w:rPr>
          <w:t xml:space="preserve">, </w:t>
        </w:r>
        <w:smartTag w:uri="urn:schemas-microsoft-com:office:smarttags" w:element="State">
          <w:r w:rsidRPr="0075432D">
            <w:rPr>
              <w:b/>
              <w:bCs/>
              <w:sz w:val="28"/>
              <w:szCs w:val="28"/>
            </w:rPr>
            <w:t>QC</w:t>
          </w:r>
        </w:smartTag>
        <w:r w:rsidRPr="0075432D">
          <w:rPr>
            <w:b/>
            <w:bCs/>
            <w:sz w:val="28"/>
            <w:szCs w:val="28"/>
          </w:rPr>
          <w:t xml:space="preserve"> </w:t>
        </w:r>
        <w:smartTag w:uri="urn:schemas-microsoft-com:office:smarttags" w:element="country-region">
          <w:r w:rsidRPr="0075432D">
            <w:rPr>
              <w:b/>
              <w:bCs/>
              <w:sz w:val="28"/>
              <w:szCs w:val="28"/>
            </w:rPr>
            <w:t>Canada</w:t>
          </w:r>
        </w:smartTag>
      </w:smartTag>
      <w:r w:rsidRPr="0075432D">
        <w:rPr>
          <w:b/>
          <w:bCs/>
          <w:sz w:val="28"/>
          <w:szCs w:val="28"/>
        </w:rPr>
        <w:t>, G1V 4C7</w:t>
      </w:r>
    </w:p>
    <w:p w:rsidR="00B825FC" w:rsidRPr="0075432D" w:rsidRDefault="00B825FC">
      <w:pPr>
        <w:jc w:val="center"/>
        <w:rPr>
          <w:b/>
          <w:bCs/>
          <w:sz w:val="28"/>
          <w:szCs w:val="28"/>
        </w:rPr>
      </w:pPr>
    </w:p>
    <w:p w:rsidR="00A32B68" w:rsidRPr="00524803" w:rsidRDefault="00A32B68" w:rsidP="00EF1A8F">
      <w:pPr>
        <w:divId w:val="919874452"/>
        <w:sectPr w:rsidR="00A32B68" w:rsidRPr="00524803" w:rsidSect="00A620E1">
          <w:footerReference w:type="even" r:id="rId9"/>
          <w:footerReference w:type="default" r:id="rId10"/>
          <w:type w:val="oddPage"/>
          <w:pgSz w:w="12240" w:h="15840"/>
          <w:pgMar w:top="1418" w:right="1418" w:bottom="1418" w:left="1418" w:header="720" w:footer="720" w:gutter="0"/>
          <w:pgNumType w:start="1"/>
          <w:cols w:space="708"/>
          <w:titlePg/>
          <w:docGrid w:linePitch="360"/>
        </w:sectPr>
      </w:pPr>
    </w:p>
    <w:p w:rsidR="00B825FC" w:rsidRPr="00524803" w:rsidRDefault="00B825FC" w:rsidP="00B825FC">
      <w:pPr>
        <w:pStyle w:val="TableofContentsPageTitle"/>
        <w:divId w:val="919874452"/>
      </w:pPr>
      <w:r w:rsidRPr="00524803">
        <w:lastRenderedPageBreak/>
        <w:t xml:space="preserve">Table </w:t>
      </w:r>
      <w:r w:rsidR="00716F8B" w:rsidRPr="00524803">
        <w:t>o</w:t>
      </w:r>
      <w:r w:rsidRPr="00524803">
        <w:t>f Contents</w:t>
      </w:r>
      <w:bookmarkStart w:id="0" w:name="_GoBack"/>
      <w:bookmarkEnd w:id="0"/>
    </w:p>
    <w:p w:rsidR="005F56C1" w:rsidRDefault="00B01075" w:rsidP="005F56C1">
      <w:pPr>
        <w:pStyle w:val="TM1"/>
        <w:tabs>
          <w:tab w:val="left" w:pos="48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CA"/>
        </w:rPr>
      </w:pPr>
      <w:r w:rsidRPr="00524803">
        <w:fldChar w:fldCharType="begin"/>
      </w:r>
      <w:r w:rsidRPr="00524803">
        <w:instrText xml:space="preserve"> TOC \o "1-3" \h \z </w:instrText>
      </w:r>
      <w:r w:rsidRPr="00524803">
        <w:fldChar w:fldCharType="separate"/>
      </w:r>
      <w:hyperlink w:anchor="_Toc49179136" w:history="1">
        <w:r w:rsidR="005F56C1" w:rsidRPr="005638C8">
          <w:rPr>
            <w:rStyle w:val="Lienhypertexte"/>
            <w:noProof/>
          </w:rPr>
          <w:t>1.</w:t>
        </w:r>
        <w:r w:rsidR="005F56C1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CA"/>
          </w:rPr>
          <w:tab/>
        </w:r>
        <w:r w:rsidR="005F56C1" w:rsidRPr="005638C8">
          <w:rPr>
            <w:rStyle w:val="Lienhypertexte"/>
            <w:noProof/>
          </w:rPr>
          <w:t>Normals Editor</w:t>
        </w:r>
        <w:r w:rsidR="005F56C1">
          <w:rPr>
            <w:noProof/>
            <w:webHidden/>
          </w:rPr>
          <w:tab/>
        </w:r>
        <w:r w:rsidR="005F56C1">
          <w:rPr>
            <w:noProof/>
            <w:webHidden/>
          </w:rPr>
          <w:fldChar w:fldCharType="begin"/>
        </w:r>
        <w:r w:rsidR="005F56C1">
          <w:rPr>
            <w:noProof/>
            <w:webHidden/>
          </w:rPr>
          <w:instrText xml:space="preserve"> PAGEREF _Toc49179136 \h </w:instrText>
        </w:r>
        <w:r w:rsidR="005F56C1">
          <w:rPr>
            <w:noProof/>
            <w:webHidden/>
          </w:rPr>
        </w:r>
        <w:r w:rsidR="005F56C1">
          <w:rPr>
            <w:noProof/>
            <w:webHidden/>
          </w:rPr>
          <w:fldChar w:fldCharType="separate"/>
        </w:r>
        <w:r w:rsidR="00FD3D49">
          <w:rPr>
            <w:noProof/>
            <w:webHidden/>
          </w:rPr>
          <w:t>1</w:t>
        </w:r>
        <w:r w:rsidR="005F56C1">
          <w:rPr>
            <w:noProof/>
            <w:webHidden/>
          </w:rPr>
          <w:fldChar w:fldCharType="end"/>
        </w:r>
      </w:hyperlink>
    </w:p>
    <w:p w:rsidR="005F56C1" w:rsidRDefault="005F56C1" w:rsidP="005F56C1">
      <w:pPr>
        <w:pStyle w:val="TM2"/>
        <w:tabs>
          <w:tab w:val="left" w:pos="96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CA"/>
        </w:rPr>
      </w:pPr>
      <w:hyperlink w:anchor="_Toc49179137" w:history="1">
        <w:r w:rsidRPr="005638C8">
          <w:rPr>
            <w:rStyle w:val="Lienhypertexte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CA"/>
          </w:rPr>
          <w:tab/>
        </w:r>
        <w:r w:rsidRPr="005638C8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D4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56C1" w:rsidRDefault="005F56C1" w:rsidP="005F56C1">
      <w:pPr>
        <w:pStyle w:val="TM2"/>
        <w:tabs>
          <w:tab w:val="left" w:pos="96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CA"/>
        </w:rPr>
      </w:pPr>
      <w:hyperlink w:anchor="_Toc49179138" w:history="1">
        <w:r w:rsidRPr="005638C8">
          <w:rPr>
            <w:rStyle w:val="Lienhypertexte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CA"/>
          </w:rPr>
          <w:tab/>
        </w:r>
        <w:r w:rsidRPr="005638C8">
          <w:rPr>
            <w:rStyle w:val="Lienhypertexte"/>
            <w:noProof/>
          </w:rPr>
          <w:t>Normals 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D4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56C1" w:rsidRDefault="005F56C1" w:rsidP="005F56C1">
      <w:pPr>
        <w:pStyle w:val="TM3"/>
        <w:tabs>
          <w:tab w:val="left" w:pos="144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CA"/>
        </w:rPr>
      </w:pPr>
      <w:hyperlink w:anchor="_Toc49179139" w:history="1">
        <w:r w:rsidRPr="005638C8">
          <w:rPr>
            <w:rStyle w:val="Lienhypertexte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CA"/>
          </w:rPr>
          <w:tab/>
        </w:r>
        <w:r w:rsidRPr="005638C8">
          <w:rPr>
            <w:rStyle w:val="Lienhypertexte"/>
            <w:noProof/>
          </w:rPr>
          <w:t>Stations list Dialog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D4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56C1" w:rsidRDefault="005F56C1" w:rsidP="005F56C1">
      <w:pPr>
        <w:pStyle w:val="TM3"/>
        <w:tabs>
          <w:tab w:val="left" w:pos="144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CA"/>
        </w:rPr>
      </w:pPr>
      <w:hyperlink w:anchor="_Toc49179140" w:history="1">
        <w:r w:rsidRPr="005638C8">
          <w:rPr>
            <w:rStyle w:val="Lienhypertexte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CA"/>
          </w:rPr>
          <w:tab/>
        </w:r>
        <w:r w:rsidRPr="005638C8">
          <w:rPr>
            <w:rStyle w:val="Lienhypertexte"/>
            <w:noProof/>
          </w:rPr>
          <w:t>Properties Dialog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D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56C1" w:rsidRDefault="005F56C1" w:rsidP="005F56C1">
      <w:pPr>
        <w:pStyle w:val="TM3"/>
        <w:tabs>
          <w:tab w:val="left" w:pos="144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CA"/>
        </w:rPr>
      </w:pPr>
      <w:hyperlink w:anchor="_Toc49179141" w:history="1">
        <w:r w:rsidRPr="005638C8">
          <w:rPr>
            <w:rStyle w:val="Lienhypertexte"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CA"/>
          </w:rPr>
          <w:tab/>
        </w:r>
        <w:r w:rsidRPr="005638C8">
          <w:rPr>
            <w:rStyle w:val="Lienhypertexte"/>
            <w:noProof/>
          </w:rPr>
          <w:t>Spreadsheet dialog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D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56C1" w:rsidRDefault="005F56C1" w:rsidP="005F56C1">
      <w:pPr>
        <w:pStyle w:val="TM3"/>
        <w:tabs>
          <w:tab w:val="left" w:pos="144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CA"/>
        </w:rPr>
      </w:pPr>
      <w:hyperlink w:anchor="_Toc49179142" w:history="1">
        <w:r w:rsidRPr="005638C8">
          <w:rPr>
            <w:rStyle w:val="Lienhypertexte"/>
            <w:noProof/>
          </w:rPr>
          <w:t>1.2.4.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CA"/>
          </w:rPr>
          <w:tab/>
        </w:r>
        <w:r w:rsidRPr="005638C8">
          <w:rPr>
            <w:rStyle w:val="Lienhypertexte"/>
            <w:noProof/>
          </w:rPr>
          <w:t>Graphics dialog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D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56C1" w:rsidRDefault="005F56C1" w:rsidP="005F56C1">
      <w:pPr>
        <w:pStyle w:val="TM1"/>
        <w:tabs>
          <w:tab w:val="left" w:pos="48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CA"/>
        </w:rPr>
      </w:pPr>
      <w:hyperlink w:anchor="_Toc49179143" w:history="1">
        <w:r w:rsidRPr="005638C8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CA"/>
          </w:rPr>
          <w:tab/>
        </w:r>
        <w:r w:rsidRPr="005638C8">
          <w:rPr>
            <w:rStyle w:val="Lienhypertexte"/>
            <w:noProof/>
          </w:rPr>
          <w:t>Database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D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56C1" w:rsidRDefault="005F56C1" w:rsidP="005F56C1">
      <w:pPr>
        <w:pStyle w:val="TM2"/>
        <w:tabs>
          <w:tab w:val="left" w:pos="96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CA"/>
        </w:rPr>
      </w:pPr>
      <w:hyperlink w:anchor="_Toc49179144" w:history="1">
        <w:r w:rsidRPr="005638C8">
          <w:rPr>
            <w:rStyle w:val="Lienhypertexte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CA"/>
          </w:rPr>
          <w:tab/>
        </w:r>
        <w:r w:rsidRPr="005638C8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D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56C1" w:rsidRDefault="005F56C1" w:rsidP="005F56C1">
      <w:pPr>
        <w:pStyle w:val="TM2"/>
        <w:tabs>
          <w:tab w:val="left" w:pos="96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CA"/>
        </w:rPr>
      </w:pPr>
      <w:hyperlink w:anchor="_Toc49179145" w:history="1">
        <w:r w:rsidRPr="005638C8">
          <w:rPr>
            <w:rStyle w:val="Lienhypertexte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CA"/>
          </w:rPr>
          <w:tab/>
        </w:r>
        <w:r w:rsidRPr="005638C8">
          <w:rPr>
            <w:rStyle w:val="Lienhypertexte"/>
            <w:noProof/>
          </w:rPr>
          <w:t>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D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56C1" w:rsidRDefault="005F56C1" w:rsidP="005F56C1">
      <w:pPr>
        <w:pStyle w:val="TM3"/>
        <w:tabs>
          <w:tab w:val="left" w:pos="144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CA"/>
        </w:rPr>
      </w:pPr>
      <w:hyperlink w:anchor="_Toc49179146" w:history="1">
        <w:r w:rsidRPr="005638C8">
          <w:rPr>
            <w:rStyle w:val="Lienhypertexte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CA"/>
          </w:rPr>
          <w:tab/>
        </w:r>
        <w:r w:rsidRPr="005638C8">
          <w:rPr>
            <w:rStyle w:val="Lienhypertexte"/>
            <w:noProof/>
          </w:rPr>
          <w:t>NormalsDB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D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56C1" w:rsidRDefault="005F56C1" w:rsidP="005F56C1">
      <w:pPr>
        <w:pStyle w:val="TM3"/>
        <w:tabs>
          <w:tab w:val="left" w:pos="144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CA"/>
        </w:rPr>
      </w:pPr>
      <w:hyperlink w:anchor="_Toc49179147" w:history="1">
        <w:r w:rsidRPr="005638C8">
          <w:rPr>
            <w:rStyle w:val="Lienhypertexte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CA"/>
          </w:rPr>
          <w:tab/>
        </w:r>
        <w:r w:rsidRPr="005638C8">
          <w:rPr>
            <w:rStyle w:val="Lienhypertexte"/>
            <w:noProof/>
          </w:rPr>
          <w:t>NormalsHdr.csv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D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56C1" w:rsidRDefault="005F56C1" w:rsidP="005F56C1">
      <w:pPr>
        <w:pStyle w:val="TM3"/>
        <w:tabs>
          <w:tab w:val="left" w:pos="1440"/>
          <w:tab w:val="right" w:leader="dot" w:pos="9394"/>
        </w:tabs>
        <w:divId w:val="919874452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CA"/>
        </w:rPr>
      </w:pPr>
      <w:hyperlink w:anchor="_Toc49179148" w:history="1">
        <w:r w:rsidRPr="005638C8">
          <w:rPr>
            <w:rStyle w:val="Lienhypertexte"/>
            <w:noProof/>
            <w:lang w:val="fr-CA"/>
          </w:rPr>
          <w:t>2.2.3.</w:t>
        </w:r>
        <w:r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CA"/>
          </w:rPr>
          <w:tab/>
        </w:r>
        <w:r w:rsidRPr="005638C8">
          <w:rPr>
            <w:rStyle w:val="Lienhypertexte"/>
            <w:noProof/>
            <w:lang w:val="fr-CA"/>
          </w:rPr>
          <w:t>NormalsData.csv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3D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25FC" w:rsidRPr="00524803" w:rsidRDefault="00B01075" w:rsidP="005F56C1">
      <w:pPr>
        <w:divId w:val="919874452"/>
        <w:sectPr w:rsidR="00B825FC" w:rsidRPr="00524803" w:rsidSect="0064733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oddPage"/>
          <w:pgSz w:w="12240" w:h="15840"/>
          <w:pgMar w:top="1418" w:right="1418" w:bottom="1418" w:left="1418" w:header="720" w:footer="720" w:gutter="0"/>
          <w:pgNumType w:fmt="lowerRoman"/>
          <w:cols w:space="708"/>
          <w:titlePg/>
          <w:docGrid w:linePitch="360"/>
        </w:sectPr>
      </w:pPr>
      <w:r w:rsidRPr="00524803">
        <w:fldChar w:fldCharType="end"/>
      </w:r>
    </w:p>
    <w:p w:rsidR="00E863BA" w:rsidRPr="00524803" w:rsidRDefault="00E863BA" w:rsidP="0093454A">
      <w:pPr>
        <w:jc w:val="both"/>
        <w:divId w:val="1275819977"/>
      </w:pPr>
      <w:bookmarkStart w:id="1" w:name="RH_PD_TOC_BK"/>
    </w:p>
    <w:p w:rsidR="0075432D" w:rsidRPr="007C0E66" w:rsidRDefault="00B825FC" w:rsidP="007C0E66">
      <w:pPr>
        <w:pStyle w:val="Titre1"/>
        <w:divId w:val="1275819977"/>
      </w:pPr>
      <w:bookmarkStart w:id="2" w:name="_Normals_Database"/>
      <w:bookmarkStart w:id="3" w:name="_Toc49179136"/>
      <w:bookmarkEnd w:id="2"/>
      <w:proofErr w:type="spellStart"/>
      <w:r w:rsidRPr="007C0E66">
        <w:t>Normals</w:t>
      </w:r>
      <w:proofErr w:type="spellEnd"/>
      <w:r w:rsidRPr="007C0E66">
        <w:t xml:space="preserve"> </w:t>
      </w:r>
      <w:r w:rsidR="004B4783">
        <w:t>Editor</w:t>
      </w:r>
      <w:bookmarkEnd w:id="3"/>
    </w:p>
    <w:p w:rsidR="00706EAB" w:rsidRDefault="00D73927" w:rsidP="00CE45B2">
      <w:pPr>
        <w:pStyle w:val="Titre2"/>
        <w:divId w:val="1275819977"/>
      </w:pPr>
      <w:bookmarkStart w:id="4" w:name="_Toc49179137"/>
      <w:r>
        <w:t>Introduction</w:t>
      </w:r>
      <w:bookmarkEnd w:id="4"/>
    </w:p>
    <w:p w:rsidR="00D73927" w:rsidRDefault="00D73927" w:rsidP="007C0E66">
      <w:pPr>
        <w:divId w:val="1275819977"/>
      </w:pPr>
    </w:p>
    <w:p w:rsidR="00D73927" w:rsidRPr="007C0E66" w:rsidRDefault="00D73927" w:rsidP="007C0E66">
      <w:pPr>
        <w:divId w:val="1275819977"/>
      </w:pPr>
    </w:p>
    <w:p w:rsidR="00B825FC" w:rsidRPr="007C0E66" w:rsidRDefault="00B825FC" w:rsidP="007C0E66">
      <w:pPr>
        <w:divId w:val="1275819977"/>
      </w:pPr>
      <w:r w:rsidRPr="007C0E66">
        <w:t xml:space="preserve">In BioSIM, normals are long-term monthly statistics calculated over 30-year Standard Normal Generating Periods (SNGP), the latest being </w:t>
      </w:r>
      <w:r w:rsidR="008B00E9" w:rsidRPr="007C0E66">
        <w:t>1981-2010</w:t>
      </w:r>
      <w:r w:rsidRPr="007C0E66">
        <w:t xml:space="preserve">. These statistics apply to each weather station in the database. A </w:t>
      </w:r>
      <w:proofErr w:type="spellStart"/>
      <w:r w:rsidR="00524803" w:rsidRPr="003B2A1A">
        <w:t>Normals</w:t>
      </w:r>
      <w:proofErr w:type="spellEnd"/>
      <w:r w:rsidR="00524803" w:rsidRPr="003B2A1A">
        <w:t xml:space="preserve"> </w:t>
      </w:r>
      <w:r w:rsidR="00735762" w:rsidRPr="003B2A1A">
        <w:t>D</w:t>
      </w:r>
      <w:r w:rsidRPr="003B2A1A">
        <w:t>atabase</w:t>
      </w:r>
      <w:r w:rsidRPr="007C0E66">
        <w:t xml:space="preserve"> contains these monthly statistics for a number of stations, along with the spatial coordinates of each station (latitude, longi</w:t>
      </w:r>
      <w:r w:rsidR="00524803" w:rsidRPr="007C0E66">
        <w:t xml:space="preserve">tude and elevation). </w:t>
      </w:r>
    </w:p>
    <w:p w:rsidR="00F27EDB" w:rsidRPr="007C0E66" w:rsidRDefault="00F27EDB" w:rsidP="007C0E66">
      <w:pPr>
        <w:divId w:val="1275819977"/>
      </w:pPr>
    </w:p>
    <w:p w:rsidR="00152AB7" w:rsidRPr="007C0E66" w:rsidRDefault="00152AB7" w:rsidP="007C0E66">
      <w:pPr>
        <w:divId w:val="1275819977"/>
      </w:pPr>
    </w:p>
    <w:p w:rsidR="00B825FC" w:rsidRPr="007C0E66" w:rsidRDefault="00524803" w:rsidP="00CE45B2">
      <w:pPr>
        <w:pStyle w:val="Titre2"/>
        <w:divId w:val="1275819977"/>
      </w:pPr>
      <w:bookmarkStart w:id="5" w:name="_Consulting_and_modifying_1"/>
      <w:bookmarkStart w:id="6" w:name="_Toc49179138"/>
      <w:bookmarkEnd w:id="5"/>
      <w:r w:rsidRPr="007C0E66">
        <w:t xml:space="preserve">Normals </w:t>
      </w:r>
      <w:r w:rsidR="00031A48">
        <w:t>Editor</w:t>
      </w:r>
      <w:bookmarkEnd w:id="6"/>
    </w:p>
    <w:p w:rsidR="00706EAB" w:rsidRPr="007C0E66" w:rsidRDefault="00706EAB" w:rsidP="007C0E66">
      <w:pPr>
        <w:divId w:val="1275819977"/>
      </w:pPr>
    </w:p>
    <w:p w:rsidR="00B72323" w:rsidRDefault="00524803" w:rsidP="007C0E66">
      <w:pPr>
        <w:divId w:val="1275819977"/>
      </w:pPr>
      <w:r w:rsidRPr="007C0E66">
        <w:t xml:space="preserve">Normals </w:t>
      </w:r>
      <w:r w:rsidR="007E59A1" w:rsidRPr="007C0E66">
        <w:t>d</w:t>
      </w:r>
      <w:r w:rsidR="00B825FC" w:rsidRPr="007C0E66">
        <w:t xml:space="preserve">atabase </w:t>
      </w:r>
      <w:proofErr w:type="gramStart"/>
      <w:r w:rsidR="00C1025F" w:rsidRPr="007C0E66">
        <w:t>ca</w:t>
      </w:r>
      <w:r w:rsidR="00C1025F">
        <w:t>n be opened</w:t>
      </w:r>
      <w:proofErr w:type="gramEnd"/>
      <w:r w:rsidR="00C1025F">
        <w:t xml:space="preserve"> in</w:t>
      </w:r>
      <w:r w:rsidR="00B825FC" w:rsidRPr="00524803">
        <w:t xml:space="preserve"> the </w:t>
      </w:r>
      <w:r w:rsidR="002D737C" w:rsidRPr="00AA631F">
        <w:t>Nor</w:t>
      </w:r>
      <w:r w:rsidR="00745E9F" w:rsidRPr="00AA631F">
        <w:t>m</w:t>
      </w:r>
      <w:r w:rsidR="002D737C" w:rsidRPr="00AA631F">
        <w:t>al</w:t>
      </w:r>
      <w:r w:rsidR="00263016" w:rsidRPr="00AA631F">
        <w:t>s</w:t>
      </w:r>
      <w:r w:rsidR="005D0DDA" w:rsidRPr="00AA631F">
        <w:t xml:space="preserve"> Database </w:t>
      </w:r>
      <w:r w:rsidR="00B825FC" w:rsidRPr="00AA631F">
        <w:t>Editor</w:t>
      </w:r>
      <w:r w:rsidR="00732621" w:rsidRPr="00524803">
        <w:t xml:space="preserve"> </w:t>
      </w:r>
      <w:r w:rsidR="002D737C">
        <w:t>application</w:t>
      </w:r>
      <w:r w:rsidR="00732621" w:rsidRPr="00524803">
        <w:t>.</w:t>
      </w:r>
      <w:r w:rsidR="003A0A6B">
        <w:t xml:space="preserve"> </w:t>
      </w:r>
    </w:p>
    <w:p w:rsidR="00B72323" w:rsidRDefault="00B72323" w:rsidP="00FE2473">
      <w:pPr>
        <w:jc w:val="both"/>
        <w:divId w:val="1275819977"/>
      </w:pPr>
    </w:p>
    <w:p w:rsidR="00765051" w:rsidRDefault="00B6536C" w:rsidP="00765051">
      <w:pPr>
        <w:jc w:val="both"/>
        <w:divId w:val="1275819977"/>
      </w:pPr>
      <w:r>
        <w:t>T</w:t>
      </w:r>
      <w:r w:rsidR="00263016">
        <w:t xml:space="preserve">he </w:t>
      </w:r>
      <w:r w:rsidR="00735762">
        <w:t>N</w:t>
      </w:r>
      <w:r w:rsidR="003A0A6B">
        <w:t>ormal</w:t>
      </w:r>
      <w:r w:rsidR="00263016">
        <w:t>s</w:t>
      </w:r>
      <w:r w:rsidR="003A0A6B">
        <w:t xml:space="preserve"> </w:t>
      </w:r>
      <w:r w:rsidR="00735762">
        <w:t>D</w:t>
      </w:r>
      <w:r w:rsidR="003A0A6B">
        <w:t>atabase</w:t>
      </w:r>
      <w:r w:rsidR="00735762">
        <w:t xml:space="preserve"> Editor </w:t>
      </w:r>
      <w:r w:rsidR="005D0DDA">
        <w:t>application</w:t>
      </w:r>
      <w:r w:rsidR="001645F3">
        <w:t xml:space="preserve"> </w:t>
      </w:r>
      <w:proofErr w:type="gramStart"/>
      <w:r w:rsidR="00C1025F">
        <w:t>can be accessed</w:t>
      </w:r>
      <w:proofErr w:type="gramEnd"/>
      <w:r w:rsidR="00C1025F">
        <w:t xml:space="preserve"> by selecting </w:t>
      </w:r>
      <w:r w:rsidR="00765051">
        <w:t>[</w:t>
      </w:r>
      <w:r w:rsidR="00C1025F">
        <w:t>Tools</w:t>
      </w:r>
      <w:r w:rsidR="00765051" w:rsidRPr="00EA53EA">
        <w:t>]</w:t>
      </w:r>
      <w:r w:rsidR="00C1025F">
        <w:t xml:space="preserve"> </w:t>
      </w:r>
      <w:r w:rsidR="00765051">
        <w:t>[</w:t>
      </w:r>
      <w:r w:rsidR="00124A03">
        <w:t>Normals</w:t>
      </w:r>
      <w:r w:rsidR="00C1025F">
        <w:t xml:space="preserve"> Editor…</w:t>
      </w:r>
      <w:r w:rsidR="00765051" w:rsidRPr="00EA53EA">
        <w:t>]</w:t>
      </w:r>
      <w:r w:rsidR="00C1025F">
        <w:t xml:space="preserve"> from the menu bar, or by clicking the </w:t>
      </w:r>
      <w:r w:rsidR="00124A03">
        <w:t>Normals Editor</w:t>
      </w:r>
      <w:r w:rsidR="00C1025F">
        <w:t xml:space="preserve"> </w:t>
      </w:r>
      <w:r w:rsidR="00124A03">
        <w:t>Button</w:t>
      </w:r>
      <w:r w:rsidR="00FC5D6B">
        <w:t xml:space="preserve"> </w:t>
      </w:r>
      <w:r w:rsidR="00C1025F">
        <w:t xml:space="preserve"> </w:t>
      </w:r>
      <w:r w:rsidR="00E06934" w:rsidRPr="00F1634B">
        <w:rPr>
          <w:noProof/>
          <w:lang w:eastAsia="en-CA"/>
        </w:rPr>
        <w:drawing>
          <wp:inline distT="0" distB="0" distL="0" distR="0">
            <wp:extent cx="161290" cy="1778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Éditeur_de_liaisons_de_donnée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73" cy="17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25F">
        <w:t xml:space="preserve"> on the main window’s </w:t>
      </w:r>
      <w:r w:rsidR="004413E3">
        <w:t>tool</w:t>
      </w:r>
      <w:r w:rsidR="00C1025F">
        <w:t xml:space="preserve">bar. </w:t>
      </w:r>
    </w:p>
    <w:p w:rsidR="00765051" w:rsidRDefault="003B2A1A" w:rsidP="00765051">
      <w:pPr>
        <w:jc w:val="both"/>
        <w:divId w:val="1275819977"/>
      </w:pPr>
      <w:r w:rsidRPr="007C0E66">
        <w:rPr>
          <w:noProof/>
          <w:lang w:eastAsia="en-CA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92075</wp:posOffset>
            </wp:positionH>
            <wp:positionV relativeFrom="paragraph">
              <wp:posOffset>206375</wp:posOffset>
            </wp:positionV>
            <wp:extent cx="6236970" cy="3641725"/>
            <wp:effectExtent l="0" t="0" r="0" b="0"/>
            <wp:wrapTight wrapText="bothSides">
              <wp:wrapPolygon edited="0">
                <wp:start x="0" y="0"/>
                <wp:lineTo x="0" y="21468"/>
                <wp:lineTo x="21508" y="21468"/>
                <wp:lineTo x="21508" y="0"/>
                <wp:lineTo x="0" y="0"/>
              </wp:wrapPolygon>
            </wp:wrapTight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Normals_Database_Editor_dialo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23BF" w:rsidRDefault="00FB23BF" w:rsidP="00FE2473">
      <w:pPr>
        <w:jc w:val="both"/>
        <w:divId w:val="1275819977"/>
      </w:pPr>
    </w:p>
    <w:p w:rsidR="00B825FC" w:rsidRPr="00524803" w:rsidRDefault="00B825FC" w:rsidP="00FE2473">
      <w:pPr>
        <w:jc w:val="both"/>
        <w:divId w:val="1275819977"/>
      </w:pPr>
    </w:p>
    <w:p w:rsidR="009E12E0" w:rsidRDefault="009E12E0">
      <w:pPr>
        <w:divId w:val="1275819977"/>
      </w:pPr>
      <w:r>
        <w:t>The N</w:t>
      </w:r>
      <w:r w:rsidRPr="009E12E0">
        <w:t>ormal</w:t>
      </w:r>
      <w:r>
        <w:t xml:space="preserve">s Editor consists of four </w:t>
      </w:r>
      <w:r w:rsidRPr="009E12E0">
        <w:t>window</w:t>
      </w:r>
      <w:r>
        <w:t>: Stations list, Properties, Speradsheet, and Graphics.</w:t>
      </w:r>
    </w:p>
    <w:p w:rsidR="00B825FC" w:rsidRDefault="00030B89">
      <w:pPr>
        <w:divId w:val="1275819977"/>
      </w:pPr>
      <w:r>
        <w:lastRenderedPageBreak/>
        <w:t xml:space="preserve">Buttons </w:t>
      </w:r>
      <w:r w:rsidRPr="00524803">
        <w:t>available</w:t>
      </w:r>
      <w:r w:rsidR="00732621" w:rsidRPr="00524803">
        <w:t xml:space="preserve"> in the </w:t>
      </w:r>
      <w:r w:rsidR="003A0A6B">
        <w:t>Normal</w:t>
      </w:r>
      <w:r w:rsidR="00263016">
        <w:t>s</w:t>
      </w:r>
      <w:r>
        <w:t xml:space="preserve"> </w:t>
      </w:r>
      <w:r w:rsidR="00B825FC" w:rsidRPr="00524803">
        <w:t>Editor</w:t>
      </w:r>
      <w:r w:rsidR="00732621" w:rsidRPr="00524803">
        <w:t xml:space="preserve"> </w:t>
      </w:r>
      <w:r w:rsidR="00B72323">
        <w:t>application</w:t>
      </w:r>
      <w:r w:rsidR="00263016">
        <w:t xml:space="preserve"> </w:t>
      </w:r>
      <w:r w:rsidR="00732621" w:rsidRPr="00524803">
        <w:t>are as follows</w:t>
      </w:r>
      <w:r w:rsidR="00B825FC" w:rsidRPr="00524803">
        <w:t>:</w:t>
      </w:r>
    </w:p>
    <w:p w:rsidR="00D7152A" w:rsidRPr="00524803" w:rsidRDefault="00D7152A">
      <w:pPr>
        <w:divId w:val="1275819977"/>
      </w:pPr>
    </w:p>
    <w:p w:rsidR="00B825FC" w:rsidRDefault="00D7152A" w:rsidP="00B6033A">
      <w:pPr>
        <w:jc w:val="both"/>
        <w:divId w:val="1275819977"/>
      </w:pPr>
      <w:r w:rsidRPr="00D7152A">
        <w:t xml:space="preserve">The New button </w:t>
      </w:r>
      <w:r w:rsidRPr="004007CE">
        <w:rPr>
          <w:noProof/>
          <w:lang w:eastAsia="en-CA"/>
        </w:rPr>
        <w:drawing>
          <wp:inline distT="0" distB="0" distL="0" distR="0" wp14:anchorId="2587911B" wp14:editId="5CD686BC">
            <wp:extent cx="131290" cy="139013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vri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0" cy="13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can be used</w:t>
      </w:r>
      <w:proofErr w:type="gramEnd"/>
      <w:r>
        <w:t xml:space="preserve"> to create a new N</w:t>
      </w:r>
      <w:r w:rsidRPr="00D7152A">
        <w:t>ormal</w:t>
      </w:r>
      <w:r>
        <w:t>s</w:t>
      </w:r>
      <w:r w:rsidRPr="00D7152A">
        <w:t xml:space="preserve"> database.</w:t>
      </w:r>
    </w:p>
    <w:p w:rsidR="00D7152A" w:rsidRDefault="00D7152A" w:rsidP="00B6033A">
      <w:pPr>
        <w:jc w:val="both"/>
        <w:divId w:val="1275819977"/>
      </w:pPr>
    </w:p>
    <w:p w:rsidR="003A0A6B" w:rsidRDefault="000F1419" w:rsidP="00B6033A">
      <w:pPr>
        <w:jc w:val="both"/>
        <w:divId w:val="1275819977"/>
      </w:pPr>
      <w:r>
        <w:t xml:space="preserve">The </w:t>
      </w:r>
      <w:r w:rsidR="004007CE">
        <w:t xml:space="preserve">Open button </w:t>
      </w:r>
      <w:r w:rsidR="00E06934" w:rsidRPr="004007CE">
        <w:rPr>
          <w:noProof/>
          <w:lang w:eastAsia="en-CA"/>
        </w:rPr>
        <w:drawing>
          <wp:inline distT="0" distB="0" distL="0" distR="0">
            <wp:extent cx="131290" cy="142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vri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 this field </w:t>
      </w:r>
      <w:proofErr w:type="gramStart"/>
      <w:r>
        <w:t>can be used</w:t>
      </w:r>
      <w:proofErr w:type="gramEnd"/>
      <w:r>
        <w:t xml:space="preserve"> to browse for and open </w:t>
      </w:r>
      <w:r w:rsidR="00030B89">
        <w:t xml:space="preserve">database in the Normals </w:t>
      </w:r>
      <w:r>
        <w:t>Editor</w:t>
      </w:r>
      <w:r w:rsidR="00DB7DD9">
        <w:t>.</w:t>
      </w:r>
    </w:p>
    <w:p w:rsidR="00031A48" w:rsidRDefault="00031A48" w:rsidP="00B6033A">
      <w:pPr>
        <w:jc w:val="both"/>
        <w:divId w:val="1275819977"/>
      </w:pPr>
    </w:p>
    <w:p w:rsidR="00031A48" w:rsidRDefault="00031A48" w:rsidP="00B6033A">
      <w:pPr>
        <w:jc w:val="both"/>
        <w:divId w:val="1275819977"/>
      </w:pPr>
      <w:r w:rsidRPr="00031A48">
        <w:t xml:space="preserve">The Save button </w:t>
      </w:r>
      <w:r w:rsidRPr="004007CE">
        <w:rPr>
          <w:noProof/>
          <w:lang w:eastAsia="en-CA"/>
        </w:rPr>
        <w:drawing>
          <wp:inline distT="0" distB="0" distL="0" distR="0" wp14:anchorId="1351F818" wp14:editId="4AA77DD2">
            <wp:extent cx="131290" cy="13129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vrir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0" cy="1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can be used </w:t>
      </w:r>
      <w:r w:rsidRPr="00031A48">
        <w:t>to save the changes on the active database.</w:t>
      </w:r>
    </w:p>
    <w:p w:rsidR="00DB7DD9" w:rsidRDefault="00DB7DD9" w:rsidP="00B6033A">
      <w:pPr>
        <w:jc w:val="both"/>
        <w:divId w:val="1275819977"/>
      </w:pPr>
    </w:p>
    <w:p w:rsidR="00CE45B2" w:rsidRDefault="00CE45B2" w:rsidP="00CE45B2">
      <w:pPr>
        <w:pStyle w:val="Titre3"/>
        <w:divId w:val="1275819977"/>
      </w:pPr>
      <w:bookmarkStart w:id="7" w:name="_Toc49179139"/>
      <w:r>
        <w:t xml:space="preserve">Stations list </w:t>
      </w:r>
      <w:r w:rsidR="00886C0D">
        <w:t>Dialog</w:t>
      </w:r>
      <w:bookmarkEnd w:id="7"/>
    </w:p>
    <w:p w:rsidR="00236679" w:rsidRDefault="00236679" w:rsidP="00236679">
      <w:pPr>
        <w:divId w:val="1275819977"/>
      </w:pPr>
    </w:p>
    <w:p w:rsidR="00236679" w:rsidRPr="00236679" w:rsidRDefault="00236679" w:rsidP="00236679">
      <w:pPr>
        <w:divId w:val="1275819977"/>
      </w:pPr>
    </w:p>
    <w:p w:rsidR="00236679" w:rsidRDefault="00236679" w:rsidP="00236679">
      <w:pPr>
        <w:jc w:val="both"/>
        <w:divId w:val="1275819977"/>
      </w:pPr>
      <w:r>
        <w:rPr>
          <w:noProof/>
          <w:lang w:eastAsia="en-CA"/>
        </w:rPr>
        <w:drawing>
          <wp:anchor distT="0" distB="0" distL="114300" distR="114300" simplePos="0" relativeHeight="251660800" behindDoc="1" locked="0" layoutInCell="1" allowOverlap="1" wp14:anchorId="4C7EBD6B" wp14:editId="353594C7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2693035" cy="187642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Filter_dialo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679">
        <w:t>This window allows you to view all weather station</w:t>
      </w:r>
      <w:r>
        <w:t xml:space="preserve">s in the database and allows </w:t>
      </w:r>
      <w:r w:rsidRPr="00236679">
        <w:t>adding new stations.</w:t>
      </w:r>
    </w:p>
    <w:p w:rsidR="00236679" w:rsidRPr="00236679" w:rsidRDefault="00236679" w:rsidP="00236679">
      <w:pPr>
        <w:jc w:val="both"/>
        <w:divId w:val="1275819977"/>
      </w:pPr>
    </w:p>
    <w:p w:rsidR="00CE45B2" w:rsidRDefault="00236679" w:rsidP="00236679">
      <w:pPr>
        <w:jc w:val="both"/>
        <w:divId w:val="1275819977"/>
      </w:pPr>
      <w:r w:rsidRPr="00236679">
        <w:t>This window offers the following buttons:</w:t>
      </w:r>
    </w:p>
    <w:p w:rsidR="00A35210" w:rsidRDefault="00A35210" w:rsidP="00236679">
      <w:pPr>
        <w:jc w:val="both"/>
        <w:divId w:val="1275819977"/>
      </w:pPr>
    </w:p>
    <w:p w:rsidR="002D737C" w:rsidRPr="00524803" w:rsidRDefault="00A35210" w:rsidP="00A35210">
      <w:pPr>
        <w:jc w:val="both"/>
        <w:divId w:val="1275819977"/>
      </w:pPr>
      <w:r w:rsidRPr="00B25878">
        <w:rPr>
          <w:noProof/>
          <w:lang w:eastAsia="en-CA"/>
        </w:rPr>
        <w:drawing>
          <wp:inline distT="0" distB="0" distL="0" distR="0" wp14:anchorId="39E242E0" wp14:editId="382C6E95">
            <wp:extent cx="121768" cy="1348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voyer_vers_ShowMa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8" cy="1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 w:rsidR="001A3D19">
        <w:t>Add:</w:t>
      </w:r>
      <w:proofErr w:type="gramEnd"/>
      <w:r w:rsidR="001A3D19">
        <w:t xml:space="preserve"> </w:t>
      </w:r>
      <w:r w:rsidR="001A3D19" w:rsidRPr="001A3D19">
        <w:t>Add a new station to the list of stations in the database</w:t>
      </w:r>
    </w:p>
    <w:p w:rsidR="00B825FC" w:rsidRPr="00524803" w:rsidRDefault="00B825FC" w:rsidP="00B6033A">
      <w:pPr>
        <w:jc w:val="both"/>
        <w:divId w:val="1275819977"/>
      </w:pPr>
    </w:p>
    <w:p w:rsidR="00B825FC" w:rsidRDefault="00E06934" w:rsidP="00B25878">
      <w:pPr>
        <w:jc w:val="both"/>
        <w:divId w:val="1275819977"/>
      </w:pPr>
      <w:r w:rsidRPr="00B25878">
        <w:rPr>
          <w:noProof/>
          <w:lang w:eastAsia="en-CA"/>
        </w:rPr>
        <w:drawing>
          <wp:inline distT="0" distB="0" distL="0" distR="0">
            <wp:extent cx="152400" cy="134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voyer_vers_ShowMa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5878">
        <w:t xml:space="preserve"> </w:t>
      </w:r>
      <w:r w:rsidR="00157FAE">
        <w:t>Send to ShowMap: Display</w:t>
      </w:r>
      <w:r w:rsidR="00B825FC" w:rsidRPr="00524803">
        <w:t xml:space="preserve"> </w:t>
      </w:r>
      <w:r w:rsidR="007E59A1">
        <w:t xml:space="preserve">the location of </w:t>
      </w:r>
      <w:r w:rsidR="00B825FC" w:rsidRPr="00524803">
        <w:t xml:space="preserve">all </w:t>
      </w:r>
      <w:r w:rsidR="00157FAE">
        <w:t xml:space="preserve">the </w:t>
      </w:r>
      <w:r w:rsidR="00B825FC" w:rsidRPr="00524803">
        <w:t xml:space="preserve">stations listed </w:t>
      </w:r>
      <w:r w:rsidR="00157FAE">
        <w:t xml:space="preserve">in the database </w:t>
      </w:r>
      <w:r w:rsidR="00B825FC" w:rsidRPr="00524803">
        <w:t xml:space="preserve">in </w:t>
      </w:r>
      <w:r w:rsidR="00157FAE">
        <w:t xml:space="preserve">the </w:t>
      </w:r>
      <w:r w:rsidR="00B825FC" w:rsidRPr="00524803">
        <w:t>ShowMap</w:t>
      </w:r>
      <w:r w:rsidR="00157FAE">
        <w:t xml:space="preserve"> application</w:t>
      </w:r>
      <w:r w:rsidR="00B825FC" w:rsidRPr="00524803">
        <w:t xml:space="preserve">. </w:t>
      </w:r>
    </w:p>
    <w:p w:rsidR="00D3692A" w:rsidRPr="00524803" w:rsidRDefault="00D3692A" w:rsidP="00D3692A">
      <w:pPr>
        <w:jc w:val="both"/>
        <w:divId w:val="1275819977"/>
      </w:pPr>
    </w:p>
    <w:p w:rsidR="00236679" w:rsidRDefault="00236679" w:rsidP="007C0E66">
      <w:pPr>
        <w:divId w:val="1275819977"/>
      </w:pPr>
      <w:r w:rsidRPr="00B25878">
        <w:rPr>
          <w:noProof/>
          <w:lang w:eastAsia="en-CA"/>
        </w:rPr>
        <w:drawing>
          <wp:inline distT="0" distB="0" distL="0" distR="0" wp14:anchorId="424C31E8" wp14:editId="0023747E">
            <wp:extent cx="144112" cy="13481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voyer_vers_ShowMa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2" cy="1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FAE" w:rsidRPr="00EA53EA">
        <w:t xml:space="preserve">Send to </w:t>
      </w:r>
      <w:r w:rsidR="00A35210">
        <w:t>Excel</w:t>
      </w:r>
      <w:r w:rsidR="00157FAE" w:rsidRPr="00EA53EA">
        <w:t xml:space="preserve">: Sends </w:t>
      </w:r>
      <w:r w:rsidR="007E59A1">
        <w:t xml:space="preserve">the coordinates of </w:t>
      </w:r>
      <w:r w:rsidR="00157FAE" w:rsidRPr="00EA53EA">
        <w:t>a</w:t>
      </w:r>
      <w:r w:rsidR="00157FAE">
        <w:t xml:space="preserve">ll the </w:t>
      </w:r>
      <w:r w:rsidR="00157FAE" w:rsidRPr="00524803">
        <w:t xml:space="preserve">stations listed </w:t>
      </w:r>
      <w:r w:rsidR="00157FAE">
        <w:t xml:space="preserve">in the database </w:t>
      </w:r>
      <w:r w:rsidR="00157FAE" w:rsidRPr="00EA53EA">
        <w:t xml:space="preserve">to the spreadsheet software </w:t>
      </w:r>
      <w:r w:rsidR="00A35210">
        <w:t xml:space="preserve">Excel </w:t>
      </w:r>
      <w:r w:rsidR="00157FAE" w:rsidRPr="00EA53EA">
        <w:t xml:space="preserve">the user previously specified in the </w:t>
      </w:r>
      <w:r w:rsidR="00157FAE" w:rsidRPr="00EA53EA">
        <w:rPr>
          <w:i/>
        </w:rPr>
        <w:t>Links</w:t>
      </w:r>
      <w:r w:rsidR="00157FAE" w:rsidRPr="00EA53EA">
        <w:t xml:space="preserve"> page of the Options dialog</w:t>
      </w:r>
      <w:r w:rsidR="00157FAE">
        <w:t xml:space="preserve">. </w:t>
      </w:r>
    </w:p>
    <w:p w:rsidR="00236679" w:rsidRDefault="003B2A1A" w:rsidP="007C0E66">
      <w:pPr>
        <w:divId w:val="1275819977"/>
      </w:pPr>
      <w:r>
        <w:rPr>
          <w:noProof/>
          <w:lang w:eastAsia="en-CA"/>
        </w:rPr>
        <w:drawing>
          <wp:anchor distT="0" distB="0" distL="114300" distR="114300" simplePos="0" relativeHeight="251662848" behindDoc="1" locked="0" layoutInCell="1" allowOverlap="1" wp14:anchorId="3C16114B" wp14:editId="35A24822">
            <wp:simplePos x="0" y="0"/>
            <wp:positionH relativeFrom="margin">
              <wp:posOffset>4725035</wp:posOffset>
            </wp:positionH>
            <wp:positionV relativeFrom="paragraph">
              <wp:posOffset>5715</wp:posOffset>
            </wp:positionV>
            <wp:extent cx="1659890" cy="3000375"/>
            <wp:effectExtent l="0" t="0" r="0" b="9525"/>
            <wp:wrapSquare wrapText="bothSides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Filter_dialo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679" w:rsidRDefault="00236679" w:rsidP="00236679">
      <w:pPr>
        <w:jc w:val="both"/>
        <w:divId w:val="1275819977"/>
      </w:pPr>
      <w:r>
        <w:rPr>
          <w:b/>
          <w:bCs/>
        </w:rPr>
        <w:t>Variable</w:t>
      </w:r>
      <w:r w:rsidRPr="00524803">
        <w:rPr>
          <w:b/>
          <w:bCs/>
        </w:rPr>
        <w:t xml:space="preserve"> filter</w:t>
      </w:r>
      <w:r>
        <w:rPr>
          <w:b/>
          <w:bCs/>
        </w:rPr>
        <w:t xml:space="preserve"> </w:t>
      </w:r>
      <w:r w:rsidRPr="008870A4">
        <w:rPr>
          <w:bCs/>
        </w:rPr>
        <w:t>field</w:t>
      </w:r>
      <w:r>
        <w:rPr>
          <w:bCs/>
        </w:rPr>
        <w:t xml:space="preserve"> (browse button </w:t>
      </w:r>
      <w:r w:rsidR="008D48A1">
        <w:rPr>
          <w:noProof/>
          <w:lang w:eastAsia="fr-CA"/>
        </w:rPr>
        <w:t>…</w:t>
      </w:r>
      <w:r>
        <w:t>)</w:t>
      </w:r>
      <w:r w:rsidRPr="00524803">
        <w:rPr>
          <w:b/>
          <w:bCs/>
        </w:rPr>
        <w:t>:</w:t>
      </w:r>
      <w:r w:rsidRPr="00524803">
        <w:t xml:space="preserve"> Select filter</w:t>
      </w:r>
      <w:r>
        <w:t>s</w:t>
      </w:r>
      <w:r w:rsidRPr="00524803">
        <w:t xml:space="preserve"> to apply to the list of stations. </w:t>
      </w:r>
      <w:r w:rsidR="000D0626" w:rsidRPr="000D0626">
        <w:t>You can choose from several</w:t>
      </w:r>
      <w:r w:rsidR="000D0626">
        <w:t xml:space="preserve"> Climatic variables.</w:t>
      </w:r>
    </w:p>
    <w:p w:rsidR="00236679" w:rsidRPr="00524803" w:rsidRDefault="00236679" w:rsidP="00236679">
      <w:pPr>
        <w:jc w:val="both"/>
        <w:divId w:val="1275819977"/>
      </w:pPr>
    </w:p>
    <w:p w:rsidR="00236679" w:rsidRDefault="00236679" w:rsidP="00236679">
      <w:pPr>
        <w:pStyle w:val="Liste2"/>
        <w:ind w:left="0" w:firstLine="0"/>
        <w:jc w:val="both"/>
        <w:divId w:val="1275819977"/>
      </w:pPr>
    </w:p>
    <w:p w:rsidR="00236679" w:rsidRDefault="00236679" w:rsidP="00236679">
      <w:pPr>
        <w:pStyle w:val="Liste2"/>
        <w:ind w:left="0" w:firstLine="0"/>
        <w:jc w:val="both"/>
        <w:divId w:val="1275819977"/>
      </w:pPr>
      <w:r>
        <w:t xml:space="preserve">If all filters are </w:t>
      </w:r>
      <w:proofErr w:type="gramStart"/>
      <w:r>
        <w:t xml:space="preserve">unchecked </w:t>
      </w:r>
      <w:proofErr w:type="gramEnd"/>
      <w:r w:rsidRPr="00F937AE">
        <w:rPr>
          <w:noProof/>
          <w:lang w:eastAsia="en-CA"/>
        </w:rPr>
        <w:drawing>
          <wp:inline distT="0" distB="0" distL="0" distR="0" wp14:anchorId="2DB60AAF" wp14:editId="3BC4963E">
            <wp:extent cx="142875" cy="142875"/>
            <wp:effectExtent l="0" t="0" r="0" b="0"/>
            <wp:docPr id="7" name="Picture 7" descr="Déco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écoch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every station available in the database will be displayed in the list field. If two or more filters are </w:t>
      </w:r>
      <w:proofErr w:type="gramStart"/>
      <w:r>
        <w:t xml:space="preserve">checked </w:t>
      </w:r>
      <w:proofErr w:type="gramEnd"/>
      <w:r w:rsidRPr="00F937AE">
        <w:rPr>
          <w:noProof/>
          <w:lang w:eastAsia="en-CA"/>
        </w:rPr>
        <w:drawing>
          <wp:inline distT="0" distB="0" distL="0" distR="0" wp14:anchorId="7FC4AAFA" wp14:editId="36E02C96">
            <wp:extent cx="142875" cy="142875"/>
            <wp:effectExtent l="0" t="0" r="0" b="0"/>
            <wp:docPr id="8" name="Picture 8" descr="Co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ch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only the stations </w:t>
      </w:r>
      <w:r w:rsidRPr="00FB23BF">
        <w:t>that have information on e</w:t>
      </w:r>
      <w:r>
        <w:t>ach</w:t>
      </w:r>
      <w:r w:rsidRPr="00FB23BF">
        <w:t xml:space="preserve"> data type selected</w:t>
      </w:r>
      <w:r>
        <w:t xml:space="preserve"> will be displayed in the list field</w:t>
      </w:r>
      <w:r w:rsidRPr="00FB23BF">
        <w:t>.</w:t>
      </w:r>
    </w:p>
    <w:p w:rsidR="000D0626" w:rsidRDefault="000D0626" w:rsidP="00236679">
      <w:pPr>
        <w:pStyle w:val="Liste2"/>
        <w:ind w:left="0" w:firstLine="0"/>
        <w:jc w:val="both"/>
        <w:divId w:val="1275819977"/>
      </w:pPr>
    </w:p>
    <w:p w:rsidR="003B2A1A" w:rsidRDefault="003B2A1A" w:rsidP="00236679">
      <w:pPr>
        <w:pStyle w:val="Liste2"/>
        <w:ind w:left="0" w:firstLine="0"/>
        <w:jc w:val="both"/>
        <w:divId w:val="1275819977"/>
      </w:pPr>
    </w:p>
    <w:p w:rsidR="003B2A1A" w:rsidRDefault="003B2A1A" w:rsidP="00236679">
      <w:pPr>
        <w:pStyle w:val="Liste2"/>
        <w:ind w:left="0" w:firstLine="0"/>
        <w:jc w:val="both"/>
        <w:divId w:val="1275819977"/>
      </w:pPr>
    </w:p>
    <w:p w:rsidR="003B2A1A" w:rsidRDefault="003B2A1A" w:rsidP="00236679">
      <w:pPr>
        <w:pStyle w:val="Liste2"/>
        <w:ind w:left="0" w:firstLine="0"/>
        <w:jc w:val="both"/>
        <w:divId w:val="1275819977"/>
      </w:pPr>
    </w:p>
    <w:p w:rsidR="00236679" w:rsidRPr="00FB23BF" w:rsidRDefault="00886C0D" w:rsidP="00886C0D">
      <w:pPr>
        <w:pStyle w:val="Titre3"/>
        <w:divId w:val="1275819977"/>
      </w:pPr>
      <w:bookmarkStart w:id="8" w:name="_Toc49179140"/>
      <w:r>
        <w:lastRenderedPageBreak/>
        <w:t>Properties Dialog</w:t>
      </w:r>
      <w:bookmarkEnd w:id="8"/>
    </w:p>
    <w:p w:rsidR="00E863BA" w:rsidRPr="00A620E1" w:rsidRDefault="00632F9B" w:rsidP="00886C0D">
      <w:pPr>
        <w:pStyle w:val="Liste2"/>
        <w:ind w:left="0" w:firstLine="0"/>
        <w:jc w:val="both"/>
        <w:divId w:val="1275819977"/>
      </w:pPr>
      <w:r>
        <w:rPr>
          <w:noProof/>
          <w:lang w:eastAsia="en-CA"/>
        </w:rPr>
        <w:drawing>
          <wp:anchor distT="0" distB="0" distL="114300" distR="114300" simplePos="0" relativeHeight="251664896" behindDoc="1" locked="0" layoutInCell="1" allowOverlap="1" wp14:anchorId="4BED5B8A" wp14:editId="6BDD92D9">
            <wp:simplePos x="0" y="0"/>
            <wp:positionH relativeFrom="margin">
              <wp:align>right</wp:align>
            </wp:positionH>
            <wp:positionV relativeFrom="paragraph">
              <wp:posOffset>12103</wp:posOffset>
            </wp:positionV>
            <wp:extent cx="2615565" cy="1647190"/>
            <wp:effectExtent l="0" t="0" r="0" b="0"/>
            <wp:wrapTight wrapText="bothSides">
              <wp:wrapPolygon edited="0">
                <wp:start x="0" y="0"/>
                <wp:lineTo x="0" y="21234"/>
                <wp:lineTo x="21395" y="21234"/>
                <wp:lineTo x="2139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Normals_Station_Editor_dialo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C0D">
        <w:t xml:space="preserve">This window allows </w:t>
      </w:r>
      <w:r w:rsidRPr="00886C0D">
        <w:t>viewing</w:t>
      </w:r>
      <w:r w:rsidR="00886C0D" w:rsidRPr="00886C0D">
        <w:t xml:space="preserve"> the properties of the selected weather station such as the location (CleNo, Name, Latitude, Longitude, and Elevation), Besides the </w:t>
      </w:r>
      <w:r>
        <w:t>Site Specific Information (UseIt, Period, MergedStationIDs, State…)</w:t>
      </w:r>
      <w:r w:rsidR="000E782F">
        <w:t>.</w:t>
      </w:r>
      <w:r w:rsidR="00713F7B" w:rsidRPr="00524803">
        <w:br w:type="page"/>
      </w:r>
    </w:p>
    <w:p w:rsidR="00B825FC" w:rsidRPr="007C0E66" w:rsidRDefault="00957C25" w:rsidP="00B6108B">
      <w:pPr>
        <w:pStyle w:val="Titre3"/>
        <w:divId w:val="1275819977"/>
      </w:pPr>
      <w:bookmarkStart w:id="9" w:name="_Normals_editor_dialog"/>
      <w:bookmarkStart w:id="10" w:name="_Toc49179141"/>
      <w:bookmarkEnd w:id="9"/>
      <w:r>
        <w:lastRenderedPageBreak/>
        <w:t>Spread</w:t>
      </w:r>
      <w:r w:rsidR="00B6108B">
        <w:t>sheet</w:t>
      </w:r>
      <w:r w:rsidR="00B825FC" w:rsidRPr="007C0E66">
        <w:t xml:space="preserve"> dialog</w:t>
      </w:r>
      <w:bookmarkEnd w:id="10"/>
    </w:p>
    <w:p w:rsidR="00F879BD" w:rsidRDefault="00F879BD" w:rsidP="00F879BD">
      <w:pPr>
        <w:jc w:val="both"/>
        <w:divId w:val="1275819977"/>
      </w:pPr>
    </w:p>
    <w:p w:rsidR="00F879BD" w:rsidRDefault="003B2A1A" w:rsidP="00F879BD">
      <w:pPr>
        <w:jc w:val="both"/>
        <w:divId w:val="1275819977"/>
      </w:pPr>
      <w:r>
        <w:rPr>
          <w:noProof/>
          <w:lang w:eastAsia="en-CA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2840667</wp:posOffset>
            </wp:positionH>
            <wp:positionV relativeFrom="paragraph">
              <wp:posOffset>32669</wp:posOffset>
            </wp:positionV>
            <wp:extent cx="3854450" cy="2195830"/>
            <wp:effectExtent l="0" t="0" r="0" b="0"/>
            <wp:wrapTight wrapText="bothSides">
              <wp:wrapPolygon edited="0">
                <wp:start x="0" y="0"/>
                <wp:lineTo x="0" y="21363"/>
                <wp:lineTo x="21458" y="21363"/>
                <wp:lineTo x="21458" y="0"/>
                <wp:lineTo x="0" y="0"/>
              </wp:wrapPolygon>
            </wp:wrapTight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Normals_Station_Editor_dialo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9BD" w:rsidRPr="00F879BD">
        <w:t xml:space="preserve">This </w:t>
      </w:r>
      <w:r w:rsidR="00F879BD">
        <w:t>dialog allows to display</w:t>
      </w:r>
      <w:r w:rsidR="00F879BD" w:rsidRPr="00F879BD">
        <w:t xml:space="preserve"> </w:t>
      </w:r>
      <w:r w:rsidR="00F879BD">
        <w:t xml:space="preserve">by using the Visualisation Mode button </w:t>
      </w:r>
      <w:r w:rsidR="00F879BD" w:rsidRPr="00284413">
        <w:rPr>
          <w:noProof/>
          <w:lang w:eastAsia="en-CA"/>
        </w:rPr>
        <w:drawing>
          <wp:inline distT="0" distB="0" distL="0" distR="0" wp14:anchorId="55B31584" wp14:editId="524D4663">
            <wp:extent cx="133021" cy="142875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21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9BD">
        <w:t xml:space="preserve"> </w:t>
      </w:r>
      <w:r w:rsidR="00F879BD" w:rsidRPr="00F879BD">
        <w:t xml:space="preserve">or to modify the data about a </w:t>
      </w:r>
      <w:r w:rsidR="00F879BD">
        <w:t xml:space="preserve">weather </w:t>
      </w:r>
      <w:r w:rsidR="00F879BD" w:rsidRPr="00F879BD">
        <w:t>station</w:t>
      </w:r>
      <w:r w:rsidR="00F879BD">
        <w:t xml:space="preserve"> by using the Edit Mode button</w:t>
      </w:r>
      <w:r w:rsidR="00F879BD" w:rsidRPr="00284413">
        <w:rPr>
          <w:noProof/>
          <w:lang w:eastAsia="en-CA"/>
        </w:rPr>
        <w:drawing>
          <wp:inline distT="0" distB="0" distL="0" distR="0" wp14:anchorId="1A753174" wp14:editId="1CF6F919">
            <wp:extent cx="134215" cy="1428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9BD">
        <w:t>.</w:t>
      </w:r>
    </w:p>
    <w:p w:rsidR="00F879BD" w:rsidRDefault="00F879BD" w:rsidP="00F879BD">
      <w:pPr>
        <w:jc w:val="both"/>
        <w:divId w:val="1275819977"/>
      </w:pPr>
    </w:p>
    <w:p w:rsidR="00F879BD" w:rsidRDefault="00F879BD" w:rsidP="00F879BD">
      <w:pPr>
        <w:jc w:val="both"/>
        <w:divId w:val="1275819977"/>
      </w:pPr>
      <w:r>
        <w:t>Buttons in this dialog are as follows:</w:t>
      </w:r>
    </w:p>
    <w:p w:rsidR="00E20633" w:rsidRDefault="00E20633" w:rsidP="00284413">
      <w:pPr>
        <w:jc w:val="both"/>
        <w:divId w:val="1275819977"/>
      </w:pPr>
    </w:p>
    <w:p w:rsidR="00F879BD" w:rsidRDefault="00F44A37" w:rsidP="00284413">
      <w:pPr>
        <w:jc w:val="both"/>
        <w:divId w:val="1275819977"/>
      </w:pPr>
      <w:r>
        <w:t xml:space="preserve">Visualisation Mode </w:t>
      </w:r>
      <w:r w:rsidRPr="00284413">
        <w:rPr>
          <w:noProof/>
          <w:lang w:eastAsia="en-CA"/>
        </w:rPr>
        <w:drawing>
          <wp:inline distT="0" distB="0" distL="0" distR="0" wp14:anchorId="4759F8EA" wp14:editId="61AEFF06">
            <wp:extent cx="133021" cy="142875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21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button:</w:t>
      </w:r>
      <w:r w:rsidR="00F879BD" w:rsidRPr="00F879BD">
        <w:t xml:space="preserve"> </w:t>
      </w:r>
      <w:r w:rsidR="00F879BD">
        <w:t xml:space="preserve">allow just </w:t>
      </w:r>
      <w:r>
        <w:t>visualizing</w:t>
      </w:r>
      <w:r w:rsidR="00F879BD" w:rsidRPr="00F879BD">
        <w:t xml:space="preserve"> the </w:t>
      </w:r>
      <w:r w:rsidR="00F879BD">
        <w:t>weather</w:t>
      </w:r>
      <w:r>
        <w:t xml:space="preserve"> data of the </w:t>
      </w:r>
      <w:r w:rsidR="00F879BD" w:rsidRPr="00F879BD">
        <w:t>selected</w:t>
      </w:r>
      <w:r>
        <w:t xml:space="preserve"> station</w:t>
      </w:r>
      <w:r w:rsidR="00F879BD" w:rsidRPr="00F879BD">
        <w:t xml:space="preserve"> player, either to </w:t>
      </w:r>
      <w:r>
        <w:t>save</w:t>
      </w:r>
      <w:r w:rsidR="00F879BD" w:rsidRPr="00F879BD">
        <w:t xml:space="preserve"> modification and seesaw</w:t>
      </w:r>
      <w:r w:rsidR="00F879BD">
        <w:t xml:space="preserve"> in the mode visualization</w:t>
      </w:r>
      <w:r w:rsidR="00F879BD" w:rsidRPr="00F879BD">
        <w:t>.</w:t>
      </w:r>
    </w:p>
    <w:p w:rsidR="00F44A37" w:rsidRDefault="00F44A37" w:rsidP="00284413">
      <w:pPr>
        <w:jc w:val="both"/>
        <w:divId w:val="1275819977"/>
      </w:pPr>
    </w:p>
    <w:p w:rsidR="00284413" w:rsidRPr="00524803" w:rsidRDefault="0046675E" w:rsidP="00284413">
      <w:pPr>
        <w:jc w:val="both"/>
        <w:divId w:val="1275819977"/>
      </w:pPr>
      <w:r>
        <w:t>This</w:t>
      </w:r>
      <w:r w:rsidR="00F44A37">
        <w:t xml:space="preserve"> Edit Mode</w:t>
      </w:r>
      <w:r>
        <w:t xml:space="preserve"> </w:t>
      </w:r>
      <w:r w:rsidR="00ED10FE">
        <w:t xml:space="preserve">button </w:t>
      </w:r>
      <w:r w:rsidR="00ED10FE" w:rsidRPr="00284413">
        <w:rPr>
          <w:noProof/>
          <w:lang w:eastAsia="en-CA"/>
        </w:rPr>
        <w:drawing>
          <wp:inline distT="0" distB="0" distL="0" distR="0" wp14:anchorId="579A5F98" wp14:editId="585232AB">
            <wp:extent cx="134215" cy="1428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14280">
        <w:t>used to</w:t>
      </w:r>
      <w:r w:rsidR="00ED10FE">
        <w:t xml:space="preserve"> </w:t>
      </w:r>
      <w:r w:rsidR="00F879BD" w:rsidRPr="00ED10FE">
        <w:t>activate</w:t>
      </w:r>
      <w:r w:rsidR="009E0872">
        <w:t xml:space="preserve"> modify </w:t>
      </w:r>
      <w:r>
        <w:t xml:space="preserve">data </w:t>
      </w:r>
      <w:r w:rsidR="00284413" w:rsidRPr="00524803">
        <w:t>on a weather station</w:t>
      </w:r>
      <w:r w:rsidR="00006D93">
        <w:t>. A</w:t>
      </w:r>
      <w:r w:rsidR="00284413" w:rsidRPr="00524803">
        <w:t xml:space="preserve">ll fields in the Normals </w:t>
      </w:r>
      <w:r w:rsidR="00006D93">
        <w:t>Station Editor</w:t>
      </w:r>
      <w:r w:rsidR="00284413" w:rsidRPr="00524803">
        <w:t xml:space="preserve"> are editable. </w:t>
      </w:r>
    </w:p>
    <w:p w:rsidR="00B96A35" w:rsidRDefault="00B96A35" w:rsidP="00B6033A">
      <w:pPr>
        <w:jc w:val="both"/>
        <w:divId w:val="1275819977"/>
      </w:pPr>
    </w:p>
    <w:p w:rsidR="009E0872" w:rsidRDefault="009649D4" w:rsidP="00B6033A">
      <w:pPr>
        <w:jc w:val="both"/>
        <w:divId w:val="1275819977"/>
      </w:pPr>
      <w:r>
        <w:t xml:space="preserve">Save weather data </w:t>
      </w:r>
      <w:r w:rsidRPr="00284413">
        <w:rPr>
          <w:noProof/>
          <w:lang w:eastAsia="en-CA"/>
        </w:rPr>
        <w:drawing>
          <wp:inline distT="0" distB="0" distL="0" distR="0" wp14:anchorId="72C66778" wp14:editId="407C56C3">
            <wp:extent cx="134215" cy="1342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5" cy="13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button:</w:t>
      </w:r>
      <w:r w:rsidR="00D16887">
        <w:t xml:space="preserve"> save the modifications, without seesaw </w:t>
      </w:r>
      <w:r w:rsidR="00D16887" w:rsidRPr="00D16887">
        <w:t>in</w:t>
      </w:r>
      <w:r w:rsidR="00D16887">
        <w:t xml:space="preserve"> the mode visualization</w:t>
      </w:r>
      <w:r w:rsidR="00D16887" w:rsidRPr="00D16887">
        <w:t>.</w:t>
      </w:r>
    </w:p>
    <w:p w:rsidR="00CE4321" w:rsidRDefault="00CE4321" w:rsidP="00B6033A">
      <w:pPr>
        <w:jc w:val="both"/>
        <w:divId w:val="1275819977"/>
      </w:pPr>
    </w:p>
    <w:p w:rsidR="00CE4321" w:rsidRDefault="00CE4321" w:rsidP="00CE4321">
      <w:pPr>
        <w:pStyle w:val="Titre3"/>
        <w:divId w:val="1275819977"/>
      </w:pPr>
      <w:bookmarkStart w:id="11" w:name="_Toc49179142"/>
      <w:r>
        <w:t>Graphics dialog</w:t>
      </w:r>
      <w:bookmarkEnd w:id="11"/>
    </w:p>
    <w:p w:rsidR="002D64EA" w:rsidRPr="002D64EA" w:rsidRDefault="002D64EA" w:rsidP="002D64EA">
      <w:pPr>
        <w:divId w:val="1275819977"/>
      </w:pPr>
    </w:p>
    <w:p w:rsidR="002D64EA" w:rsidRDefault="002D64EA" w:rsidP="002D64EA">
      <w:pPr>
        <w:jc w:val="both"/>
        <w:divId w:val="1275819977"/>
      </w:pPr>
      <w:r>
        <w:rPr>
          <w:noProof/>
          <w:lang w:eastAsia="en-CA"/>
        </w:rPr>
        <w:drawing>
          <wp:anchor distT="0" distB="0" distL="114300" distR="114300" simplePos="0" relativeHeight="251666944" behindDoc="1" locked="0" layoutInCell="1" allowOverlap="1" wp14:anchorId="373F4104" wp14:editId="10AE0E46">
            <wp:simplePos x="0" y="0"/>
            <wp:positionH relativeFrom="margin">
              <wp:posOffset>3493011</wp:posOffset>
            </wp:positionH>
            <wp:positionV relativeFrom="paragraph">
              <wp:posOffset>34925</wp:posOffset>
            </wp:positionV>
            <wp:extent cx="3262630" cy="2755900"/>
            <wp:effectExtent l="0" t="0" r="0" b="6350"/>
            <wp:wrapTight wrapText="bothSides">
              <wp:wrapPolygon edited="0">
                <wp:start x="0" y="0"/>
                <wp:lineTo x="0" y="21500"/>
                <wp:lineTo x="21440" y="21500"/>
                <wp:lineTo x="21440" y="0"/>
                <wp:lineTo x="0" y="0"/>
              </wp:wrapPolygon>
            </wp:wrapTight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Normals_Station_Editor_dialo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79BD">
        <w:t xml:space="preserve">This </w:t>
      </w:r>
      <w:r>
        <w:t>Graphics dialog, which</w:t>
      </w:r>
      <w:r w:rsidRPr="007C0E66">
        <w:t xml:space="preserve"> allows the user to view a graph of the station’s weather data (one graph for each type of weather data).</w:t>
      </w:r>
    </w:p>
    <w:p w:rsidR="002D64EA" w:rsidRDefault="002D64EA" w:rsidP="002D64EA">
      <w:pPr>
        <w:jc w:val="both"/>
        <w:divId w:val="1275819977"/>
      </w:pPr>
    </w:p>
    <w:p w:rsidR="002D64EA" w:rsidRDefault="002D64EA" w:rsidP="002D64EA">
      <w:pPr>
        <w:jc w:val="both"/>
        <w:divId w:val="1275819977"/>
      </w:pPr>
      <w:r>
        <w:t>Buttons in this dialog are as follows:</w:t>
      </w:r>
    </w:p>
    <w:p w:rsidR="002D64EA" w:rsidRDefault="002D64EA" w:rsidP="002D64EA">
      <w:pPr>
        <w:jc w:val="both"/>
        <w:divId w:val="1275819977"/>
      </w:pPr>
    </w:p>
    <w:p w:rsidR="002D64EA" w:rsidRDefault="00122D53" w:rsidP="002D64EA">
      <w:pPr>
        <w:jc w:val="both"/>
        <w:divId w:val="1275819977"/>
      </w:pPr>
      <w:r>
        <w:t>Copy Graphics</w:t>
      </w:r>
      <w:r w:rsidR="002D64EA">
        <w:t xml:space="preserve"> </w:t>
      </w:r>
      <w:r w:rsidR="002D64EA" w:rsidRPr="00284413">
        <w:rPr>
          <w:noProof/>
          <w:lang w:eastAsia="en-CA"/>
        </w:rPr>
        <w:drawing>
          <wp:inline distT="0" distB="0" distL="0" distR="0" wp14:anchorId="0066426A" wp14:editId="6E0E8BB6">
            <wp:extent cx="133021" cy="113314"/>
            <wp:effectExtent l="0" t="0" r="635" b="127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21" cy="11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4EA">
        <w:t xml:space="preserve"> button:</w:t>
      </w:r>
      <w:r w:rsidR="002C4530">
        <w:t xml:space="preserve"> </w:t>
      </w:r>
      <w:r w:rsidR="002C4530" w:rsidRPr="002C4530">
        <w:t>Use to copy the graph</w:t>
      </w:r>
      <w:r w:rsidR="002C4530">
        <w:t>ics</w:t>
      </w:r>
      <w:r w:rsidR="002C4530" w:rsidRPr="002C4530">
        <w:t xml:space="preserve"> </w:t>
      </w:r>
      <w:r w:rsidR="002C4530">
        <w:t xml:space="preserve">in press-paper for uses it </w:t>
      </w:r>
      <w:r w:rsidR="002C4530" w:rsidRPr="002C4530">
        <w:t>later.</w:t>
      </w:r>
    </w:p>
    <w:p w:rsidR="002D64EA" w:rsidRDefault="002D64EA" w:rsidP="002D64EA">
      <w:pPr>
        <w:jc w:val="both"/>
        <w:divId w:val="1275819977"/>
      </w:pPr>
    </w:p>
    <w:p w:rsidR="002D64EA" w:rsidRPr="00524803" w:rsidRDefault="00122D53" w:rsidP="002D64EA">
      <w:pPr>
        <w:jc w:val="both"/>
        <w:divId w:val="1275819977"/>
      </w:pPr>
      <w:r>
        <w:t xml:space="preserve">Save Graphics </w:t>
      </w:r>
      <w:r w:rsidRPr="00284413">
        <w:rPr>
          <w:noProof/>
          <w:lang w:eastAsia="en-CA"/>
        </w:rPr>
        <w:drawing>
          <wp:inline distT="0" distB="0" distL="0" distR="0" wp14:anchorId="43BC1B6E" wp14:editId="22751EF5">
            <wp:extent cx="134215" cy="129741"/>
            <wp:effectExtent l="0" t="0" r="0" b="381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5" cy="12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4EA">
        <w:t xml:space="preserve"> button</w:t>
      </w:r>
      <w:r>
        <w:t>:</w:t>
      </w:r>
      <w:r w:rsidR="002C4530">
        <w:t xml:space="preserve"> Use </w:t>
      </w:r>
      <w:r w:rsidR="002C4530" w:rsidRPr="002C4530">
        <w:t xml:space="preserve">to </w:t>
      </w:r>
      <w:r w:rsidR="002C4530">
        <w:t>save</w:t>
      </w:r>
      <w:r w:rsidR="002C4530" w:rsidRPr="002C4530">
        <w:t xml:space="preserve"> the graphs of the station selected in </w:t>
      </w:r>
      <w:r w:rsidR="002C4530">
        <w:t>the 'JPEG' images.</w:t>
      </w:r>
    </w:p>
    <w:p w:rsidR="002D64EA" w:rsidRDefault="002D64EA" w:rsidP="002D64EA">
      <w:pPr>
        <w:jc w:val="both"/>
        <w:divId w:val="1275819977"/>
      </w:pPr>
    </w:p>
    <w:p w:rsidR="002D64EA" w:rsidRDefault="00486470" w:rsidP="002D64EA">
      <w:pPr>
        <w:jc w:val="both"/>
        <w:divId w:val="1275819977"/>
      </w:pPr>
      <w:r>
        <w:rPr>
          <w:noProof/>
          <w:lang w:eastAsia="en-CA"/>
        </w:rPr>
        <w:drawing>
          <wp:anchor distT="0" distB="0" distL="114300" distR="114300" simplePos="0" relativeHeight="251668992" behindDoc="1" locked="0" layoutInCell="1" allowOverlap="1" wp14:anchorId="32B8E1AA" wp14:editId="79B604D4">
            <wp:simplePos x="0" y="0"/>
            <wp:positionH relativeFrom="column">
              <wp:posOffset>42937</wp:posOffset>
            </wp:positionH>
            <wp:positionV relativeFrom="paragraph">
              <wp:posOffset>457160</wp:posOffset>
            </wp:positionV>
            <wp:extent cx="3111500" cy="1880870"/>
            <wp:effectExtent l="0" t="0" r="0" b="5080"/>
            <wp:wrapTight wrapText="bothSides">
              <wp:wrapPolygon edited="0">
                <wp:start x="0" y="0"/>
                <wp:lineTo x="0" y="21440"/>
                <wp:lineTo x="21424" y="21440"/>
                <wp:lineTo x="21424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Normals_Station_Editor_dialo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D53">
        <w:t xml:space="preserve">Define Graphics Options </w:t>
      </w:r>
      <w:r w:rsidR="002D64EA" w:rsidRPr="00284413">
        <w:rPr>
          <w:noProof/>
          <w:lang w:eastAsia="en-CA"/>
        </w:rPr>
        <w:drawing>
          <wp:inline distT="0" distB="0" distL="0" distR="0" wp14:anchorId="1FD3D702" wp14:editId="1CEC204D">
            <wp:extent cx="134215" cy="125267"/>
            <wp:effectExtent l="0" t="0" r="0" b="825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Éditer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5" cy="12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4EA">
        <w:t xml:space="preserve"> button:</w:t>
      </w:r>
      <w:r w:rsidR="002C4530">
        <w:t xml:space="preserve"> Used to define </w:t>
      </w:r>
      <w:r w:rsidR="002C4530" w:rsidRPr="002C4530">
        <w:t>climatic</w:t>
      </w:r>
      <w:r w:rsidR="002C4530">
        <w:t xml:space="preserve"> variables</w:t>
      </w:r>
      <w:r w:rsidR="002C4530" w:rsidRPr="002C4530">
        <w:t xml:space="preserve"> and the various graphic options.</w:t>
      </w:r>
    </w:p>
    <w:p w:rsidR="00486470" w:rsidRDefault="00486470" w:rsidP="002D64EA">
      <w:pPr>
        <w:jc w:val="both"/>
        <w:divId w:val="1275819977"/>
      </w:pPr>
    </w:p>
    <w:p w:rsidR="00122D53" w:rsidRDefault="00122D53" w:rsidP="002D64EA">
      <w:pPr>
        <w:jc w:val="both"/>
        <w:divId w:val="1275819977"/>
      </w:pPr>
    </w:p>
    <w:p w:rsidR="00EB3212" w:rsidRPr="007C0E66" w:rsidRDefault="002201AF" w:rsidP="00122D53">
      <w:pPr>
        <w:pStyle w:val="Titre1"/>
        <w:divId w:val="1275819977"/>
      </w:pPr>
      <w:r w:rsidRPr="007C0E66">
        <w:br w:type="page"/>
      </w:r>
      <w:bookmarkStart w:id="12" w:name="_Toc347999209"/>
      <w:bookmarkStart w:id="13" w:name="_Toc347999905"/>
      <w:bookmarkStart w:id="14" w:name="_Toc347999964"/>
      <w:bookmarkStart w:id="15" w:name="_Toc348000089"/>
      <w:bookmarkStart w:id="16" w:name="_Toc347999210"/>
      <w:bookmarkStart w:id="17" w:name="_Toc347999906"/>
      <w:bookmarkStart w:id="18" w:name="_Toc347999965"/>
      <w:bookmarkStart w:id="19" w:name="_Toc348000090"/>
      <w:bookmarkStart w:id="20" w:name="_Toc49179143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="004B4783">
        <w:lastRenderedPageBreak/>
        <w:t>Database</w:t>
      </w:r>
      <w:r w:rsidR="00EB3212" w:rsidRPr="007C0E66">
        <w:t xml:space="preserve"> </w:t>
      </w:r>
      <w:r w:rsidR="004B4783">
        <w:t>S</w:t>
      </w:r>
      <w:r w:rsidR="00EB3212" w:rsidRPr="007C0E66">
        <w:t>tructure</w:t>
      </w:r>
      <w:bookmarkEnd w:id="20"/>
    </w:p>
    <w:p w:rsidR="002201AF" w:rsidRDefault="002201AF" w:rsidP="007C0E66">
      <w:pPr>
        <w:divId w:val="1275819977"/>
      </w:pPr>
    </w:p>
    <w:p w:rsidR="007C0E66" w:rsidRPr="007C0E66" w:rsidRDefault="007C0E66" w:rsidP="007C0E66">
      <w:pPr>
        <w:divId w:val="1275819977"/>
      </w:pPr>
      <w:r w:rsidRPr="007C0E66">
        <w:t>Record structure of the Normals Database</w:t>
      </w:r>
    </w:p>
    <w:p w:rsidR="007C0E66" w:rsidRPr="007C0E66" w:rsidRDefault="007C0E66" w:rsidP="007C0E66">
      <w:pPr>
        <w:divId w:val="1275819977"/>
      </w:pPr>
    </w:p>
    <w:p w:rsidR="002201AF" w:rsidRPr="002201AF" w:rsidRDefault="002201AF" w:rsidP="00CE45B2">
      <w:pPr>
        <w:pStyle w:val="Titre2"/>
        <w:divId w:val="1275819977"/>
      </w:pPr>
      <w:bookmarkStart w:id="21" w:name="_Toc49179144"/>
      <w:r w:rsidRPr="002201AF">
        <w:t>Description</w:t>
      </w:r>
      <w:bookmarkEnd w:id="21"/>
    </w:p>
    <w:p w:rsidR="00544C3F" w:rsidRDefault="00544C3F" w:rsidP="00544C3F">
      <w:pPr>
        <w:divId w:val="1275819977"/>
      </w:pPr>
    </w:p>
    <w:p w:rsidR="00544C3F" w:rsidRDefault="00544C3F" w:rsidP="00544C3F">
      <w:pPr>
        <w:divId w:val="1275819977"/>
      </w:pPr>
      <w:r w:rsidRPr="00524803">
        <w:t>12 months of data</w:t>
      </w:r>
      <w:r>
        <w:t xml:space="preserve"> </w:t>
      </w:r>
      <w:r w:rsidRPr="00524803">
        <w:t xml:space="preserve">compiled over a standard period of 30 years. </w:t>
      </w:r>
      <w:r>
        <w:t xml:space="preserve">A minimum of 10 years of data within the SNGP must be available for a station to be included in a </w:t>
      </w:r>
      <w:proofErr w:type="spellStart"/>
      <w:r>
        <w:t>Normals</w:t>
      </w:r>
      <w:proofErr w:type="spellEnd"/>
      <w:r>
        <w:t xml:space="preserve"> database</w:t>
      </w:r>
    </w:p>
    <w:p w:rsidR="00544C3F" w:rsidRDefault="00544C3F" w:rsidP="002201AF">
      <w:pPr>
        <w:divId w:val="1275819977"/>
      </w:pPr>
    </w:p>
    <w:p w:rsidR="003B2A1A" w:rsidRDefault="003B2A1A" w:rsidP="002201AF">
      <w:pPr>
        <w:divId w:val="1275819977"/>
      </w:pPr>
      <w:r>
        <w:t xml:space="preserve">Database are separate into three file: </w:t>
      </w:r>
    </w:p>
    <w:p w:rsidR="003B2A1A" w:rsidRDefault="003B2A1A" w:rsidP="003B2A1A">
      <w:pPr>
        <w:pStyle w:val="Paragraphedeliste"/>
        <w:numPr>
          <w:ilvl w:val="0"/>
          <w:numId w:val="30"/>
        </w:numPr>
        <w:divId w:val="1275819977"/>
      </w:pPr>
      <w:r>
        <w:t xml:space="preserve">The </w:t>
      </w:r>
      <w:r w:rsidR="004B4783">
        <w:t xml:space="preserve">Database </w:t>
      </w:r>
      <w:r>
        <w:t>Metadata file (.</w:t>
      </w:r>
      <w:proofErr w:type="spellStart"/>
      <w:r>
        <w:t>NormalsDB</w:t>
      </w:r>
      <w:proofErr w:type="spellEnd"/>
      <w:r>
        <w:t>)</w:t>
      </w:r>
    </w:p>
    <w:p w:rsidR="003B2A1A" w:rsidRDefault="003B2A1A" w:rsidP="003B2A1A">
      <w:pPr>
        <w:pStyle w:val="Paragraphedeliste"/>
        <w:numPr>
          <w:ilvl w:val="0"/>
          <w:numId w:val="30"/>
        </w:numPr>
        <w:divId w:val="1275819977"/>
      </w:pPr>
      <w:r>
        <w:t>The stations information (.NormalsHdr.csv)</w:t>
      </w:r>
    </w:p>
    <w:p w:rsidR="003B2A1A" w:rsidRDefault="003B2A1A" w:rsidP="003B2A1A">
      <w:pPr>
        <w:pStyle w:val="Paragraphedeliste"/>
        <w:numPr>
          <w:ilvl w:val="0"/>
          <w:numId w:val="30"/>
        </w:numPr>
        <w:divId w:val="1275819977"/>
      </w:pPr>
      <w:r>
        <w:t xml:space="preserve">The station weather </w:t>
      </w:r>
      <w:r w:rsidR="004B4783">
        <w:t xml:space="preserve">data </w:t>
      </w:r>
      <w:r>
        <w:t>(.NormalsData.csv)</w:t>
      </w:r>
    </w:p>
    <w:p w:rsidR="003B2A1A" w:rsidRDefault="003B2A1A" w:rsidP="002201AF">
      <w:pPr>
        <w:divId w:val="1275819977"/>
      </w:pPr>
    </w:p>
    <w:p w:rsidR="005C11C4" w:rsidRDefault="00EB3212" w:rsidP="002F7DB7">
      <w:pPr>
        <w:divId w:val="1275819977"/>
      </w:pPr>
      <w:r w:rsidRPr="002201AF">
        <w:t xml:space="preserve">The first line in the </w:t>
      </w:r>
      <w:r w:rsidR="003B2A1A" w:rsidRPr="002201AF">
        <w:t>.Normals</w:t>
      </w:r>
      <w:r w:rsidR="003B2A1A">
        <w:t xml:space="preserve">Hdr.csv and </w:t>
      </w:r>
      <w:r w:rsidR="00102A3A" w:rsidRPr="002201AF">
        <w:t>.</w:t>
      </w:r>
      <w:r w:rsidRPr="002201AF">
        <w:t>Norma</w:t>
      </w:r>
      <w:r w:rsidR="00190583" w:rsidRPr="002201AF">
        <w:t>ls</w:t>
      </w:r>
      <w:r w:rsidR="003B2A1A">
        <w:t>Data.csv</w:t>
      </w:r>
      <w:r w:rsidR="00190583" w:rsidRPr="002201AF">
        <w:t xml:space="preserve"> file contains the </w:t>
      </w:r>
      <w:r w:rsidR="00544C3F">
        <w:t xml:space="preserve">columns </w:t>
      </w:r>
      <w:r w:rsidR="0067372F">
        <w:t>header.</w:t>
      </w:r>
    </w:p>
    <w:p w:rsidR="004B4783" w:rsidRDefault="004B4783" w:rsidP="00EB3212">
      <w:pPr>
        <w:jc w:val="both"/>
        <w:divId w:val="1275819977"/>
      </w:pPr>
    </w:p>
    <w:p w:rsidR="002F7DB7" w:rsidRDefault="002F7DB7" w:rsidP="00EB3212">
      <w:pPr>
        <w:jc w:val="both"/>
        <w:divId w:val="1275819977"/>
      </w:pPr>
      <w:r>
        <w:t>The station information must contain at least six fields:</w:t>
      </w:r>
    </w:p>
    <w:p w:rsidR="002F7DB7" w:rsidRDefault="004B4783" w:rsidP="002F7DB7">
      <w:pPr>
        <w:pStyle w:val="Paragraphedeliste"/>
        <w:numPr>
          <w:ilvl w:val="0"/>
          <w:numId w:val="31"/>
        </w:numPr>
        <w:jc w:val="both"/>
        <w:divId w:val="1275819977"/>
      </w:pPr>
      <w:proofErr w:type="spellStart"/>
      <w:r w:rsidRPr="002F7DB7">
        <w:t>KeyID</w:t>
      </w:r>
      <w:proofErr w:type="spellEnd"/>
      <w:r w:rsidRPr="00524803">
        <w:t xml:space="preserve"> </w:t>
      </w:r>
      <w:r>
        <w:t xml:space="preserve">: </w:t>
      </w:r>
      <w:r w:rsidR="002F7DB7" w:rsidRPr="00524803">
        <w:t xml:space="preserve">Weather station </w:t>
      </w:r>
      <w:r w:rsidR="002F7DB7">
        <w:t>ID</w:t>
      </w:r>
      <w:r w:rsidR="002F7DB7" w:rsidRPr="00524803">
        <w:t xml:space="preserve"> </w:t>
      </w:r>
    </w:p>
    <w:p w:rsidR="002F7DB7" w:rsidRDefault="004B4783" w:rsidP="002F7DB7">
      <w:pPr>
        <w:pStyle w:val="Paragraphedeliste"/>
        <w:numPr>
          <w:ilvl w:val="0"/>
          <w:numId w:val="31"/>
        </w:numPr>
        <w:jc w:val="both"/>
        <w:divId w:val="1275819977"/>
      </w:pPr>
      <w:r w:rsidRPr="002F7DB7">
        <w:t>Name</w:t>
      </w:r>
      <w:r w:rsidRPr="00524803">
        <w:t xml:space="preserve"> </w:t>
      </w:r>
      <w:r>
        <w:t xml:space="preserve">: </w:t>
      </w:r>
      <w:r w:rsidR="002F7DB7" w:rsidRPr="00524803">
        <w:t xml:space="preserve">Weather </w:t>
      </w:r>
      <w:r w:rsidR="002F7DB7">
        <w:t>station name</w:t>
      </w:r>
    </w:p>
    <w:p w:rsidR="002F7DB7" w:rsidRDefault="004B4783" w:rsidP="002F7DB7">
      <w:pPr>
        <w:pStyle w:val="Paragraphedeliste"/>
        <w:numPr>
          <w:ilvl w:val="0"/>
          <w:numId w:val="31"/>
        </w:numPr>
        <w:jc w:val="both"/>
        <w:divId w:val="1275819977"/>
      </w:pPr>
      <w:r w:rsidRPr="002F7DB7">
        <w:t>Latitude</w:t>
      </w:r>
      <w:r>
        <w:t xml:space="preserve"> : </w:t>
      </w:r>
      <w:r w:rsidR="002F7DB7">
        <w:t xml:space="preserve">Latitude </w:t>
      </w:r>
      <w:r>
        <w:t xml:space="preserve">in decimal degree </w:t>
      </w:r>
      <w:r w:rsidR="002F7DB7">
        <w:t>(°)</w:t>
      </w:r>
    </w:p>
    <w:p w:rsidR="004B4783" w:rsidRDefault="002F7DB7" w:rsidP="004B4783">
      <w:pPr>
        <w:pStyle w:val="Paragraphedeliste"/>
        <w:numPr>
          <w:ilvl w:val="0"/>
          <w:numId w:val="31"/>
        </w:numPr>
        <w:jc w:val="both"/>
        <w:divId w:val="1275819977"/>
      </w:pPr>
      <w:r>
        <w:t>Longitude</w:t>
      </w:r>
      <w:r w:rsidR="004B4783">
        <w:t>: Longitude</w:t>
      </w:r>
      <w:r>
        <w:t xml:space="preserve"> </w:t>
      </w:r>
      <w:r w:rsidR="004B4783">
        <w:t>in decimal degree (°)</w:t>
      </w:r>
    </w:p>
    <w:p w:rsidR="002F7DB7" w:rsidRDefault="002F7DB7" w:rsidP="00D52AA5">
      <w:pPr>
        <w:pStyle w:val="Paragraphedeliste"/>
        <w:numPr>
          <w:ilvl w:val="0"/>
          <w:numId w:val="31"/>
        </w:numPr>
        <w:jc w:val="both"/>
        <w:divId w:val="1275819977"/>
      </w:pPr>
      <w:r>
        <w:t>Elevation</w:t>
      </w:r>
      <w:r w:rsidR="004B4783">
        <w:t>: Elevation in meters</w:t>
      </w:r>
      <w:r>
        <w:t xml:space="preserve"> (m)</w:t>
      </w:r>
    </w:p>
    <w:p w:rsidR="002F7DB7" w:rsidRPr="00524803" w:rsidRDefault="004B4783" w:rsidP="002F7DB7">
      <w:pPr>
        <w:pStyle w:val="Paragraphedeliste"/>
        <w:numPr>
          <w:ilvl w:val="0"/>
          <w:numId w:val="31"/>
        </w:numPr>
        <w:jc w:val="both"/>
        <w:divId w:val="1275819977"/>
      </w:pPr>
      <w:proofErr w:type="spellStart"/>
      <w:r w:rsidRPr="002F7DB7">
        <w:t>UseIt</w:t>
      </w:r>
      <w:proofErr w:type="spellEnd"/>
      <w:r>
        <w:t xml:space="preserve">: </w:t>
      </w:r>
      <w:r w:rsidR="002F7DB7">
        <w:t>Use-</w:t>
      </w:r>
      <w:r w:rsidR="002F7DB7" w:rsidRPr="00524803">
        <w:t>switch</w:t>
      </w:r>
      <w:r w:rsidR="002F7DB7">
        <w:t xml:space="preserve"> (0: no; 1: yes)</w:t>
      </w:r>
    </w:p>
    <w:p w:rsidR="002F7DB7" w:rsidRDefault="002F7DB7" w:rsidP="00EB3212">
      <w:pPr>
        <w:jc w:val="both"/>
        <w:divId w:val="1275819977"/>
      </w:pPr>
    </w:p>
    <w:p w:rsidR="002F7DB7" w:rsidRDefault="002F7DB7" w:rsidP="002F7DB7">
      <w:pPr>
        <w:jc w:val="both"/>
        <w:divId w:val="1275819977"/>
      </w:pPr>
      <w:r>
        <w:t xml:space="preserve">In the </w:t>
      </w:r>
      <w:r w:rsidR="00544C3F">
        <w:t>weather</w:t>
      </w:r>
      <w:r>
        <w:t xml:space="preserve"> data file</w:t>
      </w:r>
      <w:r w:rsidR="00544C3F">
        <w:t>,</w:t>
      </w:r>
      <w:r>
        <w:t xml:space="preserve"> </w:t>
      </w:r>
      <w:r w:rsidR="00544C3F">
        <w:t>e</w:t>
      </w:r>
      <w:r w:rsidR="00EB3212" w:rsidRPr="00524803">
        <w:t>ach station’s reco</w:t>
      </w:r>
      <w:r w:rsidR="00190583" w:rsidRPr="00524803">
        <w:t xml:space="preserve">rd consists of </w:t>
      </w:r>
      <w:r w:rsidR="008B1F5D">
        <w:t xml:space="preserve">12 lines (one line </w:t>
      </w:r>
      <w:r w:rsidR="00544C3F">
        <w:t xml:space="preserve">per </w:t>
      </w:r>
      <w:r w:rsidR="008B1F5D">
        <w:t xml:space="preserve">month) of </w:t>
      </w:r>
      <w:r w:rsidR="0067372F">
        <w:t>1</w:t>
      </w:r>
      <w:r>
        <w:t>8</w:t>
      </w:r>
      <w:r w:rsidR="00190583" w:rsidRPr="00524803">
        <w:t xml:space="preserve"> </w:t>
      </w:r>
      <w:r>
        <w:t>columns</w:t>
      </w:r>
      <w:r w:rsidR="00EB3212" w:rsidRPr="00524803">
        <w:t xml:space="preserve">. </w:t>
      </w:r>
      <w:r>
        <w:t xml:space="preserve">The order of the data file must be the same as the order </w:t>
      </w:r>
      <w:r w:rsidR="00544C3F">
        <w:t xml:space="preserve">in </w:t>
      </w:r>
      <w:r>
        <w:t>the station definition</w:t>
      </w:r>
      <w:r w:rsidR="00544C3F">
        <w:t xml:space="preserve"> file</w:t>
      </w:r>
      <w:r>
        <w:t xml:space="preserve">. The number of stations must also be the same. </w:t>
      </w:r>
      <w:r w:rsidRPr="00524803">
        <w:t>Each line of data is</w:t>
      </w:r>
      <w:r w:rsidR="008B1F5D">
        <w:t>:</w:t>
      </w:r>
      <w:r w:rsidRPr="00524803">
        <w:t xml:space="preserve"> </w:t>
      </w:r>
    </w:p>
    <w:p w:rsidR="00EB3212" w:rsidRPr="00524803" w:rsidRDefault="00EB3212" w:rsidP="00EB3212">
      <w:pPr>
        <w:ind w:firstLine="708"/>
        <w:jc w:val="both"/>
        <w:divId w:val="1275819977"/>
      </w:pPr>
    </w:p>
    <w:p w:rsidR="00EB3212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proofErr w:type="spellStart"/>
      <w:r w:rsidRPr="002F7DB7">
        <w:t>StationID</w:t>
      </w:r>
      <w:proofErr w:type="spellEnd"/>
      <w:r>
        <w:t xml:space="preserve">: </w:t>
      </w:r>
      <w:r w:rsidR="00C97597">
        <w:t>Weather station ID</w:t>
      </w:r>
      <w:r>
        <w:t>. For reference only. Position is used.</w:t>
      </w:r>
    </w:p>
    <w:p w:rsidR="002F7DB7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>
        <w:t xml:space="preserve">Month: </w:t>
      </w:r>
      <w:r w:rsidR="002F7DB7">
        <w:t>Month</w:t>
      </w:r>
      <w:r>
        <w:t xml:space="preserve"> (1..12)</w:t>
      </w:r>
    </w:p>
    <w:p w:rsidR="00EB3212" w:rsidRPr="00524803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>
        <w:t xml:space="preserve">TMIN_MN: </w:t>
      </w:r>
      <w:r w:rsidR="00EB3212" w:rsidRPr="00524803">
        <w:t>Monthly mean minima</w:t>
      </w:r>
      <w:r w:rsidR="00086147">
        <w:t xml:space="preserve"> (</w:t>
      </w:r>
      <w:proofErr w:type="spellStart"/>
      <w:r w:rsidR="00086147">
        <w:t>Tmin</w:t>
      </w:r>
      <w:proofErr w:type="spellEnd"/>
      <w:r w:rsidR="00086147">
        <w:t>)</w:t>
      </w:r>
    </w:p>
    <w:p w:rsidR="00EB3212" w:rsidRPr="00524803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 w:rsidRPr="002F7DB7">
        <w:t>TMAX_MN</w:t>
      </w:r>
      <w:r>
        <w:t xml:space="preserve">: </w:t>
      </w:r>
      <w:r w:rsidR="00EB3212" w:rsidRPr="00524803">
        <w:t>Monthly mean maxima</w:t>
      </w:r>
      <w:r w:rsidR="00086147">
        <w:t xml:space="preserve"> (</w:t>
      </w:r>
      <w:proofErr w:type="spellStart"/>
      <w:r w:rsidR="00086147">
        <w:t>Tmax</w:t>
      </w:r>
      <w:proofErr w:type="spellEnd"/>
      <w:r w:rsidR="00086147">
        <w:t>)</w:t>
      </w:r>
    </w:p>
    <w:p w:rsidR="00625F31" w:rsidRPr="00524803" w:rsidRDefault="00625F31" w:rsidP="00625F31">
      <w:pPr>
        <w:ind w:left="720"/>
        <w:jc w:val="both"/>
        <w:divId w:val="1275819977"/>
      </w:pPr>
    </w:p>
    <w:p w:rsidR="00EB3212" w:rsidRPr="00524803" w:rsidRDefault="00EB3212" w:rsidP="003D4274">
      <w:pPr>
        <w:jc w:val="both"/>
        <w:divId w:val="1275819977"/>
      </w:pPr>
      <w:r w:rsidRPr="00524803">
        <w:t xml:space="preserve">From these, normal daily minimum and maximum temperatures </w:t>
      </w:r>
      <w:proofErr w:type="gramStart"/>
      <w:r w:rsidRPr="00524803">
        <w:t>are obtained</w:t>
      </w:r>
      <w:proofErr w:type="gramEnd"/>
      <w:r w:rsidRPr="00524803">
        <w:t xml:space="preserve"> by linear interpolation between the means of successive months adjusted to correspond to the values occurring at mid-month. Seven additional monthly normals </w:t>
      </w:r>
      <w:proofErr w:type="gramStart"/>
      <w:r w:rsidRPr="00524803">
        <w:t>are calculated</w:t>
      </w:r>
      <w:proofErr w:type="gramEnd"/>
      <w:r w:rsidRPr="00524803">
        <w:t xml:space="preserve"> from the differences between observed daily minimum and maximum temperatures and these daily normals: </w:t>
      </w:r>
    </w:p>
    <w:p w:rsidR="00625F31" w:rsidRPr="00524803" w:rsidRDefault="00625F31" w:rsidP="00625F31">
      <w:pPr>
        <w:ind w:left="1080"/>
        <w:jc w:val="both"/>
        <w:divId w:val="1275819977"/>
      </w:pPr>
    </w:p>
    <w:p w:rsidR="00EB3212" w:rsidRPr="00524803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>
        <w:t xml:space="preserve">TMNMX_R: </w:t>
      </w:r>
      <w:r w:rsidR="00A25583">
        <w:t xml:space="preserve">Cross-correlation between daily </w:t>
      </w:r>
      <w:r w:rsidR="00EB3212" w:rsidRPr="00524803">
        <w:t xml:space="preserve">minima </w:t>
      </w:r>
      <w:r w:rsidR="00A25583">
        <w:t xml:space="preserve">and maxima </w:t>
      </w:r>
      <w:r w:rsidR="00086147">
        <w:t>(</w:t>
      </w:r>
      <w:r w:rsidR="00A25583">
        <w:t xml:space="preserve">R </w:t>
      </w:r>
      <w:proofErr w:type="spellStart"/>
      <w:r w:rsidR="00086147">
        <w:t>Tmin</w:t>
      </w:r>
      <w:proofErr w:type="spellEnd"/>
      <w:r w:rsidR="00086147">
        <w:t>/</w:t>
      </w:r>
      <w:proofErr w:type="spellStart"/>
      <w:r w:rsidR="00086147">
        <w:t>Tmax</w:t>
      </w:r>
      <w:proofErr w:type="spellEnd"/>
      <w:r w:rsidR="00086147">
        <w:t>)</w:t>
      </w:r>
    </w:p>
    <w:p w:rsidR="00A25583" w:rsidRPr="00B41235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>
        <w:t>DEL_STD:</w:t>
      </w:r>
      <w:r w:rsidRPr="00524803">
        <w:t xml:space="preserve"> </w:t>
      </w:r>
      <w:r w:rsidR="00190583" w:rsidRPr="00524803">
        <w:t>S</w:t>
      </w:r>
      <w:r w:rsidR="00EB3212" w:rsidRPr="00524803">
        <w:t xml:space="preserve">tandard </w:t>
      </w:r>
      <w:r w:rsidR="00EB3212" w:rsidRPr="00B41235">
        <w:t>deviation</w:t>
      </w:r>
      <w:r w:rsidR="001D3A42">
        <w:t>s</w:t>
      </w:r>
      <w:r w:rsidR="00EB3212" w:rsidRPr="00B41235">
        <w:t xml:space="preserve"> </w:t>
      </w:r>
      <w:r w:rsidR="001D3A42">
        <w:t>of</w:t>
      </w:r>
      <w:r w:rsidR="00EB3212" w:rsidRPr="00B41235">
        <w:t xml:space="preserve"> </w:t>
      </w:r>
      <w:r w:rsidR="00A25583" w:rsidRPr="00B41235">
        <w:t>minima (Delta)</w:t>
      </w:r>
    </w:p>
    <w:p w:rsidR="00EB3212" w:rsidRPr="00524803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>
        <w:t>EPS_STD:</w:t>
      </w:r>
      <w:r w:rsidRPr="00B41235">
        <w:t xml:space="preserve"> </w:t>
      </w:r>
      <w:r w:rsidR="00A25583" w:rsidRPr="00B41235">
        <w:t>Standard deviations of</w:t>
      </w:r>
      <w:r w:rsidR="00A25583">
        <w:t xml:space="preserve"> m</w:t>
      </w:r>
      <w:r w:rsidR="00EB3212" w:rsidRPr="00524803">
        <w:t>axima</w:t>
      </w:r>
      <w:r w:rsidR="00086147">
        <w:t xml:space="preserve"> (</w:t>
      </w:r>
      <w:r w:rsidR="00A25583">
        <w:t>Epsilon</w:t>
      </w:r>
      <w:r w:rsidR="00086147">
        <w:t>)</w:t>
      </w:r>
    </w:p>
    <w:p w:rsidR="00EB3212" w:rsidRPr="00524803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>
        <w:t>TACF_A1:</w:t>
      </w:r>
      <w:r w:rsidRPr="00524803">
        <w:t xml:space="preserve"> </w:t>
      </w:r>
      <w:r w:rsidR="00EB3212" w:rsidRPr="00524803">
        <w:t>1st order autoregressive term for minima</w:t>
      </w:r>
      <w:r w:rsidR="00086147">
        <w:t xml:space="preserve"> (</w:t>
      </w:r>
      <w:r w:rsidR="00A25583">
        <w:t>A1</w:t>
      </w:r>
      <w:r w:rsidR="00086147">
        <w:t>)</w:t>
      </w:r>
    </w:p>
    <w:p w:rsidR="00EB3212" w:rsidRPr="00524803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>
        <w:t>TACF_A2:</w:t>
      </w:r>
      <w:r w:rsidRPr="00524803">
        <w:t xml:space="preserve"> </w:t>
      </w:r>
      <w:r w:rsidR="00EB3212" w:rsidRPr="00524803">
        <w:t>2nd order autoregressive term for minima</w:t>
      </w:r>
      <w:r w:rsidR="00086147">
        <w:t xml:space="preserve"> (A</w:t>
      </w:r>
      <w:r w:rsidR="00A25583">
        <w:t>2</w:t>
      </w:r>
      <w:r w:rsidR="00086147">
        <w:t>)</w:t>
      </w:r>
    </w:p>
    <w:p w:rsidR="00EB3212" w:rsidRPr="00524803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>
        <w:t>TACF_B1:</w:t>
      </w:r>
      <w:r w:rsidRPr="00524803">
        <w:t xml:space="preserve"> </w:t>
      </w:r>
      <w:r w:rsidR="00EB3212" w:rsidRPr="00524803">
        <w:t>1st order autoregressive term for maxima</w:t>
      </w:r>
      <w:r w:rsidR="00086147">
        <w:t xml:space="preserve"> (</w:t>
      </w:r>
      <w:r w:rsidR="00A25583">
        <w:t>B1</w:t>
      </w:r>
      <w:r w:rsidR="00086147">
        <w:t>)</w:t>
      </w:r>
    </w:p>
    <w:p w:rsidR="00EB3212" w:rsidRPr="00524803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 w:rsidRPr="002F7DB7">
        <w:lastRenderedPageBreak/>
        <w:t>TACF_B2</w:t>
      </w:r>
      <w:r>
        <w:t xml:space="preserve">: </w:t>
      </w:r>
      <w:r w:rsidR="00EB3212" w:rsidRPr="00524803">
        <w:t>2nd order autoregressive term for maxima</w:t>
      </w:r>
      <w:r w:rsidR="00086147">
        <w:t xml:space="preserve"> (B</w:t>
      </w:r>
      <w:r w:rsidR="00A25583">
        <w:t>2</w:t>
      </w:r>
      <w:r w:rsidR="00086147">
        <w:t>)</w:t>
      </w:r>
    </w:p>
    <w:p w:rsidR="00625F31" w:rsidRPr="00524803" w:rsidRDefault="00625F31" w:rsidP="002F7DB7">
      <w:pPr>
        <w:jc w:val="both"/>
        <w:divId w:val="1275819977"/>
      </w:pPr>
    </w:p>
    <w:p w:rsidR="00EB3212" w:rsidRPr="00524803" w:rsidRDefault="00FE5C33" w:rsidP="002F7DB7">
      <w:pPr>
        <w:jc w:val="both"/>
        <w:divId w:val="1275819977"/>
      </w:pPr>
      <w:r>
        <w:t>Two</w:t>
      </w:r>
      <w:r w:rsidR="00EB3212" w:rsidRPr="00524803">
        <w:t xml:space="preserve"> values describe monthly precipitation:</w:t>
      </w:r>
    </w:p>
    <w:p w:rsidR="00625F31" w:rsidRPr="00524803" w:rsidRDefault="00625F31" w:rsidP="002F7DB7">
      <w:pPr>
        <w:jc w:val="both"/>
        <w:divId w:val="1275819977"/>
      </w:pPr>
    </w:p>
    <w:p w:rsidR="00EB3212" w:rsidRPr="00524803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 w:rsidRPr="002F7DB7">
        <w:t>PRCP_TT</w:t>
      </w:r>
      <w:r>
        <w:t>:</w:t>
      </w:r>
      <w:r w:rsidRPr="00524803">
        <w:t xml:space="preserve"> </w:t>
      </w:r>
      <w:r w:rsidR="00190583" w:rsidRPr="00524803">
        <w:t>A</w:t>
      </w:r>
      <w:r w:rsidR="00EB3212" w:rsidRPr="00524803">
        <w:t>verage monthly total precipitation</w:t>
      </w:r>
      <w:r w:rsidR="00086147">
        <w:t xml:space="preserve"> (Tot </w:t>
      </w:r>
      <w:proofErr w:type="spellStart"/>
      <w:r w:rsidR="00086147">
        <w:t>Ppt</w:t>
      </w:r>
      <w:proofErr w:type="spellEnd"/>
      <w:r w:rsidR="00086147">
        <w:t>)</w:t>
      </w:r>
    </w:p>
    <w:p w:rsidR="00EB3212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 w:rsidRPr="002F7DB7">
        <w:t>PRCP_SD</w:t>
      </w:r>
      <w:r>
        <w:t xml:space="preserve">: </w:t>
      </w:r>
      <w:r w:rsidR="006B56CE">
        <w:t xml:space="preserve">Coefficient of variation </w:t>
      </w:r>
      <w:r w:rsidR="00EB3212" w:rsidRPr="00524803">
        <w:t xml:space="preserve">of </w:t>
      </w:r>
      <w:r w:rsidR="003A0A6B">
        <w:t xml:space="preserve">monthly </w:t>
      </w:r>
      <w:r w:rsidR="00EB3212" w:rsidRPr="00524803">
        <w:t>precipitation</w:t>
      </w:r>
      <w:r w:rsidR="00086147">
        <w:t xml:space="preserve"> (CV </w:t>
      </w:r>
      <w:proofErr w:type="spellStart"/>
      <w:r w:rsidR="00086147">
        <w:t>Ppt</w:t>
      </w:r>
      <w:proofErr w:type="spellEnd"/>
      <w:r w:rsidR="00086147">
        <w:t>)</w:t>
      </w:r>
    </w:p>
    <w:p w:rsidR="00AD4732" w:rsidRDefault="00AD4732" w:rsidP="002441CF">
      <w:pPr>
        <w:jc w:val="both"/>
        <w:divId w:val="1275819977"/>
      </w:pPr>
    </w:p>
    <w:p w:rsidR="00AD4732" w:rsidRDefault="00AD4732" w:rsidP="002441CF">
      <w:pPr>
        <w:jc w:val="both"/>
        <w:divId w:val="1275819977"/>
      </w:pPr>
      <w:r>
        <w:t>Three values describe monthly humidity:</w:t>
      </w:r>
    </w:p>
    <w:p w:rsidR="00AD4732" w:rsidRDefault="00AD4732" w:rsidP="002441CF">
      <w:pPr>
        <w:jc w:val="both"/>
        <w:divId w:val="1275819977"/>
      </w:pPr>
    </w:p>
    <w:p w:rsidR="00AD4732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 w:rsidRPr="002F7DB7">
        <w:t>TDEW_MN</w:t>
      </w:r>
      <w:r>
        <w:t xml:space="preserve">: </w:t>
      </w:r>
      <w:r w:rsidR="00AD4732">
        <w:t>Monthly mean dew point</w:t>
      </w:r>
      <w:r w:rsidR="000702BF">
        <w:t xml:space="preserve"> (</w:t>
      </w:r>
      <w:proofErr w:type="spellStart"/>
      <w:r w:rsidR="000702BF">
        <w:t>T</w:t>
      </w:r>
      <w:r w:rsidR="00086147">
        <w:t>dew</w:t>
      </w:r>
      <w:proofErr w:type="spellEnd"/>
      <w:r w:rsidR="00086147">
        <w:t>)</w:t>
      </w:r>
    </w:p>
    <w:p w:rsidR="00AD4732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 w:rsidRPr="002F7DB7">
        <w:t>RELH_MN</w:t>
      </w:r>
      <w:r>
        <w:t xml:space="preserve">: </w:t>
      </w:r>
      <w:r w:rsidR="00AD4732">
        <w:t xml:space="preserve">Monthly mean </w:t>
      </w:r>
      <w:r w:rsidR="00A25583">
        <w:t xml:space="preserve">relative </w:t>
      </w:r>
      <w:r w:rsidR="00086147">
        <w:t>humidity (RH)</w:t>
      </w:r>
    </w:p>
    <w:p w:rsidR="00AD4732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 w:rsidRPr="002F7DB7">
        <w:t>RELH_SD</w:t>
      </w:r>
      <w:r>
        <w:t xml:space="preserve">: </w:t>
      </w:r>
      <w:r w:rsidR="00AD4732">
        <w:t>Standard deviation of relative humidity</w:t>
      </w:r>
      <w:r w:rsidR="00086147">
        <w:t xml:space="preserve"> (RH SD)</w:t>
      </w:r>
    </w:p>
    <w:p w:rsidR="00AD4732" w:rsidRDefault="00AD4732" w:rsidP="002441CF">
      <w:pPr>
        <w:jc w:val="both"/>
        <w:divId w:val="1275819977"/>
      </w:pPr>
    </w:p>
    <w:p w:rsidR="00AD4732" w:rsidRDefault="00AD4732" w:rsidP="002441CF">
      <w:pPr>
        <w:jc w:val="both"/>
        <w:divId w:val="1275819977"/>
      </w:pPr>
      <w:r>
        <w:t xml:space="preserve">Finally, two </w:t>
      </w:r>
      <w:r w:rsidR="00FE5C33">
        <w:t xml:space="preserve">values </w:t>
      </w:r>
      <w:r>
        <w:t>describe monthly wind speed</w:t>
      </w:r>
      <w:r w:rsidR="00FE5C33">
        <w:t>:</w:t>
      </w:r>
    </w:p>
    <w:p w:rsidR="005E501F" w:rsidRDefault="005E501F" w:rsidP="002441CF">
      <w:pPr>
        <w:jc w:val="both"/>
        <w:divId w:val="1275819977"/>
      </w:pPr>
    </w:p>
    <w:p w:rsidR="00AD4732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 w:rsidRPr="002F7DB7">
        <w:t>WNDS_MN</w:t>
      </w:r>
      <w:r>
        <w:t xml:space="preserve">: </w:t>
      </w:r>
      <w:r w:rsidR="005E501F">
        <w:t xml:space="preserve">Monthly </w:t>
      </w:r>
      <w:r w:rsidR="005E501F" w:rsidRPr="005D6D93">
        <w:t>mean</w:t>
      </w:r>
      <w:r w:rsidR="005E501F">
        <w:t xml:space="preserve"> </w:t>
      </w:r>
      <w:r w:rsidR="00A25583">
        <w:t xml:space="preserve">logarithm </w:t>
      </w:r>
      <w:r w:rsidR="005E501F">
        <w:t xml:space="preserve">of wind speed (in </w:t>
      </w:r>
      <w:r>
        <w:t xml:space="preserve">log </w:t>
      </w:r>
      <w:r w:rsidR="005E501F">
        <w:t>Km/h)</w:t>
      </w:r>
      <w:r w:rsidR="00086147">
        <w:t xml:space="preserve"> (Wind Speed)</w:t>
      </w:r>
    </w:p>
    <w:p w:rsidR="005E501F" w:rsidRDefault="00652E25" w:rsidP="008B1F5D">
      <w:pPr>
        <w:pStyle w:val="Paragraphedeliste"/>
        <w:numPr>
          <w:ilvl w:val="0"/>
          <w:numId w:val="39"/>
        </w:numPr>
        <w:jc w:val="both"/>
        <w:divId w:val="1275819977"/>
      </w:pPr>
      <w:r w:rsidRPr="002F7DB7">
        <w:t>WNDS_SD</w:t>
      </w:r>
      <w:r>
        <w:t xml:space="preserve">: </w:t>
      </w:r>
      <w:r w:rsidR="005E501F">
        <w:t xml:space="preserve">Standard deviation of the </w:t>
      </w:r>
      <w:r w:rsidR="006E05F4">
        <w:t xml:space="preserve">wind speed </w:t>
      </w:r>
      <w:r w:rsidR="006E05F4" w:rsidRPr="005D6D93">
        <w:t>logarithm</w:t>
      </w:r>
      <w:r w:rsidR="00086147">
        <w:t xml:space="preserve"> (Wind Speed SD)</w:t>
      </w:r>
      <w:r w:rsidR="005E501F">
        <w:t xml:space="preserve"> </w:t>
      </w:r>
    </w:p>
    <w:p w:rsidR="00652E25" w:rsidRDefault="00652E25">
      <w:bookmarkStart w:id="22" w:name="_5-day_Forecast_Database"/>
      <w:bookmarkStart w:id="23" w:name="_Consulting_and_modifying_2"/>
      <w:bookmarkStart w:id="24" w:name="_Forecast_editor_dialog"/>
      <w:bookmarkEnd w:id="1"/>
      <w:bookmarkEnd w:id="22"/>
      <w:bookmarkEnd w:id="23"/>
      <w:bookmarkEnd w:id="24"/>
    </w:p>
    <w:p w:rsidR="00652E25" w:rsidRDefault="00652E25"/>
    <w:p w:rsidR="002441CF" w:rsidRDefault="002441CF" w:rsidP="00652E25">
      <w:pPr>
        <w:jc w:val="both"/>
      </w:pPr>
      <w:r>
        <w:br w:type="page"/>
      </w:r>
    </w:p>
    <w:p w:rsidR="003A0A6B" w:rsidRDefault="00B0585C" w:rsidP="00CE45B2">
      <w:pPr>
        <w:pStyle w:val="Titre2"/>
        <w:divId w:val="1483933091"/>
      </w:pPr>
      <w:bookmarkStart w:id="25" w:name="_Toc49179145"/>
      <w:r w:rsidRPr="007C0E66">
        <w:lastRenderedPageBreak/>
        <w:t>Example</w:t>
      </w:r>
      <w:bookmarkEnd w:id="25"/>
    </w:p>
    <w:p w:rsidR="004B4783" w:rsidRDefault="004B4783" w:rsidP="004B4783">
      <w:pPr>
        <w:divId w:val="1483933091"/>
      </w:pPr>
    </w:p>
    <w:p w:rsidR="004B4783" w:rsidRDefault="004B4783" w:rsidP="004B4783">
      <w:pPr>
        <w:pStyle w:val="Titre3"/>
        <w:divId w:val="1483933091"/>
      </w:pPr>
      <w:bookmarkStart w:id="26" w:name="_Toc49179146"/>
      <w:proofErr w:type="spellStart"/>
      <w:r>
        <w:t>NormalsDB</w:t>
      </w:r>
      <w:proofErr w:type="spellEnd"/>
      <w:r>
        <w:t xml:space="preserve"> file</w:t>
      </w:r>
      <w:bookmarkEnd w:id="26"/>
    </w:p>
    <w:p w:rsidR="004B4783" w:rsidRDefault="004B4783" w:rsidP="004B4783">
      <w:pPr>
        <w:divId w:val="1483933091"/>
      </w:pPr>
    </w:p>
    <w:p w:rsidR="004B4783" w:rsidRPr="00894408" w:rsidRDefault="004B4783" w:rsidP="004B4783">
      <w:pPr>
        <w:divId w:val="1483933091"/>
        <w:rPr>
          <w:sz w:val="20"/>
        </w:rPr>
      </w:pPr>
      <w:proofErr w:type="gramStart"/>
      <w:r w:rsidRPr="00894408">
        <w:rPr>
          <w:sz w:val="20"/>
        </w:rPr>
        <w:t>&lt;?xml</w:t>
      </w:r>
      <w:proofErr w:type="gramEnd"/>
      <w:r w:rsidRPr="00894408">
        <w:rPr>
          <w:sz w:val="20"/>
        </w:rPr>
        <w:t xml:space="preserve"> version="1.0" encoding="Windows-1252"?&gt;</w:t>
      </w:r>
    </w:p>
    <w:p w:rsidR="004B4783" w:rsidRPr="00894408" w:rsidRDefault="004B4783" w:rsidP="004B4783">
      <w:pPr>
        <w:divId w:val="1483933091"/>
        <w:rPr>
          <w:sz w:val="20"/>
        </w:rPr>
      </w:pPr>
      <w:r w:rsidRPr="00894408">
        <w:rPr>
          <w:sz w:val="20"/>
        </w:rPr>
        <w:t>&lt;</w:t>
      </w:r>
      <w:proofErr w:type="spellStart"/>
      <w:r w:rsidRPr="00894408">
        <w:rPr>
          <w:sz w:val="20"/>
        </w:rPr>
        <w:t>NormalsDatabase</w:t>
      </w:r>
      <w:proofErr w:type="spellEnd"/>
      <w:r w:rsidRPr="00894408">
        <w:rPr>
          <w:sz w:val="20"/>
        </w:rPr>
        <w:t xml:space="preserve"> begin="1981" end="2010" subdir="0" version="7"/&gt;</w:t>
      </w:r>
    </w:p>
    <w:p w:rsidR="004B4783" w:rsidRDefault="004B4783" w:rsidP="004B4783">
      <w:pPr>
        <w:divId w:val="1483933091"/>
      </w:pPr>
    </w:p>
    <w:p w:rsidR="004B4783" w:rsidRDefault="004B4783" w:rsidP="004B4783">
      <w:pPr>
        <w:divId w:val="1483933091"/>
      </w:pPr>
    </w:p>
    <w:p w:rsidR="004B4783" w:rsidRDefault="004B4783" w:rsidP="004B4783">
      <w:pPr>
        <w:pStyle w:val="Titre3"/>
        <w:divId w:val="1483933091"/>
      </w:pPr>
      <w:bookmarkStart w:id="27" w:name="_Toc49179147"/>
      <w:r>
        <w:t>NormalsHdr.csv file</w:t>
      </w:r>
      <w:bookmarkEnd w:id="27"/>
    </w:p>
    <w:p w:rsidR="004B4783" w:rsidRDefault="004B4783" w:rsidP="004B4783">
      <w:pPr>
        <w:divId w:val="1483933091"/>
      </w:pPr>
    </w:p>
    <w:p w:rsidR="00894408" w:rsidRPr="00894408" w:rsidRDefault="004B4783" w:rsidP="004B4783">
      <w:pPr>
        <w:divId w:val="1483933091"/>
        <w:rPr>
          <w:b/>
          <w:sz w:val="20"/>
        </w:rPr>
      </w:pPr>
      <w:proofErr w:type="spellStart"/>
      <w:r w:rsidRPr="00894408">
        <w:rPr>
          <w:b/>
          <w:sz w:val="20"/>
        </w:rPr>
        <w:t>KeyID</w:t>
      </w:r>
      <w:proofErr w:type="gramStart"/>
      <w:r w:rsidRPr="00894408">
        <w:rPr>
          <w:b/>
          <w:sz w:val="20"/>
        </w:rPr>
        <w:t>,Name,Latitude,Longitude,Elevation,UseIt</w:t>
      </w:r>
      <w:proofErr w:type="spellEnd"/>
      <w:proofErr w:type="gramEnd"/>
    </w:p>
    <w:p w:rsidR="004B4783" w:rsidRPr="00894408" w:rsidRDefault="004B4783" w:rsidP="004B4783">
      <w:pPr>
        <w:divId w:val="1483933091"/>
        <w:rPr>
          <w:sz w:val="20"/>
          <w:lang w:val="fr-CA"/>
        </w:rPr>
      </w:pPr>
      <w:r w:rsidRPr="00894408">
        <w:rPr>
          <w:sz w:val="20"/>
          <w:lang w:val="fr-CA"/>
        </w:rPr>
        <w:t>FLNRO-WMB</w:t>
      </w:r>
      <w:proofErr w:type="gramStart"/>
      <w:r w:rsidRPr="00894408">
        <w:rPr>
          <w:sz w:val="20"/>
          <w:lang w:val="fr-CA"/>
        </w:rPr>
        <w:t>283,Brenda</w:t>
      </w:r>
      <w:proofErr w:type="gramEnd"/>
      <w:r w:rsidRPr="00894408">
        <w:rPr>
          <w:sz w:val="20"/>
          <w:lang w:val="fr-CA"/>
        </w:rPr>
        <w:t xml:space="preserve"> Mines (BC),49.8683,-119.9933,1493,</w:t>
      </w:r>
      <w:r w:rsidR="00894408" w:rsidRPr="00894408">
        <w:rPr>
          <w:sz w:val="20"/>
          <w:lang w:val="fr-CA"/>
        </w:rPr>
        <w:t>1</w:t>
      </w:r>
    </w:p>
    <w:p w:rsidR="004B4783" w:rsidRDefault="004B4783" w:rsidP="004B4783">
      <w:pPr>
        <w:divId w:val="1483933091"/>
        <w:rPr>
          <w:lang w:val="fr-CA"/>
        </w:rPr>
      </w:pPr>
    </w:p>
    <w:p w:rsidR="004B4783" w:rsidRDefault="004B4783" w:rsidP="004B4783">
      <w:pPr>
        <w:pStyle w:val="Titre3"/>
        <w:divId w:val="1483933091"/>
        <w:rPr>
          <w:lang w:val="fr-CA"/>
        </w:rPr>
      </w:pPr>
      <w:bookmarkStart w:id="28" w:name="_Toc49179148"/>
      <w:r>
        <w:rPr>
          <w:lang w:val="fr-CA"/>
        </w:rPr>
        <w:t>NormalsData.csv file</w:t>
      </w:r>
      <w:bookmarkEnd w:id="28"/>
    </w:p>
    <w:p w:rsidR="004B4783" w:rsidRPr="004B4783" w:rsidRDefault="004B4783" w:rsidP="004B4783">
      <w:pPr>
        <w:divId w:val="1483933091"/>
        <w:rPr>
          <w:lang w:val="fr-CA"/>
        </w:rPr>
      </w:pPr>
    </w:p>
    <w:p w:rsidR="006043FB" w:rsidRPr="00D370A5" w:rsidRDefault="006043FB" w:rsidP="00894408">
      <w:pPr>
        <w:ind w:left="-567" w:right="-552"/>
        <w:divId w:val="1483933091"/>
        <w:rPr>
          <w:b/>
          <w:sz w:val="12"/>
          <w:szCs w:val="12"/>
          <w:lang w:val="fr-CA"/>
        </w:rPr>
      </w:pPr>
      <w:proofErr w:type="gramStart"/>
      <w:r w:rsidRPr="00D370A5">
        <w:rPr>
          <w:b/>
          <w:sz w:val="12"/>
          <w:szCs w:val="12"/>
          <w:lang w:val="fr-CA"/>
        </w:rPr>
        <w:t>StationID,Month</w:t>
      </w:r>
      <w:proofErr w:type="gramEnd"/>
      <w:r w:rsidRPr="00D370A5">
        <w:rPr>
          <w:b/>
          <w:sz w:val="12"/>
          <w:szCs w:val="12"/>
          <w:lang w:val="fr-CA"/>
        </w:rPr>
        <w:t>,TMIN_MN,TMAX_MN,TMNMX_R,DEL_STD,EPS_STD,TACF_A1,TACF_A2,TACF_B1,TACF_B2,PRCP_TT,PRCP_SD,TDEW_MN,RELH_MN,RELH_SD,WNDS_MN,WNDS_SD</w:t>
      </w:r>
    </w:p>
    <w:p w:rsidR="006043F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,01</w:t>
      </w:r>
      <w:proofErr w:type="gramEnd"/>
      <w:r w:rsidRPr="00894408">
        <w:rPr>
          <w:sz w:val="16"/>
          <w:szCs w:val="16"/>
        </w:rPr>
        <w:t>,   -7.9,   -2.8, 0.8812, 5.7020, 4.6086, 1.0306,-0.2232, 0.8905,-0.1072,   68.4,  0.412, -999.0,   90.4,  8.943,  2.444,  1.190</w:t>
      </w:r>
    </w:p>
    <w:p w:rsidR="006043F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,02</w:t>
      </w:r>
      <w:proofErr w:type="gramEnd"/>
      <w:r w:rsidRPr="00894408">
        <w:rPr>
          <w:sz w:val="16"/>
          <w:szCs w:val="16"/>
        </w:rPr>
        <w:t>,   -7.0,   -0.8, 0.8222, 5.1806, 4.3486, 0.9790,-0.1771, 0.8118,-0.0236,   47.1,  0.339, -999.0,   84.2, 12.478,  2.650,  1.015</w:t>
      </w:r>
    </w:p>
    <w:p w:rsidR="006043F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,03</w:t>
      </w:r>
      <w:proofErr w:type="gramEnd"/>
      <w:r w:rsidRPr="00894408">
        <w:rPr>
          <w:sz w:val="16"/>
          <w:szCs w:val="16"/>
        </w:rPr>
        <w:t>,   -4.4,    3.1, 0.6960, 3.8146, 3.7130, 0.8169,-0.1331, 0.7614,-0.0486,   52.3,  0.410, -999.0,   76.3, 14.758,  2.983,  0.888</w:t>
      </w:r>
    </w:p>
    <w:p w:rsidR="006043F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,04</w:t>
      </w:r>
      <w:proofErr w:type="gramEnd"/>
      <w:r w:rsidRPr="00894408">
        <w:rPr>
          <w:sz w:val="16"/>
          <w:szCs w:val="16"/>
        </w:rPr>
        <w:t>,   -1.3,    7.5, 0.6990, 3.4082, 4.2562, 0.8061,-0.0850, 0.8165,-0.1350,   37.5,  0.461, -999.0,   68.7, 14.688,  2.935,  0.845</w:t>
      </w:r>
    </w:p>
    <w:p w:rsidR="006043F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,05</w:t>
      </w:r>
      <w:proofErr w:type="gramEnd"/>
      <w:r w:rsidRPr="00894408">
        <w:rPr>
          <w:sz w:val="16"/>
          <w:szCs w:val="16"/>
        </w:rPr>
        <w:t>,    2.8,   12.9, 0.7587, 3.4035, 5.2850, 0.7743,-0.0733, 0.8229,-0.1046,   52.1,  0.483, -999.0,   65.3, 16.894,  3.107,  0.666</w:t>
      </w:r>
    </w:p>
    <w:p w:rsidR="006043F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,06</w:t>
      </w:r>
      <w:proofErr w:type="gramEnd"/>
      <w:r w:rsidRPr="00894408">
        <w:rPr>
          <w:sz w:val="16"/>
          <w:szCs w:val="16"/>
        </w:rPr>
        <w:t>,    5.9,   16.8, 0.7457, 3.3545, 4.9944, 0.7444,-0.0669, 0.7859,-0.1174,   60.3,  0.419, -999.0,   64.0, 16.740,  3.158,  0.626</w:t>
      </w:r>
    </w:p>
    <w:p w:rsidR="006043F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,07</w:t>
      </w:r>
      <w:proofErr w:type="gramEnd"/>
      <w:r w:rsidRPr="00894408">
        <w:rPr>
          <w:sz w:val="16"/>
          <w:szCs w:val="16"/>
        </w:rPr>
        <w:t>,    9.1,   20.9, 0.7625, 3.6033, 5.1943, 0.8490,-0.1678, 0.8513,-0.1329,   43.8,  0.824, -999.0,   55.6, 17.562,  3.125,  0.597</w:t>
      </w:r>
    </w:p>
    <w:p w:rsidR="006043F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,08</w:t>
      </w:r>
      <w:proofErr w:type="gramEnd"/>
      <w:r w:rsidRPr="00894408">
        <w:rPr>
          <w:sz w:val="16"/>
          <w:szCs w:val="16"/>
        </w:rPr>
        <w:t>,    9.3,   20.8, 0.7164, 3.5540, 4.8075, 0.8446,-0.1420, 0.8589,-0.1927,   35.7,  0.696, -999.0,   55.8, 17.169,  3.155,  0.657</w:t>
      </w:r>
    </w:p>
    <w:p w:rsidR="006043F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,09</w:t>
      </w:r>
      <w:proofErr w:type="gramEnd"/>
      <w:r w:rsidRPr="00894408">
        <w:rPr>
          <w:sz w:val="16"/>
          <w:szCs w:val="16"/>
        </w:rPr>
        <w:t>,    5.6,   15.4, 0.8296, 3.8449, 5.6021, 0.9206,-0.1662, 0.9519,-0.1974,   36.4,  0.607, -999.0,   62.6, 17.302,  3.075,  0.659</w:t>
      </w:r>
    </w:p>
    <w:p w:rsidR="006043F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,10</w:t>
      </w:r>
      <w:proofErr w:type="gramEnd"/>
      <w:r w:rsidRPr="00894408">
        <w:rPr>
          <w:sz w:val="16"/>
          <w:szCs w:val="16"/>
        </w:rPr>
        <w:t>,    0.3,    7.4, 0.7629, 4.2023, 4.8909, 0.8995,-0.0953, 0.8386,-0.0566,   52.8,  0.546, -999.0,   78.9, 15.451,  2.878,  0.962</w:t>
      </w:r>
    </w:p>
    <w:p w:rsidR="006043F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,11</w:t>
      </w:r>
      <w:proofErr w:type="gramEnd"/>
      <w:r w:rsidRPr="00894408">
        <w:rPr>
          <w:sz w:val="16"/>
          <w:szCs w:val="16"/>
        </w:rPr>
        <w:t>,   -5.2,   -0.4, 0.8683, 5.0349, 4.2838, 0.9513,-0.1409, 0.8039, 0.0048,   81.9,  0.381, -999.0,   89.6, 10.622,  2.597,  1.119</w:t>
      </w:r>
    </w:p>
    <w:p w:rsidR="008D761B" w:rsidRPr="00894408" w:rsidRDefault="006043FB" w:rsidP="00894408">
      <w:pPr>
        <w:ind w:left="-567" w:right="-552"/>
        <w:divId w:val="1483933091"/>
        <w:rPr>
          <w:sz w:val="16"/>
          <w:szCs w:val="16"/>
        </w:rPr>
      </w:pPr>
      <w:r w:rsidRPr="00894408">
        <w:rPr>
          <w:sz w:val="16"/>
          <w:szCs w:val="16"/>
        </w:rPr>
        <w:t>FLNRO-WMB283</w:t>
      </w:r>
      <w:proofErr w:type="gramStart"/>
      <w:r w:rsidRPr="00894408">
        <w:rPr>
          <w:sz w:val="16"/>
          <w:szCs w:val="16"/>
        </w:rPr>
        <w:t>,12</w:t>
      </w:r>
      <w:proofErr w:type="gramEnd"/>
      <w:r w:rsidRPr="00894408">
        <w:rPr>
          <w:sz w:val="16"/>
          <w:szCs w:val="16"/>
        </w:rPr>
        <w:t>,   -8.8,   -3.7, 0.8751, 5.5814, 4.7525, 0.9991,-0.1880, 0.8986,-0.1276,   75.5,  0.460, -999.0,   91.9,  7.572,  2.487,  1.110</w:t>
      </w:r>
    </w:p>
    <w:sectPr w:rsidR="008D761B" w:rsidRPr="00894408" w:rsidSect="003B2A1A">
      <w:headerReference w:type="default" r:id="rId38"/>
      <w:type w:val="oddPage"/>
      <w:pgSz w:w="12240" w:h="15840"/>
      <w:pgMar w:top="1440" w:right="1080" w:bottom="1440" w:left="108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73D" w:rsidRDefault="0041273D">
      <w:r>
        <w:separator/>
      </w:r>
    </w:p>
  </w:endnote>
  <w:endnote w:type="continuationSeparator" w:id="0">
    <w:p w:rsidR="0041273D" w:rsidRDefault="0041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7C" w:rsidRDefault="00D37F7C" w:rsidP="009E0313">
    <w:pPr>
      <w:pStyle w:val="Pieddepag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75432D" w:rsidRPr="007F5F61" w:rsidRDefault="0075432D" w:rsidP="00D37F7C">
    <w:pP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7C" w:rsidRDefault="00D37F7C" w:rsidP="009E0313">
    <w:pPr>
      <w:pStyle w:val="Pieddepag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75432D" w:rsidRPr="007F5F61" w:rsidRDefault="0075432D" w:rsidP="00D37F7C">
    <w:pPr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0E1" w:rsidRDefault="00A620E1" w:rsidP="003E6713">
    <w:pPr>
      <w:pStyle w:val="Pieddepag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D3D49">
      <w:rPr>
        <w:rStyle w:val="Numrodepage"/>
        <w:noProof/>
      </w:rPr>
      <w:t>6</w:t>
    </w:r>
    <w:r>
      <w:rPr>
        <w:rStyle w:val="Numrodepage"/>
      </w:rPr>
      <w:fldChar w:fldCharType="end"/>
    </w:r>
  </w:p>
  <w:p w:rsidR="0075432D" w:rsidRPr="007F5F61" w:rsidRDefault="00A620E1" w:rsidP="003E6713">
    <w:pPr>
      <w:pStyle w:val="Pieddepage"/>
      <w:ind w:right="360" w:firstLine="360"/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0E1" w:rsidRDefault="00A620E1" w:rsidP="003E6713">
    <w:pPr>
      <w:pStyle w:val="Pieddepage"/>
      <w:framePr w:wrap="around" w:vAnchor="text" w:hAnchor="margin" w:xAlign="outside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D3D49">
      <w:rPr>
        <w:rStyle w:val="Numrodepage"/>
        <w:noProof/>
      </w:rPr>
      <w:t>7</w:t>
    </w:r>
    <w:r>
      <w:rPr>
        <w:rStyle w:val="Numrodepage"/>
      </w:rPr>
      <w:fldChar w:fldCharType="end"/>
    </w:r>
  </w:p>
  <w:p w:rsidR="0075432D" w:rsidRPr="007F5F61" w:rsidRDefault="0075432D" w:rsidP="00A620E1">
    <w:pPr>
      <w:pStyle w:val="Pieddepage"/>
      <w:ind w:right="360" w:firstLine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2D" w:rsidRPr="007F5F61" w:rsidRDefault="00A620E1" w:rsidP="007F5F61">
    <w:pPr>
      <w:pStyle w:val="Pieddepage"/>
      <w:jc w:val="right"/>
    </w:pPr>
    <w:r>
      <w:tab/>
    </w:r>
    <w:r w:rsidR="007C0E66">
      <w:tab/>
    </w:r>
    <w:r w:rsidR="0075432D">
      <w:fldChar w:fldCharType="begin"/>
    </w:r>
    <w:r w:rsidR="007C0E66">
      <w:fldChar w:fldCharType="begin"/>
    </w:r>
    <w:r w:rsidR="007C0E66">
      <w:instrText xml:space="preserve"> DATE \@ "dd-MM-yyyy" </w:instrText>
    </w:r>
    <w:r w:rsidR="007C0E66">
      <w:fldChar w:fldCharType="separate"/>
    </w:r>
    <w:r w:rsidR="00FD3D49">
      <w:rPr>
        <w:noProof/>
      </w:rPr>
      <w:instrText>24-08-2020</w:instrText>
    </w:r>
    <w:r w:rsidR="007C0E66">
      <w:fldChar w:fldCharType="end"/>
    </w:r>
    <w:r w:rsidR="0075432D">
      <w:instrText xml:space="preserve"> PAGE  \* MERGEFORMAT </w:instrText>
    </w:r>
    <w:r w:rsidR="0075432D">
      <w:fldChar w:fldCharType="separate"/>
    </w:r>
    <w:r w:rsidR="007C0E66">
      <w:rPr>
        <w:noProof/>
      </w:rPr>
      <w:t>7</w:t>
    </w:r>
    <w:r w:rsidR="0075432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73D" w:rsidRDefault="0041273D">
      <w:r>
        <w:separator/>
      </w:r>
    </w:p>
  </w:footnote>
  <w:footnote w:type="continuationSeparator" w:id="0">
    <w:p w:rsidR="0041273D" w:rsidRDefault="00412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2D" w:rsidRPr="002201AF" w:rsidRDefault="002201AF" w:rsidP="0064733B">
    <w:pPr>
      <w:pStyle w:val="En-tte"/>
      <w:rPr>
        <w:bCs/>
        <w:szCs w:val="24"/>
      </w:rPr>
    </w:pPr>
    <w:r w:rsidRPr="002201AF">
      <w:rPr>
        <w:bCs/>
        <w:szCs w:val="24"/>
      </w:rPr>
      <w:t>Normals Data and Normals Database Editor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2D" w:rsidRPr="0064733B" w:rsidRDefault="0075432D" w:rsidP="0064733B">
    <w:pPr>
      <w:pStyle w:val="En-tte"/>
      <w:jc w:val="right"/>
    </w:pPr>
    <w:r>
      <w:t>Table Of Contents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2D" w:rsidRPr="0064733B" w:rsidRDefault="0075432D" w:rsidP="0064733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2D" w:rsidRPr="00D370A5" w:rsidRDefault="00D370A5" w:rsidP="00ED0060">
    <w:pPr>
      <w:pStyle w:val="En-tte"/>
      <w:jc w:val="right"/>
      <w:rPr>
        <w:lang w:val="fr-CA"/>
      </w:rPr>
    </w:pPr>
    <w:proofErr w:type="spellStart"/>
    <w:r>
      <w:rPr>
        <w:lang w:val="fr-CA"/>
      </w:rPr>
      <w:t>Normals</w:t>
    </w:r>
    <w:proofErr w:type="spellEnd"/>
    <w:r>
      <w:rPr>
        <w:lang w:val="fr-CA"/>
      </w:rPr>
      <w:t xml:space="preserve"> Editor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9.45pt;height:17.15pt" o:bullet="t">
        <v:imagedata r:id="rId1" o:title=""/>
      </v:shape>
    </w:pict>
  </w:numPicBullet>
  <w:numPicBullet w:numPicBulletId="1">
    <w:pict>
      <v:shape id="_x0000_i1054" type="#_x0000_t75" style="width:47.45pt;height:15.45pt" o:bullet="t">
        <v:imagedata r:id="rId2" o:title=""/>
      </v:shape>
    </w:pict>
  </w:numPicBullet>
  <w:numPicBullet w:numPicBulletId="2">
    <w:pict>
      <v:shape id="_x0000_i1055" type="#_x0000_t75" style="width:47.45pt;height:15.45pt" o:bullet="t">
        <v:imagedata r:id="rId3" o:title=""/>
      </v:shape>
    </w:pict>
  </w:numPicBullet>
  <w:numPicBullet w:numPicBulletId="3">
    <w:pict>
      <v:shape id="_x0000_i1056" type="#_x0000_t75" style="width:14.85pt;height:14.85pt" o:bullet="t">
        <v:imagedata r:id="rId4" o:title=""/>
      </v:shape>
    </w:pict>
  </w:numPicBullet>
  <w:numPicBullet w:numPicBulletId="4">
    <w:pict>
      <v:shape id="_x0000_i1057" type="#_x0000_t75" style="width:18.3pt;height:17.15pt" o:bullet="t">
        <v:imagedata r:id="rId5" o:title=""/>
      </v:shape>
    </w:pict>
  </w:numPicBullet>
  <w:numPicBullet w:numPicBulletId="5">
    <w:pict>
      <v:shape id="_x0000_i1058" type="#_x0000_t75" style="width:18.85pt;height:16.55pt" o:bullet="t">
        <v:imagedata r:id="rId6" o:title=""/>
      </v:shape>
    </w:pict>
  </w:numPicBullet>
  <w:numPicBullet w:numPicBulletId="6">
    <w:pict>
      <v:shape id="_x0000_i1059" type="#_x0000_t75" style="width:18.3pt;height:16.55pt" o:bullet="t">
        <v:imagedata r:id="rId7" o:title="Éditer"/>
      </v:shape>
    </w:pict>
  </w:numPicBullet>
  <w:numPicBullet w:numPicBulletId="7">
    <w:pict>
      <v:shape id="_x0000_i1060" type="#_x0000_t75" style="width:18.3pt;height:16.55pt" o:bullet="t">
        <v:imagedata r:id="rId8" o:title="Envoyer_vers_ShowMap"/>
      </v:shape>
    </w:pict>
  </w:numPicBullet>
  <w:numPicBullet w:numPicBulletId="8">
    <w:pict>
      <v:shape id="_x0000_i1061" type="#_x0000_t75" style="width:18.3pt;height:16.55pt" o:bullet="t">
        <v:imagedata r:id="rId9" o:title="Vers_chiffrier"/>
      </v:shape>
    </w:pict>
  </w:numPicBullet>
  <w:abstractNum w:abstractNumId="0" w15:restartNumberingAfterBreak="0">
    <w:nsid w:val="00C52734"/>
    <w:multiLevelType w:val="multilevel"/>
    <w:tmpl w:val="7A522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593191A"/>
    <w:multiLevelType w:val="multilevel"/>
    <w:tmpl w:val="CF50A6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pStyle w:val="Style3"/>
      <w:lvlText w:val="2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7E878C0"/>
    <w:multiLevelType w:val="hybridMultilevel"/>
    <w:tmpl w:val="6C6850E2"/>
    <w:lvl w:ilvl="0" w:tplc="44D4E32C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F6B4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6E8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7206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CAAD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CF3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2080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E888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704C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8217872"/>
    <w:multiLevelType w:val="hybridMultilevel"/>
    <w:tmpl w:val="0D18B1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94766"/>
    <w:multiLevelType w:val="singleLevel"/>
    <w:tmpl w:val="6306671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632A5F"/>
    <w:multiLevelType w:val="hybridMultilevel"/>
    <w:tmpl w:val="46802BA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CF4E4F"/>
    <w:multiLevelType w:val="multilevel"/>
    <w:tmpl w:val="A1140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781772E"/>
    <w:multiLevelType w:val="multilevel"/>
    <w:tmpl w:val="4E4E59BA"/>
    <w:lvl w:ilvl="0">
      <w:start w:val="1"/>
      <w:numFmt w:val="decimal"/>
      <w:lvlText w:val="%1."/>
      <w:lvlJc w:val="left"/>
      <w:pPr>
        <w:tabs>
          <w:tab w:val="num" w:pos="6025"/>
        </w:tabs>
        <w:ind w:left="6025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tabs>
          <w:tab w:val="num" w:pos="6457"/>
        </w:tabs>
        <w:ind w:left="64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105"/>
        </w:tabs>
        <w:ind w:left="688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465"/>
        </w:tabs>
        <w:ind w:left="739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85"/>
        </w:tabs>
        <w:ind w:left="789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45"/>
        </w:tabs>
        <w:ind w:left="840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265"/>
        </w:tabs>
        <w:ind w:left="890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625"/>
        </w:tabs>
        <w:ind w:left="940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45"/>
        </w:tabs>
        <w:ind w:left="9985" w:hanging="1440"/>
      </w:pPr>
      <w:rPr>
        <w:rFonts w:hint="default"/>
      </w:rPr>
    </w:lvl>
  </w:abstractNum>
  <w:abstractNum w:abstractNumId="8" w15:restartNumberingAfterBreak="0">
    <w:nsid w:val="1DEE7338"/>
    <w:multiLevelType w:val="hybridMultilevel"/>
    <w:tmpl w:val="DA4E7D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85C31"/>
    <w:multiLevelType w:val="hybridMultilevel"/>
    <w:tmpl w:val="236AFE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B5621"/>
    <w:multiLevelType w:val="hybridMultilevel"/>
    <w:tmpl w:val="DAA6A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A6DCA"/>
    <w:multiLevelType w:val="hybridMultilevel"/>
    <w:tmpl w:val="4C7EE056"/>
    <w:lvl w:ilvl="0" w:tplc="08C01D32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A206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FC8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A05D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408F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203E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86F6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F261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FCE4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67157A0"/>
    <w:multiLevelType w:val="hybridMultilevel"/>
    <w:tmpl w:val="D4BCB5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F0424B"/>
    <w:multiLevelType w:val="hybridMultilevel"/>
    <w:tmpl w:val="F87423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D74EB"/>
    <w:multiLevelType w:val="singleLevel"/>
    <w:tmpl w:val="BCFEF09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B1D1920"/>
    <w:multiLevelType w:val="multilevel"/>
    <w:tmpl w:val="07CC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C94D9B"/>
    <w:multiLevelType w:val="hybridMultilevel"/>
    <w:tmpl w:val="F6FA7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C90EBE"/>
    <w:multiLevelType w:val="hybridMultilevel"/>
    <w:tmpl w:val="906E6B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00136"/>
    <w:multiLevelType w:val="hybridMultilevel"/>
    <w:tmpl w:val="4822AB64"/>
    <w:lvl w:ilvl="0" w:tplc="A004362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5A18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C4C9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FC54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4E22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DE30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3E8D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3819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2E1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10218B9"/>
    <w:multiLevelType w:val="hybridMultilevel"/>
    <w:tmpl w:val="69AC7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17F7F"/>
    <w:multiLevelType w:val="multilevel"/>
    <w:tmpl w:val="279A98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58D639E"/>
    <w:multiLevelType w:val="hybridMultilevel"/>
    <w:tmpl w:val="E8687750"/>
    <w:lvl w:ilvl="0" w:tplc="C9043A5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48ED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B6A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16F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95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8402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CC12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6041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6AD0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B6D650E"/>
    <w:multiLevelType w:val="hybridMultilevel"/>
    <w:tmpl w:val="1562A2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D669C"/>
    <w:multiLevelType w:val="multilevel"/>
    <w:tmpl w:val="7A522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52277BD0"/>
    <w:multiLevelType w:val="multilevel"/>
    <w:tmpl w:val="F7200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55527411"/>
    <w:multiLevelType w:val="hybridMultilevel"/>
    <w:tmpl w:val="007878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F2604"/>
    <w:multiLevelType w:val="hybridMultilevel"/>
    <w:tmpl w:val="226287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65140"/>
    <w:multiLevelType w:val="hybridMultilevel"/>
    <w:tmpl w:val="7254A0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D36972"/>
    <w:multiLevelType w:val="multilevel"/>
    <w:tmpl w:val="B798A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60FD1285"/>
    <w:multiLevelType w:val="hybridMultilevel"/>
    <w:tmpl w:val="540A9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B76912"/>
    <w:multiLevelType w:val="hybridMultilevel"/>
    <w:tmpl w:val="60E47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4653D9"/>
    <w:multiLevelType w:val="hybridMultilevel"/>
    <w:tmpl w:val="F4CAAC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66591"/>
    <w:multiLevelType w:val="hybridMultilevel"/>
    <w:tmpl w:val="8BD28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E34EE"/>
    <w:multiLevelType w:val="hybridMultilevel"/>
    <w:tmpl w:val="964EB5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FE52A6"/>
    <w:multiLevelType w:val="hybridMultilevel"/>
    <w:tmpl w:val="DDF836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C477F1"/>
    <w:multiLevelType w:val="hybridMultilevel"/>
    <w:tmpl w:val="447CBF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D87402"/>
    <w:multiLevelType w:val="multilevel"/>
    <w:tmpl w:val="6C6850E2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1BF69AF"/>
    <w:multiLevelType w:val="hybridMultilevel"/>
    <w:tmpl w:val="7A9AD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67469"/>
    <w:multiLevelType w:val="hybridMultilevel"/>
    <w:tmpl w:val="4002F1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74BAA"/>
    <w:multiLevelType w:val="multilevel"/>
    <w:tmpl w:val="9F0AC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772D5317"/>
    <w:multiLevelType w:val="hybridMultilevel"/>
    <w:tmpl w:val="E5EC4E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83CD8"/>
    <w:multiLevelType w:val="multilevel"/>
    <w:tmpl w:val="B798A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8F813A6"/>
    <w:multiLevelType w:val="hybridMultilevel"/>
    <w:tmpl w:val="E40C640A"/>
    <w:lvl w:ilvl="0" w:tplc="404295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4EB0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4C42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9A1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B84A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8CAC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9072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B419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8CD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7E416826"/>
    <w:multiLevelType w:val="multilevel"/>
    <w:tmpl w:val="7E2A7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4" w15:restartNumberingAfterBreak="0">
    <w:nsid w:val="7E554502"/>
    <w:multiLevelType w:val="multilevel"/>
    <w:tmpl w:val="C77453B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12"/>
  </w:num>
  <w:num w:numId="5">
    <w:abstractNumId w:val="35"/>
  </w:num>
  <w:num w:numId="6">
    <w:abstractNumId w:val="5"/>
  </w:num>
  <w:num w:numId="7">
    <w:abstractNumId w:val="1"/>
  </w:num>
  <w:num w:numId="8">
    <w:abstractNumId w:val="18"/>
  </w:num>
  <w:num w:numId="9">
    <w:abstractNumId w:val="21"/>
  </w:num>
  <w:num w:numId="10">
    <w:abstractNumId w:val="42"/>
  </w:num>
  <w:num w:numId="11">
    <w:abstractNumId w:val="20"/>
  </w:num>
  <w:num w:numId="12">
    <w:abstractNumId w:val="44"/>
  </w:num>
  <w:num w:numId="13">
    <w:abstractNumId w:val="6"/>
  </w:num>
  <w:num w:numId="14">
    <w:abstractNumId w:val="2"/>
  </w:num>
  <w:num w:numId="15">
    <w:abstractNumId w:val="11"/>
  </w:num>
  <w:num w:numId="16">
    <w:abstractNumId w:val="36"/>
  </w:num>
  <w:num w:numId="17">
    <w:abstractNumId w:val="23"/>
  </w:num>
  <w:num w:numId="18">
    <w:abstractNumId w:val="7"/>
  </w:num>
  <w:num w:numId="19">
    <w:abstractNumId w:val="0"/>
  </w:num>
  <w:num w:numId="20">
    <w:abstractNumId w:val="43"/>
  </w:num>
  <w:num w:numId="21">
    <w:abstractNumId w:val="39"/>
  </w:num>
  <w:num w:numId="22">
    <w:abstractNumId w:val="41"/>
  </w:num>
  <w:num w:numId="23">
    <w:abstractNumId w:val="28"/>
  </w:num>
  <w:num w:numId="24">
    <w:abstractNumId w:val="24"/>
  </w:num>
  <w:num w:numId="25">
    <w:abstractNumId w:val="44"/>
  </w:num>
  <w:num w:numId="26">
    <w:abstractNumId w:val="44"/>
  </w:num>
  <w:num w:numId="27">
    <w:abstractNumId w:val="44"/>
  </w:num>
  <w:num w:numId="28">
    <w:abstractNumId w:val="44"/>
  </w:num>
  <w:num w:numId="29">
    <w:abstractNumId w:val="44"/>
  </w:num>
  <w:num w:numId="30">
    <w:abstractNumId w:val="25"/>
  </w:num>
  <w:num w:numId="31">
    <w:abstractNumId w:val="26"/>
  </w:num>
  <w:num w:numId="32">
    <w:abstractNumId w:val="19"/>
  </w:num>
  <w:num w:numId="33">
    <w:abstractNumId w:val="16"/>
  </w:num>
  <w:num w:numId="34">
    <w:abstractNumId w:val="32"/>
  </w:num>
  <w:num w:numId="35">
    <w:abstractNumId w:val="33"/>
  </w:num>
  <w:num w:numId="36">
    <w:abstractNumId w:val="10"/>
  </w:num>
  <w:num w:numId="37">
    <w:abstractNumId w:val="9"/>
  </w:num>
  <w:num w:numId="38">
    <w:abstractNumId w:val="29"/>
  </w:num>
  <w:num w:numId="39">
    <w:abstractNumId w:val="27"/>
  </w:num>
  <w:num w:numId="40">
    <w:abstractNumId w:val="8"/>
  </w:num>
  <w:num w:numId="41">
    <w:abstractNumId w:val="34"/>
  </w:num>
  <w:num w:numId="42">
    <w:abstractNumId w:val="31"/>
  </w:num>
  <w:num w:numId="43">
    <w:abstractNumId w:val="38"/>
  </w:num>
  <w:num w:numId="44">
    <w:abstractNumId w:val="40"/>
  </w:num>
  <w:num w:numId="45">
    <w:abstractNumId w:val="37"/>
  </w:num>
  <w:num w:numId="46">
    <w:abstractNumId w:val="13"/>
  </w:num>
  <w:num w:numId="47">
    <w:abstractNumId w:val="30"/>
  </w:num>
  <w:num w:numId="48">
    <w:abstractNumId w:val="3"/>
  </w:num>
  <w:num w:numId="49">
    <w:abstractNumId w:val="22"/>
  </w:num>
  <w:num w:numId="50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8F"/>
    <w:rsid w:val="00001081"/>
    <w:rsid w:val="000012A8"/>
    <w:rsid w:val="00002B7D"/>
    <w:rsid w:val="000037F5"/>
    <w:rsid w:val="00005795"/>
    <w:rsid w:val="00006686"/>
    <w:rsid w:val="00006D93"/>
    <w:rsid w:val="00007C89"/>
    <w:rsid w:val="000114F1"/>
    <w:rsid w:val="00011F49"/>
    <w:rsid w:val="0001306B"/>
    <w:rsid w:val="00013667"/>
    <w:rsid w:val="00014112"/>
    <w:rsid w:val="00014280"/>
    <w:rsid w:val="00017599"/>
    <w:rsid w:val="00017839"/>
    <w:rsid w:val="000211C4"/>
    <w:rsid w:val="000217A4"/>
    <w:rsid w:val="00022D31"/>
    <w:rsid w:val="000230A6"/>
    <w:rsid w:val="00023202"/>
    <w:rsid w:val="00024EE7"/>
    <w:rsid w:val="0002558F"/>
    <w:rsid w:val="000265BE"/>
    <w:rsid w:val="00026938"/>
    <w:rsid w:val="000270B3"/>
    <w:rsid w:val="00030B89"/>
    <w:rsid w:val="00030EC2"/>
    <w:rsid w:val="00031A48"/>
    <w:rsid w:val="000323A7"/>
    <w:rsid w:val="0003669B"/>
    <w:rsid w:val="0004055D"/>
    <w:rsid w:val="0004090D"/>
    <w:rsid w:val="00041F67"/>
    <w:rsid w:val="00044204"/>
    <w:rsid w:val="00047E1A"/>
    <w:rsid w:val="00055D3D"/>
    <w:rsid w:val="000569CA"/>
    <w:rsid w:val="000571F9"/>
    <w:rsid w:val="00057549"/>
    <w:rsid w:val="00064EDE"/>
    <w:rsid w:val="0006568A"/>
    <w:rsid w:val="00066314"/>
    <w:rsid w:val="00067094"/>
    <w:rsid w:val="00070239"/>
    <w:rsid w:val="000702BF"/>
    <w:rsid w:val="0007188A"/>
    <w:rsid w:val="0007331B"/>
    <w:rsid w:val="00074A22"/>
    <w:rsid w:val="000754B9"/>
    <w:rsid w:val="0007581F"/>
    <w:rsid w:val="00075C62"/>
    <w:rsid w:val="000764AD"/>
    <w:rsid w:val="000826DC"/>
    <w:rsid w:val="0008318B"/>
    <w:rsid w:val="00085184"/>
    <w:rsid w:val="00086147"/>
    <w:rsid w:val="000875DE"/>
    <w:rsid w:val="00090301"/>
    <w:rsid w:val="000914DD"/>
    <w:rsid w:val="00091A37"/>
    <w:rsid w:val="00092A12"/>
    <w:rsid w:val="0009611A"/>
    <w:rsid w:val="0009758B"/>
    <w:rsid w:val="000A2491"/>
    <w:rsid w:val="000A26DA"/>
    <w:rsid w:val="000A284F"/>
    <w:rsid w:val="000A5AB9"/>
    <w:rsid w:val="000B22BF"/>
    <w:rsid w:val="000B3066"/>
    <w:rsid w:val="000B4D7D"/>
    <w:rsid w:val="000B5C71"/>
    <w:rsid w:val="000B60B0"/>
    <w:rsid w:val="000B6791"/>
    <w:rsid w:val="000B719E"/>
    <w:rsid w:val="000B7582"/>
    <w:rsid w:val="000C1CEB"/>
    <w:rsid w:val="000C2677"/>
    <w:rsid w:val="000C2FD7"/>
    <w:rsid w:val="000C30FE"/>
    <w:rsid w:val="000D0626"/>
    <w:rsid w:val="000D246B"/>
    <w:rsid w:val="000D284A"/>
    <w:rsid w:val="000D500F"/>
    <w:rsid w:val="000D68F9"/>
    <w:rsid w:val="000D780B"/>
    <w:rsid w:val="000D7A49"/>
    <w:rsid w:val="000E10CB"/>
    <w:rsid w:val="000E2E4D"/>
    <w:rsid w:val="000E35A4"/>
    <w:rsid w:val="000E403C"/>
    <w:rsid w:val="000E67B1"/>
    <w:rsid w:val="000E782F"/>
    <w:rsid w:val="000F1419"/>
    <w:rsid w:val="000F45BC"/>
    <w:rsid w:val="000F49FC"/>
    <w:rsid w:val="000F57DC"/>
    <w:rsid w:val="000F7570"/>
    <w:rsid w:val="001001D3"/>
    <w:rsid w:val="00100698"/>
    <w:rsid w:val="001008CC"/>
    <w:rsid w:val="001022B9"/>
    <w:rsid w:val="00102A3A"/>
    <w:rsid w:val="00106975"/>
    <w:rsid w:val="0011026A"/>
    <w:rsid w:val="001104D9"/>
    <w:rsid w:val="001118DC"/>
    <w:rsid w:val="0011364E"/>
    <w:rsid w:val="0011404F"/>
    <w:rsid w:val="001208A8"/>
    <w:rsid w:val="00122D53"/>
    <w:rsid w:val="00123C13"/>
    <w:rsid w:val="00123C29"/>
    <w:rsid w:val="00124A03"/>
    <w:rsid w:val="00126331"/>
    <w:rsid w:val="00126703"/>
    <w:rsid w:val="001304D7"/>
    <w:rsid w:val="00130B3B"/>
    <w:rsid w:val="001330F2"/>
    <w:rsid w:val="00133D17"/>
    <w:rsid w:val="0013417F"/>
    <w:rsid w:val="00135D72"/>
    <w:rsid w:val="001364C2"/>
    <w:rsid w:val="00137F42"/>
    <w:rsid w:val="0015086B"/>
    <w:rsid w:val="001511D0"/>
    <w:rsid w:val="00152AB7"/>
    <w:rsid w:val="001537FA"/>
    <w:rsid w:val="001551DB"/>
    <w:rsid w:val="00157401"/>
    <w:rsid w:val="00157413"/>
    <w:rsid w:val="00157FAE"/>
    <w:rsid w:val="00160087"/>
    <w:rsid w:val="001600C7"/>
    <w:rsid w:val="00161606"/>
    <w:rsid w:val="00161747"/>
    <w:rsid w:val="0016348D"/>
    <w:rsid w:val="00163B8F"/>
    <w:rsid w:val="001645F3"/>
    <w:rsid w:val="0016614C"/>
    <w:rsid w:val="001663B9"/>
    <w:rsid w:val="001666A5"/>
    <w:rsid w:val="00167BDE"/>
    <w:rsid w:val="00170B83"/>
    <w:rsid w:val="0017252D"/>
    <w:rsid w:val="00172F85"/>
    <w:rsid w:val="00174DD8"/>
    <w:rsid w:val="00176A11"/>
    <w:rsid w:val="001772C0"/>
    <w:rsid w:val="0018188A"/>
    <w:rsid w:val="00181E3A"/>
    <w:rsid w:val="0018279B"/>
    <w:rsid w:val="00184659"/>
    <w:rsid w:val="001870D4"/>
    <w:rsid w:val="00190583"/>
    <w:rsid w:val="00190E29"/>
    <w:rsid w:val="001920FF"/>
    <w:rsid w:val="00192CF5"/>
    <w:rsid w:val="001932A2"/>
    <w:rsid w:val="001935A4"/>
    <w:rsid w:val="001967BD"/>
    <w:rsid w:val="001968A7"/>
    <w:rsid w:val="001969DD"/>
    <w:rsid w:val="00196BFD"/>
    <w:rsid w:val="00197644"/>
    <w:rsid w:val="001A024A"/>
    <w:rsid w:val="001A133B"/>
    <w:rsid w:val="001A295A"/>
    <w:rsid w:val="001A29DA"/>
    <w:rsid w:val="001A2E1C"/>
    <w:rsid w:val="001A3D19"/>
    <w:rsid w:val="001A6025"/>
    <w:rsid w:val="001B051B"/>
    <w:rsid w:val="001B09F7"/>
    <w:rsid w:val="001B39D4"/>
    <w:rsid w:val="001B4D37"/>
    <w:rsid w:val="001B61CA"/>
    <w:rsid w:val="001B63D5"/>
    <w:rsid w:val="001C0359"/>
    <w:rsid w:val="001C1387"/>
    <w:rsid w:val="001C1E73"/>
    <w:rsid w:val="001C2271"/>
    <w:rsid w:val="001C5E63"/>
    <w:rsid w:val="001C5FC5"/>
    <w:rsid w:val="001C6484"/>
    <w:rsid w:val="001C6F16"/>
    <w:rsid w:val="001D08A8"/>
    <w:rsid w:val="001D1251"/>
    <w:rsid w:val="001D2B85"/>
    <w:rsid w:val="001D3A42"/>
    <w:rsid w:val="001D7198"/>
    <w:rsid w:val="001E1A7F"/>
    <w:rsid w:val="001E1CE9"/>
    <w:rsid w:val="001E7BB4"/>
    <w:rsid w:val="001F13F6"/>
    <w:rsid w:val="001F1EBB"/>
    <w:rsid w:val="001F2244"/>
    <w:rsid w:val="001F24A1"/>
    <w:rsid w:val="001F26B5"/>
    <w:rsid w:val="001F2A79"/>
    <w:rsid w:val="001F319D"/>
    <w:rsid w:val="001F33AD"/>
    <w:rsid w:val="001F5C72"/>
    <w:rsid w:val="001F62F5"/>
    <w:rsid w:val="001F6643"/>
    <w:rsid w:val="001F7BF9"/>
    <w:rsid w:val="001F7C2F"/>
    <w:rsid w:val="001F7EDF"/>
    <w:rsid w:val="00202A00"/>
    <w:rsid w:val="00204217"/>
    <w:rsid w:val="0020596B"/>
    <w:rsid w:val="00210ABB"/>
    <w:rsid w:val="00212120"/>
    <w:rsid w:val="002130AB"/>
    <w:rsid w:val="00213548"/>
    <w:rsid w:val="00213826"/>
    <w:rsid w:val="00214F5B"/>
    <w:rsid w:val="00215BB0"/>
    <w:rsid w:val="00217A35"/>
    <w:rsid w:val="002201AF"/>
    <w:rsid w:val="0022079A"/>
    <w:rsid w:val="00222376"/>
    <w:rsid w:val="00231820"/>
    <w:rsid w:val="00231901"/>
    <w:rsid w:val="00231970"/>
    <w:rsid w:val="00231A1C"/>
    <w:rsid w:val="002325D7"/>
    <w:rsid w:val="00232B02"/>
    <w:rsid w:val="0023324A"/>
    <w:rsid w:val="0023337F"/>
    <w:rsid w:val="0023642C"/>
    <w:rsid w:val="00236679"/>
    <w:rsid w:val="00237872"/>
    <w:rsid w:val="00240849"/>
    <w:rsid w:val="0024289D"/>
    <w:rsid w:val="00243C73"/>
    <w:rsid w:val="002441CF"/>
    <w:rsid w:val="002454C5"/>
    <w:rsid w:val="00245E5D"/>
    <w:rsid w:val="00246DA7"/>
    <w:rsid w:val="002477F4"/>
    <w:rsid w:val="00250447"/>
    <w:rsid w:val="00251785"/>
    <w:rsid w:val="00253B97"/>
    <w:rsid w:val="002551CE"/>
    <w:rsid w:val="00255683"/>
    <w:rsid w:val="00255B9B"/>
    <w:rsid w:val="00263016"/>
    <w:rsid w:val="00265EDB"/>
    <w:rsid w:val="00270B9E"/>
    <w:rsid w:val="002719F8"/>
    <w:rsid w:val="00271CEB"/>
    <w:rsid w:val="00271F69"/>
    <w:rsid w:val="00272AD9"/>
    <w:rsid w:val="00272F82"/>
    <w:rsid w:val="002731C7"/>
    <w:rsid w:val="00275128"/>
    <w:rsid w:val="0027538A"/>
    <w:rsid w:val="00276B81"/>
    <w:rsid w:val="00276F2A"/>
    <w:rsid w:val="00280435"/>
    <w:rsid w:val="00280E28"/>
    <w:rsid w:val="0028171E"/>
    <w:rsid w:val="00282E3A"/>
    <w:rsid w:val="00284413"/>
    <w:rsid w:val="00287647"/>
    <w:rsid w:val="0028775F"/>
    <w:rsid w:val="002926CF"/>
    <w:rsid w:val="002936E5"/>
    <w:rsid w:val="00293783"/>
    <w:rsid w:val="00293B08"/>
    <w:rsid w:val="002945AB"/>
    <w:rsid w:val="0029606F"/>
    <w:rsid w:val="002969F2"/>
    <w:rsid w:val="0029741C"/>
    <w:rsid w:val="00297C23"/>
    <w:rsid w:val="002A0C85"/>
    <w:rsid w:val="002A143C"/>
    <w:rsid w:val="002A1E9C"/>
    <w:rsid w:val="002A3225"/>
    <w:rsid w:val="002A3C13"/>
    <w:rsid w:val="002B1AC9"/>
    <w:rsid w:val="002B1BF1"/>
    <w:rsid w:val="002B1DD8"/>
    <w:rsid w:val="002B3AC6"/>
    <w:rsid w:val="002B4314"/>
    <w:rsid w:val="002B43FB"/>
    <w:rsid w:val="002B4C29"/>
    <w:rsid w:val="002B5B0F"/>
    <w:rsid w:val="002B6EFC"/>
    <w:rsid w:val="002C165D"/>
    <w:rsid w:val="002C18C9"/>
    <w:rsid w:val="002C2714"/>
    <w:rsid w:val="002C3139"/>
    <w:rsid w:val="002C31F3"/>
    <w:rsid w:val="002C32E5"/>
    <w:rsid w:val="002C3E7D"/>
    <w:rsid w:val="002C4530"/>
    <w:rsid w:val="002C463C"/>
    <w:rsid w:val="002C5050"/>
    <w:rsid w:val="002C6998"/>
    <w:rsid w:val="002C6BDB"/>
    <w:rsid w:val="002D4F08"/>
    <w:rsid w:val="002D5D60"/>
    <w:rsid w:val="002D643F"/>
    <w:rsid w:val="002D64EA"/>
    <w:rsid w:val="002D737C"/>
    <w:rsid w:val="002D7C13"/>
    <w:rsid w:val="002E0F87"/>
    <w:rsid w:val="002E35FF"/>
    <w:rsid w:val="002E369D"/>
    <w:rsid w:val="002E3921"/>
    <w:rsid w:val="002E72C6"/>
    <w:rsid w:val="002E7B3F"/>
    <w:rsid w:val="002F0384"/>
    <w:rsid w:val="002F0871"/>
    <w:rsid w:val="002F11AD"/>
    <w:rsid w:val="002F1D00"/>
    <w:rsid w:val="002F2AC6"/>
    <w:rsid w:val="002F5095"/>
    <w:rsid w:val="002F65A5"/>
    <w:rsid w:val="002F6820"/>
    <w:rsid w:val="002F7593"/>
    <w:rsid w:val="002F7DB7"/>
    <w:rsid w:val="00300F68"/>
    <w:rsid w:val="0030111D"/>
    <w:rsid w:val="00302AF6"/>
    <w:rsid w:val="0030401D"/>
    <w:rsid w:val="00313CAE"/>
    <w:rsid w:val="0031489F"/>
    <w:rsid w:val="00314CF3"/>
    <w:rsid w:val="00316539"/>
    <w:rsid w:val="00317554"/>
    <w:rsid w:val="00317CD8"/>
    <w:rsid w:val="003207F1"/>
    <w:rsid w:val="0032142B"/>
    <w:rsid w:val="003224D7"/>
    <w:rsid w:val="00322CFF"/>
    <w:rsid w:val="00323359"/>
    <w:rsid w:val="003246AC"/>
    <w:rsid w:val="00324F18"/>
    <w:rsid w:val="00326EFC"/>
    <w:rsid w:val="00330123"/>
    <w:rsid w:val="003303F7"/>
    <w:rsid w:val="00330400"/>
    <w:rsid w:val="00331076"/>
    <w:rsid w:val="0033149C"/>
    <w:rsid w:val="00331CB7"/>
    <w:rsid w:val="003323BD"/>
    <w:rsid w:val="00335EFC"/>
    <w:rsid w:val="00336575"/>
    <w:rsid w:val="00336789"/>
    <w:rsid w:val="0034090C"/>
    <w:rsid w:val="00345E61"/>
    <w:rsid w:val="0035056A"/>
    <w:rsid w:val="00351AC3"/>
    <w:rsid w:val="00352C38"/>
    <w:rsid w:val="00352EFD"/>
    <w:rsid w:val="003543E5"/>
    <w:rsid w:val="00355127"/>
    <w:rsid w:val="00356B95"/>
    <w:rsid w:val="00363D09"/>
    <w:rsid w:val="003646E2"/>
    <w:rsid w:val="003649D7"/>
    <w:rsid w:val="00364D37"/>
    <w:rsid w:val="003653D4"/>
    <w:rsid w:val="00365474"/>
    <w:rsid w:val="00366531"/>
    <w:rsid w:val="00367426"/>
    <w:rsid w:val="003674ED"/>
    <w:rsid w:val="00367C4A"/>
    <w:rsid w:val="003716A6"/>
    <w:rsid w:val="00371D6D"/>
    <w:rsid w:val="00374759"/>
    <w:rsid w:val="00375906"/>
    <w:rsid w:val="00376145"/>
    <w:rsid w:val="00376A26"/>
    <w:rsid w:val="003837A4"/>
    <w:rsid w:val="0038409E"/>
    <w:rsid w:val="00386532"/>
    <w:rsid w:val="0038740E"/>
    <w:rsid w:val="0039094A"/>
    <w:rsid w:val="00391847"/>
    <w:rsid w:val="00392E09"/>
    <w:rsid w:val="00392F2C"/>
    <w:rsid w:val="00395A64"/>
    <w:rsid w:val="0039629D"/>
    <w:rsid w:val="003973D2"/>
    <w:rsid w:val="00397C58"/>
    <w:rsid w:val="003A0A6B"/>
    <w:rsid w:val="003A1616"/>
    <w:rsid w:val="003A2715"/>
    <w:rsid w:val="003A3946"/>
    <w:rsid w:val="003B07E6"/>
    <w:rsid w:val="003B0A46"/>
    <w:rsid w:val="003B1332"/>
    <w:rsid w:val="003B1E0A"/>
    <w:rsid w:val="003B2A1A"/>
    <w:rsid w:val="003B3216"/>
    <w:rsid w:val="003B3391"/>
    <w:rsid w:val="003B4EE8"/>
    <w:rsid w:val="003B5351"/>
    <w:rsid w:val="003B655C"/>
    <w:rsid w:val="003B6AB2"/>
    <w:rsid w:val="003B6B17"/>
    <w:rsid w:val="003C0645"/>
    <w:rsid w:val="003C1021"/>
    <w:rsid w:val="003C121C"/>
    <w:rsid w:val="003C2103"/>
    <w:rsid w:val="003C2799"/>
    <w:rsid w:val="003C35AD"/>
    <w:rsid w:val="003C42F6"/>
    <w:rsid w:val="003C65B8"/>
    <w:rsid w:val="003D1A35"/>
    <w:rsid w:val="003D384E"/>
    <w:rsid w:val="003D4274"/>
    <w:rsid w:val="003D45EB"/>
    <w:rsid w:val="003D5EE5"/>
    <w:rsid w:val="003E268D"/>
    <w:rsid w:val="003E3AC5"/>
    <w:rsid w:val="003E4F36"/>
    <w:rsid w:val="003E6713"/>
    <w:rsid w:val="003F20F2"/>
    <w:rsid w:val="003F2CEB"/>
    <w:rsid w:val="003F5D98"/>
    <w:rsid w:val="003F787C"/>
    <w:rsid w:val="004007CE"/>
    <w:rsid w:val="00400A0B"/>
    <w:rsid w:val="0040161B"/>
    <w:rsid w:val="00402958"/>
    <w:rsid w:val="00403727"/>
    <w:rsid w:val="00403DE8"/>
    <w:rsid w:val="00410CE3"/>
    <w:rsid w:val="0041273D"/>
    <w:rsid w:val="004144F7"/>
    <w:rsid w:val="00415E98"/>
    <w:rsid w:val="0041763A"/>
    <w:rsid w:val="004223BD"/>
    <w:rsid w:val="00422541"/>
    <w:rsid w:val="00423311"/>
    <w:rsid w:val="00425C9A"/>
    <w:rsid w:val="004269EA"/>
    <w:rsid w:val="00427827"/>
    <w:rsid w:val="00430558"/>
    <w:rsid w:val="00431351"/>
    <w:rsid w:val="00436A7D"/>
    <w:rsid w:val="004413E3"/>
    <w:rsid w:val="004419E2"/>
    <w:rsid w:val="00441E12"/>
    <w:rsid w:val="00443B09"/>
    <w:rsid w:val="00445B9B"/>
    <w:rsid w:val="00446F32"/>
    <w:rsid w:val="004477A8"/>
    <w:rsid w:val="00450302"/>
    <w:rsid w:val="00455559"/>
    <w:rsid w:val="004559D7"/>
    <w:rsid w:val="004629E1"/>
    <w:rsid w:val="004644B3"/>
    <w:rsid w:val="00465B86"/>
    <w:rsid w:val="0046675E"/>
    <w:rsid w:val="00466DFA"/>
    <w:rsid w:val="00470B4E"/>
    <w:rsid w:val="00471D4E"/>
    <w:rsid w:val="0047206E"/>
    <w:rsid w:val="00473ED2"/>
    <w:rsid w:val="00473FD6"/>
    <w:rsid w:val="00474151"/>
    <w:rsid w:val="00476213"/>
    <w:rsid w:val="00476B34"/>
    <w:rsid w:val="00477F63"/>
    <w:rsid w:val="00482BA0"/>
    <w:rsid w:val="0048334C"/>
    <w:rsid w:val="00485A43"/>
    <w:rsid w:val="00486470"/>
    <w:rsid w:val="00486A60"/>
    <w:rsid w:val="00487FE2"/>
    <w:rsid w:val="004900F4"/>
    <w:rsid w:val="00490B80"/>
    <w:rsid w:val="0049259C"/>
    <w:rsid w:val="0049443C"/>
    <w:rsid w:val="00496233"/>
    <w:rsid w:val="00497475"/>
    <w:rsid w:val="004A4A92"/>
    <w:rsid w:val="004A5155"/>
    <w:rsid w:val="004A5EA8"/>
    <w:rsid w:val="004B4783"/>
    <w:rsid w:val="004B648A"/>
    <w:rsid w:val="004B67C6"/>
    <w:rsid w:val="004B7FAB"/>
    <w:rsid w:val="004C1E6D"/>
    <w:rsid w:val="004C1FD2"/>
    <w:rsid w:val="004C2469"/>
    <w:rsid w:val="004C3458"/>
    <w:rsid w:val="004C3C79"/>
    <w:rsid w:val="004C4EEE"/>
    <w:rsid w:val="004D0CE0"/>
    <w:rsid w:val="004D2345"/>
    <w:rsid w:val="004D27B1"/>
    <w:rsid w:val="004D384F"/>
    <w:rsid w:val="004D5282"/>
    <w:rsid w:val="004D5CB5"/>
    <w:rsid w:val="004E2A67"/>
    <w:rsid w:val="004E5804"/>
    <w:rsid w:val="004E6251"/>
    <w:rsid w:val="004E7330"/>
    <w:rsid w:val="004F0800"/>
    <w:rsid w:val="004F0CED"/>
    <w:rsid w:val="004F3BCF"/>
    <w:rsid w:val="004F5955"/>
    <w:rsid w:val="004F7446"/>
    <w:rsid w:val="0050125D"/>
    <w:rsid w:val="00504823"/>
    <w:rsid w:val="005049B2"/>
    <w:rsid w:val="00507076"/>
    <w:rsid w:val="005072C1"/>
    <w:rsid w:val="005077CD"/>
    <w:rsid w:val="00511258"/>
    <w:rsid w:val="0051308D"/>
    <w:rsid w:val="00514691"/>
    <w:rsid w:val="00514E75"/>
    <w:rsid w:val="00521AD3"/>
    <w:rsid w:val="00524803"/>
    <w:rsid w:val="005304BB"/>
    <w:rsid w:val="00531CA8"/>
    <w:rsid w:val="00532BBB"/>
    <w:rsid w:val="005371F2"/>
    <w:rsid w:val="00544C3F"/>
    <w:rsid w:val="00546B94"/>
    <w:rsid w:val="005505ED"/>
    <w:rsid w:val="005559BD"/>
    <w:rsid w:val="00555AA2"/>
    <w:rsid w:val="00555F51"/>
    <w:rsid w:val="00557520"/>
    <w:rsid w:val="005616D5"/>
    <w:rsid w:val="0056314C"/>
    <w:rsid w:val="005635F3"/>
    <w:rsid w:val="00566C21"/>
    <w:rsid w:val="00567174"/>
    <w:rsid w:val="00567A01"/>
    <w:rsid w:val="0057306C"/>
    <w:rsid w:val="00575630"/>
    <w:rsid w:val="00575F13"/>
    <w:rsid w:val="00576644"/>
    <w:rsid w:val="00580587"/>
    <w:rsid w:val="0058161B"/>
    <w:rsid w:val="00581697"/>
    <w:rsid w:val="005822C1"/>
    <w:rsid w:val="005876B8"/>
    <w:rsid w:val="00587B7F"/>
    <w:rsid w:val="0059010C"/>
    <w:rsid w:val="00591140"/>
    <w:rsid w:val="005914BA"/>
    <w:rsid w:val="005922B9"/>
    <w:rsid w:val="00593A40"/>
    <w:rsid w:val="00594A2B"/>
    <w:rsid w:val="00595074"/>
    <w:rsid w:val="00595C2E"/>
    <w:rsid w:val="005975F6"/>
    <w:rsid w:val="005A00F8"/>
    <w:rsid w:val="005A0D43"/>
    <w:rsid w:val="005A1F5E"/>
    <w:rsid w:val="005A477E"/>
    <w:rsid w:val="005A4CD5"/>
    <w:rsid w:val="005A7630"/>
    <w:rsid w:val="005B0D04"/>
    <w:rsid w:val="005B10F5"/>
    <w:rsid w:val="005B1FED"/>
    <w:rsid w:val="005B2872"/>
    <w:rsid w:val="005B54AF"/>
    <w:rsid w:val="005C0E82"/>
    <w:rsid w:val="005C11C4"/>
    <w:rsid w:val="005C4AA6"/>
    <w:rsid w:val="005C634A"/>
    <w:rsid w:val="005D067D"/>
    <w:rsid w:val="005D0DDA"/>
    <w:rsid w:val="005D1ED3"/>
    <w:rsid w:val="005D224C"/>
    <w:rsid w:val="005D559F"/>
    <w:rsid w:val="005D6D93"/>
    <w:rsid w:val="005E04C6"/>
    <w:rsid w:val="005E10C5"/>
    <w:rsid w:val="005E264A"/>
    <w:rsid w:val="005E4011"/>
    <w:rsid w:val="005E449B"/>
    <w:rsid w:val="005E459B"/>
    <w:rsid w:val="005E47E6"/>
    <w:rsid w:val="005E501F"/>
    <w:rsid w:val="005E562A"/>
    <w:rsid w:val="005E5D67"/>
    <w:rsid w:val="005F0793"/>
    <w:rsid w:val="005F09CE"/>
    <w:rsid w:val="005F2AB5"/>
    <w:rsid w:val="005F5371"/>
    <w:rsid w:val="005F56C1"/>
    <w:rsid w:val="0060118C"/>
    <w:rsid w:val="006043FB"/>
    <w:rsid w:val="00613651"/>
    <w:rsid w:val="00613C15"/>
    <w:rsid w:val="00614055"/>
    <w:rsid w:val="00617442"/>
    <w:rsid w:val="006208AA"/>
    <w:rsid w:val="00620C78"/>
    <w:rsid w:val="0062122B"/>
    <w:rsid w:val="00622B84"/>
    <w:rsid w:val="00623436"/>
    <w:rsid w:val="00624446"/>
    <w:rsid w:val="00624EFD"/>
    <w:rsid w:val="006252C4"/>
    <w:rsid w:val="00625F31"/>
    <w:rsid w:val="006308BF"/>
    <w:rsid w:val="00631753"/>
    <w:rsid w:val="00632F31"/>
    <w:rsid w:val="00632F9B"/>
    <w:rsid w:val="00633A86"/>
    <w:rsid w:val="00633B85"/>
    <w:rsid w:val="00636FD4"/>
    <w:rsid w:val="00637D2F"/>
    <w:rsid w:val="00643742"/>
    <w:rsid w:val="00644A1D"/>
    <w:rsid w:val="00645810"/>
    <w:rsid w:val="00645DA5"/>
    <w:rsid w:val="00646D95"/>
    <w:rsid w:val="0064733B"/>
    <w:rsid w:val="00652E25"/>
    <w:rsid w:val="00655176"/>
    <w:rsid w:val="00655423"/>
    <w:rsid w:val="00655AF3"/>
    <w:rsid w:val="0065604C"/>
    <w:rsid w:val="0066006D"/>
    <w:rsid w:val="00662ADE"/>
    <w:rsid w:val="006633C8"/>
    <w:rsid w:val="00665330"/>
    <w:rsid w:val="006668FB"/>
    <w:rsid w:val="00672EB3"/>
    <w:rsid w:val="0067372F"/>
    <w:rsid w:val="006744D9"/>
    <w:rsid w:val="00674E64"/>
    <w:rsid w:val="006804DC"/>
    <w:rsid w:val="0068087D"/>
    <w:rsid w:val="006819F6"/>
    <w:rsid w:val="00682669"/>
    <w:rsid w:val="00685DC6"/>
    <w:rsid w:val="006918CF"/>
    <w:rsid w:val="00691B33"/>
    <w:rsid w:val="0069419C"/>
    <w:rsid w:val="00695090"/>
    <w:rsid w:val="006A2ACF"/>
    <w:rsid w:val="006A30AE"/>
    <w:rsid w:val="006A3679"/>
    <w:rsid w:val="006A65C8"/>
    <w:rsid w:val="006A6A24"/>
    <w:rsid w:val="006A6F2B"/>
    <w:rsid w:val="006B0B65"/>
    <w:rsid w:val="006B290E"/>
    <w:rsid w:val="006B3AEB"/>
    <w:rsid w:val="006B4018"/>
    <w:rsid w:val="006B56CE"/>
    <w:rsid w:val="006B6426"/>
    <w:rsid w:val="006C0D69"/>
    <w:rsid w:val="006C1972"/>
    <w:rsid w:val="006C2ABD"/>
    <w:rsid w:val="006C4D91"/>
    <w:rsid w:val="006C7C2C"/>
    <w:rsid w:val="006D0005"/>
    <w:rsid w:val="006D0095"/>
    <w:rsid w:val="006D3E8B"/>
    <w:rsid w:val="006D62AC"/>
    <w:rsid w:val="006D6552"/>
    <w:rsid w:val="006E05F4"/>
    <w:rsid w:val="006E1EC0"/>
    <w:rsid w:val="006E1F89"/>
    <w:rsid w:val="006E30B4"/>
    <w:rsid w:val="006E33A9"/>
    <w:rsid w:val="006E622C"/>
    <w:rsid w:val="006F1EAF"/>
    <w:rsid w:val="006F3B9E"/>
    <w:rsid w:val="006F4625"/>
    <w:rsid w:val="00700CD3"/>
    <w:rsid w:val="00700E78"/>
    <w:rsid w:val="00701833"/>
    <w:rsid w:val="00703030"/>
    <w:rsid w:val="0070338D"/>
    <w:rsid w:val="00705EE2"/>
    <w:rsid w:val="0070628A"/>
    <w:rsid w:val="00706EAB"/>
    <w:rsid w:val="0071274E"/>
    <w:rsid w:val="00712EF3"/>
    <w:rsid w:val="00713B8F"/>
    <w:rsid w:val="00713F7B"/>
    <w:rsid w:val="00716E12"/>
    <w:rsid w:val="00716F8B"/>
    <w:rsid w:val="00721EF2"/>
    <w:rsid w:val="00724BE4"/>
    <w:rsid w:val="00732621"/>
    <w:rsid w:val="00735762"/>
    <w:rsid w:val="00736564"/>
    <w:rsid w:val="00737876"/>
    <w:rsid w:val="00737DE0"/>
    <w:rsid w:val="0074182E"/>
    <w:rsid w:val="00741E6E"/>
    <w:rsid w:val="007425F8"/>
    <w:rsid w:val="007453CA"/>
    <w:rsid w:val="00745E9F"/>
    <w:rsid w:val="00746B6E"/>
    <w:rsid w:val="00747C8A"/>
    <w:rsid w:val="007512AA"/>
    <w:rsid w:val="0075432D"/>
    <w:rsid w:val="007567CA"/>
    <w:rsid w:val="0075730F"/>
    <w:rsid w:val="007601BF"/>
    <w:rsid w:val="00765051"/>
    <w:rsid w:val="0076571A"/>
    <w:rsid w:val="0076586E"/>
    <w:rsid w:val="00767CB1"/>
    <w:rsid w:val="0077142F"/>
    <w:rsid w:val="00771F13"/>
    <w:rsid w:val="00771FD8"/>
    <w:rsid w:val="0077324E"/>
    <w:rsid w:val="00774279"/>
    <w:rsid w:val="007772C5"/>
    <w:rsid w:val="0078095B"/>
    <w:rsid w:val="00782245"/>
    <w:rsid w:val="007843AC"/>
    <w:rsid w:val="00785C0D"/>
    <w:rsid w:val="00785C5B"/>
    <w:rsid w:val="0078651D"/>
    <w:rsid w:val="0078768B"/>
    <w:rsid w:val="00790FFA"/>
    <w:rsid w:val="00791958"/>
    <w:rsid w:val="00793873"/>
    <w:rsid w:val="00794C88"/>
    <w:rsid w:val="00795CFB"/>
    <w:rsid w:val="007A0AB6"/>
    <w:rsid w:val="007A1728"/>
    <w:rsid w:val="007A1A13"/>
    <w:rsid w:val="007A4091"/>
    <w:rsid w:val="007A559E"/>
    <w:rsid w:val="007A7647"/>
    <w:rsid w:val="007B1B09"/>
    <w:rsid w:val="007B1EA0"/>
    <w:rsid w:val="007B22D2"/>
    <w:rsid w:val="007B2EF2"/>
    <w:rsid w:val="007B405D"/>
    <w:rsid w:val="007B4CD6"/>
    <w:rsid w:val="007B5069"/>
    <w:rsid w:val="007B6634"/>
    <w:rsid w:val="007C0219"/>
    <w:rsid w:val="007C024D"/>
    <w:rsid w:val="007C0741"/>
    <w:rsid w:val="007C0E66"/>
    <w:rsid w:val="007C2C9B"/>
    <w:rsid w:val="007C2FA1"/>
    <w:rsid w:val="007C356F"/>
    <w:rsid w:val="007C414F"/>
    <w:rsid w:val="007C4FAA"/>
    <w:rsid w:val="007C5CD8"/>
    <w:rsid w:val="007C6E1E"/>
    <w:rsid w:val="007D0791"/>
    <w:rsid w:val="007D1226"/>
    <w:rsid w:val="007D3713"/>
    <w:rsid w:val="007D4DC8"/>
    <w:rsid w:val="007E0BFD"/>
    <w:rsid w:val="007E2554"/>
    <w:rsid w:val="007E338C"/>
    <w:rsid w:val="007E441F"/>
    <w:rsid w:val="007E580F"/>
    <w:rsid w:val="007E59A1"/>
    <w:rsid w:val="007E74A5"/>
    <w:rsid w:val="007F1EE9"/>
    <w:rsid w:val="007F2751"/>
    <w:rsid w:val="007F2D7D"/>
    <w:rsid w:val="007F5F61"/>
    <w:rsid w:val="007F6C95"/>
    <w:rsid w:val="00800973"/>
    <w:rsid w:val="008024ED"/>
    <w:rsid w:val="00802FBF"/>
    <w:rsid w:val="0080434D"/>
    <w:rsid w:val="00804967"/>
    <w:rsid w:val="00804A39"/>
    <w:rsid w:val="00805A40"/>
    <w:rsid w:val="00811F17"/>
    <w:rsid w:val="008152C6"/>
    <w:rsid w:val="008158E5"/>
    <w:rsid w:val="00816FD3"/>
    <w:rsid w:val="00817411"/>
    <w:rsid w:val="00817C06"/>
    <w:rsid w:val="00820200"/>
    <w:rsid w:val="00822BDF"/>
    <w:rsid w:val="00826E39"/>
    <w:rsid w:val="00827869"/>
    <w:rsid w:val="00834A0F"/>
    <w:rsid w:val="00835AC0"/>
    <w:rsid w:val="00836E8B"/>
    <w:rsid w:val="008379A8"/>
    <w:rsid w:val="008400DA"/>
    <w:rsid w:val="008435FD"/>
    <w:rsid w:val="00843AB1"/>
    <w:rsid w:val="0084452A"/>
    <w:rsid w:val="0084505D"/>
    <w:rsid w:val="0084510A"/>
    <w:rsid w:val="008518E8"/>
    <w:rsid w:val="0085262D"/>
    <w:rsid w:val="00853B8F"/>
    <w:rsid w:val="00855CE8"/>
    <w:rsid w:val="00857B20"/>
    <w:rsid w:val="00857FB3"/>
    <w:rsid w:val="00861919"/>
    <w:rsid w:val="00863D96"/>
    <w:rsid w:val="008640B6"/>
    <w:rsid w:val="00866CDC"/>
    <w:rsid w:val="00870EF9"/>
    <w:rsid w:val="008727CC"/>
    <w:rsid w:val="008759A3"/>
    <w:rsid w:val="00880360"/>
    <w:rsid w:val="00880CB8"/>
    <w:rsid w:val="00882F49"/>
    <w:rsid w:val="00885D07"/>
    <w:rsid w:val="00886C0D"/>
    <w:rsid w:val="008870A4"/>
    <w:rsid w:val="0088713C"/>
    <w:rsid w:val="00892DD4"/>
    <w:rsid w:val="00894408"/>
    <w:rsid w:val="00896019"/>
    <w:rsid w:val="008A06E4"/>
    <w:rsid w:val="008A181E"/>
    <w:rsid w:val="008A22B0"/>
    <w:rsid w:val="008A46BC"/>
    <w:rsid w:val="008A6CFD"/>
    <w:rsid w:val="008A75E6"/>
    <w:rsid w:val="008B00E9"/>
    <w:rsid w:val="008B0C8D"/>
    <w:rsid w:val="008B1C1B"/>
    <w:rsid w:val="008B1F5D"/>
    <w:rsid w:val="008B2E57"/>
    <w:rsid w:val="008B3393"/>
    <w:rsid w:val="008B3F47"/>
    <w:rsid w:val="008B60B6"/>
    <w:rsid w:val="008B6B2A"/>
    <w:rsid w:val="008C16FC"/>
    <w:rsid w:val="008C35F9"/>
    <w:rsid w:val="008C3B71"/>
    <w:rsid w:val="008C6430"/>
    <w:rsid w:val="008D0821"/>
    <w:rsid w:val="008D48A1"/>
    <w:rsid w:val="008D4F7F"/>
    <w:rsid w:val="008D510F"/>
    <w:rsid w:val="008D5227"/>
    <w:rsid w:val="008D761B"/>
    <w:rsid w:val="008E07E9"/>
    <w:rsid w:val="008E31E1"/>
    <w:rsid w:val="008E4070"/>
    <w:rsid w:val="008E5027"/>
    <w:rsid w:val="008E564D"/>
    <w:rsid w:val="008E5BD3"/>
    <w:rsid w:val="008E6379"/>
    <w:rsid w:val="008E7053"/>
    <w:rsid w:val="008F0915"/>
    <w:rsid w:val="008F0BAF"/>
    <w:rsid w:val="008F0E34"/>
    <w:rsid w:val="008F0F7C"/>
    <w:rsid w:val="008F12F3"/>
    <w:rsid w:val="008F21CB"/>
    <w:rsid w:val="008F3CB1"/>
    <w:rsid w:val="008F3E32"/>
    <w:rsid w:val="008F4B54"/>
    <w:rsid w:val="009033CA"/>
    <w:rsid w:val="009054E6"/>
    <w:rsid w:val="00907572"/>
    <w:rsid w:val="009103B4"/>
    <w:rsid w:val="00915B98"/>
    <w:rsid w:val="009170B2"/>
    <w:rsid w:val="00917626"/>
    <w:rsid w:val="00921740"/>
    <w:rsid w:val="00924707"/>
    <w:rsid w:val="00925AE0"/>
    <w:rsid w:val="00925FCF"/>
    <w:rsid w:val="00930018"/>
    <w:rsid w:val="00930B5F"/>
    <w:rsid w:val="00930F2D"/>
    <w:rsid w:val="009310AD"/>
    <w:rsid w:val="00931DD9"/>
    <w:rsid w:val="00933533"/>
    <w:rsid w:val="0093416B"/>
    <w:rsid w:val="0093454A"/>
    <w:rsid w:val="0093495F"/>
    <w:rsid w:val="00934AFA"/>
    <w:rsid w:val="00934E67"/>
    <w:rsid w:val="009406DA"/>
    <w:rsid w:val="009420B2"/>
    <w:rsid w:val="009433F5"/>
    <w:rsid w:val="00943993"/>
    <w:rsid w:val="009479DF"/>
    <w:rsid w:val="00950846"/>
    <w:rsid w:val="00950BBF"/>
    <w:rsid w:val="00952A35"/>
    <w:rsid w:val="00953A6B"/>
    <w:rsid w:val="00953D1D"/>
    <w:rsid w:val="00953F98"/>
    <w:rsid w:val="009545F5"/>
    <w:rsid w:val="00956048"/>
    <w:rsid w:val="00956655"/>
    <w:rsid w:val="00957421"/>
    <w:rsid w:val="00957C25"/>
    <w:rsid w:val="00962214"/>
    <w:rsid w:val="009649D4"/>
    <w:rsid w:val="009659A1"/>
    <w:rsid w:val="00970AB0"/>
    <w:rsid w:val="0097175E"/>
    <w:rsid w:val="00973ACE"/>
    <w:rsid w:val="009747B0"/>
    <w:rsid w:val="00975CF0"/>
    <w:rsid w:val="00975D18"/>
    <w:rsid w:val="009819D1"/>
    <w:rsid w:val="009823F6"/>
    <w:rsid w:val="00984296"/>
    <w:rsid w:val="00985457"/>
    <w:rsid w:val="00985C3D"/>
    <w:rsid w:val="009864DB"/>
    <w:rsid w:val="00986575"/>
    <w:rsid w:val="00986EB0"/>
    <w:rsid w:val="00987DAE"/>
    <w:rsid w:val="00990576"/>
    <w:rsid w:val="009938D1"/>
    <w:rsid w:val="009941AF"/>
    <w:rsid w:val="0099653D"/>
    <w:rsid w:val="009971FB"/>
    <w:rsid w:val="009A1CF7"/>
    <w:rsid w:val="009A4873"/>
    <w:rsid w:val="009A54D4"/>
    <w:rsid w:val="009A5E26"/>
    <w:rsid w:val="009B0CA3"/>
    <w:rsid w:val="009B13CB"/>
    <w:rsid w:val="009B23BF"/>
    <w:rsid w:val="009B67EF"/>
    <w:rsid w:val="009C1E83"/>
    <w:rsid w:val="009C2221"/>
    <w:rsid w:val="009C4B28"/>
    <w:rsid w:val="009C77C1"/>
    <w:rsid w:val="009D079F"/>
    <w:rsid w:val="009D2721"/>
    <w:rsid w:val="009D33EA"/>
    <w:rsid w:val="009D3534"/>
    <w:rsid w:val="009D3705"/>
    <w:rsid w:val="009D395F"/>
    <w:rsid w:val="009D4910"/>
    <w:rsid w:val="009D538E"/>
    <w:rsid w:val="009E0313"/>
    <w:rsid w:val="009E07CA"/>
    <w:rsid w:val="009E0872"/>
    <w:rsid w:val="009E1263"/>
    <w:rsid w:val="009E12E0"/>
    <w:rsid w:val="009E16B4"/>
    <w:rsid w:val="009E3A21"/>
    <w:rsid w:val="009E41FC"/>
    <w:rsid w:val="009E5A4B"/>
    <w:rsid w:val="009E7825"/>
    <w:rsid w:val="009F0BD5"/>
    <w:rsid w:val="009F3487"/>
    <w:rsid w:val="009F5978"/>
    <w:rsid w:val="009F7ACF"/>
    <w:rsid w:val="00A02A4C"/>
    <w:rsid w:val="00A0351C"/>
    <w:rsid w:val="00A04D32"/>
    <w:rsid w:val="00A04D9A"/>
    <w:rsid w:val="00A07358"/>
    <w:rsid w:val="00A07A3D"/>
    <w:rsid w:val="00A105D2"/>
    <w:rsid w:val="00A112A6"/>
    <w:rsid w:val="00A1287B"/>
    <w:rsid w:val="00A12C7D"/>
    <w:rsid w:val="00A14355"/>
    <w:rsid w:val="00A17617"/>
    <w:rsid w:val="00A17884"/>
    <w:rsid w:val="00A20BF8"/>
    <w:rsid w:val="00A21584"/>
    <w:rsid w:val="00A21D35"/>
    <w:rsid w:val="00A25583"/>
    <w:rsid w:val="00A27A7B"/>
    <w:rsid w:val="00A31495"/>
    <w:rsid w:val="00A317B6"/>
    <w:rsid w:val="00A31907"/>
    <w:rsid w:val="00A31A46"/>
    <w:rsid w:val="00A32B68"/>
    <w:rsid w:val="00A35210"/>
    <w:rsid w:val="00A353A2"/>
    <w:rsid w:val="00A356DA"/>
    <w:rsid w:val="00A3688C"/>
    <w:rsid w:val="00A36CF5"/>
    <w:rsid w:val="00A40B3F"/>
    <w:rsid w:val="00A4110C"/>
    <w:rsid w:val="00A41802"/>
    <w:rsid w:val="00A44A9F"/>
    <w:rsid w:val="00A45F59"/>
    <w:rsid w:val="00A46BD5"/>
    <w:rsid w:val="00A47A40"/>
    <w:rsid w:val="00A47C1E"/>
    <w:rsid w:val="00A51405"/>
    <w:rsid w:val="00A51ABC"/>
    <w:rsid w:val="00A54F51"/>
    <w:rsid w:val="00A609D0"/>
    <w:rsid w:val="00A620E1"/>
    <w:rsid w:val="00A62B14"/>
    <w:rsid w:val="00A630D0"/>
    <w:rsid w:val="00A63CF7"/>
    <w:rsid w:val="00A64575"/>
    <w:rsid w:val="00A65AF0"/>
    <w:rsid w:val="00A670BB"/>
    <w:rsid w:val="00A7116C"/>
    <w:rsid w:val="00A746FA"/>
    <w:rsid w:val="00A77175"/>
    <w:rsid w:val="00A81544"/>
    <w:rsid w:val="00A81D31"/>
    <w:rsid w:val="00A81F8D"/>
    <w:rsid w:val="00A833B1"/>
    <w:rsid w:val="00A8631E"/>
    <w:rsid w:val="00A87871"/>
    <w:rsid w:val="00A92028"/>
    <w:rsid w:val="00A92071"/>
    <w:rsid w:val="00A9276E"/>
    <w:rsid w:val="00A94B92"/>
    <w:rsid w:val="00A96A25"/>
    <w:rsid w:val="00A9740A"/>
    <w:rsid w:val="00AA5B97"/>
    <w:rsid w:val="00AA631F"/>
    <w:rsid w:val="00AA7247"/>
    <w:rsid w:val="00AA769C"/>
    <w:rsid w:val="00AB0ECE"/>
    <w:rsid w:val="00AB16B9"/>
    <w:rsid w:val="00AB3CFB"/>
    <w:rsid w:val="00AB470B"/>
    <w:rsid w:val="00AC138B"/>
    <w:rsid w:val="00AC1429"/>
    <w:rsid w:val="00AC164D"/>
    <w:rsid w:val="00AC19C7"/>
    <w:rsid w:val="00AC206B"/>
    <w:rsid w:val="00AC2398"/>
    <w:rsid w:val="00AC29FC"/>
    <w:rsid w:val="00AC2BEE"/>
    <w:rsid w:val="00AC344F"/>
    <w:rsid w:val="00AC7978"/>
    <w:rsid w:val="00AC7F09"/>
    <w:rsid w:val="00AD3CBC"/>
    <w:rsid w:val="00AD4732"/>
    <w:rsid w:val="00AD58E1"/>
    <w:rsid w:val="00AD6C30"/>
    <w:rsid w:val="00AD7519"/>
    <w:rsid w:val="00AE02F5"/>
    <w:rsid w:val="00AE04F9"/>
    <w:rsid w:val="00AE164F"/>
    <w:rsid w:val="00AE39B3"/>
    <w:rsid w:val="00AE4BCF"/>
    <w:rsid w:val="00AE524A"/>
    <w:rsid w:val="00AF0411"/>
    <w:rsid w:val="00AF24C9"/>
    <w:rsid w:val="00AF3D54"/>
    <w:rsid w:val="00AF3DC3"/>
    <w:rsid w:val="00AF412A"/>
    <w:rsid w:val="00AF413B"/>
    <w:rsid w:val="00B009D5"/>
    <w:rsid w:val="00B01075"/>
    <w:rsid w:val="00B010FA"/>
    <w:rsid w:val="00B01970"/>
    <w:rsid w:val="00B03B7D"/>
    <w:rsid w:val="00B03C2D"/>
    <w:rsid w:val="00B0585C"/>
    <w:rsid w:val="00B068E8"/>
    <w:rsid w:val="00B07923"/>
    <w:rsid w:val="00B20B2D"/>
    <w:rsid w:val="00B22400"/>
    <w:rsid w:val="00B23CAE"/>
    <w:rsid w:val="00B24A21"/>
    <w:rsid w:val="00B25878"/>
    <w:rsid w:val="00B2678B"/>
    <w:rsid w:val="00B32042"/>
    <w:rsid w:val="00B342CA"/>
    <w:rsid w:val="00B36220"/>
    <w:rsid w:val="00B363B9"/>
    <w:rsid w:val="00B408EC"/>
    <w:rsid w:val="00B40E3A"/>
    <w:rsid w:val="00B41235"/>
    <w:rsid w:val="00B43219"/>
    <w:rsid w:val="00B443B8"/>
    <w:rsid w:val="00B454B3"/>
    <w:rsid w:val="00B4593C"/>
    <w:rsid w:val="00B45C00"/>
    <w:rsid w:val="00B5239A"/>
    <w:rsid w:val="00B53085"/>
    <w:rsid w:val="00B532FE"/>
    <w:rsid w:val="00B57D07"/>
    <w:rsid w:val="00B6033A"/>
    <w:rsid w:val="00B6108B"/>
    <w:rsid w:val="00B62802"/>
    <w:rsid w:val="00B6395D"/>
    <w:rsid w:val="00B63E0D"/>
    <w:rsid w:val="00B6536C"/>
    <w:rsid w:val="00B65966"/>
    <w:rsid w:val="00B66221"/>
    <w:rsid w:val="00B67932"/>
    <w:rsid w:val="00B67AE9"/>
    <w:rsid w:val="00B72323"/>
    <w:rsid w:val="00B73D3B"/>
    <w:rsid w:val="00B754F2"/>
    <w:rsid w:val="00B77508"/>
    <w:rsid w:val="00B822A7"/>
    <w:rsid w:val="00B825FC"/>
    <w:rsid w:val="00B82B92"/>
    <w:rsid w:val="00B84C0C"/>
    <w:rsid w:val="00B86CF6"/>
    <w:rsid w:val="00B900DD"/>
    <w:rsid w:val="00B91E6E"/>
    <w:rsid w:val="00B93A08"/>
    <w:rsid w:val="00B93E1D"/>
    <w:rsid w:val="00B9435F"/>
    <w:rsid w:val="00B96A35"/>
    <w:rsid w:val="00BA0004"/>
    <w:rsid w:val="00BA0880"/>
    <w:rsid w:val="00BA08FE"/>
    <w:rsid w:val="00BA2EA3"/>
    <w:rsid w:val="00BA354B"/>
    <w:rsid w:val="00BA6544"/>
    <w:rsid w:val="00BA6D01"/>
    <w:rsid w:val="00BB0E40"/>
    <w:rsid w:val="00BB2151"/>
    <w:rsid w:val="00BB2FAE"/>
    <w:rsid w:val="00BB4240"/>
    <w:rsid w:val="00BB692D"/>
    <w:rsid w:val="00BB6B17"/>
    <w:rsid w:val="00BB6BDD"/>
    <w:rsid w:val="00BB7041"/>
    <w:rsid w:val="00BC2FEA"/>
    <w:rsid w:val="00BC3EA7"/>
    <w:rsid w:val="00BC745D"/>
    <w:rsid w:val="00BD2076"/>
    <w:rsid w:val="00BD7968"/>
    <w:rsid w:val="00BE0725"/>
    <w:rsid w:val="00BE223C"/>
    <w:rsid w:val="00BE317C"/>
    <w:rsid w:val="00BE38CF"/>
    <w:rsid w:val="00BE41A1"/>
    <w:rsid w:val="00BE4712"/>
    <w:rsid w:val="00BE56FE"/>
    <w:rsid w:val="00BE7D8C"/>
    <w:rsid w:val="00BF132B"/>
    <w:rsid w:val="00BF137F"/>
    <w:rsid w:val="00BF2C5D"/>
    <w:rsid w:val="00BF4AA7"/>
    <w:rsid w:val="00BF5850"/>
    <w:rsid w:val="00BF60C8"/>
    <w:rsid w:val="00BF7753"/>
    <w:rsid w:val="00BF7879"/>
    <w:rsid w:val="00C009C4"/>
    <w:rsid w:val="00C034E7"/>
    <w:rsid w:val="00C034EC"/>
    <w:rsid w:val="00C034F2"/>
    <w:rsid w:val="00C04297"/>
    <w:rsid w:val="00C05F08"/>
    <w:rsid w:val="00C1025F"/>
    <w:rsid w:val="00C105D0"/>
    <w:rsid w:val="00C15A39"/>
    <w:rsid w:val="00C160F3"/>
    <w:rsid w:val="00C1617B"/>
    <w:rsid w:val="00C163E5"/>
    <w:rsid w:val="00C16B5B"/>
    <w:rsid w:val="00C17898"/>
    <w:rsid w:val="00C17AB4"/>
    <w:rsid w:val="00C2044F"/>
    <w:rsid w:val="00C205AE"/>
    <w:rsid w:val="00C21640"/>
    <w:rsid w:val="00C2278C"/>
    <w:rsid w:val="00C27191"/>
    <w:rsid w:val="00C30082"/>
    <w:rsid w:val="00C32318"/>
    <w:rsid w:val="00C33EBC"/>
    <w:rsid w:val="00C3528B"/>
    <w:rsid w:val="00C4233E"/>
    <w:rsid w:val="00C42A4E"/>
    <w:rsid w:val="00C438D3"/>
    <w:rsid w:val="00C45136"/>
    <w:rsid w:val="00C4570C"/>
    <w:rsid w:val="00C46769"/>
    <w:rsid w:val="00C5114E"/>
    <w:rsid w:val="00C53502"/>
    <w:rsid w:val="00C54374"/>
    <w:rsid w:val="00C547C6"/>
    <w:rsid w:val="00C60192"/>
    <w:rsid w:val="00C63551"/>
    <w:rsid w:val="00C66418"/>
    <w:rsid w:val="00C7056C"/>
    <w:rsid w:val="00C72D16"/>
    <w:rsid w:val="00C746D4"/>
    <w:rsid w:val="00C7525C"/>
    <w:rsid w:val="00C755D8"/>
    <w:rsid w:val="00C803C3"/>
    <w:rsid w:val="00C80802"/>
    <w:rsid w:val="00C80C47"/>
    <w:rsid w:val="00C825E3"/>
    <w:rsid w:val="00C83C89"/>
    <w:rsid w:val="00C854AC"/>
    <w:rsid w:val="00C87687"/>
    <w:rsid w:val="00C87EA0"/>
    <w:rsid w:val="00C911C7"/>
    <w:rsid w:val="00C92EBA"/>
    <w:rsid w:val="00C93A74"/>
    <w:rsid w:val="00C96A2E"/>
    <w:rsid w:val="00C97597"/>
    <w:rsid w:val="00CA1E1E"/>
    <w:rsid w:val="00CA2638"/>
    <w:rsid w:val="00CA2B0C"/>
    <w:rsid w:val="00CA3935"/>
    <w:rsid w:val="00CA3CD5"/>
    <w:rsid w:val="00CA3E56"/>
    <w:rsid w:val="00CA5A30"/>
    <w:rsid w:val="00CA5AEF"/>
    <w:rsid w:val="00CA5E08"/>
    <w:rsid w:val="00CA6A9B"/>
    <w:rsid w:val="00CB11CD"/>
    <w:rsid w:val="00CB1426"/>
    <w:rsid w:val="00CB24A9"/>
    <w:rsid w:val="00CB2ED6"/>
    <w:rsid w:val="00CB5103"/>
    <w:rsid w:val="00CB65CF"/>
    <w:rsid w:val="00CB6989"/>
    <w:rsid w:val="00CB78BB"/>
    <w:rsid w:val="00CC20E1"/>
    <w:rsid w:val="00CC224B"/>
    <w:rsid w:val="00CD0AF3"/>
    <w:rsid w:val="00CD1701"/>
    <w:rsid w:val="00CD1F34"/>
    <w:rsid w:val="00CD2395"/>
    <w:rsid w:val="00CD333C"/>
    <w:rsid w:val="00CD6139"/>
    <w:rsid w:val="00CD64DA"/>
    <w:rsid w:val="00CD6A47"/>
    <w:rsid w:val="00CD7819"/>
    <w:rsid w:val="00CE0559"/>
    <w:rsid w:val="00CE4321"/>
    <w:rsid w:val="00CE45B2"/>
    <w:rsid w:val="00CE45EB"/>
    <w:rsid w:val="00CE721E"/>
    <w:rsid w:val="00CE7A18"/>
    <w:rsid w:val="00CE7BE7"/>
    <w:rsid w:val="00CE7EEF"/>
    <w:rsid w:val="00CF063A"/>
    <w:rsid w:val="00CF38C6"/>
    <w:rsid w:val="00CF4680"/>
    <w:rsid w:val="00CF5183"/>
    <w:rsid w:val="00CF58F6"/>
    <w:rsid w:val="00CF685D"/>
    <w:rsid w:val="00CF766F"/>
    <w:rsid w:val="00D01062"/>
    <w:rsid w:val="00D02092"/>
    <w:rsid w:val="00D02F15"/>
    <w:rsid w:val="00D0467B"/>
    <w:rsid w:val="00D06FA3"/>
    <w:rsid w:val="00D07791"/>
    <w:rsid w:val="00D109B0"/>
    <w:rsid w:val="00D12B44"/>
    <w:rsid w:val="00D1472A"/>
    <w:rsid w:val="00D152F5"/>
    <w:rsid w:val="00D16187"/>
    <w:rsid w:val="00D165B3"/>
    <w:rsid w:val="00D16887"/>
    <w:rsid w:val="00D2073F"/>
    <w:rsid w:val="00D2239B"/>
    <w:rsid w:val="00D2288E"/>
    <w:rsid w:val="00D235F4"/>
    <w:rsid w:val="00D2673B"/>
    <w:rsid w:val="00D2683C"/>
    <w:rsid w:val="00D30277"/>
    <w:rsid w:val="00D30BE7"/>
    <w:rsid w:val="00D30CAA"/>
    <w:rsid w:val="00D31F43"/>
    <w:rsid w:val="00D34CD6"/>
    <w:rsid w:val="00D364BD"/>
    <w:rsid w:val="00D3692A"/>
    <w:rsid w:val="00D370A5"/>
    <w:rsid w:val="00D37E2F"/>
    <w:rsid w:val="00D37F7C"/>
    <w:rsid w:val="00D42176"/>
    <w:rsid w:val="00D4249D"/>
    <w:rsid w:val="00D42F91"/>
    <w:rsid w:val="00D45FE8"/>
    <w:rsid w:val="00D460CE"/>
    <w:rsid w:val="00D47902"/>
    <w:rsid w:val="00D50C23"/>
    <w:rsid w:val="00D51375"/>
    <w:rsid w:val="00D5144C"/>
    <w:rsid w:val="00D531FD"/>
    <w:rsid w:val="00D53BF3"/>
    <w:rsid w:val="00D54302"/>
    <w:rsid w:val="00D54A1B"/>
    <w:rsid w:val="00D55BCF"/>
    <w:rsid w:val="00D60564"/>
    <w:rsid w:val="00D7152A"/>
    <w:rsid w:val="00D73927"/>
    <w:rsid w:val="00D745EE"/>
    <w:rsid w:val="00D8018A"/>
    <w:rsid w:val="00D85492"/>
    <w:rsid w:val="00D86C9B"/>
    <w:rsid w:val="00D91EB9"/>
    <w:rsid w:val="00D944BF"/>
    <w:rsid w:val="00D9713C"/>
    <w:rsid w:val="00D97D3F"/>
    <w:rsid w:val="00D97E8D"/>
    <w:rsid w:val="00D97F66"/>
    <w:rsid w:val="00DA0552"/>
    <w:rsid w:val="00DA3DF9"/>
    <w:rsid w:val="00DA5165"/>
    <w:rsid w:val="00DA617F"/>
    <w:rsid w:val="00DA7D3E"/>
    <w:rsid w:val="00DB0493"/>
    <w:rsid w:val="00DB0503"/>
    <w:rsid w:val="00DB2DDD"/>
    <w:rsid w:val="00DB531A"/>
    <w:rsid w:val="00DB7DD9"/>
    <w:rsid w:val="00DC0C6B"/>
    <w:rsid w:val="00DC0DF4"/>
    <w:rsid w:val="00DC3F83"/>
    <w:rsid w:val="00DC413A"/>
    <w:rsid w:val="00DC517F"/>
    <w:rsid w:val="00DC7EC7"/>
    <w:rsid w:val="00DD15BF"/>
    <w:rsid w:val="00DD1AC0"/>
    <w:rsid w:val="00DD2C9C"/>
    <w:rsid w:val="00DD7FF1"/>
    <w:rsid w:val="00DE1409"/>
    <w:rsid w:val="00DE160B"/>
    <w:rsid w:val="00DE26C8"/>
    <w:rsid w:val="00DE4B03"/>
    <w:rsid w:val="00DE6D30"/>
    <w:rsid w:val="00DE7137"/>
    <w:rsid w:val="00DE7EA2"/>
    <w:rsid w:val="00DF141E"/>
    <w:rsid w:val="00DF1E8F"/>
    <w:rsid w:val="00DF3A2C"/>
    <w:rsid w:val="00E02259"/>
    <w:rsid w:val="00E03904"/>
    <w:rsid w:val="00E03A08"/>
    <w:rsid w:val="00E05859"/>
    <w:rsid w:val="00E068B1"/>
    <w:rsid w:val="00E06934"/>
    <w:rsid w:val="00E07133"/>
    <w:rsid w:val="00E12BD7"/>
    <w:rsid w:val="00E13C29"/>
    <w:rsid w:val="00E153C2"/>
    <w:rsid w:val="00E16976"/>
    <w:rsid w:val="00E2022E"/>
    <w:rsid w:val="00E20633"/>
    <w:rsid w:val="00E24AD7"/>
    <w:rsid w:val="00E254FD"/>
    <w:rsid w:val="00E256B5"/>
    <w:rsid w:val="00E2571C"/>
    <w:rsid w:val="00E26F52"/>
    <w:rsid w:val="00E2735D"/>
    <w:rsid w:val="00E30408"/>
    <w:rsid w:val="00E32D69"/>
    <w:rsid w:val="00E35655"/>
    <w:rsid w:val="00E35798"/>
    <w:rsid w:val="00E407CA"/>
    <w:rsid w:val="00E40904"/>
    <w:rsid w:val="00E436CB"/>
    <w:rsid w:val="00E43DE5"/>
    <w:rsid w:val="00E4444B"/>
    <w:rsid w:val="00E4605D"/>
    <w:rsid w:val="00E46098"/>
    <w:rsid w:val="00E50FF1"/>
    <w:rsid w:val="00E546F6"/>
    <w:rsid w:val="00E55497"/>
    <w:rsid w:val="00E557AB"/>
    <w:rsid w:val="00E56349"/>
    <w:rsid w:val="00E5711C"/>
    <w:rsid w:val="00E6070F"/>
    <w:rsid w:val="00E60E86"/>
    <w:rsid w:val="00E60FAA"/>
    <w:rsid w:val="00E616FA"/>
    <w:rsid w:val="00E6376D"/>
    <w:rsid w:val="00E65164"/>
    <w:rsid w:val="00E71E09"/>
    <w:rsid w:val="00E73196"/>
    <w:rsid w:val="00E7460A"/>
    <w:rsid w:val="00E7541B"/>
    <w:rsid w:val="00E75455"/>
    <w:rsid w:val="00E76DF7"/>
    <w:rsid w:val="00E773F7"/>
    <w:rsid w:val="00E8042E"/>
    <w:rsid w:val="00E80FF4"/>
    <w:rsid w:val="00E8329A"/>
    <w:rsid w:val="00E8410C"/>
    <w:rsid w:val="00E863BA"/>
    <w:rsid w:val="00E868AF"/>
    <w:rsid w:val="00E86CD6"/>
    <w:rsid w:val="00E90888"/>
    <w:rsid w:val="00E955E4"/>
    <w:rsid w:val="00E9698E"/>
    <w:rsid w:val="00E970CB"/>
    <w:rsid w:val="00EA421B"/>
    <w:rsid w:val="00EA532B"/>
    <w:rsid w:val="00EA6F3C"/>
    <w:rsid w:val="00EB0445"/>
    <w:rsid w:val="00EB14AD"/>
    <w:rsid w:val="00EB2068"/>
    <w:rsid w:val="00EB3212"/>
    <w:rsid w:val="00EB3735"/>
    <w:rsid w:val="00EB3FFD"/>
    <w:rsid w:val="00EB6023"/>
    <w:rsid w:val="00EB704F"/>
    <w:rsid w:val="00EB7B61"/>
    <w:rsid w:val="00EC04E7"/>
    <w:rsid w:val="00EC6B0D"/>
    <w:rsid w:val="00EC6B1A"/>
    <w:rsid w:val="00ED0060"/>
    <w:rsid w:val="00ED10FE"/>
    <w:rsid w:val="00ED12E3"/>
    <w:rsid w:val="00ED302C"/>
    <w:rsid w:val="00ED54D8"/>
    <w:rsid w:val="00ED5725"/>
    <w:rsid w:val="00EE159B"/>
    <w:rsid w:val="00EE1F03"/>
    <w:rsid w:val="00EE2DEE"/>
    <w:rsid w:val="00EE47AC"/>
    <w:rsid w:val="00EE6DC7"/>
    <w:rsid w:val="00EF1A8F"/>
    <w:rsid w:val="00EF260A"/>
    <w:rsid w:val="00EF3C99"/>
    <w:rsid w:val="00EF4E4E"/>
    <w:rsid w:val="00EF4FBD"/>
    <w:rsid w:val="00EF7C2A"/>
    <w:rsid w:val="00F044E4"/>
    <w:rsid w:val="00F05FAB"/>
    <w:rsid w:val="00F12F14"/>
    <w:rsid w:val="00F134E3"/>
    <w:rsid w:val="00F15BB8"/>
    <w:rsid w:val="00F1634B"/>
    <w:rsid w:val="00F16D34"/>
    <w:rsid w:val="00F2141B"/>
    <w:rsid w:val="00F216FC"/>
    <w:rsid w:val="00F26AF3"/>
    <w:rsid w:val="00F2793B"/>
    <w:rsid w:val="00F27EDB"/>
    <w:rsid w:val="00F311D5"/>
    <w:rsid w:val="00F329F8"/>
    <w:rsid w:val="00F350A6"/>
    <w:rsid w:val="00F41F3D"/>
    <w:rsid w:val="00F42478"/>
    <w:rsid w:val="00F44A37"/>
    <w:rsid w:val="00F462C0"/>
    <w:rsid w:val="00F46E68"/>
    <w:rsid w:val="00F506BF"/>
    <w:rsid w:val="00F51176"/>
    <w:rsid w:val="00F52AE3"/>
    <w:rsid w:val="00F56D5D"/>
    <w:rsid w:val="00F60A9B"/>
    <w:rsid w:val="00F62C36"/>
    <w:rsid w:val="00F641F7"/>
    <w:rsid w:val="00F64C1C"/>
    <w:rsid w:val="00F738B6"/>
    <w:rsid w:val="00F73BBA"/>
    <w:rsid w:val="00F75889"/>
    <w:rsid w:val="00F760BF"/>
    <w:rsid w:val="00F76615"/>
    <w:rsid w:val="00F76A54"/>
    <w:rsid w:val="00F80E76"/>
    <w:rsid w:val="00F81ED8"/>
    <w:rsid w:val="00F82780"/>
    <w:rsid w:val="00F863DF"/>
    <w:rsid w:val="00F86DC8"/>
    <w:rsid w:val="00F870B5"/>
    <w:rsid w:val="00F87695"/>
    <w:rsid w:val="00F879BD"/>
    <w:rsid w:val="00F90AC3"/>
    <w:rsid w:val="00F937AE"/>
    <w:rsid w:val="00F94B20"/>
    <w:rsid w:val="00F94C8B"/>
    <w:rsid w:val="00F96426"/>
    <w:rsid w:val="00F968F9"/>
    <w:rsid w:val="00FA1741"/>
    <w:rsid w:val="00FA235D"/>
    <w:rsid w:val="00FA2AE6"/>
    <w:rsid w:val="00FA2D59"/>
    <w:rsid w:val="00FA4612"/>
    <w:rsid w:val="00FA4963"/>
    <w:rsid w:val="00FA6A25"/>
    <w:rsid w:val="00FA6AF8"/>
    <w:rsid w:val="00FB23BF"/>
    <w:rsid w:val="00FB2952"/>
    <w:rsid w:val="00FB415C"/>
    <w:rsid w:val="00FB435D"/>
    <w:rsid w:val="00FB6F19"/>
    <w:rsid w:val="00FB7DE3"/>
    <w:rsid w:val="00FC036A"/>
    <w:rsid w:val="00FC0ED5"/>
    <w:rsid w:val="00FC30BE"/>
    <w:rsid w:val="00FC3BF5"/>
    <w:rsid w:val="00FC5D6B"/>
    <w:rsid w:val="00FD3182"/>
    <w:rsid w:val="00FD38BA"/>
    <w:rsid w:val="00FD3D49"/>
    <w:rsid w:val="00FD701B"/>
    <w:rsid w:val="00FE0052"/>
    <w:rsid w:val="00FE1B5B"/>
    <w:rsid w:val="00FE1C4E"/>
    <w:rsid w:val="00FE2473"/>
    <w:rsid w:val="00FE3BF2"/>
    <w:rsid w:val="00FE58EA"/>
    <w:rsid w:val="00FE5C33"/>
    <w:rsid w:val="00FE6025"/>
    <w:rsid w:val="00FE6630"/>
    <w:rsid w:val="00FE6ECF"/>
    <w:rsid w:val="00FE70F7"/>
    <w:rsid w:val="00FE7E4D"/>
    <w:rsid w:val="00FF03D7"/>
    <w:rsid w:val="00FF0618"/>
    <w:rsid w:val="00FF0CC1"/>
    <w:rsid w:val="00FF1B21"/>
    <w:rsid w:val="00FF21ED"/>
    <w:rsid w:val="00FF26C2"/>
    <w:rsid w:val="00FF411B"/>
    <w:rsid w:val="00FF52C2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C1270DC"/>
  <w15:chartTrackingRefBased/>
  <w15:docId w15:val="{02D54D19-8747-41D9-B511-291CDFEF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33B"/>
    <w:rPr>
      <w:snapToGrid w:val="0"/>
      <w:sz w:val="24"/>
      <w:lang w:val="en-CA" w:eastAsia="fr-FR"/>
    </w:rPr>
  </w:style>
  <w:style w:type="paragraph" w:styleId="Titre1">
    <w:name w:val="heading 1"/>
    <w:basedOn w:val="Normal"/>
    <w:next w:val="Normal"/>
    <w:autoRedefine/>
    <w:qFormat/>
    <w:rsid w:val="007C0E66"/>
    <w:pPr>
      <w:widowControl w:val="0"/>
      <w:numPr>
        <w:numId w:val="12"/>
      </w:numPr>
      <w:spacing w:after="480" w:line="240" w:lineRule="atLeast"/>
      <w:jc w:val="center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Normal"/>
    <w:autoRedefine/>
    <w:qFormat/>
    <w:rsid w:val="00CE45B2"/>
    <w:pPr>
      <w:keepNext/>
      <w:widowControl w:val="0"/>
      <w:numPr>
        <w:ilvl w:val="1"/>
        <w:numId w:val="12"/>
      </w:numPr>
      <w:spacing w:after="240" w:line="240" w:lineRule="atLeast"/>
      <w:outlineLvl w:val="1"/>
    </w:pPr>
    <w:rPr>
      <w:b/>
      <w:szCs w:val="24"/>
    </w:rPr>
  </w:style>
  <w:style w:type="paragraph" w:styleId="Titre3">
    <w:name w:val="heading 3"/>
    <w:basedOn w:val="Normal"/>
    <w:next w:val="Normal"/>
    <w:autoRedefine/>
    <w:qFormat/>
    <w:rsid w:val="002201AF"/>
    <w:pPr>
      <w:keepNext/>
      <w:widowControl w:val="0"/>
      <w:numPr>
        <w:ilvl w:val="2"/>
        <w:numId w:val="12"/>
      </w:numPr>
      <w:spacing w:line="240" w:lineRule="atLeast"/>
      <w:jc w:val="both"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64733B"/>
    <w:pPr>
      <w:keepNext/>
      <w:widowControl w:val="0"/>
      <w:numPr>
        <w:ilvl w:val="3"/>
        <w:numId w:val="12"/>
      </w:numPr>
      <w:spacing w:line="240" w:lineRule="atLeast"/>
      <w:outlineLvl w:val="3"/>
    </w:pPr>
    <w:rPr>
      <w:b/>
    </w:rPr>
  </w:style>
  <w:style w:type="paragraph" w:styleId="Titre5">
    <w:name w:val="heading 5"/>
    <w:basedOn w:val="Normal"/>
    <w:next w:val="Normal"/>
    <w:qFormat/>
    <w:rsid w:val="0064733B"/>
    <w:pPr>
      <w:keepNext/>
      <w:widowControl w:val="0"/>
      <w:spacing w:line="240" w:lineRule="atLeast"/>
      <w:outlineLvl w:val="4"/>
    </w:pPr>
  </w:style>
  <w:style w:type="paragraph" w:styleId="Titre6">
    <w:name w:val="heading 6"/>
    <w:basedOn w:val="Normal"/>
    <w:next w:val="Normal"/>
    <w:qFormat/>
    <w:rsid w:val="0064733B"/>
    <w:pPr>
      <w:keepNext/>
      <w:tabs>
        <w:tab w:val="left" w:pos="-720"/>
        <w:tab w:val="right" w:pos="5103"/>
      </w:tabs>
      <w:suppressAutoHyphens/>
      <w:jc w:val="both"/>
      <w:outlineLvl w:val="5"/>
    </w:pPr>
    <w:rPr>
      <w:spacing w:val="-2"/>
    </w:rPr>
  </w:style>
  <w:style w:type="paragraph" w:styleId="Titre7">
    <w:name w:val="heading 7"/>
    <w:basedOn w:val="Normal"/>
    <w:next w:val="Normal"/>
    <w:qFormat/>
    <w:rsid w:val="0064733B"/>
    <w:pPr>
      <w:keepNext/>
      <w:widowControl w:val="0"/>
      <w:spacing w:line="240" w:lineRule="atLeast"/>
      <w:outlineLvl w:val="6"/>
    </w:pPr>
  </w:style>
  <w:style w:type="paragraph" w:styleId="Titre8">
    <w:name w:val="heading 8"/>
    <w:basedOn w:val="Normal"/>
    <w:next w:val="Normal"/>
    <w:qFormat/>
    <w:rsid w:val="0064733B"/>
    <w:pPr>
      <w:keepNext/>
      <w:tabs>
        <w:tab w:val="left" w:pos="-720"/>
        <w:tab w:val="right" w:pos="0"/>
      </w:tabs>
      <w:suppressAutoHyphens/>
      <w:jc w:val="both"/>
      <w:outlineLvl w:val="7"/>
    </w:pPr>
    <w:rPr>
      <w:b/>
      <w:spacing w:val="-2"/>
      <w:lang w:val="en-US"/>
    </w:rPr>
  </w:style>
  <w:style w:type="paragraph" w:styleId="Titre9">
    <w:name w:val="heading 9"/>
    <w:basedOn w:val="Normal"/>
    <w:next w:val="Normal"/>
    <w:qFormat/>
    <w:rsid w:val="0064733B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napToGrid w:val="0"/>
    </w:pPr>
  </w:style>
  <w:style w:type="paragraph" w:customStyle="1" w:styleId="TableofContentsPageTitle">
    <w:name w:val="Table of Contents Page Title"/>
    <w:basedOn w:val="Normal"/>
    <w:next w:val="Normal"/>
    <w:pPr>
      <w:snapToGrid w:val="0"/>
      <w:spacing w:before="240" w:after="60"/>
      <w:jc w:val="center"/>
    </w:pPr>
    <w:rPr>
      <w:b/>
      <w:sz w:val="32"/>
    </w:rPr>
  </w:style>
  <w:style w:type="paragraph" w:customStyle="1" w:styleId="plaintext">
    <w:name w:val="plaintext"/>
    <w:basedOn w:val="Normal"/>
    <w:pPr>
      <w:snapToGrid w:val="0"/>
    </w:pPr>
    <w:rPr>
      <w:rFonts w:ascii="Courier New" w:hAnsi="Courier New" w:cs="Courier New"/>
    </w:rPr>
  </w:style>
  <w:style w:type="paragraph" w:customStyle="1" w:styleId="GlossaryHeading">
    <w:name w:val="Glossary Heading"/>
    <w:basedOn w:val="Normal"/>
    <w:next w:val="Normal"/>
    <w:pPr>
      <w:snapToGrid w:val="0"/>
      <w:spacing w:before="320" w:after="60"/>
      <w:jc w:val="center"/>
    </w:pPr>
    <w:rPr>
      <w:b/>
      <w:sz w:val="32"/>
    </w:rPr>
  </w:style>
  <w:style w:type="paragraph" w:customStyle="1" w:styleId="TitlePageTitle">
    <w:name w:val="Title Page Title"/>
    <w:basedOn w:val="Normal"/>
    <w:next w:val="Normal"/>
    <w:pPr>
      <w:pBdr>
        <w:bottom w:val="single" w:sz="24" w:space="1" w:color="auto"/>
      </w:pBdr>
      <w:snapToGrid w:val="0"/>
      <w:spacing w:before="3000" w:after="60"/>
      <w:jc w:val="right"/>
    </w:pPr>
    <w:rPr>
      <w:b/>
      <w:sz w:val="48"/>
    </w:rPr>
  </w:style>
  <w:style w:type="paragraph" w:customStyle="1" w:styleId="GlossaryDefinition">
    <w:name w:val="Glossary Definition"/>
    <w:basedOn w:val="Normal"/>
    <w:pPr>
      <w:snapToGrid w:val="0"/>
      <w:spacing w:before="120" w:after="120"/>
      <w:ind w:left="720" w:hanging="720"/>
    </w:pPr>
  </w:style>
  <w:style w:type="character" w:customStyle="1" w:styleId="Hyperlink1">
    <w:name w:val="Hyperlink1"/>
    <w:rPr>
      <w:color w:val="0000FF"/>
      <w:u w:val="single"/>
    </w:rPr>
  </w:style>
  <w:style w:type="character" w:customStyle="1" w:styleId="GlossaryLabel">
    <w:name w:val="Glossary Label"/>
    <w:rPr>
      <w:b/>
      <w:bCs w:val="0"/>
    </w:rPr>
  </w:style>
  <w:style w:type="character" w:customStyle="1" w:styleId="hyperlinkfollowed">
    <w:name w:val="hyperlinkfollowed"/>
    <w:rPr>
      <w:color w:val="800080"/>
      <w:u w:val="single"/>
    </w:rPr>
  </w:style>
  <w:style w:type="paragraph" w:styleId="En-tte">
    <w:name w:val="header"/>
    <w:basedOn w:val="Normal"/>
    <w:rsid w:val="00EF1A8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F1A8F"/>
    <w:pPr>
      <w:tabs>
        <w:tab w:val="center" w:pos="4536"/>
        <w:tab w:val="right" w:pos="9072"/>
      </w:tabs>
    </w:pPr>
  </w:style>
  <w:style w:type="paragraph" w:styleId="Normalcentr">
    <w:name w:val="Block Text"/>
    <w:basedOn w:val="Normal"/>
    <w:rsid w:val="00B825FC"/>
    <w:pPr>
      <w:snapToGrid w:val="0"/>
      <w:spacing w:after="120"/>
      <w:ind w:left="1440" w:right="1440"/>
    </w:pPr>
  </w:style>
  <w:style w:type="paragraph" w:styleId="Liste2">
    <w:name w:val="List 2"/>
    <w:basedOn w:val="Normal"/>
    <w:rsid w:val="00B825FC"/>
    <w:pPr>
      <w:snapToGrid w:val="0"/>
      <w:ind w:left="566" w:hanging="283"/>
    </w:pPr>
  </w:style>
  <w:style w:type="paragraph" w:styleId="TM3">
    <w:name w:val="toc 3"/>
    <w:basedOn w:val="Normal"/>
    <w:next w:val="Normal"/>
    <w:autoRedefine/>
    <w:uiPriority w:val="39"/>
    <w:rsid w:val="0064733B"/>
    <w:pPr>
      <w:ind w:left="480"/>
    </w:pPr>
  </w:style>
  <w:style w:type="paragraph" w:styleId="TM2">
    <w:name w:val="toc 2"/>
    <w:basedOn w:val="Normal"/>
    <w:next w:val="Normal"/>
    <w:autoRedefine/>
    <w:uiPriority w:val="39"/>
    <w:rsid w:val="0064733B"/>
    <w:pPr>
      <w:ind w:left="240"/>
    </w:pPr>
  </w:style>
  <w:style w:type="paragraph" w:styleId="TM1">
    <w:name w:val="toc 1"/>
    <w:basedOn w:val="Normal"/>
    <w:next w:val="Normal"/>
    <w:autoRedefine/>
    <w:uiPriority w:val="39"/>
    <w:rsid w:val="0064733B"/>
  </w:style>
  <w:style w:type="paragraph" w:styleId="TM4">
    <w:name w:val="toc 4"/>
    <w:basedOn w:val="Normal"/>
    <w:next w:val="Normal"/>
    <w:autoRedefine/>
    <w:semiHidden/>
    <w:rsid w:val="0064733B"/>
    <w:pPr>
      <w:ind w:left="720"/>
    </w:pPr>
  </w:style>
  <w:style w:type="paragraph" w:styleId="TM5">
    <w:name w:val="toc 5"/>
    <w:basedOn w:val="Normal"/>
    <w:next w:val="Normal"/>
    <w:autoRedefine/>
    <w:semiHidden/>
    <w:rsid w:val="0064733B"/>
    <w:pPr>
      <w:ind w:left="960"/>
    </w:pPr>
  </w:style>
  <w:style w:type="paragraph" w:styleId="TM6">
    <w:name w:val="toc 6"/>
    <w:basedOn w:val="Normal"/>
    <w:next w:val="Normal"/>
    <w:autoRedefine/>
    <w:semiHidden/>
    <w:rsid w:val="0064733B"/>
    <w:pPr>
      <w:ind w:left="1200"/>
    </w:pPr>
  </w:style>
  <w:style w:type="paragraph" w:styleId="TM7">
    <w:name w:val="toc 7"/>
    <w:basedOn w:val="Normal"/>
    <w:next w:val="Normal"/>
    <w:autoRedefine/>
    <w:semiHidden/>
    <w:rsid w:val="0064733B"/>
    <w:pPr>
      <w:ind w:left="1440"/>
    </w:pPr>
  </w:style>
  <w:style w:type="paragraph" w:styleId="TM8">
    <w:name w:val="toc 8"/>
    <w:basedOn w:val="Normal"/>
    <w:next w:val="Normal"/>
    <w:autoRedefine/>
    <w:semiHidden/>
    <w:rsid w:val="0064733B"/>
    <w:pPr>
      <w:ind w:left="1680"/>
    </w:pPr>
  </w:style>
  <w:style w:type="paragraph" w:styleId="TM9">
    <w:name w:val="toc 9"/>
    <w:basedOn w:val="Normal"/>
    <w:next w:val="Normal"/>
    <w:autoRedefine/>
    <w:semiHidden/>
    <w:rsid w:val="0064733B"/>
    <w:pPr>
      <w:ind w:left="1920"/>
    </w:pPr>
  </w:style>
  <w:style w:type="character" w:styleId="Appelnotedebasdep">
    <w:name w:val="footnote reference"/>
    <w:semiHidden/>
    <w:rsid w:val="0064733B"/>
    <w:rPr>
      <w:rFonts w:ascii="Tms Rmn" w:hAnsi="Tms Rmn"/>
      <w:noProof w:val="0"/>
      <w:position w:val="6"/>
      <w:sz w:val="16"/>
      <w:lang w:val="en-US"/>
    </w:rPr>
  </w:style>
  <w:style w:type="paragraph" w:styleId="Notedebasdepage">
    <w:name w:val="footnote text"/>
    <w:basedOn w:val="Normal"/>
    <w:semiHidden/>
    <w:rsid w:val="0064733B"/>
    <w:pPr>
      <w:widowControl w:val="0"/>
    </w:pPr>
    <w:rPr>
      <w:lang w:val="en-US"/>
    </w:rPr>
  </w:style>
  <w:style w:type="paragraph" w:styleId="Retraitcorpsdetexte">
    <w:name w:val="Body Text Indent"/>
    <w:basedOn w:val="Normal"/>
    <w:rsid w:val="0064733B"/>
    <w:pPr>
      <w:tabs>
        <w:tab w:val="left" w:pos="-720"/>
      </w:tabs>
      <w:suppressAutoHyphens/>
      <w:jc w:val="both"/>
    </w:pPr>
  </w:style>
  <w:style w:type="character" w:customStyle="1" w:styleId="EndnoteReference1">
    <w:name w:val="Endnote Reference1"/>
    <w:rsid w:val="0064733B"/>
    <w:rPr>
      <w:vertAlign w:val="superscript"/>
    </w:rPr>
  </w:style>
  <w:style w:type="paragraph" w:customStyle="1" w:styleId="a">
    <w:basedOn w:val="Normal"/>
    <w:next w:val="Corpsdetexte2"/>
    <w:rsid w:val="0064733B"/>
    <w:pPr>
      <w:numPr>
        <w:numId w:val="3"/>
      </w:numPr>
      <w:tabs>
        <w:tab w:val="clear" w:pos="360"/>
      </w:tabs>
      <w:ind w:left="0" w:firstLine="0"/>
    </w:pPr>
    <w:rPr>
      <w:sz w:val="22"/>
    </w:rPr>
  </w:style>
  <w:style w:type="paragraph" w:customStyle="1" w:styleId="btb">
    <w:name w:val="btb"/>
    <w:basedOn w:val="Normal"/>
    <w:autoRedefine/>
    <w:rsid w:val="0064733B"/>
    <w:pPr>
      <w:widowControl w:val="0"/>
      <w:spacing w:before="80" w:after="20"/>
    </w:pPr>
  </w:style>
  <w:style w:type="paragraph" w:customStyle="1" w:styleId="gras">
    <w:name w:val="gras"/>
    <w:basedOn w:val="btb"/>
    <w:autoRedefine/>
    <w:rsid w:val="0064733B"/>
    <w:pPr>
      <w:widowControl/>
      <w:spacing w:before="0" w:after="0" w:line="240" w:lineRule="atLeast"/>
      <w:ind w:left="567"/>
    </w:pPr>
    <w:rPr>
      <w:b/>
    </w:rPr>
  </w:style>
  <w:style w:type="paragraph" w:customStyle="1" w:styleId="Normal12">
    <w:name w:val="Normal12"/>
    <w:basedOn w:val="Normal"/>
    <w:rsid w:val="0064733B"/>
    <w:pPr>
      <w:ind w:left="567"/>
      <w:jc w:val="both"/>
    </w:pPr>
    <w:rPr>
      <w:lang w:val="en-US"/>
    </w:rPr>
  </w:style>
  <w:style w:type="character" w:customStyle="1" w:styleId="MTEquationSection">
    <w:name w:val="MTEquationSection"/>
    <w:rsid w:val="0064733B"/>
    <w:rPr>
      <w:noProof w:val="0"/>
      <w:vanish w:val="0"/>
      <w:color w:val="FF0000"/>
      <w:sz w:val="24"/>
      <w:lang w:val="en-US"/>
    </w:rPr>
  </w:style>
  <w:style w:type="paragraph" w:styleId="Corpsdetexte">
    <w:name w:val="Body Text"/>
    <w:basedOn w:val="Normal"/>
    <w:rsid w:val="0064733B"/>
    <w:pPr>
      <w:spacing w:after="120"/>
    </w:pPr>
  </w:style>
  <w:style w:type="paragraph" w:styleId="Retraitcorpsdetexte2">
    <w:name w:val="Body Text Indent 2"/>
    <w:basedOn w:val="Normal"/>
    <w:rsid w:val="0064733B"/>
    <w:pPr>
      <w:spacing w:after="120" w:line="480" w:lineRule="auto"/>
      <w:ind w:left="283"/>
    </w:pPr>
  </w:style>
  <w:style w:type="paragraph" w:styleId="Retraitcorpsdetexte3">
    <w:name w:val="Body Text Indent 3"/>
    <w:basedOn w:val="Normal"/>
    <w:rsid w:val="0064733B"/>
    <w:pPr>
      <w:spacing w:after="120"/>
      <w:ind w:left="283"/>
    </w:pPr>
    <w:rPr>
      <w:sz w:val="16"/>
      <w:szCs w:val="16"/>
    </w:rPr>
  </w:style>
  <w:style w:type="paragraph" w:styleId="Corpsdetexte3">
    <w:name w:val="Body Text 3"/>
    <w:basedOn w:val="Normal"/>
    <w:rsid w:val="0064733B"/>
    <w:pPr>
      <w:spacing w:after="120"/>
    </w:pPr>
    <w:rPr>
      <w:sz w:val="16"/>
      <w:szCs w:val="16"/>
    </w:rPr>
  </w:style>
  <w:style w:type="character" w:styleId="Marquedecommentaire">
    <w:name w:val="annotation reference"/>
    <w:semiHidden/>
    <w:rsid w:val="0064733B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64733B"/>
    <w:rPr>
      <w:sz w:val="20"/>
    </w:rPr>
  </w:style>
  <w:style w:type="paragraph" w:styleId="Textebrut">
    <w:name w:val="Plain Text"/>
    <w:basedOn w:val="Normal"/>
    <w:rsid w:val="0064733B"/>
    <w:rPr>
      <w:rFonts w:ascii="Courier New" w:hAnsi="Courier New" w:cs="Courier New"/>
      <w:sz w:val="20"/>
    </w:rPr>
  </w:style>
  <w:style w:type="paragraph" w:styleId="Explorateurdedocuments">
    <w:name w:val="Document Map"/>
    <w:basedOn w:val="Normal"/>
    <w:semiHidden/>
    <w:rsid w:val="0064733B"/>
    <w:pPr>
      <w:shd w:val="clear" w:color="auto" w:fill="000080"/>
    </w:pPr>
    <w:rPr>
      <w:rFonts w:ascii="Tahoma" w:hAnsi="Tahoma" w:cs="Tahoma"/>
      <w:sz w:val="20"/>
    </w:rPr>
  </w:style>
  <w:style w:type="paragraph" w:styleId="Titre">
    <w:name w:val="Title"/>
    <w:basedOn w:val="Normal"/>
    <w:qFormat/>
    <w:rsid w:val="0064733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Liste">
    <w:name w:val="List"/>
    <w:basedOn w:val="Normal"/>
    <w:rsid w:val="0064733B"/>
    <w:pPr>
      <w:ind w:left="283" w:hanging="283"/>
    </w:pPr>
  </w:style>
  <w:style w:type="paragraph" w:styleId="Liste3">
    <w:name w:val="List 3"/>
    <w:basedOn w:val="Normal"/>
    <w:rsid w:val="0064733B"/>
    <w:pPr>
      <w:ind w:left="849" w:hanging="283"/>
    </w:pPr>
  </w:style>
  <w:style w:type="paragraph" w:styleId="Listepuces">
    <w:name w:val="List Bullet"/>
    <w:basedOn w:val="Normal"/>
    <w:rsid w:val="0064733B"/>
    <w:pPr>
      <w:numPr>
        <w:numId w:val="2"/>
      </w:numPr>
    </w:pPr>
  </w:style>
  <w:style w:type="paragraph" w:styleId="Listepuces2">
    <w:name w:val="List Bullet 2"/>
    <w:basedOn w:val="Normal"/>
    <w:rsid w:val="0064733B"/>
    <w:pPr>
      <w:tabs>
        <w:tab w:val="num" w:pos="360"/>
      </w:tabs>
      <w:ind w:left="360" w:hanging="360"/>
    </w:pPr>
  </w:style>
  <w:style w:type="character" w:styleId="Numrodepage">
    <w:name w:val="page number"/>
    <w:basedOn w:val="Policepardfaut"/>
    <w:rsid w:val="0064733B"/>
  </w:style>
  <w:style w:type="paragraph" w:styleId="Corpsdetexte2">
    <w:name w:val="Body Text 2"/>
    <w:basedOn w:val="Normal"/>
    <w:rsid w:val="0064733B"/>
    <w:pPr>
      <w:spacing w:after="120" w:line="480" w:lineRule="auto"/>
    </w:pPr>
  </w:style>
  <w:style w:type="paragraph" w:styleId="Objetducommentaire">
    <w:name w:val="annotation subject"/>
    <w:basedOn w:val="Commentaire"/>
    <w:next w:val="Commentaire"/>
    <w:semiHidden/>
    <w:rsid w:val="00CF58F6"/>
    <w:rPr>
      <w:b/>
      <w:bCs/>
    </w:rPr>
  </w:style>
  <w:style w:type="paragraph" w:styleId="Textedebulles">
    <w:name w:val="Balloon Text"/>
    <w:basedOn w:val="Normal"/>
    <w:semiHidden/>
    <w:rsid w:val="00CF58F6"/>
    <w:rPr>
      <w:rFonts w:ascii="Tahoma" w:hAnsi="Tahoma" w:cs="Tahoma"/>
      <w:sz w:val="16"/>
      <w:szCs w:val="16"/>
    </w:rPr>
  </w:style>
  <w:style w:type="character" w:styleId="Accentuation">
    <w:name w:val="Emphasis"/>
    <w:qFormat/>
    <w:rsid w:val="00F26AF3"/>
    <w:rPr>
      <w:b/>
      <w:bCs/>
      <w:i w:val="0"/>
      <w:iCs w:val="0"/>
    </w:rPr>
  </w:style>
  <w:style w:type="character" w:customStyle="1" w:styleId="st1">
    <w:name w:val="st1"/>
    <w:basedOn w:val="Policepardfaut"/>
    <w:rsid w:val="00F26AF3"/>
  </w:style>
  <w:style w:type="paragraph" w:customStyle="1" w:styleId="Style1">
    <w:name w:val="Style1"/>
    <w:basedOn w:val="Titre3"/>
    <w:rsid w:val="00B96A35"/>
  </w:style>
  <w:style w:type="paragraph" w:customStyle="1" w:styleId="Style2">
    <w:name w:val="Style2"/>
    <w:basedOn w:val="Titre3"/>
    <w:rsid w:val="00B96A35"/>
  </w:style>
  <w:style w:type="paragraph" w:customStyle="1" w:styleId="Style3">
    <w:name w:val="Style3"/>
    <w:basedOn w:val="Titre2"/>
    <w:next w:val="Style1"/>
    <w:rsid w:val="00B96A35"/>
    <w:pPr>
      <w:numPr>
        <w:numId w:val="7"/>
      </w:numPr>
    </w:pPr>
  </w:style>
  <w:style w:type="paragraph" w:customStyle="1" w:styleId="Style4">
    <w:name w:val="Style4"/>
    <w:basedOn w:val="Titre"/>
    <w:rsid w:val="00B96A35"/>
    <w:pPr>
      <w:jc w:val="left"/>
    </w:pPr>
  </w:style>
  <w:style w:type="character" w:customStyle="1" w:styleId="CommentaireCar">
    <w:name w:val="Commentaire Car"/>
    <w:link w:val="Commentaire"/>
    <w:semiHidden/>
    <w:rsid w:val="00157FAE"/>
    <w:rPr>
      <w:snapToGrid w:val="0"/>
      <w:lang w:val="fr-CA" w:eastAsia="fr-FR" w:bidi="ar-SA"/>
    </w:rPr>
  </w:style>
  <w:style w:type="paragraph" w:styleId="Paragraphedeliste">
    <w:name w:val="List Paragraph"/>
    <w:basedOn w:val="Normal"/>
    <w:uiPriority w:val="34"/>
    <w:qFormat/>
    <w:rsid w:val="003B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7161">
              <w:marLeft w:val="0"/>
              <w:marRight w:val="0"/>
              <w:marTop w:val="0"/>
              <w:marBottom w:val="0"/>
              <w:div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divBdr>
            </w:div>
          </w:divsChild>
        </w:div>
        <w:div w:id="18825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oter" Target="footer3.xml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JPG"/><Relationship Id="rId38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14.PNG"/><Relationship Id="rId29" Type="http://schemas.openxmlformats.org/officeDocument/2006/relationships/image" Target="media/image2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image" Target="media/image30.JPG"/><Relationship Id="rId10" Type="http://schemas.openxmlformats.org/officeDocument/2006/relationships/footer" Target="footer2.xm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16.JPG"/><Relationship Id="rId27" Type="http://schemas.openxmlformats.org/officeDocument/2006/relationships/image" Target="media/image21.jpeg"/><Relationship Id="rId30" Type="http://schemas.openxmlformats.org/officeDocument/2006/relationships/image" Target="media/image24.JPG"/><Relationship Id="rId35" Type="http://schemas.openxmlformats.org/officeDocument/2006/relationships/image" Target="media/image29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BioSIM\hlp\Manualv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B32FD-0E5D-42D9-8B1E-1F0F8A5F1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Manualv9.dot</Template>
  <TotalTime>217</TotalTime>
  <Pages>1</Pages>
  <Words>1410</Words>
  <Characters>8038</Characters>
  <Application>Microsoft Office Word</Application>
  <DocSecurity>0</DocSecurity>
  <Lines>66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SSO</Company>
  <LinksUpToDate>false</LinksUpToDate>
  <CharactersWithSpaces>9430</CharactersWithSpaces>
  <SharedDoc>false</SharedDoc>
  <HLinks>
    <vt:vector size="60" baseType="variant">
      <vt:variant>
        <vt:i4>5242982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_Normals_editor_dialog</vt:lpwstr>
      </vt:variant>
      <vt:variant>
        <vt:i4>4325445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_Consulting_and_modifying_1</vt:lpwstr>
      </vt:variant>
      <vt:variant>
        <vt:i4>983055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_Normals_Database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_Toc348008041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_Toc348008040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_Toc348008039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_Toc348008038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_Toc348008037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_Toc348008036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_Toc348008035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rstamant</dc:creator>
  <cp:keywords/>
  <cp:lastModifiedBy>St-Amant, Rémi</cp:lastModifiedBy>
  <cp:revision>56</cp:revision>
  <cp:lastPrinted>2020-08-24T20:33:00Z</cp:lastPrinted>
  <dcterms:created xsi:type="dcterms:W3CDTF">2018-01-16T15:16:00Z</dcterms:created>
  <dcterms:modified xsi:type="dcterms:W3CDTF">2020-08-24T20:33:00Z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