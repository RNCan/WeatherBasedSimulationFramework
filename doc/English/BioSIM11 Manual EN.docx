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07FD0" w14:textId="30839768" w:rsidR="00943FAF" w:rsidRDefault="00BE7A7E">
      <w:pPr>
        <w:jc w:val="center"/>
      </w:pPr>
      <w:bookmarkStart w:id="0" w:name="_Toc162663996"/>
      <w:bookmarkStart w:id="1" w:name="_Toc162663993"/>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r>
        <w:rPr>
          <w:noProof/>
          <w:lang w:eastAsia="en-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Pr="006209CD" w:rsidRDefault="00856231">
      <w:pPr>
        <w:jc w:val="center"/>
        <w:rPr>
          <w:b/>
          <w:bCs/>
          <w:sz w:val="36"/>
          <w:szCs w:val="36"/>
          <w:lang w:val="fr-CA"/>
        </w:rPr>
      </w:pPr>
      <w:r w:rsidRPr="006209CD">
        <w:rPr>
          <w:b/>
          <w:bCs/>
          <w:sz w:val="36"/>
          <w:szCs w:val="36"/>
          <w:lang w:val="fr-CA"/>
        </w:rPr>
        <w:t>Jacques Régnière</w:t>
      </w:r>
    </w:p>
    <w:p w14:paraId="267FED97" w14:textId="77777777" w:rsidR="00943FAF" w:rsidRPr="006209CD" w:rsidRDefault="00856231">
      <w:pPr>
        <w:jc w:val="center"/>
        <w:rPr>
          <w:b/>
          <w:bCs/>
          <w:sz w:val="36"/>
          <w:szCs w:val="36"/>
          <w:lang w:val="fr-CA"/>
        </w:rPr>
      </w:pPr>
      <w:r w:rsidRPr="006209CD">
        <w:rPr>
          <w:b/>
          <w:bCs/>
          <w:sz w:val="36"/>
          <w:szCs w:val="36"/>
          <w:lang w:val="fr-CA"/>
        </w:rPr>
        <w:t>Rémi Saint-Amant</w:t>
      </w:r>
    </w:p>
    <w:p w14:paraId="14CA8D8E" w14:textId="48ACAFD0" w:rsidR="00943FAF" w:rsidRDefault="00856231">
      <w:pPr>
        <w:jc w:val="center"/>
        <w:rPr>
          <w:b/>
          <w:bCs/>
          <w:sz w:val="36"/>
          <w:szCs w:val="36"/>
          <w:lang w:val="fr-CA"/>
        </w:rPr>
      </w:pPr>
      <w:r w:rsidRPr="006209CD">
        <w:rPr>
          <w:b/>
          <w:bCs/>
          <w:sz w:val="36"/>
          <w:szCs w:val="36"/>
          <w:lang w:val="fr-CA"/>
        </w:rPr>
        <w:t>Ariane Béchard</w:t>
      </w:r>
    </w:p>
    <w:p w14:paraId="23E19B1A" w14:textId="7208D5FF" w:rsidR="006209CD" w:rsidRPr="00325027" w:rsidRDefault="006209CD">
      <w:pPr>
        <w:jc w:val="center"/>
        <w:rPr>
          <w:b/>
          <w:bCs/>
          <w:sz w:val="36"/>
          <w:szCs w:val="36"/>
        </w:rPr>
      </w:pPr>
      <w:r w:rsidRPr="00325027">
        <w:rPr>
          <w:b/>
          <w:bCs/>
          <w:sz w:val="36"/>
          <w:szCs w:val="36"/>
        </w:rPr>
        <w:t>Ahmed Moutaoufik</w:t>
      </w:r>
    </w:p>
    <w:p w14:paraId="39A52FF1" w14:textId="77777777" w:rsidR="00943FAF" w:rsidRPr="00325027" w:rsidRDefault="00943FAF">
      <w:pPr>
        <w:jc w:val="center"/>
        <w:rPr>
          <w:b/>
          <w:bCs/>
          <w:sz w:val="36"/>
          <w:szCs w:val="36"/>
        </w:rPr>
      </w:pPr>
    </w:p>
    <w:p w14:paraId="112D029A" w14:textId="3AC2B458" w:rsidR="00943FAF" w:rsidRDefault="00856231">
      <w:pPr>
        <w:jc w:val="center"/>
        <w:rPr>
          <w:b/>
          <w:bCs/>
          <w:sz w:val="36"/>
          <w:szCs w:val="36"/>
        </w:rPr>
      </w:pPr>
      <w:r>
        <w:rPr>
          <w:b/>
          <w:bCs/>
          <w:sz w:val="36"/>
          <w:szCs w:val="36"/>
        </w:rPr>
        <w:t>20</w:t>
      </w:r>
      <w:r w:rsidR="001966D8">
        <w:rPr>
          <w:b/>
          <w:bCs/>
          <w:sz w:val="36"/>
          <w:szCs w:val="36"/>
        </w:rPr>
        <w:t>22</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34FBEB7A" w:rsidR="00943FAF" w:rsidRDefault="0058127E">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t xml:space="preserve">Update </w:t>
      </w:r>
      <w:r w:rsidR="001966D8">
        <w:rPr>
          <w:b/>
          <w:bCs/>
          <w:sz w:val="28"/>
          <w:szCs w:val="28"/>
        </w:rPr>
        <w:t>to</w:t>
      </w:r>
      <w:r>
        <w:rPr>
          <w:b/>
          <w:bCs/>
          <w:sz w:val="28"/>
          <w:szCs w:val="28"/>
        </w:rPr>
        <w:t xml:space="preserve"> </w:t>
      </w:r>
      <w:r w:rsidR="00856231">
        <w:rPr>
          <w:b/>
          <w:bCs/>
          <w:sz w:val="28"/>
          <w:szCs w:val="28"/>
        </w:rPr>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But special contributions were made by the following people: Lukas Schaubb, Jesse A. Logan, Michael Roden, Barry Cooke, Vincent Bergeron, and Manon Gignac The current version of BioSIM for Windows was conceived and programmed by Rémi Saint-Amant.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The development of BioSIM was made possible with the financial contribution of several Canadian Forest Service partners. In particular, we wish to acknowledge the following members of the SERG-International committee: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437C4784" w14:textId="59D9D1B3" w:rsidR="003A394A" w:rsidRDefault="00856231">
      <w:pPr>
        <w:pStyle w:val="TM1"/>
        <w:rPr>
          <w:rFonts w:asciiTheme="minorHAnsi" w:eastAsiaTheme="minorEastAsia" w:hAnsiTheme="minorHAnsi" w:cstheme="minorBidi"/>
          <w:b w:val="0"/>
          <w:noProof/>
          <w:sz w:val="22"/>
          <w:szCs w:val="22"/>
          <w:lang w:eastAsia="en-CA"/>
        </w:rPr>
      </w:pPr>
      <w:r>
        <w:rPr>
          <w:sz w:val="32"/>
        </w:rPr>
        <w:fldChar w:fldCharType="begin"/>
      </w:r>
      <w:r>
        <w:instrText xml:space="preserve"> TOC \o "1-3" \u \h </w:instrText>
      </w:r>
      <w:r>
        <w:rPr>
          <w:sz w:val="32"/>
        </w:rPr>
        <w:fldChar w:fldCharType="separate"/>
      </w:r>
      <w:bookmarkStart w:id="2" w:name="_Hlt302659865"/>
      <w:bookmarkStart w:id="3" w:name="_Hlt302659854"/>
      <w:bookmarkStart w:id="4" w:name="_Hlt302659853"/>
      <w:bookmarkEnd w:id="2"/>
      <w:bookmarkEnd w:id="3"/>
      <w:bookmarkEnd w:id="4"/>
      <w:r w:rsidR="003A394A" w:rsidRPr="00782E83">
        <w:rPr>
          <w:rStyle w:val="Lienhypertexte"/>
          <w:noProof/>
        </w:rPr>
        <w:fldChar w:fldCharType="begin"/>
      </w:r>
      <w:r w:rsidR="003A394A" w:rsidRPr="00782E83">
        <w:rPr>
          <w:rStyle w:val="Lienhypertexte"/>
          <w:noProof/>
        </w:rPr>
        <w:instrText xml:space="preserve"> </w:instrText>
      </w:r>
      <w:r w:rsidR="003A394A">
        <w:rPr>
          <w:noProof/>
        </w:rPr>
        <w:instrText>HYPERLINK \l "_Toc507487957"</w:instrText>
      </w:r>
      <w:r w:rsidR="003A394A" w:rsidRPr="00782E83">
        <w:rPr>
          <w:rStyle w:val="Lienhypertexte"/>
          <w:noProof/>
        </w:rPr>
        <w:instrText xml:space="preserve"> </w:instrText>
      </w:r>
      <w:r w:rsidR="003A394A" w:rsidRPr="00782E83">
        <w:rPr>
          <w:rStyle w:val="Lienhypertexte"/>
          <w:noProof/>
        </w:rPr>
        <w:fldChar w:fldCharType="separate"/>
      </w:r>
      <w:r w:rsidR="003A394A" w:rsidRPr="00782E83">
        <w:rPr>
          <w:rStyle w:val="Lienhypertexte"/>
          <w:noProof/>
        </w:rPr>
        <w:t>1</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BioSIM Overview</w:t>
      </w:r>
      <w:r w:rsidR="003A394A">
        <w:rPr>
          <w:noProof/>
        </w:rPr>
        <w:tab/>
      </w:r>
      <w:r w:rsidR="003A394A">
        <w:rPr>
          <w:noProof/>
        </w:rPr>
        <w:fldChar w:fldCharType="begin"/>
      </w:r>
      <w:r w:rsidR="003A394A">
        <w:rPr>
          <w:noProof/>
        </w:rPr>
        <w:instrText xml:space="preserve"> PAGEREF _Toc507487957 \h </w:instrText>
      </w:r>
      <w:r w:rsidR="003A394A">
        <w:rPr>
          <w:noProof/>
        </w:rPr>
      </w:r>
      <w:r w:rsidR="003A394A">
        <w:rPr>
          <w:noProof/>
        </w:rPr>
        <w:fldChar w:fldCharType="separate"/>
      </w:r>
      <w:r w:rsidR="009C5C33">
        <w:rPr>
          <w:noProof/>
        </w:rPr>
        <w:t>1</w:t>
      </w:r>
      <w:r w:rsidR="003A394A">
        <w:rPr>
          <w:noProof/>
        </w:rPr>
        <w:fldChar w:fldCharType="end"/>
      </w:r>
      <w:r w:rsidR="003A394A" w:rsidRPr="00782E83">
        <w:rPr>
          <w:rStyle w:val="Lienhypertexte"/>
          <w:noProof/>
        </w:rPr>
        <w:fldChar w:fldCharType="end"/>
      </w:r>
    </w:p>
    <w:p w14:paraId="11D066A7" w14:textId="30DD3B4E"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58" w:history="1">
        <w:r w:rsidR="003A394A" w:rsidRPr="00782E83">
          <w:rPr>
            <w:rStyle w:val="Lienhypertexte"/>
            <w:noProof/>
          </w:rPr>
          <w:t>1.1</w:t>
        </w:r>
        <w:r w:rsidR="003A394A">
          <w:rPr>
            <w:rFonts w:asciiTheme="minorHAnsi" w:eastAsiaTheme="minorEastAsia" w:hAnsiTheme="minorHAnsi" w:cstheme="minorBidi"/>
            <w:noProof/>
            <w:sz w:val="22"/>
            <w:szCs w:val="22"/>
            <w:lang w:eastAsia="en-CA"/>
          </w:rPr>
          <w:tab/>
        </w:r>
        <w:r w:rsidR="003A394A" w:rsidRPr="00782E83">
          <w:rPr>
            <w:rStyle w:val="Lienhypertexte"/>
            <w:noProof/>
          </w:rPr>
          <w:t>Introduction</w:t>
        </w:r>
        <w:r w:rsidR="003A394A">
          <w:rPr>
            <w:noProof/>
          </w:rPr>
          <w:tab/>
        </w:r>
        <w:r w:rsidR="003A394A">
          <w:rPr>
            <w:noProof/>
          </w:rPr>
          <w:fldChar w:fldCharType="begin"/>
        </w:r>
        <w:r w:rsidR="003A394A">
          <w:rPr>
            <w:noProof/>
          </w:rPr>
          <w:instrText xml:space="preserve"> PAGEREF _Toc507487958 \h </w:instrText>
        </w:r>
        <w:r w:rsidR="003A394A">
          <w:rPr>
            <w:noProof/>
          </w:rPr>
        </w:r>
        <w:r w:rsidR="003A394A">
          <w:rPr>
            <w:noProof/>
          </w:rPr>
          <w:fldChar w:fldCharType="separate"/>
        </w:r>
        <w:r w:rsidR="009C5C33">
          <w:rPr>
            <w:noProof/>
          </w:rPr>
          <w:t>1</w:t>
        </w:r>
        <w:r w:rsidR="003A394A">
          <w:rPr>
            <w:noProof/>
          </w:rPr>
          <w:fldChar w:fldCharType="end"/>
        </w:r>
      </w:hyperlink>
    </w:p>
    <w:p w14:paraId="02FEC407" w14:textId="4CFB993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59" w:history="1">
        <w:r w:rsidR="003A394A" w:rsidRPr="00782E83">
          <w:rPr>
            <w:rStyle w:val="Lienhypertexte"/>
            <w:noProof/>
          </w:rPr>
          <w:t>1.1.</w:t>
        </w:r>
        <w:r w:rsidR="003A394A">
          <w:rPr>
            <w:rFonts w:asciiTheme="minorHAnsi" w:eastAsiaTheme="minorEastAsia" w:hAnsiTheme="minorHAnsi" w:cstheme="minorBidi"/>
            <w:noProof/>
            <w:sz w:val="22"/>
            <w:szCs w:val="22"/>
            <w:lang w:eastAsia="en-CA"/>
          </w:rPr>
          <w:tab/>
        </w:r>
        <w:r w:rsidR="003A394A" w:rsidRPr="00782E83">
          <w:rPr>
            <w:rStyle w:val="Lienhypertexte"/>
            <w:noProof/>
          </w:rPr>
          <w:t>Scientific documentation</w:t>
        </w:r>
        <w:r w:rsidR="003A394A">
          <w:rPr>
            <w:noProof/>
          </w:rPr>
          <w:tab/>
        </w:r>
        <w:r w:rsidR="003A394A">
          <w:rPr>
            <w:noProof/>
          </w:rPr>
          <w:fldChar w:fldCharType="begin"/>
        </w:r>
        <w:r w:rsidR="003A394A">
          <w:rPr>
            <w:noProof/>
          </w:rPr>
          <w:instrText xml:space="preserve"> PAGEREF _Toc507487959 \h </w:instrText>
        </w:r>
        <w:r w:rsidR="003A394A">
          <w:rPr>
            <w:noProof/>
          </w:rPr>
        </w:r>
        <w:r w:rsidR="003A394A">
          <w:rPr>
            <w:noProof/>
          </w:rPr>
          <w:fldChar w:fldCharType="separate"/>
        </w:r>
        <w:r w:rsidR="009C5C33">
          <w:rPr>
            <w:noProof/>
          </w:rPr>
          <w:t>3</w:t>
        </w:r>
        <w:r w:rsidR="003A394A">
          <w:rPr>
            <w:noProof/>
          </w:rPr>
          <w:fldChar w:fldCharType="end"/>
        </w:r>
      </w:hyperlink>
    </w:p>
    <w:p w14:paraId="02B2EC3B" w14:textId="4D8B61D9"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0" w:history="1">
        <w:r w:rsidR="003A394A" w:rsidRPr="00782E83">
          <w:rPr>
            <w:rStyle w:val="Lienhypertexte"/>
            <w:noProof/>
          </w:rPr>
          <w:t>1.2</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Installation</w:t>
        </w:r>
        <w:r w:rsidR="003A394A">
          <w:rPr>
            <w:noProof/>
          </w:rPr>
          <w:tab/>
        </w:r>
        <w:r w:rsidR="003A394A">
          <w:rPr>
            <w:noProof/>
          </w:rPr>
          <w:fldChar w:fldCharType="begin"/>
        </w:r>
        <w:r w:rsidR="003A394A">
          <w:rPr>
            <w:noProof/>
          </w:rPr>
          <w:instrText xml:space="preserve"> PAGEREF _Toc507487960 \h </w:instrText>
        </w:r>
        <w:r w:rsidR="003A394A">
          <w:rPr>
            <w:noProof/>
          </w:rPr>
        </w:r>
        <w:r w:rsidR="003A394A">
          <w:rPr>
            <w:noProof/>
          </w:rPr>
          <w:fldChar w:fldCharType="separate"/>
        </w:r>
        <w:r w:rsidR="009C5C33">
          <w:rPr>
            <w:noProof/>
          </w:rPr>
          <w:t>7</w:t>
        </w:r>
        <w:r w:rsidR="003A394A">
          <w:rPr>
            <w:noProof/>
          </w:rPr>
          <w:fldChar w:fldCharType="end"/>
        </w:r>
      </w:hyperlink>
    </w:p>
    <w:p w14:paraId="251D42F1" w14:textId="5E5CEA42"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1" w:history="1">
        <w:r w:rsidR="003A394A" w:rsidRPr="00782E83">
          <w:rPr>
            <w:rStyle w:val="Lienhypertexte"/>
            <w:noProof/>
          </w:rPr>
          <w:t>1.2.1</w:t>
        </w:r>
        <w:r w:rsidR="003A394A">
          <w:rPr>
            <w:rFonts w:asciiTheme="minorHAnsi" w:eastAsiaTheme="minorEastAsia" w:hAnsiTheme="minorHAnsi" w:cstheme="minorBidi"/>
            <w:noProof/>
            <w:sz w:val="22"/>
            <w:szCs w:val="22"/>
            <w:lang w:eastAsia="en-CA"/>
          </w:rPr>
          <w:tab/>
        </w:r>
        <w:r w:rsidR="003A394A" w:rsidRPr="00782E83">
          <w:rPr>
            <w:rStyle w:val="Lienhypertexte"/>
            <w:noProof/>
          </w:rPr>
          <w:t>Technical support</w:t>
        </w:r>
        <w:r w:rsidR="003A394A">
          <w:rPr>
            <w:noProof/>
          </w:rPr>
          <w:tab/>
        </w:r>
        <w:r w:rsidR="003A394A">
          <w:rPr>
            <w:noProof/>
          </w:rPr>
          <w:fldChar w:fldCharType="begin"/>
        </w:r>
        <w:r w:rsidR="003A394A">
          <w:rPr>
            <w:noProof/>
          </w:rPr>
          <w:instrText xml:space="preserve"> PAGEREF _Toc507487961 \h </w:instrText>
        </w:r>
        <w:r w:rsidR="003A394A">
          <w:rPr>
            <w:noProof/>
          </w:rPr>
        </w:r>
        <w:r w:rsidR="003A394A">
          <w:rPr>
            <w:noProof/>
          </w:rPr>
          <w:fldChar w:fldCharType="separate"/>
        </w:r>
        <w:r w:rsidR="009C5C33">
          <w:rPr>
            <w:noProof/>
          </w:rPr>
          <w:t>7</w:t>
        </w:r>
        <w:r w:rsidR="003A394A">
          <w:rPr>
            <w:noProof/>
          </w:rPr>
          <w:fldChar w:fldCharType="end"/>
        </w:r>
      </w:hyperlink>
    </w:p>
    <w:p w14:paraId="6E9DE82B" w14:textId="1B79E0D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2" w:history="1">
        <w:r w:rsidR="003A394A" w:rsidRPr="00782E83">
          <w:rPr>
            <w:rStyle w:val="Lienhypertexte"/>
            <w:noProof/>
          </w:rPr>
          <w:t>1.2.2</w:t>
        </w:r>
        <w:r w:rsidR="003A394A">
          <w:rPr>
            <w:rFonts w:asciiTheme="minorHAnsi" w:eastAsiaTheme="minorEastAsia" w:hAnsiTheme="minorHAnsi" w:cstheme="minorBidi"/>
            <w:noProof/>
            <w:sz w:val="22"/>
            <w:szCs w:val="22"/>
            <w:lang w:eastAsia="en-CA"/>
          </w:rPr>
          <w:tab/>
        </w:r>
        <w:r w:rsidR="003A394A" w:rsidRPr="00782E83">
          <w:rPr>
            <w:rStyle w:val="Lienhypertexte"/>
            <w:noProof/>
          </w:rPr>
          <w:t>Installation</w:t>
        </w:r>
        <w:r w:rsidR="003A394A">
          <w:rPr>
            <w:noProof/>
          </w:rPr>
          <w:tab/>
        </w:r>
        <w:r w:rsidR="003A394A">
          <w:rPr>
            <w:noProof/>
          </w:rPr>
          <w:fldChar w:fldCharType="begin"/>
        </w:r>
        <w:r w:rsidR="003A394A">
          <w:rPr>
            <w:noProof/>
          </w:rPr>
          <w:instrText xml:space="preserve"> PAGEREF _Toc507487962 \h </w:instrText>
        </w:r>
        <w:r w:rsidR="003A394A">
          <w:rPr>
            <w:noProof/>
          </w:rPr>
        </w:r>
        <w:r w:rsidR="003A394A">
          <w:rPr>
            <w:noProof/>
          </w:rPr>
          <w:fldChar w:fldCharType="separate"/>
        </w:r>
        <w:r w:rsidR="009C5C33">
          <w:rPr>
            <w:noProof/>
          </w:rPr>
          <w:t>9</w:t>
        </w:r>
        <w:r w:rsidR="003A394A">
          <w:rPr>
            <w:noProof/>
          </w:rPr>
          <w:fldChar w:fldCharType="end"/>
        </w:r>
      </w:hyperlink>
    </w:p>
    <w:p w14:paraId="3AE09CE7" w14:textId="5039BDE4"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3" w:history="1">
        <w:r w:rsidR="003A394A" w:rsidRPr="00782E83">
          <w:rPr>
            <w:rStyle w:val="Lienhypertexte"/>
            <w:noProof/>
          </w:rPr>
          <w:t>1.2.3</w:t>
        </w:r>
        <w:r w:rsidR="003A394A">
          <w:rPr>
            <w:rFonts w:asciiTheme="minorHAnsi" w:eastAsiaTheme="minorEastAsia" w:hAnsiTheme="minorHAnsi" w:cstheme="minorBidi"/>
            <w:noProof/>
            <w:sz w:val="22"/>
            <w:szCs w:val="22"/>
            <w:lang w:eastAsia="en-CA"/>
          </w:rPr>
          <w:tab/>
        </w:r>
        <w:r w:rsidR="003A394A" w:rsidRPr="00782E83">
          <w:rPr>
            <w:rStyle w:val="Lienhypertexte"/>
            <w:noProof/>
          </w:rPr>
          <w:t>System requirements</w:t>
        </w:r>
        <w:r w:rsidR="003A394A">
          <w:rPr>
            <w:noProof/>
          </w:rPr>
          <w:tab/>
        </w:r>
        <w:r w:rsidR="003A394A">
          <w:rPr>
            <w:noProof/>
          </w:rPr>
          <w:fldChar w:fldCharType="begin"/>
        </w:r>
        <w:r w:rsidR="003A394A">
          <w:rPr>
            <w:noProof/>
          </w:rPr>
          <w:instrText xml:space="preserve"> PAGEREF _Toc507487963 \h </w:instrText>
        </w:r>
        <w:r w:rsidR="003A394A">
          <w:rPr>
            <w:noProof/>
          </w:rPr>
        </w:r>
        <w:r w:rsidR="003A394A">
          <w:rPr>
            <w:noProof/>
          </w:rPr>
          <w:fldChar w:fldCharType="separate"/>
        </w:r>
        <w:r w:rsidR="009C5C33">
          <w:rPr>
            <w:noProof/>
          </w:rPr>
          <w:t>9</w:t>
        </w:r>
        <w:r w:rsidR="003A394A">
          <w:rPr>
            <w:noProof/>
          </w:rPr>
          <w:fldChar w:fldCharType="end"/>
        </w:r>
      </w:hyperlink>
    </w:p>
    <w:p w14:paraId="55F01751" w14:textId="15B4562D"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4" w:history="1">
        <w:r w:rsidR="003A394A" w:rsidRPr="00782E83">
          <w:rPr>
            <w:rStyle w:val="Lienhypertexte"/>
            <w:noProof/>
          </w:rPr>
          <w:t>1.2.4</w:t>
        </w:r>
        <w:r w:rsidR="003A394A">
          <w:rPr>
            <w:rFonts w:asciiTheme="minorHAnsi" w:eastAsiaTheme="minorEastAsia" w:hAnsiTheme="minorHAnsi" w:cstheme="minorBidi"/>
            <w:noProof/>
            <w:sz w:val="22"/>
            <w:szCs w:val="22"/>
            <w:lang w:eastAsia="en-CA"/>
          </w:rPr>
          <w:tab/>
        </w:r>
        <w:r w:rsidR="003A394A" w:rsidRPr="00782E83">
          <w:rPr>
            <w:rStyle w:val="Lienhypertexte"/>
            <w:noProof/>
          </w:rPr>
          <w:t>Utility programs</w:t>
        </w:r>
        <w:r w:rsidR="003A394A">
          <w:rPr>
            <w:noProof/>
          </w:rPr>
          <w:tab/>
        </w:r>
        <w:r w:rsidR="003A394A">
          <w:rPr>
            <w:noProof/>
          </w:rPr>
          <w:fldChar w:fldCharType="begin"/>
        </w:r>
        <w:r w:rsidR="003A394A">
          <w:rPr>
            <w:noProof/>
          </w:rPr>
          <w:instrText xml:space="preserve"> PAGEREF _Toc507487964 \h </w:instrText>
        </w:r>
        <w:r w:rsidR="003A394A">
          <w:rPr>
            <w:noProof/>
          </w:rPr>
        </w:r>
        <w:r w:rsidR="003A394A">
          <w:rPr>
            <w:noProof/>
          </w:rPr>
          <w:fldChar w:fldCharType="separate"/>
        </w:r>
        <w:r w:rsidR="009C5C33">
          <w:rPr>
            <w:noProof/>
          </w:rPr>
          <w:t>9</w:t>
        </w:r>
        <w:r w:rsidR="003A394A">
          <w:rPr>
            <w:noProof/>
          </w:rPr>
          <w:fldChar w:fldCharType="end"/>
        </w:r>
      </w:hyperlink>
    </w:p>
    <w:p w14:paraId="76BB709D" w14:textId="2EA1A619"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5" w:history="1">
        <w:r w:rsidR="003A394A" w:rsidRPr="00782E83">
          <w:rPr>
            <w:rStyle w:val="Lienhypertexte"/>
            <w:noProof/>
          </w:rPr>
          <w:t>1.2.5</w:t>
        </w:r>
        <w:r w:rsidR="003A394A">
          <w:rPr>
            <w:rFonts w:asciiTheme="minorHAnsi" w:eastAsiaTheme="minorEastAsia" w:hAnsiTheme="minorHAnsi" w:cstheme="minorBidi"/>
            <w:noProof/>
            <w:sz w:val="22"/>
            <w:szCs w:val="22"/>
            <w:lang w:eastAsia="en-CA"/>
          </w:rPr>
          <w:tab/>
        </w:r>
        <w:r w:rsidR="003A394A" w:rsidRPr="00782E83">
          <w:rPr>
            <w:rStyle w:val="Lienhypertexte"/>
            <w:noProof/>
          </w:rPr>
          <w:t>Language</w:t>
        </w:r>
        <w:r w:rsidR="003A394A">
          <w:rPr>
            <w:noProof/>
          </w:rPr>
          <w:tab/>
        </w:r>
        <w:r w:rsidR="003A394A">
          <w:rPr>
            <w:noProof/>
          </w:rPr>
          <w:fldChar w:fldCharType="begin"/>
        </w:r>
        <w:r w:rsidR="003A394A">
          <w:rPr>
            <w:noProof/>
          </w:rPr>
          <w:instrText xml:space="preserve"> PAGEREF _Toc507487965 \h </w:instrText>
        </w:r>
        <w:r w:rsidR="003A394A">
          <w:rPr>
            <w:noProof/>
          </w:rPr>
        </w:r>
        <w:r w:rsidR="003A394A">
          <w:rPr>
            <w:noProof/>
          </w:rPr>
          <w:fldChar w:fldCharType="separate"/>
        </w:r>
        <w:r w:rsidR="009C5C33">
          <w:rPr>
            <w:noProof/>
          </w:rPr>
          <w:t>9</w:t>
        </w:r>
        <w:r w:rsidR="003A394A">
          <w:rPr>
            <w:noProof/>
          </w:rPr>
          <w:fldChar w:fldCharType="end"/>
        </w:r>
      </w:hyperlink>
    </w:p>
    <w:p w14:paraId="0FDC3059" w14:textId="3397508C"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6" w:history="1">
        <w:r w:rsidR="003A394A" w:rsidRPr="00782E83">
          <w:rPr>
            <w:rStyle w:val="Lienhypertexte"/>
            <w:noProof/>
          </w:rPr>
          <w:t>1.3</w:t>
        </w:r>
        <w:r w:rsidR="003A394A">
          <w:rPr>
            <w:rFonts w:asciiTheme="minorHAnsi" w:eastAsiaTheme="minorEastAsia" w:hAnsiTheme="minorHAnsi" w:cstheme="minorBidi"/>
            <w:noProof/>
            <w:sz w:val="22"/>
            <w:szCs w:val="22"/>
            <w:lang w:eastAsia="en-CA"/>
          </w:rPr>
          <w:tab/>
        </w:r>
        <w:r w:rsidR="003A394A" w:rsidRPr="00782E83">
          <w:rPr>
            <w:rStyle w:val="Lienhypertexte"/>
            <w:noProof/>
          </w:rPr>
          <w:t>Running BioSIM</w:t>
        </w:r>
        <w:r w:rsidR="003A394A">
          <w:rPr>
            <w:noProof/>
          </w:rPr>
          <w:tab/>
        </w:r>
        <w:r w:rsidR="003A394A">
          <w:rPr>
            <w:noProof/>
          </w:rPr>
          <w:fldChar w:fldCharType="begin"/>
        </w:r>
        <w:r w:rsidR="003A394A">
          <w:rPr>
            <w:noProof/>
          </w:rPr>
          <w:instrText xml:space="preserve"> PAGEREF _Toc507487966 \h </w:instrText>
        </w:r>
        <w:r w:rsidR="003A394A">
          <w:rPr>
            <w:noProof/>
          </w:rPr>
        </w:r>
        <w:r w:rsidR="003A394A">
          <w:rPr>
            <w:noProof/>
          </w:rPr>
          <w:fldChar w:fldCharType="separate"/>
        </w:r>
        <w:r w:rsidR="009C5C33">
          <w:rPr>
            <w:noProof/>
          </w:rPr>
          <w:t>10</w:t>
        </w:r>
        <w:r w:rsidR="003A394A">
          <w:rPr>
            <w:noProof/>
          </w:rPr>
          <w:fldChar w:fldCharType="end"/>
        </w:r>
      </w:hyperlink>
    </w:p>
    <w:p w14:paraId="0D377CCF" w14:textId="6320C033"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7" w:history="1">
        <w:r w:rsidR="003A394A" w:rsidRPr="00782E83">
          <w:rPr>
            <w:rStyle w:val="Lienhypertexte"/>
            <w:noProof/>
          </w:rPr>
          <w:t>1.3.1</w:t>
        </w:r>
        <w:r w:rsidR="003A394A">
          <w:rPr>
            <w:rFonts w:asciiTheme="minorHAnsi" w:eastAsiaTheme="minorEastAsia" w:hAnsiTheme="minorHAnsi" w:cstheme="minorBidi"/>
            <w:noProof/>
            <w:sz w:val="22"/>
            <w:szCs w:val="22"/>
            <w:lang w:eastAsia="en-CA"/>
          </w:rPr>
          <w:tab/>
        </w:r>
        <w:r w:rsidR="003A394A" w:rsidRPr="00782E83">
          <w:rPr>
            <w:rStyle w:val="Lienhypertexte"/>
            <w:noProof/>
          </w:rPr>
          <w:t>Graphic user Interface</w:t>
        </w:r>
        <w:r w:rsidR="003A394A">
          <w:rPr>
            <w:noProof/>
          </w:rPr>
          <w:tab/>
        </w:r>
        <w:r w:rsidR="003A394A">
          <w:rPr>
            <w:noProof/>
          </w:rPr>
          <w:fldChar w:fldCharType="begin"/>
        </w:r>
        <w:r w:rsidR="003A394A">
          <w:rPr>
            <w:noProof/>
          </w:rPr>
          <w:instrText xml:space="preserve"> PAGEREF _Toc507487967 \h </w:instrText>
        </w:r>
        <w:r w:rsidR="003A394A">
          <w:rPr>
            <w:noProof/>
          </w:rPr>
        </w:r>
        <w:r w:rsidR="003A394A">
          <w:rPr>
            <w:noProof/>
          </w:rPr>
          <w:fldChar w:fldCharType="separate"/>
        </w:r>
        <w:r w:rsidR="009C5C33">
          <w:rPr>
            <w:noProof/>
          </w:rPr>
          <w:t>10</w:t>
        </w:r>
        <w:r w:rsidR="003A394A">
          <w:rPr>
            <w:noProof/>
          </w:rPr>
          <w:fldChar w:fldCharType="end"/>
        </w:r>
      </w:hyperlink>
    </w:p>
    <w:p w14:paraId="24BBC6B3" w14:textId="3FF95F5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68" w:history="1">
        <w:r w:rsidR="003A394A" w:rsidRPr="00782E83">
          <w:rPr>
            <w:rStyle w:val="Lienhypertexte"/>
            <w:noProof/>
          </w:rPr>
          <w:t>1.3.2</w:t>
        </w:r>
        <w:r w:rsidR="003A394A">
          <w:rPr>
            <w:rFonts w:asciiTheme="minorHAnsi" w:eastAsiaTheme="minorEastAsia" w:hAnsiTheme="minorHAnsi" w:cstheme="minorBidi"/>
            <w:noProof/>
            <w:sz w:val="22"/>
            <w:szCs w:val="22"/>
            <w:lang w:eastAsia="en-CA"/>
          </w:rPr>
          <w:tab/>
        </w:r>
        <w:r w:rsidR="003A394A" w:rsidRPr="00782E83">
          <w:rPr>
            <w:rStyle w:val="Lienhypertexte"/>
            <w:noProof/>
          </w:rPr>
          <w:t>Command Line Execution</w:t>
        </w:r>
        <w:r w:rsidR="003A394A">
          <w:rPr>
            <w:noProof/>
          </w:rPr>
          <w:tab/>
        </w:r>
        <w:r w:rsidR="003A394A">
          <w:rPr>
            <w:noProof/>
          </w:rPr>
          <w:fldChar w:fldCharType="begin"/>
        </w:r>
        <w:r w:rsidR="003A394A">
          <w:rPr>
            <w:noProof/>
          </w:rPr>
          <w:instrText xml:space="preserve"> PAGEREF _Toc507487968 \h </w:instrText>
        </w:r>
        <w:r w:rsidR="003A394A">
          <w:rPr>
            <w:noProof/>
          </w:rPr>
        </w:r>
        <w:r w:rsidR="003A394A">
          <w:rPr>
            <w:noProof/>
          </w:rPr>
          <w:fldChar w:fldCharType="separate"/>
        </w:r>
        <w:r w:rsidR="009C5C33">
          <w:rPr>
            <w:noProof/>
          </w:rPr>
          <w:t>10</w:t>
        </w:r>
        <w:r w:rsidR="003A394A">
          <w:rPr>
            <w:noProof/>
          </w:rPr>
          <w:fldChar w:fldCharType="end"/>
        </w:r>
      </w:hyperlink>
    </w:p>
    <w:p w14:paraId="52C28F07" w14:textId="7C2CB9E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69" w:history="1">
        <w:r w:rsidR="003A394A" w:rsidRPr="00782E83">
          <w:rPr>
            <w:rStyle w:val="Lienhypertexte"/>
            <w:noProof/>
          </w:rPr>
          <w:t>1.4</w:t>
        </w:r>
        <w:r w:rsidR="003A394A">
          <w:rPr>
            <w:rFonts w:asciiTheme="minorHAnsi" w:eastAsiaTheme="minorEastAsia" w:hAnsiTheme="minorHAnsi" w:cstheme="minorBidi"/>
            <w:noProof/>
            <w:sz w:val="22"/>
            <w:szCs w:val="22"/>
            <w:lang w:eastAsia="en-CA"/>
          </w:rPr>
          <w:tab/>
        </w:r>
        <w:r w:rsidR="003A394A" w:rsidRPr="00782E83">
          <w:rPr>
            <w:rStyle w:val="Lienhypertexte"/>
            <w:noProof/>
          </w:rPr>
          <w:t>How BioSIM Works</w:t>
        </w:r>
        <w:r w:rsidR="003A394A">
          <w:rPr>
            <w:noProof/>
          </w:rPr>
          <w:tab/>
        </w:r>
        <w:r w:rsidR="003A394A">
          <w:rPr>
            <w:noProof/>
          </w:rPr>
          <w:fldChar w:fldCharType="begin"/>
        </w:r>
        <w:r w:rsidR="003A394A">
          <w:rPr>
            <w:noProof/>
          </w:rPr>
          <w:instrText xml:space="preserve"> PAGEREF _Toc507487969 \h </w:instrText>
        </w:r>
        <w:r w:rsidR="003A394A">
          <w:rPr>
            <w:noProof/>
          </w:rPr>
        </w:r>
        <w:r w:rsidR="003A394A">
          <w:rPr>
            <w:noProof/>
          </w:rPr>
          <w:fldChar w:fldCharType="separate"/>
        </w:r>
        <w:r w:rsidR="009C5C33">
          <w:rPr>
            <w:noProof/>
          </w:rPr>
          <w:t>10</w:t>
        </w:r>
        <w:r w:rsidR="003A394A">
          <w:rPr>
            <w:noProof/>
          </w:rPr>
          <w:fldChar w:fldCharType="end"/>
        </w:r>
      </w:hyperlink>
    </w:p>
    <w:p w14:paraId="0CF5DCC2" w14:textId="7B8EA007"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0" w:history="1">
        <w:r w:rsidR="003A394A" w:rsidRPr="00782E83">
          <w:rPr>
            <w:rStyle w:val="Lienhypertexte"/>
            <w:noProof/>
          </w:rPr>
          <w:t>1.4.1</w:t>
        </w:r>
        <w:r w:rsidR="003A394A">
          <w:rPr>
            <w:rFonts w:asciiTheme="minorHAnsi" w:eastAsiaTheme="minorEastAsia" w:hAnsiTheme="minorHAnsi" w:cstheme="minorBidi"/>
            <w:noProof/>
            <w:sz w:val="22"/>
            <w:szCs w:val="22"/>
            <w:lang w:eastAsia="en-CA"/>
          </w:rPr>
          <w:tab/>
        </w:r>
        <w:r w:rsidR="003A394A" w:rsidRPr="00782E83">
          <w:rPr>
            <w:rStyle w:val="Lienhypertexte"/>
            <w:noProof/>
          </w:rPr>
          <w:t>Required information</w:t>
        </w:r>
        <w:r w:rsidR="003A394A">
          <w:rPr>
            <w:noProof/>
          </w:rPr>
          <w:tab/>
        </w:r>
        <w:r w:rsidR="003A394A">
          <w:rPr>
            <w:noProof/>
          </w:rPr>
          <w:fldChar w:fldCharType="begin"/>
        </w:r>
        <w:r w:rsidR="003A394A">
          <w:rPr>
            <w:noProof/>
          </w:rPr>
          <w:instrText xml:space="preserve"> PAGEREF _Toc507487970 \h </w:instrText>
        </w:r>
        <w:r w:rsidR="003A394A">
          <w:rPr>
            <w:noProof/>
          </w:rPr>
        </w:r>
        <w:r w:rsidR="003A394A">
          <w:rPr>
            <w:noProof/>
          </w:rPr>
          <w:fldChar w:fldCharType="separate"/>
        </w:r>
        <w:r w:rsidR="009C5C33">
          <w:rPr>
            <w:noProof/>
          </w:rPr>
          <w:t>10</w:t>
        </w:r>
        <w:r w:rsidR="003A394A">
          <w:rPr>
            <w:noProof/>
          </w:rPr>
          <w:fldChar w:fldCharType="end"/>
        </w:r>
      </w:hyperlink>
    </w:p>
    <w:p w14:paraId="4F22B074" w14:textId="3224E43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1" w:history="1">
        <w:r w:rsidR="003A394A" w:rsidRPr="00782E83">
          <w:rPr>
            <w:rStyle w:val="Lienhypertexte"/>
            <w:noProof/>
          </w:rPr>
          <w:t>1.4.2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data for simulations</w:t>
        </w:r>
        <w:r w:rsidR="003A394A">
          <w:rPr>
            <w:noProof/>
          </w:rPr>
          <w:tab/>
        </w:r>
        <w:r w:rsidR="003A394A">
          <w:rPr>
            <w:noProof/>
          </w:rPr>
          <w:fldChar w:fldCharType="begin"/>
        </w:r>
        <w:r w:rsidR="003A394A">
          <w:rPr>
            <w:noProof/>
          </w:rPr>
          <w:instrText xml:space="preserve"> PAGEREF _Toc507487971 \h </w:instrText>
        </w:r>
        <w:r w:rsidR="003A394A">
          <w:rPr>
            <w:noProof/>
          </w:rPr>
        </w:r>
        <w:r w:rsidR="003A394A">
          <w:rPr>
            <w:noProof/>
          </w:rPr>
          <w:fldChar w:fldCharType="separate"/>
        </w:r>
        <w:r w:rsidR="009C5C33">
          <w:rPr>
            <w:noProof/>
          </w:rPr>
          <w:t>11</w:t>
        </w:r>
        <w:r w:rsidR="003A394A">
          <w:rPr>
            <w:noProof/>
          </w:rPr>
          <w:fldChar w:fldCharType="end"/>
        </w:r>
      </w:hyperlink>
    </w:p>
    <w:p w14:paraId="00D831E7" w14:textId="404A3F09"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2" w:history="1">
        <w:r w:rsidR="003A394A" w:rsidRPr="00782E83">
          <w:rPr>
            <w:rStyle w:val="Lienhypertexte"/>
            <w:noProof/>
          </w:rPr>
          <w:t>1.5</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BioSIM’s main window</w:t>
        </w:r>
        <w:r w:rsidR="003A394A">
          <w:rPr>
            <w:noProof/>
          </w:rPr>
          <w:tab/>
        </w:r>
        <w:r w:rsidR="003A394A">
          <w:rPr>
            <w:noProof/>
          </w:rPr>
          <w:fldChar w:fldCharType="begin"/>
        </w:r>
        <w:r w:rsidR="003A394A">
          <w:rPr>
            <w:noProof/>
          </w:rPr>
          <w:instrText xml:space="preserve"> PAGEREF _Toc507487972 \h </w:instrText>
        </w:r>
        <w:r w:rsidR="003A394A">
          <w:rPr>
            <w:noProof/>
          </w:rPr>
        </w:r>
        <w:r w:rsidR="003A394A">
          <w:rPr>
            <w:noProof/>
          </w:rPr>
          <w:fldChar w:fldCharType="separate"/>
        </w:r>
        <w:r w:rsidR="009C5C33">
          <w:rPr>
            <w:noProof/>
          </w:rPr>
          <w:t>13</w:t>
        </w:r>
        <w:r w:rsidR="003A394A">
          <w:rPr>
            <w:noProof/>
          </w:rPr>
          <w:fldChar w:fldCharType="end"/>
        </w:r>
      </w:hyperlink>
    </w:p>
    <w:p w14:paraId="00FF23A5" w14:textId="56F8DD93"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3" w:history="1">
        <w:r w:rsidR="003A394A" w:rsidRPr="00782E83">
          <w:rPr>
            <w:rStyle w:val="Lienhypertexte"/>
            <w:noProof/>
          </w:rPr>
          <w:t>1.6</w:t>
        </w:r>
        <w:r w:rsidR="003A394A">
          <w:rPr>
            <w:rFonts w:asciiTheme="minorHAnsi" w:eastAsiaTheme="minorEastAsia" w:hAnsiTheme="minorHAnsi" w:cstheme="minorBidi"/>
            <w:noProof/>
            <w:sz w:val="22"/>
            <w:szCs w:val="22"/>
            <w:lang w:eastAsia="en-CA"/>
          </w:rPr>
          <w:tab/>
        </w:r>
        <w:r w:rsidR="003A394A" w:rsidRPr="00782E83">
          <w:rPr>
            <w:rStyle w:val="Lienhypertexte"/>
            <w:noProof/>
          </w:rPr>
          <w:t>Project window</w:t>
        </w:r>
        <w:r w:rsidR="003A394A">
          <w:rPr>
            <w:noProof/>
          </w:rPr>
          <w:tab/>
        </w:r>
        <w:r w:rsidR="003A394A">
          <w:rPr>
            <w:noProof/>
          </w:rPr>
          <w:fldChar w:fldCharType="begin"/>
        </w:r>
        <w:r w:rsidR="003A394A">
          <w:rPr>
            <w:noProof/>
          </w:rPr>
          <w:instrText xml:space="preserve"> PAGEREF _Toc507487973 \h </w:instrText>
        </w:r>
        <w:r w:rsidR="003A394A">
          <w:rPr>
            <w:noProof/>
          </w:rPr>
        </w:r>
        <w:r w:rsidR="003A394A">
          <w:rPr>
            <w:noProof/>
          </w:rPr>
          <w:fldChar w:fldCharType="separate"/>
        </w:r>
        <w:r w:rsidR="009C5C33">
          <w:rPr>
            <w:noProof/>
          </w:rPr>
          <w:t>14</w:t>
        </w:r>
        <w:r w:rsidR="003A394A">
          <w:rPr>
            <w:noProof/>
          </w:rPr>
          <w:fldChar w:fldCharType="end"/>
        </w:r>
      </w:hyperlink>
    </w:p>
    <w:p w14:paraId="5707114F" w14:textId="0E45C0B6"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4" w:history="1">
        <w:r w:rsidR="003A394A" w:rsidRPr="00782E83">
          <w:rPr>
            <w:rStyle w:val="Lienhypertexte"/>
            <w:noProof/>
          </w:rPr>
          <w:t>1.7</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projects</w:t>
        </w:r>
        <w:r w:rsidR="003A394A">
          <w:rPr>
            <w:noProof/>
          </w:rPr>
          <w:tab/>
        </w:r>
        <w:r w:rsidR="003A394A">
          <w:rPr>
            <w:noProof/>
          </w:rPr>
          <w:fldChar w:fldCharType="begin"/>
        </w:r>
        <w:r w:rsidR="003A394A">
          <w:rPr>
            <w:noProof/>
          </w:rPr>
          <w:instrText xml:space="preserve"> PAGEREF _Toc507487974 \h </w:instrText>
        </w:r>
        <w:r w:rsidR="003A394A">
          <w:rPr>
            <w:noProof/>
          </w:rPr>
        </w:r>
        <w:r w:rsidR="003A394A">
          <w:rPr>
            <w:noProof/>
          </w:rPr>
          <w:fldChar w:fldCharType="separate"/>
        </w:r>
        <w:r w:rsidR="009C5C33">
          <w:rPr>
            <w:noProof/>
          </w:rPr>
          <w:t>16</w:t>
        </w:r>
        <w:r w:rsidR="003A394A">
          <w:rPr>
            <w:noProof/>
          </w:rPr>
          <w:fldChar w:fldCharType="end"/>
        </w:r>
      </w:hyperlink>
    </w:p>
    <w:p w14:paraId="452FFB05" w14:textId="5DFCED0A" w:rsidR="003A394A" w:rsidRDefault="000437D2">
      <w:pPr>
        <w:pStyle w:val="TM1"/>
        <w:rPr>
          <w:rFonts w:asciiTheme="minorHAnsi" w:eastAsiaTheme="minorEastAsia" w:hAnsiTheme="minorHAnsi" w:cstheme="minorBidi"/>
          <w:b w:val="0"/>
          <w:noProof/>
          <w:sz w:val="22"/>
          <w:szCs w:val="22"/>
          <w:lang w:eastAsia="en-CA"/>
        </w:rPr>
      </w:pPr>
      <w:hyperlink w:anchor="_Toc507487975" w:history="1">
        <w:r w:rsidR="003A394A" w:rsidRPr="00782E83">
          <w:rPr>
            <w:rStyle w:val="Lienhypertexte"/>
            <w:noProof/>
          </w:rPr>
          <w:t>2</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Weather Data in BioSIM</w:t>
        </w:r>
        <w:r w:rsidR="003A394A">
          <w:rPr>
            <w:noProof/>
          </w:rPr>
          <w:tab/>
        </w:r>
        <w:r w:rsidR="003A394A">
          <w:rPr>
            <w:noProof/>
          </w:rPr>
          <w:fldChar w:fldCharType="begin"/>
        </w:r>
        <w:r w:rsidR="003A394A">
          <w:rPr>
            <w:noProof/>
          </w:rPr>
          <w:instrText xml:space="preserve"> PAGEREF _Toc507487975 \h </w:instrText>
        </w:r>
        <w:r w:rsidR="003A394A">
          <w:rPr>
            <w:noProof/>
          </w:rPr>
        </w:r>
        <w:r w:rsidR="003A394A">
          <w:rPr>
            <w:noProof/>
          </w:rPr>
          <w:fldChar w:fldCharType="separate"/>
        </w:r>
        <w:r w:rsidR="009C5C33">
          <w:rPr>
            <w:noProof/>
          </w:rPr>
          <w:t>18</w:t>
        </w:r>
        <w:r w:rsidR="003A394A">
          <w:rPr>
            <w:noProof/>
          </w:rPr>
          <w:fldChar w:fldCharType="end"/>
        </w:r>
      </w:hyperlink>
    </w:p>
    <w:p w14:paraId="5CBDCEF3" w14:textId="6E252F1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76" w:history="1">
        <w:r w:rsidR="003A394A" w:rsidRPr="00782E83">
          <w:rPr>
            <w:rStyle w:val="Lienhypertexte"/>
            <w:noProof/>
          </w:rPr>
          <w:t>2.1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Regime Assembly</w:t>
        </w:r>
        <w:r w:rsidR="003A394A">
          <w:rPr>
            <w:noProof/>
          </w:rPr>
          <w:tab/>
        </w:r>
        <w:r w:rsidR="003A394A">
          <w:rPr>
            <w:noProof/>
          </w:rPr>
          <w:fldChar w:fldCharType="begin"/>
        </w:r>
        <w:r w:rsidR="003A394A">
          <w:rPr>
            <w:noProof/>
          </w:rPr>
          <w:instrText xml:space="preserve"> PAGEREF _Toc507487976 \h </w:instrText>
        </w:r>
        <w:r w:rsidR="003A394A">
          <w:rPr>
            <w:noProof/>
          </w:rPr>
        </w:r>
        <w:r w:rsidR="003A394A">
          <w:rPr>
            <w:noProof/>
          </w:rPr>
          <w:fldChar w:fldCharType="separate"/>
        </w:r>
        <w:r w:rsidR="009C5C33">
          <w:rPr>
            <w:noProof/>
          </w:rPr>
          <w:t>18</w:t>
        </w:r>
        <w:r w:rsidR="003A394A">
          <w:rPr>
            <w:noProof/>
          </w:rPr>
          <w:fldChar w:fldCharType="end"/>
        </w:r>
      </w:hyperlink>
    </w:p>
    <w:p w14:paraId="78B91BD6" w14:textId="403FC909"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7" w:history="1">
        <w:r w:rsidR="003A394A" w:rsidRPr="00782E83">
          <w:rPr>
            <w:rStyle w:val="Lienhypertexte"/>
            <w:noProof/>
          </w:rPr>
          <w:t>2.1.1</w:t>
        </w:r>
        <w:r w:rsidR="003A394A">
          <w:rPr>
            <w:rFonts w:asciiTheme="minorHAnsi" w:eastAsiaTheme="minorEastAsia" w:hAnsiTheme="minorHAnsi" w:cstheme="minorBidi"/>
            <w:noProof/>
            <w:sz w:val="22"/>
            <w:szCs w:val="22"/>
            <w:lang w:eastAsia="en-CA"/>
          </w:rPr>
          <w:tab/>
        </w:r>
        <w:r w:rsidR="003A394A" w:rsidRPr="00782E83">
          <w:rPr>
            <w:rStyle w:val="Lienhypertexte"/>
            <w:noProof/>
          </w:rPr>
          <w:t>Choice of the nearest sources of weather data</w:t>
        </w:r>
        <w:r w:rsidR="003A394A">
          <w:rPr>
            <w:noProof/>
          </w:rPr>
          <w:tab/>
        </w:r>
        <w:r w:rsidR="003A394A">
          <w:rPr>
            <w:noProof/>
          </w:rPr>
          <w:fldChar w:fldCharType="begin"/>
        </w:r>
        <w:r w:rsidR="003A394A">
          <w:rPr>
            <w:noProof/>
          </w:rPr>
          <w:instrText xml:space="preserve"> PAGEREF _Toc507487977 \h </w:instrText>
        </w:r>
        <w:r w:rsidR="003A394A">
          <w:rPr>
            <w:noProof/>
          </w:rPr>
        </w:r>
        <w:r w:rsidR="003A394A">
          <w:rPr>
            <w:noProof/>
          </w:rPr>
          <w:fldChar w:fldCharType="separate"/>
        </w:r>
        <w:r w:rsidR="009C5C33">
          <w:rPr>
            <w:noProof/>
          </w:rPr>
          <w:t>19</w:t>
        </w:r>
        <w:r w:rsidR="003A394A">
          <w:rPr>
            <w:noProof/>
          </w:rPr>
          <w:fldChar w:fldCharType="end"/>
        </w:r>
      </w:hyperlink>
    </w:p>
    <w:p w14:paraId="706DDF98" w14:textId="6FB7EFE8"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8" w:history="1">
        <w:r w:rsidR="003A394A" w:rsidRPr="00782E83">
          <w:rPr>
            <w:rStyle w:val="Lienhypertexte"/>
            <w:noProof/>
          </w:rPr>
          <w:t>2.1.2</w:t>
        </w:r>
        <w:r w:rsidR="003A394A">
          <w:rPr>
            <w:rFonts w:asciiTheme="minorHAnsi" w:eastAsiaTheme="minorEastAsia" w:hAnsiTheme="minorHAnsi" w:cstheme="minorBidi"/>
            <w:noProof/>
            <w:sz w:val="22"/>
            <w:szCs w:val="22"/>
            <w:lang w:eastAsia="en-CA"/>
          </w:rPr>
          <w:tab/>
        </w:r>
        <w:r w:rsidR="003A394A" w:rsidRPr="00782E83">
          <w:rPr>
            <w:rStyle w:val="Lienhypertexte"/>
            <w:noProof/>
          </w:rPr>
          <w:t>Adjustment for differences in elevation, latitude, longitude and distance</w:t>
        </w:r>
        <w:r w:rsidR="00442FD5">
          <w:rPr>
            <w:rStyle w:val="Lienhypertexte"/>
            <w:noProof/>
          </w:rPr>
          <w:t>-to-shore</w:t>
        </w:r>
        <w:r w:rsidR="003A394A">
          <w:rPr>
            <w:noProof/>
          </w:rPr>
          <w:tab/>
        </w:r>
        <w:r w:rsidR="003A394A">
          <w:rPr>
            <w:noProof/>
          </w:rPr>
          <w:fldChar w:fldCharType="begin"/>
        </w:r>
        <w:r w:rsidR="003A394A">
          <w:rPr>
            <w:noProof/>
          </w:rPr>
          <w:instrText xml:space="preserve"> PAGEREF _Toc507487978 \h </w:instrText>
        </w:r>
        <w:r w:rsidR="003A394A">
          <w:rPr>
            <w:noProof/>
          </w:rPr>
        </w:r>
        <w:r w:rsidR="003A394A">
          <w:rPr>
            <w:noProof/>
          </w:rPr>
          <w:fldChar w:fldCharType="separate"/>
        </w:r>
        <w:r w:rsidR="009C5C33">
          <w:rPr>
            <w:noProof/>
          </w:rPr>
          <w:t>19</w:t>
        </w:r>
        <w:r w:rsidR="003A394A">
          <w:rPr>
            <w:noProof/>
          </w:rPr>
          <w:fldChar w:fldCharType="end"/>
        </w:r>
      </w:hyperlink>
    </w:p>
    <w:p w14:paraId="4227B7FD" w14:textId="1AEEEC05"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79" w:history="1">
        <w:r w:rsidR="003A394A" w:rsidRPr="00782E83">
          <w:rPr>
            <w:rStyle w:val="Lienhypertexte"/>
            <w:noProof/>
          </w:rPr>
          <w:t>2.1.3</w:t>
        </w:r>
        <w:r w:rsidR="003A394A">
          <w:rPr>
            <w:rFonts w:asciiTheme="minorHAnsi" w:eastAsiaTheme="minorEastAsia" w:hAnsiTheme="minorHAnsi" w:cstheme="minorBidi"/>
            <w:noProof/>
            <w:sz w:val="22"/>
            <w:szCs w:val="22"/>
            <w:lang w:eastAsia="en-CA"/>
          </w:rPr>
          <w:tab/>
        </w:r>
        <w:r w:rsidR="003A394A" w:rsidRPr="00782E83">
          <w:rPr>
            <w:rStyle w:val="Lienhypertexte"/>
            <w:noProof/>
          </w:rPr>
          <w:t>Default Continental Gradient</w:t>
        </w:r>
        <w:r w:rsidR="003A394A">
          <w:rPr>
            <w:noProof/>
          </w:rPr>
          <w:tab/>
        </w:r>
        <w:r w:rsidR="003A394A">
          <w:rPr>
            <w:noProof/>
          </w:rPr>
          <w:fldChar w:fldCharType="begin"/>
        </w:r>
        <w:r w:rsidR="003A394A">
          <w:rPr>
            <w:noProof/>
          </w:rPr>
          <w:instrText xml:space="preserve"> PAGEREF _Toc507487979 \h </w:instrText>
        </w:r>
        <w:r w:rsidR="003A394A">
          <w:rPr>
            <w:noProof/>
          </w:rPr>
        </w:r>
        <w:r w:rsidR="003A394A">
          <w:rPr>
            <w:noProof/>
          </w:rPr>
          <w:fldChar w:fldCharType="separate"/>
        </w:r>
        <w:r w:rsidR="009C5C33">
          <w:rPr>
            <w:noProof/>
          </w:rPr>
          <w:t>20</w:t>
        </w:r>
        <w:r w:rsidR="003A394A">
          <w:rPr>
            <w:noProof/>
          </w:rPr>
          <w:fldChar w:fldCharType="end"/>
        </w:r>
      </w:hyperlink>
    </w:p>
    <w:p w14:paraId="08CA42CD" w14:textId="0F135D10"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0" w:history="1">
        <w:r w:rsidR="003A394A" w:rsidRPr="00782E83">
          <w:rPr>
            <w:rStyle w:val="Lienhypertexte"/>
            <w:noProof/>
          </w:rPr>
          <w:t>2.1.4</w:t>
        </w:r>
        <w:r w:rsidR="003A394A">
          <w:rPr>
            <w:rFonts w:asciiTheme="minorHAnsi" w:eastAsiaTheme="minorEastAsia" w:hAnsiTheme="minorHAnsi" w:cstheme="minorBidi"/>
            <w:noProof/>
            <w:sz w:val="22"/>
            <w:szCs w:val="22"/>
            <w:lang w:eastAsia="en-CA"/>
          </w:rPr>
          <w:tab/>
        </w:r>
        <w:r w:rsidR="003A394A" w:rsidRPr="00782E83">
          <w:rPr>
            <w:rStyle w:val="Lienhypertexte"/>
            <w:noProof/>
          </w:rPr>
          <w:t>Correction for slope and aspect</w:t>
        </w:r>
        <w:r w:rsidR="003A394A">
          <w:rPr>
            <w:noProof/>
          </w:rPr>
          <w:tab/>
        </w:r>
        <w:r w:rsidR="003A394A">
          <w:rPr>
            <w:noProof/>
          </w:rPr>
          <w:fldChar w:fldCharType="begin"/>
        </w:r>
        <w:r w:rsidR="003A394A">
          <w:rPr>
            <w:noProof/>
          </w:rPr>
          <w:instrText xml:space="preserve"> PAGEREF _Toc507487980 \h </w:instrText>
        </w:r>
        <w:r w:rsidR="003A394A">
          <w:rPr>
            <w:noProof/>
          </w:rPr>
        </w:r>
        <w:r w:rsidR="003A394A">
          <w:rPr>
            <w:noProof/>
          </w:rPr>
          <w:fldChar w:fldCharType="separate"/>
        </w:r>
        <w:r w:rsidR="009C5C33">
          <w:rPr>
            <w:noProof/>
          </w:rPr>
          <w:t>20</w:t>
        </w:r>
        <w:r w:rsidR="003A394A">
          <w:rPr>
            <w:noProof/>
          </w:rPr>
          <w:fldChar w:fldCharType="end"/>
        </w:r>
      </w:hyperlink>
    </w:p>
    <w:p w14:paraId="52715670" w14:textId="344C09DB"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1" w:history="1">
        <w:r w:rsidR="003A394A" w:rsidRPr="00782E83">
          <w:rPr>
            <w:rStyle w:val="Lienhypertexte"/>
            <w:noProof/>
          </w:rPr>
          <w:t>2.1.5</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temperature from monthly normals</w:t>
        </w:r>
        <w:r w:rsidR="003A394A">
          <w:rPr>
            <w:noProof/>
          </w:rPr>
          <w:tab/>
        </w:r>
        <w:r w:rsidR="003A394A">
          <w:rPr>
            <w:noProof/>
          </w:rPr>
          <w:fldChar w:fldCharType="begin"/>
        </w:r>
        <w:r w:rsidR="003A394A">
          <w:rPr>
            <w:noProof/>
          </w:rPr>
          <w:instrText xml:space="preserve"> PAGEREF _Toc507487981 \h </w:instrText>
        </w:r>
        <w:r w:rsidR="003A394A">
          <w:rPr>
            <w:noProof/>
          </w:rPr>
        </w:r>
        <w:r w:rsidR="003A394A">
          <w:rPr>
            <w:noProof/>
          </w:rPr>
          <w:fldChar w:fldCharType="separate"/>
        </w:r>
        <w:r w:rsidR="009C5C33">
          <w:rPr>
            <w:noProof/>
          </w:rPr>
          <w:t>20</w:t>
        </w:r>
        <w:r w:rsidR="003A394A">
          <w:rPr>
            <w:noProof/>
          </w:rPr>
          <w:fldChar w:fldCharType="end"/>
        </w:r>
      </w:hyperlink>
    </w:p>
    <w:p w14:paraId="610DE7B8" w14:textId="28652DA5"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2" w:history="1">
        <w:r w:rsidR="003A394A" w:rsidRPr="00782E83">
          <w:rPr>
            <w:rStyle w:val="Lienhypertexte"/>
            <w:noProof/>
          </w:rPr>
          <w:t>2.1.6</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precipitation from monthly normals</w:t>
        </w:r>
        <w:r w:rsidR="003A394A">
          <w:rPr>
            <w:noProof/>
          </w:rPr>
          <w:tab/>
        </w:r>
        <w:r w:rsidR="003A394A">
          <w:rPr>
            <w:noProof/>
          </w:rPr>
          <w:fldChar w:fldCharType="begin"/>
        </w:r>
        <w:r w:rsidR="003A394A">
          <w:rPr>
            <w:noProof/>
          </w:rPr>
          <w:instrText xml:space="preserve"> PAGEREF _Toc507487982 \h </w:instrText>
        </w:r>
        <w:r w:rsidR="003A394A">
          <w:rPr>
            <w:noProof/>
          </w:rPr>
        </w:r>
        <w:r w:rsidR="003A394A">
          <w:rPr>
            <w:noProof/>
          </w:rPr>
          <w:fldChar w:fldCharType="separate"/>
        </w:r>
        <w:r w:rsidR="009C5C33">
          <w:rPr>
            <w:noProof/>
          </w:rPr>
          <w:t>21</w:t>
        </w:r>
        <w:r w:rsidR="003A394A">
          <w:rPr>
            <w:noProof/>
          </w:rPr>
          <w:fldChar w:fldCharType="end"/>
        </w:r>
      </w:hyperlink>
    </w:p>
    <w:p w14:paraId="6D7F604C" w14:textId="084106D9"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3" w:history="1">
        <w:r w:rsidR="003A394A" w:rsidRPr="00782E83">
          <w:rPr>
            <w:rStyle w:val="Lienhypertexte"/>
            <w:noProof/>
          </w:rPr>
          <w:t>2.1.7</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relative humidity and dew point from monthly normals</w:t>
        </w:r>
        <w:r w:rsidR="003A394A">
          <w:rPr>
            <w:noProof/>
          </w:rPr>
          <w:tab/>
        </w:r>
        <w:r w:rsidR="003A394A">
          <w:rPr>
            <w:noProof/>
          </w:rPr>
          <w:fldChar w:fldCharType="begin"/>
        </w:r>
        <w:r w:rsidR="003A394A">
          <w:rPr>
            <w:noProof/>
          </w:rPr>
          <w:instrText xml:space="preserve"> PAGEREF _Toc507487983 \h </w:instrText>
        </w:r>
        <w:r w:rsidR="003A394A">
          <w:rPr>
            <w:noProof/>
          </w:rPr>
        </w:r>
        <w:r w:rsidR="003A394A">
          <w:rPr>
            <w:noProof/>
          </w:rPr>
          <w:fldChar w:fldCharType="separate"/>
        </w:r>
        <w:r w:rsidR="009C5C33">
          <w:rPr>
            <w:noProof/>
          </w:rPr>
          <w:t>21</w:t>
        </w:r>
        <w:r w:rsidR="003A394A">
          <w:rPr>
            <w:noProof/>
          </w:rPr>
          <w:fldChar w:fldCharType="end"/>
        </w:r>
      </w:hyperlink>
    </w:p>
    <w:p w14:paraId="4A9E3760" w14:textId="29B8DAB2"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4" w:history="1">
        <w:r w:rsidR="003A394A" w:rsidRPr="00782E83">
          <w:rPr>
            <w:rStyle w:val="Lienhypertexte"/>
            <w:noProof/>
          </w:rPr>
          <w:t>2.1.8</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daily wind speed from monthly normals</w:t>
        </w:r>
        <w:r w:rsidR="003A394A">
          <w:rPr>
            <w:noProof/>
          </w:rPr>
          <w:tab/>
        </w:r>
        <w:r w:rsidR="003A394A">
          <w:rPr>
            <w:noProof/>
          </w:rPr>
          <w:fldChar w:fldCharType="begin"/>
        </w:r>
        <w:r w:rsidR="003A394A">
          <w:rPr>
            <w:noProof/>
          </w:rPr>
          <w:instrText xml:space="preserve"> PAGEREF _Toc507487984 \h </w:instrText>
        </w:r>
        <w:r w:rsidR="003A394A">
          <w:rPr>
            <w:noProof/>
          </w:rPr>
        </w:r>
        <w:r w:rsidR="003A394A">
          <w:rPr>
            <w:noProof/>
          </w:rPr>
          <w:fldChar w:fldCharType="separate"/>
        </w:r>
        <w:r w:rsidR="009C5C33">
          <w:rPr>
            <w:noProof/>
          </w:rPr>
          <w:t>21</w:t>
        </w:r>
        <w:r w:rsidR="003A394A">
          <w:rPr>
            <w:noProof/>
          </w:rPr>
          <w:fldChar w:fldCharType="end"/>
        </w:r>
      </w:hyperlink>
    </w:p>
    <w:p w14:paraId="32BF29C7" w14:textId="3774FE89"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85" w:history="1">
        <w:r w:rsidR="003A394A" w:rsidRPr="00782E83">
          <w:rPr>
            <w:rStyle w:val="Lienhypertexte"/>
            <w:noProof/>
          </w:rPr>
          <w:t>2.1.9</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snowfall and snow water equivalent</w:t>
        </w:r>
        <w:r w:rsidR="003A394A">
          <w:rPr>
            <w:noProof/>
          </w:rPr>
          <w:tab/>
        </w:r>
        <w:r w:rsidR="003A394A">
          <w:rPr>
            <w:noProof/>
          </w:rPr>
          <w:fldChar w:fldCharType="begin"/>
        </w:r>
        <w:r w:rsidR="003A394A">
          <w:rPr>
            <w:noProof/>
          </w:rPr>
          <w:instrText xml:space="preserve"> PAGEREF _Toc507487985 \h </w:instrText>
        </w:r>
        <w:r w:rsidR="003A394A">
          <w:rPr>
            <w:noProof/>
          </w:rPr>
        </w:r>
        <w:r w:rsidR="003A394A">
          <w:rPr>
            <w:noProof/>
          </w:rPr>
          <w:fldChar w:fldCharType="separate"/>
        </w:r>
        <w:r w:rsidR="009C5C33">
          <w:rPr>
            <w:noProof/>
          </w:rPr>
          <w:t>22</w:t>
        </w:r>
        <w:r w:rsidR="003A394A">
          <w:rPr>
            <w:noProof/>
          </w:rPr>
          <w:fldChar w:fldCharType="end"/>
        </w:r>
      </w:hyperlink>
    </w:p>
    <w:p w14:paraId="6AB29134" w14:textId="56FA9E1E" w:rsidR="003A394A" w:rsidRDefault="000437D2">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7986" w:history="1">
        <w:r w:rsidR="003A394A" w:rsidRPr="00782E83">
          <w:rPr>
            <w:rStyle w:val="Lienhypertexte"/>
            <w:noProof/>
          </w:rPr>
          <w:t>2.1.10</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Solar radiation</w:t>
        </w:r>
        <w:r w:rsidR="003A394A">
          <w:rPr>
            <w:noProof/>
          </w:rPr>
          <w:tab/>
        </w:r>
        <w:r w:rsidR="003A394A">
          <w:rPr>
            <w:noProof/>
          </w:rPr>
          <w:fldChar w:fldCharType="begin"/>
        </w:r>
        <w:r w:rsidR="003A394A">
          <w:rPr>
            <w:noProof/>
          </w:rPr>
          <w:instrText xml:space="preserve"> PAGEREF _Toc507487986 \h </w:instrText>
        </w:r>
        <w:r w:rsidR="003A394A">
          <w:rPr>
            <w:noProof/>
          </w:rPr>
        </w:r>
        <w:r w:rsidR="003A394A">
          <w:rPr>
            <w:noProof/>
          </w:rPr>
          <w:fldChar w:fldCharType="separate"/>
        </w:r>
        <w:r w:rsidR="009C5C33">
          <w:rPr>
            <w:noProof/>
          </w:rPr>
          <w:t>22</w:t>
        </w:r>
        <w:r w:rsidR="003A394A">
          <w:rPr>
            <w:noProof/>
          </w:rPr>
          <w:fldChar w:fldCharType="end"/>
        </w:r>
      </w:hyperlink>
    </w:p>
    <w:p w14:paraId="5F7976E4" w14:textId="3A95806E" w:rsidR="003A394A" w:rsidRDefault="000437D2">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7987" w:history="1">
        <w:r w:rsidR="003A394A" w:rsidRPr="00782E83">
          <w:rPr>
            <w:rStyle w:val="Lienhypertexte"/>
            <w:noProof/>
          </w:rPr>
          <w:t>2.1.11</w:t>
        </w:r>
        <w:r w:rsidR="003A394A">
          <w:rPr>
            <w:rFonts w:asciiTheme="minorHAnsi" w:eastAsiaTheme="minorEastAsia" w:hAnsiTheme="minorHAnsi" w:cstheme="minorBidi"/>
            <w:noProof/>
            <w:sz w:val="22"/>
            <w:szCs w:val="22"/>
            <w:lang w:eastAsia="en-CA"/>
          </w:rPr>
          <w:tab/>
        </w:r>
        <w:r w:rsidR="003A394A" w:rsidRPr="00782E83">
          <w:rPr>
            <w:rStyle w:val="Lienhypertexte"/>
            <w:noProof/>
          </w:rPr>
          <w:t>Assembly of the regime</w:t>
        </w:r>
        <w:r w:rsidR="003A394A">
          <w:rPr>
            <w:noProof/>
          </w:rPr>
          <w:tab/>
        </w:r>
        <w:r w:rsidR="003A394A">
          <w:rPr>
            <w:noProof/>
          </w:rPr>
          <w:fldChar w:fldCharType="begin"/>
        </w:r>
        <w:r w:rsidR="003A394A">
          <w:rPr>
            <w:noProof/>
          </w:rPr>
          <w:instrText xml:space="preserve"> PAGEREF _Toc507487987 \h </w:instrText>
        </w:r>
        <w:r w:rsidR="003A394A">
          <w:rPr>
            <w:noProof/>
          </w:rPr>
        </w:r>
        <w:r w:rsidR="003A394A">
          <w:rPr>
            <w:noProof/>
          </w:rPr>
          <w:fldChar w:fldCharType="separate"/>
        </w:r>
        <w:r w:rsidR="009C5C33">
          <w:rPr>
            <w:noProof/>
          </w:rPr>
          <w:t>22</w:t>
        </w:r>
        <w:r w:rsidR="003A394A">
          <w:rPr>
            <w:noProof/>
          </w:rPr>
          <w:fldChar w:fldCharType="end"/>
        </w:r>
      </w:hyperlink>
    </w:p>
    <w:p w14:paraId="51D30476" w14:textId="2F611EFD"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88" w:history="1">
        <w:r w:rsidR="003A394A" w:rsidRPr="00782E83">
          <w:rPr>
            <w:rStyle w:val="Lienhypertexte"/>
            <w:noProof/>
          </w:rPr>
          <w:t>2.2</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Generation of hourly weather</w:t>
        </w:r>
        <w:r w:rsidR="003A394A">
          <w:rPr>
            <w:noProof/>
          </w:rPr>
          <w:tab/>
        </w:r>
        <w:r w:rsidR="003A394A">
          <w:rPr>
            <w:noProof/>
          </w:rPr>
          <w:fldChar w:fldCharType="begin"/>
        </w:r>
        <w:r w:rsidR="003A394A">
          <w:rPr>
            <w:noProof/>
          </w:rPr>
          <w:instrText xml:space="preserve"> PAGEREF _Toc507487988 \h </w:instrText>
        </w:r>
        <w:r w:rsidR="003A394A">
          <w:rPr>
            <w:noProof/>
          </w:rPr>
        </w:r>
        <w:r w:rsidR="003A394A">
          <w:rPr>
            <w:noProof/>
          </w:rPr>
          <w:fldChar w:fldCharType="separate"/>
        </w:r>
        <w:r w:rsidR="009C5C33">
          <w:rPr>
            <w:noProof/>
          </w:rPr>
          <w:t>22</w:t>
        </w:r>
        <w:r w:rsidR="003A394A">
          <w:rPr>
            <w:noProof/>
          </w:rPr>
          <w:fldChar w:fldCharType="end"/>
        </w:r>
      </w:hyperlink>
    </w:p>
    <w:p w14:paraId="275EF178" w14:textId="4D5203AA"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7989" w:history="1">
        <w:r w:rsidR="003A394A" w:rsidRPr="00782E83">
          <w:rPr>
            <w:rStyle w:val="Lienhypertexte"/>
            <w:noProof/>
          </w:rPr>
          <w:t>2.3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w:t>
        </w:r>
        <w:r w:rsidR="003A394A">
          <w:rPr>
            <w:noProof/>
          </w:rPr>
          <w:tab/>
        </w:r>
        <w:r w:rsidR="003A394A">
          <w:rPr>
            <w:noProof/>
          </w:rPr>
          <w:fldChar w:fldCharType="begin"/>
        </w:r>
        <w:r w:rsidR="003A394A">
          <w:rPr>
            <w:noProof/>
          </w:rPr>
          <w:instrText xml:space="preserve"> PAGEREF _Toc507487989 \h </w:instrText>
        </w:r>
        <w:r w:rsidR="003A394A">
          <w:rPr>
            <w:noProof/>
          </w:rPr>
        </w:r>
        <w:r w:rsidR="003A394A">
          <w:rPr>
            <w:noProof/>
          </w:rPr>
          <w:fldChar w:fldCharType="separate"/>
        </w:r>
        <w:r w:rsidR="009C5C33">
          <w:rPr>
            <w:noProof/>
          </w:rPr>
          <w:t>22</w:t>
        </w:r>
        <w:r w:rsidR="003A394A">
          <w:rPr>
            <w:noProof/>
          </w:rPr>
          <w:fldChar w:fldCharType="end"/>
        </w:r>
      </w:hyperlink>
    </w:p>
    <w:p w14:paraId="006250D4" w14:textId="270300FF"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0" w:history="1">
        <w:r w:rsidR="003A394A" w:rsidRPr="00782E83">
          <w:rPr>
            <w:rStyle w:val="Lienhypertexte"/>
            <w:noProof/>
          </w:rPr>
          <w:t>2.3.1</w:t>
        </w:r>
        <w:r w:rsidR="003A394A">
          <w:rPr>
            <w:rFonts w:asciiTheme="minorHAnsi" w:eastAsiaTheme="minorEastAsia" w:hAnsiTheme="minorHAnsi" w:cstheme="minorBidi"/>
            <w:noProof/>
            <w:sz w:val="22"/>
            <w:szCs w:val="22"/>
            <w:lang w:eastAsia="en-CA"/>
          </w:rPr>
          <w:tab/>
        </w:r>
        <w:r w:rsidR="003A394A" w:rsidRPr="00782E83">
          <w:rPr>
            <w:rStyle w:val="Lienhypertexte"/>
            <w:noProof/>
          </w:rPr>
          <w:t>Consulting and modifying linked data</w:t>
        </w:r>
        <w:r w:rsidR="003A394A">
          <w:rPr>
            <w:noProof/>
          </w:rPr>
          <w:tab/>
        </w:r>
        <w:r w:rsidR="003A394A">
          <w:rPr>
            <w:noProof/>
          </w:rPr>
          <w:fldChar w:fldCharType="begin"/>
        </w:r>
        <w:r w:rsidR="003A394A">
          <w:rPr>
            <w:noProof/>
          </w:rPr>
          <w:instrText xml:space="preserve"> PAGEREF _Toc507487990 \h </w:instrText>
        </w:r>
        <w:r w:rsidR="003A394A">
          <w:rPr>
            <w:noProof/>
          </w:rPr>
        </w:r>
        <w:r w:rsidR="003A394A">
          <w:rPr>
            <w:noProof/>
          </w:rPr>
          <w:fldChar w:fldCharType="separate"/>
        </w:r>
        <w:r w:rsidR="009C5C33">
          <w:rPr>
            <w:noProof/>
          </w:rPr>
          <w:t>23</w:t>
        </w:r>
        <w:r w:rsidR="003A394A">
          <w:rPr>
            <w:noProof/>
          </w:rPr>
          <w:fldChar w:fldCharType="end"/>
        </w:r>
      </w:hyperlink>
    </w:p>
    <w:p w14:paraId="56C38C63" w14:textId="681978FE"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1" w:history="1">
        <w:r w:rsidR="003A394A" w:rsidRPr="00782E83">
          <w:rPr>
            <w:rStyle w:val="Lienhypertexte"/>
            <w:noProof/>
          </w:rPr>
          <w:t>2.3.2</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Normals Databases page</w:t>
        </w:r>
        <w:r w:rsidR="003A394A">
          <w:rPr>
            <w:noProof/>
          </w:rPr>
          <w:tab/>
        </w:r>
        <w:r w:rsidR="003A394A">
          <w:rPr>
            <w:noProof/>
          </w:rPr>
          <w:fldChar w:fldCharType="begin"/>
        </w:r>
        <w:r w:rsidR="003A394A">
          <w:rPr>
            <w:noProof/>
          </w:rPr>
          <w:instrText xml:space="preserve"> PAGEREF _Toc507487991 \h </w:instrText>
        </w:r>
        <w:r w:rsidR="003A394A">
          <w:rPr>
            <w:noProof/>
          </w:rPr>
        </w:r>
        <w:r w:rsidR="003A394A">
          <w:rPr>
            <w:noProof/>
          </w:rPr>
          <w:fldChar w:fldCharType="separate"/>
        </w:r>
        <w:r w:rsidR="009C5C33">
          <w:rPr>
            <w:noProof/>
          </w:rPr>
          <w:t>24</w:t>
        </w:r>
        <w:r w:rsidR="003A394A">
          <w:rPr>
            <w:noProof/>
          </w:rPr>
          <w:fldChar w:fldCharType="end"/>
        </w:r>
      </w:hyperlink>
    </w:p>
    <w:p w14:paraId="26ED94B9" w14:textId="1F788677"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2" w:history="1">
        <w:r w:rsidR="003A394A" w:rsidRPr="00782E83">
          <w:rPr>
            <w:rStyle w:val="Lienhypertexte"/>
            <w:noProof/>
          </w:rPr>
          <w:t>2.3.3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Daily/Hourly Databases page</w:t>
        </w:r>
        <w:r w:rsidR="003A394A">
          <w:rPr>
            <w:noProof/>
          </w:rPr>
          <w:tab/>
        </w:r>
        <w:r w:rsidR="003A394A">
          <w:rPr>
            <w:noProof/>
          </w:rPr>
          <w:fldChar w:fldCharType="begin"/>
        </w:r>
        <w:r w:rsidR="003A394A">
          <w:rPr>
            <w:noProof/>
          </w:rPr>
          <w:instrText xml:space="preserve"> PAGEREF _Toc507487992 \h </w:instrText>
        </w:r>
        <w:r w:rsidR="003A394A">
          <w:rPr>
            <w:noProof/>
          </w:rPr>
        </w:r>
        <w:r w:rsidR="003A394A">
          <w:rPr>
            <w:noProof/>
          </w:rPr>
          <w:fldChar w:fldCharType="separate"/>
        </w:r>
        <w:r w:rsidR="009C5C33">
          <w:rPr>
            <w:noProof/>
          </w:rPr>
          <w:t>25</w:t>
        </w:r>
        <w:r w:rsidR="003A394A">
          <w:rPr>
            <w:noProof/>
          </w:rPr>
          <w:fldChar w:fldCharType="end"/>
        </w:r>
      </w:hyperlink>
    </w:p>
    <w:p w14:paraId="036F4E82" w14:textId="299C7CCE"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3" w:history="1">
        <w:r w:rsidR="003A394A" w:rsidRPr="00782E83">
          <w:rPr>
            <w:rStyle w:val="Lienhypertexte"/>
            <w:noProof/>
          </w:rPr>
          <w:t>2.3.4</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Gribs Files page</w:t>
        </w:r>
        <w:r w:rsidR="003A394A">
          <w:rPr>
            <w:noProof/>
          </w:rPr>
          <w:tab/>
        </w:r>
        <w:r w:rsidR="003A394A">
          <w:rPr>
            <w:noProof/>
          </w:rPr>
          <w:fldChar w:fldCharType="begin"/>
        </w:r>
        <w:r w:rsidR="003A394A">
          <w:rPr>
            <w:noProof/>
          </w:rPr>
          <w:instrText xml:space="preserve"> PAGEREF _Toc507487993 \h </w:instrText>
        </w:r>
        <w:r w:rsidR="003A394A">
          <w:rPr>
            <w:noProof/>
          </w:rPr>
        </w:r>
        <w:r w:rsidR="003A394A">
          <w:rPr>
            <w:noProof/>
          </w:rPr>
          <w:fldChar w:fldCharType="separate"/>
        </w:r>
        <w:r w:rsidR="009C5C33">
          <w:rPr>
            <w:noProof/>
          </w:rPr>
          <w:t>26</w:t>
        </w:r>
        <w:r w:rsidR="003A394A">
          <w:rPr>
            <w:noProof/>
          </w:rPr>
          <w:fldChar w:fldCharType="end"/>
        </w:r>
      </w:hyperlink>
    </w:p>
    <w:p w14:paraId="602387C6" w14:textId="2C049214"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4" w:history="1">
        <w:r w:rsidR="003A394A" w:rsidRPr="00782E83">
          <w:rPr>
            <w:rStyle w:val="Lienhypertexte"/>
            <w:noProof/>
          </w:rPr>
          <w:t>2.3.5</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Maps Files page</w:t>
        </w:r>
        <w:r w:rsidR="003A394A">
          <w:rPr>
            <w:noProof/>
          </w:rPr>
          <w:tab/>
        </w:r>
        <w:r w:rsidR="003A394A">
          <w:rPr>
            <w:noProof/>
          </w:rPr>
          <w:fldChar w:fldCharType="begin"/>
        </w:r>
        <w:r w:rsidR="003A394A">
          <w:rPr>
            <w:noProof/>
          </w:rPr>
          <w:instrText xml:space="preserve"> PAGEREF _Toc507487994 \h </w:instrText>
        </w:r>
        <w:r w:rsidR="003A394A">
          <w:rPr>
            <w:noProof/>
          </w:rPr>
        </w:r>
        <w:r w:rsidR="003A394A">
          <w:rPr>
            <w:noProof/>
          </w:rPr>
          <w:fldChar w:fldCharType="separate"/>
        </w:r>
        <w:r w:rsidR="009C5C33">
          <w:rPr>
            <w:noProof/>
          </w:rPr>
          <w:t>26</w:t>
        </w:r>
        <w:r w:rsidR="003A394A">
          <w:rPr>
            <w:noProof/>
          </w:rPr>
          <w:fldChar w:fldCharType="end"/>
        </w:r>
      </w:hyperlink>
    </w:p>
    <w:p w14:paraId="4E1C99C2" w14:textId="22D4893F"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5" w:history="1">
        <w:r w:rsidR="003A394A" w:rsidRPr="00782E83">
          <w:rPr>
            <w:rStyle w:val="Lienhypertexte"/>
            <w:noProof/>
          </w:rPr>
          <w:t>2.3.6</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Models page</w:t>
        </w:r>
        <w:r w:rsidR="003A394A">
          <w:rPr>
            <w:noProof/>
          </w:rPr>
          <w:tab/>
        </w:r>
        <w:r w:rsidR="003A394A">
          <w:rPr>
            <w:noProof/>
          </w:rPr>
          <w:fldChar w:fldCharType="begin"/>
        </w:r>
        <w:r w:rsidR="003A394A">
          <w:rPr>
            <w:noProof/>
          </w:rPr>
          <w:instrText xml:space="preserve"> PAGEREF _Toc507487995 \h </w:instrText>
        </w:r>
        <w:r w:rsidR="003A394A">
          <w:rPr>
            <w:noProof/>
          </w:rPr>
        </w:r>
        <w:r w:rsidR="003A394A">
          <w:rPr>
            <w:noProof/>
          </w:rPr>
          <w:fldChar w:fldCharType="separate"/>
        </w:r>
        <w:r w:rsidR="009C5C33">
          <w:rPr>
            <w:noProof/>
          </w:rPr>
          <w:t>27</w:t>
        </w:r>
        <w:r w:rsidR="003A394A">
          <w:rPr>
            <w:noProof/>
          </w:rPr>
          <w:fldChar w:fldCharType="end"/>
        </w:r>
      </w:hyperlink>
    </w:p>
    <w:p w14:paraId="3A4397B8" w14:textId="3933F06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6" w:history="1">
        <w:r w:rsidR="003A394A" w:rsidRPr="00782E83">
          <w:rPr>
            <w:rStyle w:val="Lienhypertexte"/>
            <w:noProof/>
          </w:rPr>
          <w:t>2.3.7</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Weather Updater page</w:t>
        </w:r>
        <w:r w:rsidR="003A394A">
          <w:rPr>
            <w:noProof/>
          </w:rPr>
          <w:tab/>
        </w:r>
        <w:r w:rsidR="003A394A">
          <w:rPr>
            <w:noProof/>
          </w:rPr>
          <w:fldChar w:fldCharType="begin"/>
        </w:r>
        <w:r w:rsidR="003A394A">
          <w:rPr>
            <w:noProof/>
          </w:rPr>
          <w:instrText xml:space="preserve"> PAGEREF _Toc507487996 \h </w:instrText>
        </w:r>
        <w:r w:rsidR="003A394A">
          <w:rPr>
            <w:noProof/>
          </w:rPr>
        </w:r>
        <w:r w:rsidR="003A394A">
          <w:rPr>
            <w:noProof/>
          </w:rPr>
          <w:fldChar w:fldCharType="separate"/>
        </w:r>
        <w:r w:rsidR="009C5C33">
          <w:rPr>
            <w:noProof/>
          </w:rPr>
          <w:t>28</w:t>
        </w:r>
        <w:r w:rsidR="003A394A">
          <w:rPr>
            <w:noProof/>
          </w:rPr>
          <w:fldChar w:fldCharType="end"/>
        </w:r>
      </w:hyperlink>
    </w:p>
    <w:p w14:paraId="4E204B6E" w14:textId="73E9672C"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7997" w:history="1">
        <w:r w:rsidR="003A394A" w:rsidRPr="00782E83">
          <w:rPr>
            <w:rStyle w:val="Lienhypertexte"/>
            <w:noProof/>
          </w:rPr>
          <w:t>2.3.8</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Linked Data Manager, Scripts page</w:t>
        </w:r>
        <w:r w:rsidR="003A394A">
          <w:rPr>
            <w:noProof/>
          </w:rPr>
          <w:tab/>
        </w:r>
        <w:r w:rsidR="003A394A">
          <w:rPr>
            <w:noProof/>
          </w:rPr>
          <w:fldChar w:fldCharType="begin"/>
        </w:r>
        <w:r w:rsidR="003A394A">
          <w:rPr>
            <w:noProof/>
          </w:rPr>
          <w:instrText xml:space="preserve"> PAGEREF _Toc507487997 \h </w:instrText>
        </w:r>
        <w:r w:rsidR="003A394A">
          <w:rPr>
            <w:noProof/>
          </w:rPr>
        </w:r>
        <w:r w:rsidR="003A394A">
          <w:rPr>
            <w:noProof/>
          </w:rPr>
          <w:fldChar w:fldCharType="separate"/>
        </w:r>
        <w:r w:rsidR="009C5C33">
          <w:rPr>
            <w:noProof/>
          </w:rPr>
          <w:t>28</w:t>
        </w:r>
        <w:r w:rsidR="003A394A">
          <w:rPr>
            <w:noProof/>
          </w:rPr>
          <w:fldChar w:fldCharType="end"/>
        </w:r>
      </w:hyperlink>
    </w:p>
    <w:p w14:paraId="47FA8FC8" w14:textId="01D08B13" w:rsidR="003A394A" w:rsidRDefault="000437D2">
      <w:pPr>
        <w:pStyle w:val="TM1"/>
        <w:rPr>
          <w:rFonts w:asciiTheme="minorHAnsi" w:eastAsiaTheme="minorEastAsia" w:hAnsiTheme="minorHAnsi" w:cstheme="minorBidi"/>
          <w:b w:val="0"/>
          <w:noProof/>
          <w:sz w:val="22"/>
          <w:szCs w:val="22"/>
          <w:lang w:eastAsia="en-CA"/>
        </w:rPr>
      </w:pPr>
      <w:hyperlink w:anchor="_Toc507487998" w:history="1">
        <w:r w:rsidR="003A394A" w:rsidRPr="00782E83">
          <w:rPr>
            <w:rStyle w:val="Lienhypertexte"/>
            <w:noProof/>
          </w:rPr>
          <w:t>3</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Group of Components</w:t>
        </w:r>
        <w:r w:rsidR="003A394A">
          <w:rPr>
            <w:noProof/>
          </w:rPr>
          <w:tab/>
        </w:r>
        <w:r w:rsidR="003A394A">
          <w:rPr>
            <w:noProof/>
          </w:rPr>
          <w:fldChar w:fldCharType="begin"/>
        </w:r>
        <w:r w:rsidR="003A394A">
          <w:rPr>
            <w:noProof/>
          </w:rPr>
          <w:instrText xml:space="preserve"> PAGEREF _Toc507487998 \h </w:instrText>
        </w:r>
        <w:r w:rsidR="003A394A">
          <w:rPr>
            <w:noProof/>
          </w:rPr>
        </w:r>
        <w:r w:rsidR="003A394A">
          <w:rPr>
            <w:noProof/>
          </w:rPr>
          <w:fldChar w:fldCharType="separate"/>
        </w:r>
        <w:r w:rsidR="009C5C33">
          <w:rPr>
            <w:noProof/>
          </w:rPr>
          <w:t>29</w:t>
        </w:r>
        <w:r w:rsidR="003A394A">
          <w:rPr>
            <w:noProof/>
          </w:rPr>
          <w:fldChar w:fldCharType="end"/>
        </w:r>
      </w:hyperlink>
    </w:p>
    <w:p w14:paraId="726AB6CE" w14:textId="559AC8C9" w:rsidR="003A394A" w:rsidRDefault="000437D2">
      <w:pPr>
        <w:pStyle w:val="TM1"/>
        <w:rPr>
          <w:rFonts w:asciiTheme="minorHAnsi" w:eastAsiaTheme="minorEastAsia" w:hAnsiTheme="minorHAnsi" w:cstheme="minorBidi"/>
          <w:b w:val="0"/>
          <w:noProof/>
          <w:sz w:val="22"/>
          <w:szCs w:val="22"/>
          <w:lang w:eastAsia="en-CA"/>
        </w:rPr>
      </w:pPr>
      <w:hyperlink w:anchor="_Toc507487999" w:history="1">
        <w:r w:rsidR="003A394A" w:rsidRPr="00782E83">
          <w:rPr>
            <w:rStyle w:val="Lienhypertexte"/>
            <w:noProof/>
          </w:rPr>
          <w:t>4</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Defining a Weather Generation</w:t>
        </w:r>
        <w:r w:rsidR="003A394A">
          <w:rPr>
            <w:noProof/>
          </w:rPr>
          <w:tab/>
        </w:r>
        <w:r w:rsidR="003A394A">
          <w:rPr>
            <w:noProof/>
          </w:rPr>
          <w:fldChar w:fldCharType="begin"/>
        </w:r>
        <w:r w:rsidR="003A394A">
          <w:rPr>
            <w:noProof/>
          </w:rPr>
          <w:instrText xml:space="preserve"> PAGEREF _Toc507487999 \h </w:instrText>
        </w:r>
        <w:r w:rsidR="003A394A">
          <w:rPr>
            <w:noProof/>
          </w:rPr>
        </w:r>
        <w:r w:rsidR="003A394A">
          <w:rPr>
            <w:noProof/>
          </w:rPr>
          <w:fldChar w:fldCharType="separate"/>
        </w:r>
        <w:r w:rsidR="009C5C33">
          <w:rPr>
            <w:noProof/>
          </w:rPr>
          <w:t>29</w:t>
        </w:r>
        <w:r w:rsidR="003A394A">
          <w:rPr>
            <w:noProof/>
          </w:rPr>
          <w:fldChar w:fldCharType="end"/>
        </w:r>
      </w:hyperlink>
    </w:p>
    <w:p w14:paraId="02F40429" w14:textId="0E72AD7A"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0" w:history="1">
        <w:r w:rsidR="003A394A" w:rsidRPr="00782E83">
          <w:rPr>
            <w:rStyle w:val="Lienhypertexte"/>
            <w:noProof/>
          </w:rPr>
          <w:t>4.1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Generation Editor</w:t>
        </w:r>
        <w:r w:rsidR="003A394A">
          <w:rPr>
            <w:noProof/>
          </w:rPr>
          <w:tab/>
        </w:r>
        <w:r w:rsidR="003A394A">
          <w:rPr>
            <w:noProof/>
          </w:rPr>
          <w:fldChar w:fldCharType="begin"/>
        </w:r>
        <w:r w:rsidR="003A394A">
          <w:rPr>
            <w:noProof/>
          </w:rPr>
          <w:instrText xml:space="preserve"> PAGEREF _Toc507488000 \h </w:instrText>
        </w:r>
        <w:r w:rsidR="003A394A">
          <w:rPr>
            <w:noProof/>
          </w:rPr>
        </w:r>
        <w:r w:rsidR="003A394A">
          <w:rPr>
            <w:noProof/>
          </w:rPr>
          <w:fldChar w:fldCharType="separate"/>
        </w:r>
        <w:r w:rsidR="009C5C33">
          <w:rPr>
            <w:noProof/>
          </w:rPr>
          <w:t>29</w:t>
        </w:r>
        <w:r w:rsidR="003A394A">
          <w:rPr>
            <w:noProof/>
          </w:rPr>
          <w:fldChar w:fldCharType="end"/>
        </w:r>
      </w:hyperlink>
    </w:p>
    <w:p w14:paraId="66504E2B" w14:textId="24A7D9D1"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1" w:history="1">
        <w:r w:rsidR="003A394A" w:rsidRPr="00782E83">
          <w:rPr>
            <w:rStyle w:val="Lienhypertexte"/>
            <w:noProof/>
          </w:rPr>
          <w:t>4.2</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file</w:t>
        </w:r>
        <w:r w:rsidR="003A394A">
          <w:rPr>
            <w:noProof/>
          </w:rPr>
          <w:tab/>
        </w:r>
        <w:r w:rsidR="003A394A">
          <w:rPr>
            <w:noProof/>
          </w:rPr>
          <w:fldChar w:fldCharType="begin"/>
        </w:r>
        <w:r w:rsidR="003A394A">
          <w:rPr>
            <w:noProof/>
          </w:rPr>
          <w:instrText xml:space="preserve"> PAGEREF _Toc507488001 \h </w:instrText>
        </w:r>
        <w:r w:rsidR="003A394A">
          <w:rPr>
            <w:noProof/>
          </w:rPr>
        </w:r>
        <w:r w:rsidR="003A394A">
          <w:rPr>
            <w:noProof/>
          </w:rPr>
          <w:fldChar w:fldCharType="separate"/>
        </w:r>
        <w:r w:rsidR="009C5C33">
          <w:rPr>
            <w:noProof/>
          </w:rPr>
          <w:t>30</w:t>
        </w:r>
        <w:r w:rsidR="003A394A">
          <w:rPr>
            <w:noProof/>
          </w:rPr>
          <w:fldChar w:fldCharType="end"/>
        </w:r>
      </w:hyperlink>
    </w:p>
    <w:p w14:paraId="31D3A715" w14:textId="1F0F997C"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2" w:history="1">
        <w:r w:rsidR="003A394A" w:rsidRPr="00782E83">
          <w:rPr>
            <w:rStyle w:val="Lienhypertexte"/>
            <w:noProof/>
          </w:rPr>
          <w:t>4.2.1</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lists file format</w:t>
        </w:r>
        <w:r w:rsidR="003A394A">
          <w:rPr>
            <w:noProof/>
          </w:rPr>
          <w:tab/>
        </w:r>
        <w:r w:rsidR="003A394A">
          <w:rPr>
            <w:noProof/>
          </w:rPr>
          <w:fldChar w:fldCharType="begin"/>
        </w:r>
        <w:r w:rsidR="003A394A">
          <w:rPr>
            <w:noProof/>
          </w:rPr>
          <w:instrText xml:space="preserve"> PAGEREF _Toc507488002 \h </w:instrText>
        </w:r>
        <w:r w:rsidR="003A394A">
          <w:rPr>
            <w:noProof/>
          </w:rPr>
        </w:r>
        <w:r w:rsidR="003A394A">
          <w:rPr>
            <w:noProof/>
          </w:rPr>
          <w:fldChar w:fldCharType="separate"/>
        </w:r>
        <w:r w:rsidR="009C5C33">
          <w:rPr>
            <w:noProof/>
          </w:rPr>
          <w:t>31</w:t>
        </w:r>
        <w:r w:rsidR="003A394A">
          <w:rPr>
            <w:noProof/>
          </w:rPr>
          <w:fldChar w:fldCharType="end"/>
        </w:r>
      </w:hyperlink>
    </w:p>
    <w:p w14:paraId="1FBDAAD8" w14:textId="2C83FFC3"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3" w:history="1">
        <w:r w:rsidR="003A394A" w:rsidRPr="00782E83">
          <w:rPr>
            <w:rStyle w:val="Lienhypertexte"/>
            <w:noProof/>
          </w:rPr>
          <w:t>4.2.2</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File Manager dialog</w:t>
        </w:r>
        <w:r w:rsidR="003A394A">
          <w:rPr>
            <w:noProof/>
          </w:rPr>
          <w:tab/>
        </w:r>
        <w:r w:rsidR="003A394A">
          <w:rPr>
            <w:noProof/>
          </w:rPr>
          <w:fldChar w:fldCharType="begin"/>
        </w:r>
        <w:r w:rsidR="003A394A">
          <w:rPr>
            <w:noProof/>
          </w:rPr>
          <w:instrText xml:space="preserve"> PAGEREF _Toc507488003 \h </w:instrText>
        </w:r>
        <w:r w:rsidR="003A394A">
          <w:rPr>
            <w:noProof/>
          </w:rPr>
        </w:r>
        <w:r w:rsidR="003A394A">
          <w:rPr>
            <w:noProof/>
          </w:rPr>
          <w:fldChar w:fldCharType="separate"/>
        </w:r>
        <w:r w:rsidR="009C5C33">
          <w:rPr>
            <w:noProof/>
          </w:rPr>
          <w:t>32</w:t>
        </w:r>
        <w:r w:rsidR="003A394A">
          <w:rPr>
            <w:noProof/>
          </w:rPr>
          <w:fldChar w:fldCharType="end"/>
        </w:r>
      </w:hyperlink>
    </w:p>
    <w:p w14:paraId="4A4FEE9E" w14:textId="5CE289D5"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4" w:history="1">
        <w:r w:rsidR="003A394A" w:rsidRPr="00782E83">
          <w:rPr>
            <w:rStyle w:val="Lienhypertexte"/>
            <w:noProof/>
          </w:rPr>
          <w:t>4.2.3</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List Editor dialog</w:t>
        </w:r>
        <w:r w:rsidR="003A394A">
          <w:rPr>
            <w:noProof/>
          </w:rPr>
          <w:tab/>
        </w:r>
        <w:r w:rsidR="003A394A">
          <w:rPr>
            <w:noProof/>
          </w:rPr>
          <w:fldChar w:fldCharType="begin"/>
        </w:r>
        <w:r w:rsidR="003A394A">
          <w:rPr>
            <w:noProof/>
          </w:rPr>
          <w:instrText xml:space="preserve"> PAGEREF _Toc507488004 \h </w:instrText>
        </w:r>
        <w:r w:rsidR="003A394A">
          <w:rPr>
            <w:noProof/>
          </w:rPr>
        </w:r>
        <w:r w:rsidR="003A394A">
          <w:rPr>
            <w:noProof/>
          </w:rPr>
          <w:fldChar w:fldCharType="separate"/>
        </w:r>
        <w:r w:rsidR="009C5C33">
          <w:rPr>
            <w:noProof/>
          </w:rPr>
          <w:t>33</w:t>
        </w:r>
        <w:r w:rsidR="003A394A">
          <w:rPr>
            <w:noProof/>
          </w:rPr>
          <w:fldChar w:fldCharType="end"/>
        </w:r>
      </w:hyperlink>
    </w:p>
    <w:p w14:paraId="77820E8B" w14:textId="087E9FA2"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5" w:history="1">
        <w:r w:rsidR="003A394A" w:rsidRPr="00782E83">
          <w:rPr>
            <w:rStyle w:val="Lienhypertexte"/>
            <w:noProof/>
          </w:rPr>
          <w:t>4.2.4</w:t>
        </w:r>
        <w:r w:rsidR="003A394A">
          <w:rPr>
            <w:rFonts w:asciiTheme="minorHAnsi" w:eastAsiaTheme="minorEastAsia" w:hAnsiTheme="minorHAnsi" w:cstheme="minorBidi"/>
            <w:noProof/>
            <w:sz w:val="22"/>
            <w:szCs w:val="22"/>
            <w:lang w:eastAsia="en-CA"/>
          </w:rPr>
          <w:tab/>
        </w:r>
        <w:r w:rsidR="003A394A" w:rsidRPr="00782E83">
          <w:rPr>
            <w:rStyle w:val="Lienhypertexte"/>
            <w:noProof/>
          </w:rPr>
          <w:t>Location Generator dialog</w:t>
        </w:r>
        <w:r w:rsidR="003A394A">
          <w:rPr>
            <w:noProof/>
          </w:rPr>
          <w:tab/>
        </w:r>
        <w:r w:rsidR="003A394A">
          <w:rPr>
            <w:noProof/>
          </w:rPr>
          <w:fldChar w:fldCharType="begin"/>
        </w:r>
        <w:r w:rsidR="003A394A">
          <w:rPr>
            <w:noProof/>
          </w:rPr>
          <w:instrText xml:space="preserve"> PAGEREF _Toc507488005 \h </w:instrText>
        </w:r>
        <w:r w:rsidR="003A394A">
          <w:rPr>
            <w:noProof/>
          </w:rPr>
        </w:r>
        <w:r w:rsidR="003A394A">
          <w:rPr>
            <w:noProof/>
          </w:rPr>
          <w:fldChar w:fldCharType="separate"/>
        </w:r>
        <w:r w:rsidR="009C5C33">
          <w:rPr>
            <w:noProof/>
          </w:rPr>
          <w:t>34</w:t>
        </w:r>
        <w:r w:rsidR="003A394A">
          <w:rPr>
            <w:noProof/>
          </w:rPr>
          <w:fldChar w:fldCharType="end"/>
        </w:r>
      </w:hyperlink>
    </w:p>
    <w:p w14:paraId="5374E0F5" w14:textId="3D5806D8"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6" w:history="1">
        <w:r w:rsidR="003A394A" w:rsidRPr="00782E83">
          <w:rPr>
            <w:rStyle w:val="Lienhypertexte"/>
            <w:noProof/>
          </w:rPr>
          <w:t>4.2.5</w:t>
        </w:r>
        <w:r w:rsidR="003A394A">
          <w:rPr>
            <w:rFonts w:asciiTheme="minorHAnsi" w:eastAsiaTheme="minorEastAsia" w:hAnsiTheme="minorHAnsi" w:cstheme="minorBidi"/>
            <w:noProof/>
            <w:sz w:val="22"/>
            <w:szCs w:val="22"/>
            <w:lang w:eastAsia="en-CA"/>
          </w:rPr>
          <w:tab/>
        </w:r>
        <w:r w:rsidR="003A394A" w:rsidRPr="00782E83">
          <w:rPr>
            <w:rStyle w:val="Lienhypertexte"/>
            <w:noProof/>
          </w:rPr>
          <w:t>Number of points needed to obtain good mapping results</w:t>
        </w:r>
        <w:r w:rsidR="003A394A">
          <w:rPr>
            <w:noProof/>
          </w:rPr>
          <w:tab/>
        </w:r>
        <w:r w:rsidR="003A394A">
          <w:rPr>
            <w:noProof/>
          </w:rPr>
          <w:fldChar w:fldCharType="begin"/>
        </w:r>
        <w:r w:rsidR="003A394A">
          <w:rPr>
            <w:noProof/>
          </w:rPr>
          <w:instrText xml:space="preserve"> PAGEREF _Toc507488006 \h </w:instrText>
        </w:r>
        <w:r w:rsidR="003A394A">
          <w:rPr>
            <w:noProof/>
          </w:rPr>
        </w:r>
        <w:r w:rsidR="003A394A">
          <w:rPr>
            <w:noProof/>
          </w:rPr>
          <w:fldChar w:fldCharType="separate"/>
        </w:r>
        <w:r w:rsidR="009C5C33">
          <w:rPr>
            <w:noProof/>
          </w:rPr>
          <w:t>34</w:t>
        </w:r>
        <w:r w:rsidR="003A394A">
          <w:rPr>
            <w:noProof/>
          </w:rPr>
          <w:fldChar w:fldCharType="end"/>
        </w:r>
      </w:hyperlink>
    </w:p>
    <w:p w14:paraId="45E6F796" w14:textId="4DEB5E34"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7" w:history="1">
        <w:r w:rsidR="003A394A" w:rsidRPr="00782E83">
          <w:rPr>
            <w:rStyle w:val="Lienhypertexte"/>
            <w:bCs/>
            <w:noProof/>
          </w:rPr>
          <w:t>4.2.6</w:t>
        </w:r>
        <w:r w:rsidR="003A394A">
          <w:rPr>
            <w:rFonts w:asciiTheme="minorHAnsi" w:eastAsiaTheme="minorEastAsia" w:hAnsiTheme="minorHAnsi" w:cstheme="minorBidi"/>
            <w:noProof/>
            <w:sz w:val="22"/>
            <w:szCs w:val="22"/>
            <w:lang w:eastAsia="en-CA"/>
          </w:rPr>
          <w:tab/>
        </w:r>
        <w:r w:rsidR="003A394A" w:rsidRPr="00782E83">
          <w:rPr>
            <w:rStyle w:val="Lienhypertexte"/>
            <w:bCs/>
            <w:noProof/>
          </w:rPr>
          <w:t xml:space="preserve">Generate from a </w:t>
        </w:r>
        <w:r w:rsidR="003A394A" w:rsidRPr="00782E83">
          <w:rPr>
            <w:rStyle w:val="Lienhypertexte"/>
            <w:noProof/>
          </w:rPr>
          <w:t>weather</w:t>
        </w:r>
        <w:r w:rsidR="003A394A" w:rsidRPr="00782E83">
          <w:rPr>
            <w:rStyle w:val="Lienhypertexte"/>
            <w:bCs/>
            <w:noProof/>
          </w:rPr>
          <w:t xml:space="preserve"> database:</w:t>
        </w:r>
        <w:r w:rsidR="003A394A">
          <w:rPr>
            <w:noProof/>
          </w:rPr>
          <w:tab/>
        </w:r>
        <w:r w:rsidR="003A394A">
          <w:rPr>
            <w:noProof/>
          </w:rPr>
          <w:fldChar w:fldCharType="begin"/>
        </w:r>
        <w:r w:rsidR="003A394A">
          <w:rPr>
            <w:noProof/>
          </w:rPr>
          <w:instrText xml:space="preserve"> PAGEREF _Toc507488007 \h </w:instrText>
        </w:r>
        <w:r w:rsidR="003A394A">
          <w:rPr>
            <w:noProof/>
          </w:rPr>
        </w:r>
        <w:r w:rsidR="003A394A">
          <w:rPr>
            <w:noProof/>
          </w:rPr>
          <w:fldChar w:fldCharType="separate"/>
        </w:r>
        <w:r w:rsidR="009C5C33">
          <w:rPr>
            <w:noProof/>
          </w:rPr>
          <w:t>35</w:t>
        </w:r>
        <w:r w:rsidR="003A394A">
          <w:rPr>
            <w:noProof/>
          </w:rPr>
          <w:fldChar w:fldCharType="end"/>
        </w:r>
      </w:hyperlink>
    </w:p>
    <w:p w14:paraId="48B51480" w14:textId="16A6346F"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08" w:history="1">
        <w:r w:rsidR="003A394A" w:rsidRPr="00782E83">
          <w:rPr>
            <w:rStyle w:val="Lienhypertexte"/>
            <w:noProof/>
          </w:rPr>
          <w:t>4.2.7</w:t>
        </w:r>
        <w:r w:rsidR="003A394A">
          <w:rPr>
            <w:rFonts w:asciiTheme="minorHAnsi" w:eastAsiaTheme="minorEastAsia" w:hAnsiTheme="minorHAnsi" w:cstheme="minorBidi"/>
            <w:noProof/>
            <w:sz w:val="22"/>
            <w:szCs w:val="22"/>
            <w:lang w:eastAsia="en-CA"/>
          </w:rPr>
          <w:tab/>
        </w:r>
        <w:r w:rsidR="003A394A" w:rsidRPr="00782E83">
          <w:rPr>
            <w:rStyle w:val="Lienhypertexte"/>
            <w:noProof/>
          </w:rPr>
          <w:t>Creating a location list outside of BioSIM</w:t>
        </w:r>
        <w:r w:rsidR="003A394A">
          <w:rPr>
            <w:noProof/>
          </w:rPr>
          <w:tab/>
        </w:r>
        <w:r w:rsidR="003A394A">
          <w:rPr>
            <w:noProof/>
          </w:rPr>
          <w:fldChar w:fldCharType="begin"/>
        </w:r>
        <w:r w:rsidR="003A394A">
          <w:rPr>
            <w:noProof/>
          </w:rPr>
          <w:instrText xml:space="preserve"> PAGEREF _Toc507488008 \h </w:instrText>
        </w:r>
        <w:r w:rsidR="003A394A">
          <w:rPr>
            <w:noProof/>
          </w:rPr>
        </w:r>
        <w:r w:rsidR="003A394A">
          <w:rPr>
            <w:noProof/>
          </w:rPr>
          <w:fldChar w:fldCharType="separate"/>
        </w:r>
        <w:r w:rsidR="009C5C33">
          <w:rPr>
            <w:noProof/>
          </w:rPr>
          <w:t>36</w:t>
        </w:r>
        <w:r w:rsidR="003A394A">
          <w:rPr>
            <w:noProof/>
          </w:rPr>
          <w:fldChar w:fldCharType="end"/>
        </w:r>
      </w:hyperlink>
    </w:p>
    <w:p w14:paraId="65E058A0" w14:textId="1C4DD15E"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09" w:history="1">
        <w:r w:rsidR="003A394A" w:rsidRPr="00782E83">
          <w:rPr>
            <w:rStyle w:val="Lienhypertexte"/>
            <w:noProof/>
          </w:rPr>
          <w:t>4.3</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input file</w:t>
        </w:r>
        <w:r w:rsidR="003A394A">
          <w:rPr>
            <w:noProof/>
          </w:rPr>
          <w:tab/>
        </w:r>
        <w:r w:rsidR="003A394A">
          <w:rPr>
            <w:noProof/>
          </w:rPr>
          <w:fldChar w:fldCharType="begin"/>
        </w:r>
        <w:r w:rsidR="003A394A">
          <w:rPr>
            <w:noProof/>
          </w:rPr>
          <w:instrText xml:space="preserve"> PAGEREF _Toc507488009 \h </w:instrText>
        </w:r>
        <w:r w:rsidR="003A394A">
          <w:rPr>
            <w:noProof/>
          </w:rPr>
        </w:r>
        <w:r w:rsidR="003A394A">
          <w:rPr>
            <w:noProof/>
          </w:rPr>
          <w:fldChar w:fldCharType="separate"/>
        </w:r>
        <w:r w:rsidR="009C5C33">
          <w:rPr>
            <w:noProof/>
          </w:rPr>
          <w:t>37</w:t>
        </w:r>
        <w:r w:rsidR="003A394A">
          <w:rPr>
            <w:noProof/>
          </w:rPr>
          <w:fldChar w:fldCharType="end"/>
        </w:r>
      </w:hyperlink>
    </w:p>
    <w:p w14:paraId="6AB4E211" w14:textId="08E277E3"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0" w:history="1">
        <w:r w:rsidR="003A394A" w:rsidRPr="00782E83">
          <w:rPr>
            <w:rStyle w:val="Lienhypertexte"/>
            <w:noProof/>
          </w:rPr>
          <w:t>4.3.1</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Input File Manager</w:t>
        </w:r>
        <w:r w:rsidR="003A394A">
          <w:rPr>
            <w:noProof/>
          </w:rPr>
          <w:tab/>
        </w:r>
        <w:r w:rsidR="003A394A">
          <w:rPr>
            <w:noProof/>
          </w:rPr>
          <w:fldChar w:fldCharType="begin"/>
        </w:r>
        <w:r w:rsidR="003A394A">
          <w:rPr>
            <w:noProof/>
          </w:rPr>
          <w:instrText xml:space="preserve"> PAGEREF _Toc507488010 \h </w:instrText>
        </w:r>
        <w:r w:rsidR="003A394A">
          <w:rPr>
            <w:noProof/>
          </w:rPr>
        </w:r>
        <w:r w:rsidR="003A394A">
          <w:rPr>
            <w:noProof/>
          </w:rPr>
          <w:fldChar w:fldCharType="separate"/>
        </w:r>
        <w:r w:rsidR="009C5C33">
          <w:rPr>
            <w:noProof/>
          </w:rPr>
          <w:t>37</w:t>
        </w:r>
        <w:r w:rsidR="003A394A">
          <w:rPr>
            <w:noProof/>
          </w:rPr>
          <w:fldChar w:fldCharType="end"/>
        </w:r>
      </w:hyperlink>
    </w:p>
    <w:p w14:paraId="38518E41" w14:textId="61FA76D2"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1" w:history="1">
        <w:r w:rsidR="003A394A" w:rsidRPr="00782E83">
          <w:rPr>
            <w:rStyle w:val="Lienhypertexte"/>
            <w:noProof/>
          </w:rPr>
          <w:t>4.3.2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Generator (WG) Parameters dialog</w:t>
        </w:r>
        <w:r w:rsidR="003A394A">
          <w:rPr>
            <w:noProof/>
          </w:rPr>
          <w:tab/>
        </w:r>
        <w:r w:rsidR="003A394A">
          <w:rPr>
            <w:noProof/>
          </w:rPr>
          <w:fldChar w:fldCharType="begin"/>
        </w:r>
        <w:r w:rsidR="003A394A">
          <w:rPr>
            <w:noProof/>
          </w:rPr>
          <w:instrText xml:space="preserve"> PAGEREF _Toc507488011 \h </w:instrText>
        </w:r>
        <w:r w:rsidR="003A394A">
          <w:rPr>
            <w:noProof/>
          </w:rPr>
        </w:r>
        <w:r w:rsidR="003A394A">
          <w:rPr>
            <w:noProof/>
          </w:rPr>
          <w:fldChar w:fldCharType="separate"/>
        </w:r>
        <w:r w:rsidR="009C5C33">
          <w:rPr>
            <w:noProof/>
          </w:rPr>
          <w:t>38</w:t>
        </w:r>
        <w:r w:rsidR="003A394A">
          <w:rPr>
            <w:noProof/>
          </w:rPr>
          <w:fldChar w:fldCharType="end"/>
        </w:r>
      </w:hyperlink>
    </w:p>
    <w:p w14:paraId="2BCB128E" w14:textId="717D983E" w:rsidR="003A394A" w:rsidRDefault="000437D2">
      <w:pPr>
        <w:pStyle w:val="TM1"/>
        <w:rPr>
          <w:rFonts w:asciiTheme="minorHAnsi" w:eastAsiaTheme="minorEastAsia" w:hAnsiTheme="minorHAnsi" w:cstheme="minorBidi"/>
          <w:b w:val="0"/>
          <w:noProof/>
          <w:sz w:val="22"/>
          <w:szCs w:val="22"/>
          <w:lang w:eastAsia="en-CA"/>
        </w:rPr>
      </w:pPr>
      <w:hyperlink w:anchor="_Toc507488012" w:history="1">
        <w:r w:rsidR="003A394A" w:rsidRPr="00782E83">
          <w:rPr>
            <w:rStyle w:val="Lienhypertexte"/>
            <w:noProof/>
          </w:rPr>
          <w:t>5</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Model Execution</w:t>
        </w:r>
        <w:r w:rsidR="003A394A">
          <w:rPr>
            <w:noProof/>
          </w:rPr>
          <w:tab/>
        </w:r>
        <w:r w:rsidR="003A394A">
          <w:rPr>
            <w:noProof/>
          </w:rPr>
          <w:fldChar w:fldCharType="begin"/>
        </w:r>
        <w:r w:rsidR="003A394A">
          <w:rPr>
            <w:noProof/>
          </w:rPr>
          <w:instrText xml:space="preserve"> PAGEREF _Toc507488012 \h </w:instrText>
        </w:r>
        <w:r w:rsidR="003A394A">
          <w:rPr>
            <w:noProof/>
          </w:rPr>
        </w:r>
        <w:r w:rsidR="003A394A">
          <w:rPr>
            <w:noProof/>
          </w:rPr>
          <w:fldChar w:fldCharType="separate"/>
        </w:r>
        <w:r w:rsidR="009C5C33">
          <w:rPr>
            <w:noProof/>
          </w:rPr>
          <w:t>39</w:t>
        </w:r>
        <w:r w:rsidR="003A394A">
          <w:rPr>
            <w:noProof/>
          </w:rPr>
          <w:fldChar w:fldCharType="end"/>
        </w:r>
      </w:hyperlink>
    </w:p>
    <w:p w14:paraId="28939B3E" w14:textId="798E5F4E"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3" w:history="1">
        <w:r w:rsidR="003A394A" w:rsidRPr="00782E83">
          <w:rPr>
            <w:rStyle w:val="Lienhypertexte"/>
            <w:noProof/>
          </w:rPr>
          <w:t>5.1</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Input File Manager</w:t>
        </w:r>
        <w:r w:rsidR="003A394A">
          <w:rPr>
            <w:noProof/>
          </w:rPr>
          <w:tab/>
        </w:r>
        <w:r w:rsidR="003A394A">
          <w:rPr>
            <w:noProof/>
          </w:rPr>
          <w:fldChar w:fldCharType="begin"/>
        </w:r>
        <w:r w:rsidR="003A394A">
          <w:rPr>
            <w:noProof/>
          </w:rPr>
          <w:instrText xml:space="preserve"> PAGEREF _Toc507488013 \h </w:instrText>
        </w:r>
        <w:r w:rsidR="003A394A">
          <w:rPr>
            <w:noProof/>
          </w:rPr>
        </w:r>
        <w:r w:rsidR="003A394A">
          <w:rPr>
            <w:noProof/>
          </w:rPr>
          <w:fldChar w:fldCharType="separate"/>
        </w:r>
        <w:r w:rsidR="009C5C33">
          <w:rPr>
            <w:noProof/>
          </w:rPr>
          <w:t>40</w:t>
        </w:r>
        <w:r w:rsidR="003A394A">
          <w:rPr>
            <w:noProof/>
          </w:rPr>
          <w:fldChar w:fldCharType="end"/>
        </w:r>
      </w:hyperlink>
    </w:p>
    <w:p w14:paraId="41B76234" w14:textId="07707190"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4" w:history="1">
        <w:r w:rsidR="003A394A" w:rsidRPr="00782E83">
          <w:rPr>
            <w:rStyle w:val="Lienhypertexte"/>
            <w:noProof/>
          </w:rPr>
          <w:t>5.1.1</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Input File Manager</w:t>
        </w:r>
        <w:r w:rsidR="003A394A">
          <w:rPr>
            <w:noProof/>
          </w:rPr>
          <w:tab/>
        </w:r>
        <w:r w:rsidR="003A394A">
          <w:rPr>
            <w:noProof/>
          </w:rPr>
          <w:fldChar w:fldCharType="begin"/>
        </w:r>
        <w:r w:rsidR="003A394A">
          <w:rPr>
            <w:noProof/>
          </w:rPr>
          <w:instrText xml:space="preserve"> PAGEREF _Toc507488014 \h </w:instrText>
        </w:r>
        <w:r w:rsidR="003A394A">
          <w:rPr>
            <w:noProof/>
          </w:rPr>
        </w:r>
        <w:r w:rsidR="003A394A">
          <w:rPr>
            <w:noProof/>
          </w:rPr>
          <w:fldChar w:fldCharType="separate"/>
        </w:r>
        <w:r w:rsidR="009C5C33">
          <w:rPr>
            <w:noProof/>
          </w:rPr>
          <w:t>40</w:t>
        </w:r>
        <w:r w:rsidR="003A394A">
          <w:rPr>
            <w:noProof/>
          </w:rPr>
          <w:fldChar w:fldCharType="end"/>
        </w:r>
      </w:hyperlink>
    </w:p>
    <w:p w14:paraId="333F4613" w14:textId="34AE144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15" w:history="1">
        <w:r w:rsidR="003A394A" w:rsidRPr="00782E83">
          <w:rPr>
            <w:rStyle w:val="Lienhypertexte"/>
            <w:noProof/>
          </w:rPr>
          <w:t>5.1.2</w:t>
        </w:r>
        <w:r w:rsidR="003A394A">
          <w:rPr>
            <w:rFonts w:asciiTheme="minorHAnsi" w:eastAsiaTheme="minorEastAsia" w:hAnsiTheme="minorHAnsi" w:cstheme="minorBidi"/>
            <w:noProof/>
            <w:sz w:val="22"/>
            <w:szCs w:val="22"/>
            <w:lang w:eastAsia="en-CA"/>
          </w:rPr>
          <w:tab/>
        </w:r>
        <w:r w:rsidR="003A394A" w:rsidRPr="00782E83">
          <w:rPr>
            <w:rStyle w:val="Lienhypertexte"/>
            <w:noProof/>
          </w:rPr>
          <w:t>Model specific interface dialog</w:t>
        </w:r>
        <w:r w:rsidR="003A394A">
          <w:rPr>
            <w:noProof/>
          </w:rPr>
          <w:tab/>
        </w:r>
        <w:r w:rsidR="003A394A">
          <w:rPr>
            <w:noProof/>
          </w:rPr>
          <w:fldChar w:fldCharType="begin"/>
        </w:r>
        <w:r w:rsidR="003A394A">
          <w:rPr>
            <w:noProof/>
          </w:rPr>
          <w:instrText xml:space="preserve"> PAGEREF _Toc507488015 \h </w:instrText>
        </w:r>
        <w:r w:rsidR="003A394A">
          <w:rPr>
            <w:noProof/>
          </w:rPr>
        </w:r>
        <w:r w:rsidR="003A394A">
          <w:rPr>
            <w:noProof/>
          </w:rPr>
          <w:fldChar w:fldCharType="separate"/>
        </w:r>
        <w:r w:rsidR="009C5C33">
          <w:rPr>
            <w:noProof/>
          </w:rPr>
          <w:t>41</w:t>
        </w:r>
        <w:r w:rsidR="003A394A">
          <w:rPr>
            <w:noProof/>
          </w:rPr>
          <w:fldChar w:fldCharType="end"/>
        </w:r>
      </w:hyperlink>
    </w:p>
    <w:p w14:paraId="1D7010EF" w14:textId="36917BE1"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6" w:history="1">
        <w:r w:rsidR="003A394A" w:rsidRPr="00782E83">
          <w:rPr>
            <w:rStyle w:val="Lienhypertexte"/>
            <w:noProof/>
          </w:rPr>
          <w:t>5.2</w:t>
        </w:r>
        <w:r w:rsidR="003A394A">
          <w:rPr>
            <w:rFonts w:asciiTheme="minorHAnsi" w:eastAsiaTheme="minorEastAsia" w:hAnsiTheme="minorHAnsi" w:cstheme="minorBidi"/>
            <w:noProof/>
            <w:sz w:val="22"/>
            <w:szCs w:val="22"/>
            <w:lang w:eastAsia="en-CA"/>
          </w:rPr>
          <w:tab/>
        </w:r>
        <w:r w:rsidR="003A394A" w:rsidRPr="00782E83">
          <w:rPr>
            <w:rStyle w:val="Lienhypertexte"/>
            <w:noProof/>
          </w:rPr>
          <w:t>Parameter Variation dialog</w:t>
        </w:r>
        <w:r w:rsidR="003A394A">
          <w:rPr>
            <w:noProof/>
          </w:rPr>
          <w:tab/>
        </w:r>
        <w:r w:rsidR="003A394A">
          <w:rPr>
            <w:noProof/>
          </w:rPr>
          <w:fldChar w:fldCharType="begin"/>
        </w:r>
        <w:r w:rsidR="003A394A">
          <w:rPr>
            <w:noProof/>
          </w:rPr>
          <w:instrText xml:space="preserve"> PAGEREF _Toc507488016 \h </w:instrText>
        </w:r>
        <w:r w:rsidR="003A394A">
          <w:rPr>
            <w:noProof/>
          </w:rPr>
        </w:r>
        <w:r w:rsidR="003A394A">
          <w:rPr>
            <w:noProof/>
          </w:rPr>
          <w:fldChar w:fldCharType="separate"/>
        </w:r>
        <w:r w:rsidR="009C5C33">
          <w:rPr>
            <w:noProof/>
          </w:rPr>
          <w:t>41</w:t>
        </w:r>
        <w:r w:rsidR="003A394A">
          <w:rPr>
            <w:noProof/>
          </w:rPr>
          <w:fldChar w:fldCharType="end"/>
        </w:r>
      </w:hyperlink>
    </w:p>
    <w:p w14:paraId="6F4665FB" w14:textId="664F2575" w:rsidR="003A394A" w:rsidRDefault="000437D2">
      <w:pPr>
        <w:pStyle w:val="TM1"/>
        <w:rPr>
          <w:rFonts w:asciiTheme="minorHAnsi" w:eastAsiaTheme="minorEastAsia" w:hAnsiTheme="minorHAnsi" w:cstheme="minorBidi"/>
          <w:b w:val="0"/>
          <w:noProof/>
          <w:sz w:val="22"/>
          <w:szCs w:val="22"/>
          <w:lang w:eastAsia="en-CA"/>
        </w:rPr>
      </w:pPr>
      <w:hyperlink w:anchor="_Toc507488017" w:history="1">
        <w:r w:rsidR="003A394A" w:rsidRPr="00782E83">
          <w:rPr>
            <w:rStyle w:val="Lienhypertexte"/>
            <w:noProof/>
          </w:rPr>
          <w:t>6</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Defining Analyses</w:t>
        </w:r>
        <w:r w:rsidR="003A394A">
          <w:rPr>
            <w:noProof/>
          </w:rPr>
          <w:tab/>
        </w:r>
        <w:r w:rsidR="003A394A">
          <w:rPr>
            <w:noProof/>
          </w:rPr>
          <w:fldChar w:fldCharType="begin"/>
        </w:r>
        <w:r w:rsidR="003A394A">
          <w:rPr>
            <w:noProof/>
          </w:rPr>
          <w:instrText xml:space="preserve"> PAGEREF _Toc507488017 \h </w:instrText>
        </w:r>
        <w:r w:rsidR="003A394A">
          <w:rPr>
            <w:noProof/>
          </w:rPr>
        </w:r>
        <w:r w:rsidR="003A394A">
          <w:rPr>
            <w:noProof/>
          </w:rPr>
          <w:fldChar w:fldCharType="separate"/>
        </w:r>
        <w:r w:rsidR="009C5C33">
          <w:rPr>
            <w:noProof/>
          </w:rPr>
          <w:t>42</w:t>
        </w:r>
        <w:r w:rsidR="003A394A">
          <w:rPr>
            <w:noProof/>
          </w:rPr>
          <w:fldChar w:fldCharType="end"/>
        </w:r>
      </w:hyperlink>
    </w:p>
    <w:p w14:paraId="7AC3411F" w14:textId="586C02E0"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8" w:history="1">
        <w:r w:rsidR="003A394A" w:rsidRPr="00782E83">
          <w:rPr>
            <w:rStyle w:val="Lienhypertexte"/>
            <w:noProof/>
          </w:rPr>
          <w:t>6.1</w:t>
        </w:r>
        <w:r w:rsidR="003A394A">
          <w:rPr>
            <w:rFonts w:asciiTheme="minorHAnsi" w:eastAsiaTheme="minorEastAsia" w:hAnsiTheme="minorHAnsi" w:cstheme="minorBidi"/>
            <w:noProof/>
            <w:sz w:val="22"/>
            <w:szCs w:val="22"/>
            <w:lang w:eastAsia="en-CA"/>
          </w:rPr>
          <w:tab/>
        </w:r>
        <w:r w:rsidR="003A394A" w:rsidRPr="00782E83">
          <w:rPr>
            <w:rStyle w:val="Lienhypertexte"/>
            <w:noProof/>
          </w:rPr>
          <w:t>General tab</w:t>
        </w:r>
        <w:r w:rsidR="003A394A">
          <w:rPr>
            <w:noProof/>
          </w:rPr>
          <w:tab/>
        </w:r>
        <w:r w:rsidR="003A394A">
          <w:rPr>
            <w:noProof/>
          </w:rPr>
          <w:fldChar w:fldCharType="begin"/>
        </w:r>
        <w:r w:rsidR="003A394A">
          <w:rPr>
            <w:noProof/>
          </w:rPr>
          <w:instrText xml:space="preserve"> PAGEREF _Toc507488018 \h </w:instrText>
        </w:r>
        <w:r w:rsidR="003A394A">
          <w:rPr>
            <w:noProof/>
          </w:rPr>
        </w:r>
        <w:r w:rsidR="003A394A">
          <w:rPr>
            <w:noProof/>
          </w:rPr>
          <w:fldChar w:fldCharType="separate"/>
        </w:r>
        <w:r w:rsidR="009C5C33">
          <w:rPr>
            <w:noProof/>
          </w:rPr>
          <w:t>42</w:t>
        </w:r>
        <w:r w:rsidR="003A394A">
          <w:rPr>
            <w:noProof/>
          </w:rPr>
          <w:fldChar w:fldCharType="end"/>
        </w:r>
      </w:hyperlink>
    </w:p>
    <w:p w14:paraId="2FA634AE" w14:textId="0AAD9788"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19" w:history="1">
        <w:r w:rsidR="003A394A" w:rsidRPr="00782E83">
          <w:rPr>
            <w:rStyle w:val="Lienhypertexte"/>
            <w:noProof/>
          </w:rPr>
          <w:t>6.2</w:t>
        </w:r>
        <w:r w:rsidR="003A394A">
          <w:rPr>
            <w:rFonts w:asciiTheme="minorHAnsi" w:eastAsiaTheme="minorEastAsia" w:hAnsiTheme="minorHAnsi" w:cstheme="minorBidi"/>
            <w:noProof/>
            <w:sz w:val="22"/>
            <w:szCs w:val="22"/>
            <w:lang w:eastAsia="en-CA"/>
          </w:rPr>
          <w:tab/>
        </w:r>
        <w:r w:rsidR="003A394A" w:rsidRPr="00782E83">
          <w:rPr>
            <w:rStyle w:val="Lienhypertexte"/>
            <w:noProof/>
          </w:rPr>
          <w:t>Where tab</w:t>
        </w:r>
        <w:r w:rsidR="003A394A">
          <w:rPr>
            <w:noProof/>
          </w:rPr>
          <w:tab/>
        </w:r>
        <w:r w:rsidR="003A394A">
          <w:rPr>
            <w:noProof/>
          </w:rPr>
          <w:fldChar w:fldCharType="begin"/>
        </w:r>
        <w:r w:rsidR="003A394A">
          <w:rPr>
            <w:noProof/>
          </w:rPr>
          <w:instrText xml:space="preserve"> PAGEREF _Toc507488019 \h </w:instrText>
        </w:r>
        <w:r w:rsidR="003A394A">
          <w:rPr>
            <w:noProof/>
          </w:rPr>
        </w:r>
        <w:r w:rsidR="003A394A">
          <w:rPr>
            <w:noProof/>
          </w:rPr>
          <w:fldChar w:fldCharType="separate"/>
        </w:r>
        <w:r w:rsidR="009C5C33">
          <w:rPr>
            <w:noProof/>
          </w:rPr>
          <w:t>43</w:t>
        </w:r>
        <w:r w:rsidR="003A394A">
          <w:rPr>
            <w:noProof/>
          </w:rPr>
          <w:fldChar w:fldCharType="end"/>
        </w:r>
      </w:hyperlink>
    </w:p>
    <w:p w14:paraId="163FB8C7" w14:textId="11F48E28"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0" w:history="1">
        <w:r w:rsidR="003A394A" w:rsidRPr="00782E83">
          <w:rPr>
            <w:rStyle w:val="Lienhypertexte"/>
            <w:noProof/>
          </w:rPr>
          <w:t>6.3</w:t>
        </w:r>
        <w:r w:rsidR="003A394A">
          <w:rPr>
            <w:rFonts w:asciiTheme="minorHAnsi" w:eastAsiaTheme="minorEastAsia" w:hAnsiTheme="minorHAnsi" w:cstheme="minorBidi"/>
            <w:noProof/>
            <w:sz w:val="22"/>
            <w:szCs w:val="22"/>
            <w:lang w:eastAsia="en-CA"/>
          </w:rPr>
          <w:tab/>
        </w:r>
        <w:r w:rsidR="003A394A" w:rsidRPr="00782E83">
          <w:rPr>
            <w:rStyle w:val="Lienhypertexte"/>
            <w:noProof/>
          </w:rPr>
          <w:t>When tab</w:t>
        </w:r>
        <w:r w:rsidR="003A394A">
          <w:rPr>
            <w:noProof/>
          </w:rPr>
          <w:tab/>
        </w:r>
        <w:r w:rsidR="003A394A">
          <w:rPr>
            <w:noProof/>
          </w:rPr>
          <w:fldChar w:fldCharType="begin"/>
        </w:r>
        <w:r w:rsidR="003A394A">
          <w:rPr>
            <w:noProof/>
          </w:rPr>
          <w:instrText xml:space="preserve"> PAGEREF _Toc507488020 \h </w:instrText>
        </w:r>
        <w:r w:rsidR="003A394A">
          <w:rPr>
            <w:noProof/>
          </w:rPr>
        </w:r>
        <w:r w:rsidR="003A394A">
          <w:rPr>
            <w:noProof/>
          </w:rPr>
          <w:fldChar w:fldCharType="separate"/>
        </w:r>
        <w:r w:rsidR="009C5C33">
          <w:rPr>
            <w:noProof/>
          </w:rPr>
          <w:t>43</w:t>
        </w:r>
        <w:r w:rsidR="003A394A">
          <w:rPr>
            <w:noProof/>
          </w:rPr>
          <w:fldChar w:fldCharType="end"/>
        </w:r>
      </w:hyperlink>
    </w:p>
    <w:p w14:paraId="25A05B4C" w14:textId="51A6E92C"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1" w:history="1">
        <w:r w:rsidR="003A394A" w:rsidRPr="00782E83">
          <w:rPr>
            <w:rStyle w:val="Lienhypertexte"/>
            <w:noProof/>
          </w:rPr>
          <w:t>6.4</w:t>
        </w:r>
        <w:r w:rsidR="003A394A">
          <w:rPr>
            <w:rFonts w:asciiTheme="minorHAnsi" w:eastAsiaTheme="minorEastAsia" w:hAnsiTheme="minorHAnsi" w:cstheme="minorBidi"/>
            <w:noProof/>
            <w:sz w:val="22"/>
            <w:szCs w:val="22"/>
            <w:lang w:eastAsia="en-CA"/>
          </w:rPr>
          <w:tab/>
        </w:r>
        <w:r w:rsidR="003A394A" w:rsidRPr="00782E83">
          <w:rPr>
            <w:rStyle w:val="Lienhypertexte"/>
            <w:noProof/>
          </w:rPr>
          <w:t>What tab</w:t>
        </w:r>
        <w:r w:rsidR="003A394A">
          <w:rPr>
            <w:noProof/>
          </w:rPr>
          <w:tab/>
        </w:r>
        <w:r w:rsidR="003A394A">
          <w:rPr>
            <w:noProof/>
          </w:rPr>
          <w:fldChar w:fldCharType="begin"/>
        </w:r>
        <w:r w:rsidR="003A394A">
          <w:rPr>
            <w:noProof/>
          </w:rPr>
          <w:instrText xml:space="preserve"> PAGEREF _Toc507488021 \h </w:instrText>
        </w:r>
        <w:r w:rsidR="003A394A">
          <w:rPr>
            <w:noProof/>
          </w:rPr>
        </w:r>
        <w:r w:rsidR="003A394A">
          <w:rPr>
            <w:noProof/>
          </w:rPr>
          <w:fldChar w:fldCharType="separate"/>
        </w:r>
        <w:r w:rsidR="009C5C33">
          <w:rPr>
            <w:noProof/>
          </w:rPr>
          <w:t>44</w:t>
        </w:r>
        <w:r w:rsidR="003A394A">
          <w:rPr>
            <w:noProof/>
          </w:rPr>
          <w:fldChar w:fldCharType="end"/>
        </w:r>
      </w:hyperlink>
    </w:p>
    <w:p w14:paraId="13DB4482" w14:textId="7F6B0176"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2" w:history="1">
        <w:r w:rsidR="003A394A" w:rsidRPr="00782E83">
          <w:rPr>
            <w:rStyle w:val="Lienhypertexte"/>
            <w:noProof/>
          </w:rPr>
          <w:t>6.5</w:t>
        </w:r>
        <w:r w:rsidR="003A394A">
          <w:rPr>
            <w:rFonts w:asciiTheme="minorHAnsi" w:eastAsiaTheme="minorEastAsia" w:hAnsiTheme="minorHAnsi" w:cstheme="minorBidi"/>
            <w:noProof/>
            <w:sz w:val="22"/>
            <w:szCs w:val="22"/>
            <w:lang w:eastAsia="en-CA"/>
          </w:rPr>
          <w:tab/>
        </w:r>
        <w:r w:rsidR="003A394A" w:rsidRPr="00782E83">
          <w:rPr>
            <w:rStyle w:val="Lienhypertexte"/>
            <w:noProof/>
          </w:rPr>
          <w:t>Which tab</w:t>
        </w:r>
        <w:r w:rsidR="003A394A">
          <w:rPr>
            <w:noProof/>
          </w:rPr>
          <w:tab/>
        </w:r>
        <w:r w:rsidR="003A394A">
          <w:rPr>
            <w:noProof/>
          </w:rPr>
          <w:fldChar w:fldCharType="begin"/>
        </w:r>
        <w:r w:rsidR="003A394A">
          <w:rPr>
            <w:noProof/>
          </w:rPr>
          <w:instrText xml:space="preserve"> PAGEREF _Toc507488022 \h </w:instrText>
        </w:r>
        <w:r w:rsidR="003A394A">
          <w:rPr>
            <w:noProof/>
          </w:rPr>
        </w:r>
        <w:r w:rsidR="003A394A">
          <w:rPr>
            <w:noProof/>
          </w:rPr>
          <w:fldChar w:fldCharType="separate"/>
        </w:r>
        <w:r w:rsidR="009C5C33">
          <w:rPr>
            <w:noProof/>
          </w:rPr>
          <w:t>44</w:t>
        </w:r>
        <w:r w:rsidR="003A394A">
          <w:rPr>
            <w:noProof/>
          </w:rPr>
          <w:fldChar w:fldCharType="end"/>
        </w:r>
      </w:hyperlink>
    </w:p>
    <w:p w14:paraId="5DDFF728" w14:textId="4C4927C9"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3" w:history="1">
        <w:r w:rsidR="003A394A" w:rsidRPr="00782E83">
          <w:rPr>
            <w:rStyle w:val="Lienhypertexte"/>
            <w:noProof/>
          </w:rPr>
          <w:t>6.6</w:t>
        </w:r>
        <w:r w:rsidR="003A394A">
          <w:rPr>
            <w:rFonts w:asciiTheme="minorHAnsi" w:eastAsiaTheme="minorEastAsia" w:hAnsiTheme="minorHAnsi" w:cstheme="minorBidi"/>
            <w:noProof/>
            <w:sz w:val="22"/>
            <w:szCs w:val="22"/>
            <w:lang w:eastAsia="en-CA"/>
          </w:rPr>
          <w:tab/>
        </w:r>
        <w:r w:rsidR="003A394A" w:rsidRPr="00782E83">
          <w:rPr>
            <w:rStyle w:val="Lienhypertexte"/>
            <w:noProof/>
          </w:rPr>
          <w:t>How tab</w:t>
        </w:r>
        <w:r w:rsidR="003A394A">
          <w:rPr>
            <w:noProof/>
          </w:rPr>
          <w:tab/>
        </w:r>
        <w:r w:rsidR="003A394A">
          <w:rPr>
            <w:noProof/>
          </w:rPr>
          <w:fldChar w:fldCharType="begin"/>
        </w:r>
        <w:r w:rsidR="003A394A">
          <w:rPr>
            <w:noProof/>
          </w:rPr>
          <w:instrText xml:space="preserve"> PAGEREF _Toc507488023 \h </w:instrText>
        </w:r>
        <w:r w:rsidR="003A394A">
          <w:rPr>
            <w:noProof/>
          </w:rPr>
        </w:r>
        <w:r w:rsidR="003A394A">
          <w:rPr>
            <w:noProof/>
          </w:rPr>
          <w:fldChar w:fldCharType="separate"/>
        </w:r>
        <w:r w:rsidR="009C5C33">
          <w:rPr>
            <w:noProof/>
          </w:rPr>
          <w:t>45</w:t>
        </w:r>
        <w:r w:rsidR="003A394A">
          <w:rPr>
            <w:noProof/>
          </w:rPr>
          <w:fldChar w:fldCharType="end"/>
        </w:r>
      </w:hyperlink>
    </w:p>
    <w:p w14:paraId="7419A1C1" w14:textId="5D21C615" w:rsidR="003A394A" w:rsidRDefault="000437D2">
      <w:pPr>
        <w:pStyle w:val="TM1"/>
        <w:rPr>
          <w:rFonts w:asciiTheme="minorHAnsi" w:eastAsiaTheme="minorEastAsia" w:hAnsiTheme="minorHAnsi" w:cstheme="minorBidi"/>
          <w:b w:val="0"/>
          <w:noProof/>
          <w:sz w:val="22"/>
          <w:szCs w:val="22"/>
          <w:lang w:eastAsia="en-CA"/>
        </w:rPr>
      </w:pPr>
      <w:hyperlink w:anchor="_Toc507488024" w:history="1">
        <w:r w:rsidR="003A394A" w:rsidRPr="00782E83">
          <w:rPr>
            <w:rStyle w:val="Lienhypertexte"/>
            <w:noProof/>
          </w:rPr>
          <w:t>7</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Generating maps (spatial interpolation)</w:t>
        </w:r>
        <w:r w:rsidR="003A394A">
          <w:rPr>
            <w:noProof/>
          </w:rPr>
          <w:tab/>
        </w:r>
        <w:r w:rsidR="003A394A">
          <w:rPr>
            <w:noProof/>
          </w:rPr>
          <w:fldChar w:fldCharType="begin"/>
        </w:r>
        <w:r w:rsidR="003A394A">
          <w:rPr>
            <w:noProof/>
          </w:rPr>
          <w:instrText xml:space="preserve"> PAGEREF _Toc507488024 \h </w:instrText>
        </w:r>
        <w:r w:rsidR="003A394A">
          <w:rPr>
            <w:noProof/>
          </w:rPr>
        </w:r>
        <w:r w:rsidR="003A394A">
          <w:rPr>
            <w:noProof/>
          </w:rPr>
          <w:fldChar w:fldCharType="separate"/>
        </w:r>
        <w:r w:rsidR="009C5C33">
          <w:rPr>
            <w:noProof/>
          </w:rPr>
          <w:t>47</w:t>
        </w:r>
        <w:r w:rsidR="003A394A">
          <w:rPr>
            <w:noProof/>
          </w:rPr>
          <w:fldChar w:fldCharType="end"/>
        </w:r>
      </w:hyperlink>
    </w:p>
    <w:p w14:paraId="165F5C5B" w14:textId="184A0878"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5" w:history="1">
        <w:r w:rsidR="003A394A" w:rsidRPr="00782E83">
          <w:rPr>
            <w:rStyle w:val="Lienhypertexte"/>
            <w:noProof/>
          </w:rPr>
          <w:t>7.1</w:t>
        </w:r>
        <w:r w:rsidR="003A394A">
          <w:rPr>
            <w:rFonts w:asciiTheme="minorHAnsi" w:eastAsiaTheme="minorEastAsia" w:hAnsiTheme="minorHAnsi" w:cstheme="minorBidi"/>
            <w:noProof/>
            <w:sz w:val="22"/>
            <w:szCs w:val="22"/>
            <w:lang w:eastAsia="en-CA"/>
          </w:rPr>
          <w:tab/>
        </w:r>
        <w:r w:rsidR="003A394A" w:rsidRPr="00782E83">
          <w:rPr>
            <w:rStyle w:val="Lienhypertexte"/>
            <w:noProof/>
          </w:rPr>
          <w:t>Mapping dialog</w:t>
        </w:r>
        <w:r w:rsidR="003A394A">
          <w:rPr>
            <w:noProof/>
          </w:rPr>
          <w:tab/>
        </w:r>
        <w:r w:rsidR="003A394A">
          <w:rPr>
            <w:noProof/>
          </w:rPr>
          <w:fldChar w:fldCharType="begin"/>
        </w:r>
        <w:r w:rsidR="003A394A">
          <w:rPr>
            <w:noProof/>
          </w:rPr>
          <w:instrText xml:space="preserve"> PAGEREF _Toc507488025 \h </w:instrText>
        </w:r>
        <w:r w:rsidR="003A394A">
          <w:rPr>
            <w:noProof/>
          </w:rPr>
        </w:r>
        <w:r w:rsidR="003A394A">
          <w:rPr>
            <w:noProof/>
          </w:rPr>
          <w:fldChar w:fldCharType="separate"/>
        </w:r>
        <w:r w:rsidR="009C5C33">
          <w:rPr>
            <w:noProof/>
          </w:rPr>
          <w:t>48</w:t>
        </w:r>
        <w:r w:rsidR="003A394A">
          <w:rPr>
            <w:noProof/>
          </w:rPr>
          <w:fldChar w:fldCharType="end"/>
        </w:r>
      </w:hyperlink>
    </w:p>
    <w:p w14:paraId="6366D09E" w14:textId="34292B5E"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6" w:history="1">
        <w:r w:rsidR="003A394A" w:rsidRPr="00782E83">
          <w:rPr>
            <w:rStyle w:val="Lienhypertexte"/>
            <w:noProof/>
          </w:rPr>
          <w:t>7.1.1</w:t>
        </w:r>
        <w:r w:rsidR="003A394A">
          <w:rPr>
            <w:rFonts w:asciiTheme="minorHAnsi" w:eastAsiaTheme="minorEastAsia" w:hAnsiTheme="minorHAnsi" w:cstheme="minorBidi"/>
            <w:noProof/>
            <w:sz w:val="22"/>
            <w:szCs w:val="22"/>
            <w:lang w:eastAsia="en-CA"/>
          </w:rPr>
          <w:tab/>
        </w:r>
        <w:r w:rsidR="003A394A" w:rsidRPr="00782E83">
          <w:rPr>
            <w:rStyle w:val="Lienhypertexte"/>
            <w:noProof/>
          </w:rPr>
          <w:t>Transformation dialog</w:t>
        </w:r>
        <w:r w:rsidR="003A394A">
          <w:rPr>
            <w:noProof/>
          </w:rPr>
          <w:tab/>
        </w:r>
        <w:r w:rsidR="003A394A">
          <w:rPr>
            <w:noProof/>
          </w:rPr>
          <w:fldChar w:fldCharType="begin"/>
        </w:r>
        <w:r w:rsidR="003A394A">
          <w:rPr>
            <w:noProof/>
          </w:rPr>
          <w:instrText xml:space="preserve"> PAGEREF _Toc507488026 \h </w:instrText>
        </w:r>
        <w:r w:rsidR="003A394A">
          <w:rPr>
            <w:noProof/>
          </w:rPr>
        </w:r>
        <w:r w:rsidR="003A394A">
          <w:rPr>
            <w:noProof/>
          </w:rPr>
          <w:fldChar w:fldCharType="separate"/>
        </w:r>
        <w:r w:rsidR="009C5C33">
          <w:rPr>
            <w:noProof/>
          </w:rPr>
          <w:t>49</w:t>
        </w:r>
        <w:r w:rsidR="003A394A">
          <w:rPr>
            <w:noProof/>
          </w:rPr>
          <w:fldChar w:fldCharType="end"/>
        </w:r>
      </w:hyperlink>
    </w:p>
    <w:p w14:paraId="7A5E3B20" w14:textId="6205CBE4"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7" w:history="1">
        <w:r w:rsidR="003A394A" w:rsidRPr="00782E83">
          <w:rPr>
            <w:rStyle w:val="Lienhypertexte"/>
            <w:noProof/>
          </w:rPr>
          <w:t>7.1.2</w:t>
        </w:r>
        <w:r w:rsidR="003A394A">
          <w:rPr>
            <w:rFonts w:asciiTheme="minorHAnsi" w:eastAsiaTheme="minorEastAsia" w:hAnsiTheme="minorHAnsi" w:cstheme="minorBidi"/>
            <w:noProof/>
            <w:sz w:val="22"/>
            <w:szCs w:val="22"/>
            <w:lang w:eastAsia="en-CA"/>
          </w:rPr>
          <w:tab/>
        </w:r>
        <w:r w:rsidR="003A394A" w:rsidRPr="00782E83">
          <w:rPr>
            <w:rStyle w:val="Lienhypertexte"/>
            <w:noProof/>
          </w:rPr>
          <w:t>Advanced Mapping Options dialog</w:t>
        </w:r>
        <w:r w:rsidR="003A394A">
          <w:rPr>
            <w:noProof/>
          </w:rPr>
          <w:tab/>
        </w:r>
        <w:r w:rsidR="003A394A">
          <w:rPr>
            <w:noProof/>
          </w:rPr>
          <w:fldChar w:fldCharType="begin"/>
        </w:r>
        <w:r w:rsidR="003A394A">
          <w:rPr>
            <w:noProof/>
          </w:rPr>
          <w:instrText xml:space="preserve"> PAGEREF _Toc507488027 \h </w:instrText>
        </w:r>
        <w:r w:rsidR="003A394A">
          <w:rPr>
            <w:noProof/>
          </w:rPr>
        </w:r>
        <w:r w:rsidR="003A394A">
          <w:rPr>
            <w:noProof/>
          </w:rPr>
          <w:fldChar w:fldCharType="separate"/>
        </w:r>
        <w:r w:rsidR="009C5C33">
          <w:rPr>
            <w:noProof/>
          </w:rPr>
          <w:t>50</w:t>
        </w:r>
        <w:r w:rsidR="003A394A">
          <w:rPr>
            <w:noProof/>
          </w:rPr>
          <w:fldChar w:fldCharType="end"/>
        </w:r>
      </w:hyperlink>
    </w:p>
    <w:p w14:paraId="0C0F32E3" w14:textId="29BF7777"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28" w:history="1">
        <w:r w:rsidR="003A394A" w:rsidRPr="00782E83">
          <w:rPr>
            <w:rStyle w:val="Lienhypertexte"/>
            <w:noProof/>
          </w:rPr>
          <w:t>7.2</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methods</w:t>
        </w:r>
        <w:r w:rsidR="003A394A">
          <w:rPr>
            <w:noProof/>
          </w:rPr>
          <w:tab/>
        </w:r>
        <w:r w:rsidR="003A394A">
          <w:rPr>
            <w:noProof/>
          </w:rPr>
          <w:fldChar w:fldCharType="begin"/>
        </w:r>
        <w:r w:rsidR="003A394A">
          <w:rPr>
            <w:noProof/>
          </w:rPr>
          <w:instrText xml:space="preserve"> PAGEREF _Toc507488028 \h </w:instrText>
        </w:r>
        <w:r w:rsidR="003A394A">
          <w:rPr>
            <w:noProof/>
          </w:rPr>
        </w:r>
        <w:r w:rsidR="003A394A">
          <w:rPr>
            <w:noProof/>
          </w:rPr>
          <w:fldChar w:fldCharType="separate"/>
        </w:r>
        <w:r w:rsidR="009C5C33">
          <w:rPr>
            <w:noProof/>
          </w:rPr>
          <w:t>50</w:t>
        </w:r>
        <w:r w:rsidR="003A394A">
          <w:rPr>
            <w:noProof/>
          </w:rPr>
          <w:fldChar w:fldCharType="end"/>
        </w:r>
      </w:hyperlink>
    </w:p>
    <w:p w14:paraId="3E1FF679" w14:textId="6C08A11C"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29" w:history="1">
        <w:r w:rsidR="003A394A" w:rsidRPr="00782E83">
          <w:rPr>
            <w:rStyle w:val="Lienhypertexte"/>
            <w:noProof/>
          </w:rPr>
          <w:t>7.2.1</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1: Spatial Regression</w:t>
        </w:r>
        <w:r w:rsidR="003A394A">
          <w:rPr>
            <w:noProof/>
          </w:rPr>
          <w:tab/>
        </w:r>
        <w:r w:rsidR="003A394A">
          <w:rPr>
            <w:noProof/>
          </w:rPr>
          <w:fldChar w:fldCharType="begin"/>
        </w:r>
        <w:r w:rsidR="003A394A">
          <w:rPr>
            <w:noProof/>
          </w:rPr>
          <w:instrText xml:space="preserve"> PAGEREF _Toc507488029 \h </w:instrText>
        </w:r>
        <w:r w:rsidR="003A394A">
          <w:rPr>
            <w:noProof/>
          </w:rPr>
        </w:r>
        <w:r w:rsidR="003A394A">
          <w:rPr>
            <w:noProof/>
          </w:rPr>
          <w:fldChar w:fldCharType="separate"/>
        </w:r>
        <w:r w:rsidR="009C5C33">
          <w:rPr>
            <w:noProof/>
          </w:rPr>
          <w:t>50</w:t>
        </w:r>
        <w:r w:rsidR="003A394A">
          <w:rPr>
            <w:noProof/>
          </w:rPr>
          <w:fldChar w:fldCharType="end"/>
        </w:r>
      </w:hyperlink>
    </w:p>
    <w:p w14:paraId="6B3F48C9" w14:textId="4A92B3DA"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0" w:history="1">
        <w:r w:rsidR="003A394A" w:rsidRPr="00782E83">
          <w:rPr>
            <w:rStyle w:val="Lienhypertexte"/>
            <w:noProof/>
          </w:rPr>
          <w:t>7.2.2</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2: Universal Kriging</w:t>
        </w:r>
        <w:r w:rsidR="003A394A">
          <w:rPr>
            <w:noProof/>
          </w:rPr>
          <w:tab/>
        </w:r>
        <w:r w:rsidR="003A394A">
          <w:rPr>
            <w:noProof/>
          </w:rPr>
          <w:fldChar w:fldCharType="begin"/>
        </w:r>
        <w:r w:rsidR="003A394A">
          <w:rPr>
            <w:noProof/>
          </w:rPr>
          <w:instrText xml:space="preserve"> PAGEREF _Toc507488030 \h </w:instrText>
        </w:r>
        <w:r w:rsidR="003A394A">
          <w:rPr>
            <w:noProof/>
          </w:rPr>
        </w:r>
        <w:r w:rsidR="003A394A">
          <w:rPr>
            <w:noProof/>
          </w:rPr>
          <w:fldChar w:fldCharType="separate"/>
        </w:r>
        <w:r w:rsidR="009C5C33">
          <w:rPr>
            <w:noProof/>
          </w:rPr>
          <w:t>51</w:t>
        </w:r>
        <w:r w:rsidR="003A394A">
          <w:rPr>
            <w:noProof/>
          </w:rPr>
          <w:fldChar w:fldCharType="end"/>
        </w:r>
      </w:hyperlink>
    </w:p>
    <w:p w14:paraId="75D83623" w14:textId="2423ED06"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1" w:history="1">
        <w:r w:rsidR="003A394A" w:rsidRPr="00782E83">
          <w:rPr>
            <w:rStyle w:val="Lienhypertexte"/>
            <w:noProof/>
          </w:rPr>
          <w:t>7.2.3</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3: Inverse Weighted Distance</w:t>
        </w:r>
        <w:r w:rsidR="003A394A">
          <w:rPr>
            <w:noProof/>
          </w:rPr>
          <w:tab/>
        </w:r>
        <w:r w:rsidR="003A394A">
          <w:rPr>
            <w:noProof/>
          </w:rPr>
          <w:fldChar w:fldCharType="begin"/>
        </w:r>
        <w:r w:rsidR="003A394A">
          <w:rPr>
            <w:noProof/>
          </w:rPr>
          <w:instrText xml:space="preserve"> PAGEREF _Toc507488031 \h </w:instrText>
        </w:r>
        <w:r w:rsidR="003A394A">
          <w:rPr>
            <w:noProof/>
          </w:rPr>
        </w:r>
        <w:r w:rsidR="003A394A">
          <w:rPr>
            <w:noProof/>
          </w:rPr>
          <w:fldChar w:fldCharType="separate"/>
        </w:r>
        <w:r w:rsidR="009C5C33">
          <w:rPr>
            <w:noProof/>
          </w:rPr>
          <w:t>51</w:t>
        </w:r>
        <w:r w:rsidR="003A394A">
          <w:rPr>
            <w:noProof/>
          </w:rPr>
          <w:fldChar w:fldCharType="end"/>
        </w:r>
      </w:hyperlink>
    </w:p>
    <w:p w14:paraId="02A1C4F2" w14:textId="2D34261E" w:rsidR="003A394A" w:rsidRDefault="000437D2">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7488032" w:history="1">
        <w:r w:rsidR="003A394A" w:rsidRPr="00782E83">
          <w:rPr>
            <w:rStyle w:val="Lienhypertexte"/>
            <w:noProof/>
          </w:rPr>
          <w:t>7.2.4</w:t>
        </w:r>
        <w:r w:rsidR="003A394A">
          <w:rPr>
            <w:rFonts w:asciiTheme="minorHAnsi" w:eastAsiaTheme="minorEastAsia" w:hAnsiTheme="minorHAnsi" w:cstheme="minorBidi"/>
            <w:noProof/>
            <w:sz w:val="22"/>
            <w:szCs w:val="22"/>
            <w:lang w:eastAsia="en-CA"/>
          </w:rPr>
          <w:tab/>
        </w:r>
        <w:r w:rsidR="003A394A" w:rsidRPr="00782E83">
          <w:rPr>
            <w:rStyle w:val="Lienhypertexte"/>
            <w:noProof/>
          </w:rPr>
          <w:t>Interpolation method 4: Thin Plate Splines</w:t>
        </w:r>
        <w:r w:rsidR="003A394A">
          <w:rPr>
            <w:noProof/>
          </w:rPr>
          <w:tab/>
        </w:r>
        <w:r w:rsidR="003A394A">
          <w:rPr>
            <w:noProof/>
          </w:rPr>
          <w:fldChar w:fldCharType="begin"/>
        </w:r>
        <w:r w:rsidR="003A394A">
          <w:rPr>
            <w:noProof/>
          </w:rPr>
          <w:instrText xml:space="preserve"> PAGEREF _Toc507488032 \h </w:instrText>
        </w:r>
        <w:r w:rsidR="003A394A">
          <w:rPr>
            <w:noProof/>
          </w:rPr>
        </w:r>
        <w:r w:rsidR="003A394A">
          <w:rPr>
            <w:noProof/>
          </w:rPr>
          <w:fldChar w:fldCharType="separate"/>
        </w:r>
        <w:r w:rsidR="009C5C33">
          <w:rPr>
            <w:noProof/>
          </w:rPr>
          <w:t>52</w:t>
        </w:r>
        <w:r w:rsidR="003A394A">
          <w:rPr>
            <w:noProof/>
          </w:rPr>
          <w:fldChar w:fldCharType="end"/>
        </w:r>
      </w:hyperlink>
    </w:p>
    <w:p w14:paraId="130D1E81" w14:textId="5A9A3CEF"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3" w:history="1">
        <w:r w:rsidR="003A394A" w:rsidRPr="00782E83">
          <w:rPr>
            <w:rStyle w:val="Lienhypertexte"/>
            <w:noProof/>
          </w:rPr>
          <w:t>7.3</w:t>
        </w:r>
        <w:r w:rsidR="003A394A">
          <w:rPr>
            <w:rFonts w:asciiTheme="minorHAnsi" w:eastAsiaTheme="minorEastAsia" w:hAnsiTheme="minorHAnsi" w:cstheme="minorBidi"/>
            <w:noProof/>
            <w:sz w:val="22"/>
            <w:szCs w:val="22"/>
            <w:lang w:eastAsia="en-CA"/>
          </w:rPr>
          <w:tab/>
        </w:r>
        <w:r w:rsidR="003A394A" w:rsidRPr="00782E83">
          <w:rPr>
            <w:rStyle w:val="Lienhypertexte"/>
            <w:noProof/>
          </w:rPr>
          <w:t>Displaying mapping results</w:t>
        </w:r>
        <w:r w:rsidR="003A394A">
          <w:rPr>
            <w:noProof/>
          </w:rPr>
          <w:tab/>
        </w:r>
        <w:r w:rsidR="003A394A">
          <w:rPr>
            <w:noProof/>
          </w:rPr>
          <w:fldChar w:fldCharType="begin"/>
        </w:r>
        <w:r w:rsidR="003A394A">
          <w:rPr>
            <w:noProof/>
          </w:rPr>
          <w:instrText xml:space="preserve"> PAGEREF _Toc507488033 \h </w:instrText>
        </w:r>
        <w:r w:rsidR="003A394A">
          <w:rPr>
            <w:noProof/>
          </w:rPr>
        </w:r>
        <w:r w:rsidR="003A394A">
          <w:rPr>
            <w:noProof/>
          </w:rPr>
          <w:fldChar w:fldCharType="separate"/>
        </w:r>
        <w:r w:rsidR="009C5C33">
          <w:rPr>
            <w:noProof/>
          </w:rPr>
          <w:t>52</w:t>
        </w:r>
        <w:r w:rsidR="003A394A">
          <w:rPr>
            <w:noProof/>
          </w:rPr>
          <w:fldChar w:fldCharType="end"/>
        </w:r>
      </w:hyperlink>
    </w:p>
    <w:p w14:paraId="7958033E" w14:textId="7F09F4A9" w:rsidR="003A394A" w:rsidRDefault="000437D2">
      <w:pPr>
        <w:pStyle w:val="TM1"/>
        <w:rPr>
          <w:rFonts w:asciiTheme="minorHAnsi" w:eastAsiaTheme="minorEastAsia" w:hAnsiTheme="minorHAnsi" w:cstheme="minorBidi"/>
          <w:b w:val="0"/>
          <w:noProof/>
          <w:sz w:val="22"/>
          <w:szCs w:val="22"/>
          <w:lang w:eastAsia="en-CA"/>
        </w:rPr>
      </w:pPr>
      <w:hyperlink w:anchor="_Toc507488034" w:history="1">
        <w:r w:rsidR="003A394A" w:rsidRPr="00782E83">
          <w:rPr>
            <w:rStyle w:val="Lienhypertexte"/>
            <w:noProof/>
          </w:rPr>
          <w:t>8</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Running components: Creating the Output Database</w:t>
        </w:r>
        <w:r w:rsidR="003A394A">
          <w:rPr>
            <w:noProof/>
          </w:rPr>
          <w:tab/>
        </w:r>
        <w:r w:rsidR="003A394A">
          <w:rPr>
            <w:noProof/>
          </w:rPr>
          <w:fldChar w:fldCharType="begin"/>
        </w:r>
        <w:r w:rsidR="003A394A">
          <w:rPr>
            <w:noProof/>
          </w:rPr>
          <w:instrText xml:space="preserve"> PAGEREF _Toc507488034 \h </w:instrText>
        </w:r>
        <w:r w:rsidR="003A394A">
          <w:rPr>
            <w:noProof/>
          </w:rPr>
        </w:r>
        <w:r w:rsidR="003A394A">
          <w:rPr>
            <w:noProof/>
          </w:rPr>
          <w:fldChar w:fldCharType="separate"/>
        </w:r>
        <w:r w:rsidR="009C5C33">
          <w:rPr>
            <w:noProof/>
          </w:rPr>
          <w:t>53</w:t>
        </w:r>
        <w:r w:rsidR="003A394A">
          <w:rPr>
            <w:noProof/>
          </w:rPr>
          <w:fldChar w:fldCharType="end"/>
        </w:r>
      </w:hyperlink>
    </w:p>
    <w:p w14:paraId="40816433" w14:textId="4D422FB9" w:rsidR="003A394A" w:rsidRDefault="000437D2">
      <w:pPr>
        <w:pStyle w:val="TM1"/>
        <w:rPr>
          <w:rFonts w:asciiTheme="minorHAnsi" w:eastAsiaTheme="minorEastAsia" w:hAnsiTheme="minorHAnsi" w:cstheme="minorBidi"/>
          <w:b w:val="0"/>
          <w:noProof/>
          <w:sz w:val="22"/>
          <w:szCs w:val="22"/>
          <w:lang w:eastAsia="en-CA"/>
        </w:rPr>
      </w:pPr>
      <w:hyperlink w:anchor="_Toc507488035" w:history="1">
        <w:r w:rsidR="003A394A" w:rsidRPr="00782E83">
          <w:rPr>
            <w:rStyle w:val="Lienhypertexte"/>
            <w:noProof/>
          </w:rPr>
          <w:t>9</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Examining Results</w:t>
        </w:r>
        <w:r w:rsidR="003A394A">
          <w:rPr>
            <w:noProof/>
          </w:rPr>
          <w:tab/>
        </w:r>
        <w:r w:rsidR="003A394A">
          <w:rPr>
            <w:noProof/>
          </w:rPr>
          <w:fldChar w:fldCharType="begin"/>
        </w:r>
        <w:r w:rsidR="003A394A">
          <w:rPr>
            <w:noProof/>
          </w:rPr>
          <w:instrText xml:space="preserve"> PAGEREF _Toc507488035 \h </w:instrText>
        </w:r>
        <w:r w:rsidR="003A394A">
          <w:rPr>
            <w:noProof/>
          </w:rPr>
        </w:r>
        <w:r w:rsidR="003A394A">
          <w:rPr>
            <w:noProof/>
          </w:rPr>
          <w:fldChar w:fldCharType="separate"/>
        </w:r>
        <w:r w:rsidR="009C5C33">
          <w:rPr>
            <w:noProof/>
          </w:rPr>
          <w:t>53</w:t>
        </w:r>
        <w:r w:rsidR="003A394A">
          <w:rPr>
            <w:noProof/>
          </w:rPr>
          <w:fldChar w:fldCharType="end"/>
        </w:r>
      </w:hyperlink>
    </w:p>
    <w:p w14:paraId="3EEDC9FA" w14:textId="175BB41C"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6" w:history="1">
        <w:r w:rsidR="003A394A" w:rsidRPr="00782E83">
          <w:rPr>
            <w:rStyle w:val="Lienhypertexte"/>
            <w:noProof/>
          </w:rPr>
          <w:t>9.1</w:t>
        </w:r>
        <w:r w:rsidR="003A394A">
          <w:rPr>
            <w:rFonts w:asciiTheme="minorHAnsi" w:eastAsiaTheme="minorEastAsia" w:hAnsiTheme="minorHAnsi" w:cstheme="minorBidi"/>
            <w:noProof/>
            <w:sz w:val="22"/>
            <w:szCs w:val="22"/>
            <w:lang w:eastAsia="en-CA"/>
          </w:rPr>
          <w:tab/>
        </w:r>
        <w:r w:rsidR="003A394A" w:rsidRPr="00782E83">
          <w:rPr>
            <w:rStyle w:val="Lienhypertexte"/>
            <w:noProof/>
          </w:rPr>
          <w:t>Data</w:t>
        </w:r>
        <w:r w:rsidR="003A394A">
          <w:rPr>
            <w:noProof/>
          </w:rPr>
          <w:tab/>
        </w:r>
        <w:r w:rsidR="003A394A">
          <w:rPr>
            <w:noProof/>
          </w:rPr>
          <w:fldChar w:fldCharType="begin"/>
        </w:r>
        <w:r w:rsidR="003A394A">
          <w:rPr>
            <w:noProof/>
          </w:rPr>
          <w:instrText xml:space="preserve"> PAGEREF _Toc507488036 \h </w:instrText>
        </w:r>
        <w:r w:rsidR="003A394A">
          <w:rPr>
            <w:noProof/>
          </w:rPr>
        </w:r>
        <w:r w:rsidR="003A394A">
          <w:rPr>
            <w:noProof/>
          </w:rPr>
          <w:fldChar w:fldCharType="separate"/>
        </w:r>
        <w:r w:rsidR="009C5C33">
          <w:rPr>
            <w:noProof/>
          </w:rPr>
          <w:t>53</w:t>
        </w:r>
        <w:r w:rsidR="003A394A">
          <w:rPr>
            <w:noProof/>
          </w:rPr>
          <w:fldChar w:fldCharType="end"/>
        </w:r>
      </w:hyperlink>
    </w:p>
    <w:p w14:paraId="436A404E" w14:textId="49D7AF37"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7" w:history="1">
        <w:r w:rsidR="003A394A" w:rsidRPr="00782E83">
          <w:rPr>
            <w:rStyle w:val="Lienhypertexte"/>
            <w:noProof/>
          </w:rPr>
          <w:t>9.2</w:t>
        </w:r>
        <w:r w:rsidR="003A394A">
          <w:rPr>
            <w:rFonts w:asciiTheme="minorHAnsi" w:eastAsiaTheme="minorEastAsia" w:hAnsiTheme="minorHAnsi" w:cstheme="minorBidi"/>
            <w:noProof/>
            <w:sz w:val="22"/>
            <w:szCs w:val="22"/>
            <w:lang w:eastAsia="en-CA"/>
          </w:rPr>
          <w:tab/>
        </w:r>
        <w:r w:rsidR="003A394A" w:rsidRPr="00782E83">
          <w:rPr>
            <w:rStyle w:val="Lienhypertexte"/>
            <w:noProof/>
          </w:rPr>
          <w:t>Exporting results</w:t>
        </w:r>
        <w:r w:rsidR="003A394A">
          <w:rPr>
            <w:noProof/>
          </w:rPr>
          <w:tab/>
        </w:r>
        <w:r w:rsidR="003A394A">
          <w:rPr>
            <w:noProof/>
          </w:rPr>
          <w:fldChar w:fldCharType="begin"/>
        </w:r>
        <w:r w:rsidR="003A394A">
          <w:rPr>
            <w:noProof/>
          </w:rPr>
          <w:instrText xml:space="preserve"> PAGEREF _Toc507488037 \h </w:instrText>
        </w:r>
        <w:r w:rsidR="003A394A">
          <w:rPr>
            <w:noProof/>
          </w:rPr>
        </w:r>
        <w:r w:rsidR="003A394A">
          <w:rPr>
            <w:noProof/>
          </w:rPr>
          <w:fldChar w:fldCharType="separate"/>
        </w:r>
        <w:r w:rsidR="009C5C33">
          <w:rPr>
            <w:noProof/>
          </w:rPr>
          <w:t>54</w:t>
        </w:r>
        <w:r w:rsidR="003A394A">
          <w:rPr>
            <w:noProof/>
          </w:rPr>
          <w:fldChar w:fldCharType="end"/>
        </w:r>
      </w:hyperlink>
    </w:p>
    <w:p w14:paraId="5E31CAEC" w14:textId="5DEA2802" w:rsidR="003A394A" w:rsidRDefault="000437D2">
      <w:pPr>
        <w:pStyle w:val="TM1"/>
        <w:rPr>
          <w:rFonts w:asciiTheme="minorHAnsi" w:eastAsiaTheme="minorEastAsia" w:hAnsiTheme="minorHAnsi" w:cstheme="minorBidi"/>
          <w:b w:val="0"/>
          <w:noProof/>
          <w:sz w:val="22"/>
          <w:szCs w:val="22"/>
          <w:lang w:eastAsia="en-CA"/>
        </w:rPr>
      </w:pPr>
      <w:hyperlink w:anchor="_Toc507488038" w:history="1">
        <w:r w:rsidR="003A394A" w:rsidRPr="00782E83">
          <w:rPr>
            <w:rStyle w:val="Lienhypertexte"/>
            <w:noProof/>
          </w:rPr>
          <w:t>10</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Other components</w:t>
        </w:r>
        <w:r w:rsidR="003A394A">
          <w:rPr>
            <w:noProof/>
          </w:rPr>
          <w:tab/>
        </w:r>
        <w:r w:rsidR="003A394A">
          <w:rPr>
            <w:noProof/>
          </w:rPr>
          <w:fldChar w:fldCharType="begin"/>
        </w:r>
        <w:r w:rsidR="003A394A">
          <w:rPr>
            <w:noProof/>
          </w:rPr>
          <w:instrText xml:space="preserve"> PAGEREF _Toc507488038 \h </w:instrText>
        </w:r>
        <w:r w:rsidR="003A394A">
          <w:rPr>
            <w:noProof/>
          </w:rPr>
        </w:r>
        <w:r w:rsidR="003A394A">
          <w:rPr>
            <w:noProof/>
          </w:rPr>
          <w:fldChar w:fldCharType="separate"/>
        </w:r>
        <w:r w:rsidR="009C5C33">
          <w:rPr>
            <w:noProof/>
          </w:rPr>
          <w:t>55</w:t>
        </w:r>
        <w:r w:rsidR="003A394A">
          <w:rPr>
            <w:noProof/>
          </w:rPr>
          <w:fldChar w:fldCharType="end"/>
        </w:r>
      </w:hyperlink>
    </w:p>
    <w:p w14:paraId="3742B0BA" w14:textId="57A6BA1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39" w:history="1">
        <w:r w:rsidR="003A394A" w:rsidRPr="00782E83">
          <w:rPr>
            <w:rStyle w:val="Lienhypertexte"/>
            <w:noProof/>
          </w:rPr>
          <w:t>10.1</w:t>
        </w:r>
        <w:r w:rsidR="003A394A">
          <w:rPr>
            <w:rFonts w:asciiTheme="minorHAnsi" w:eastAsiaTheme="minorEastAsia" w:hAnsiTheme="minorHAnsi" w:cstheme="minorBidi"/>
            <w:noProof/>
            <w:sz w:val="22"/>
            <w:szCs w:val="22"/>
            <w:lang w:eastAsia="en-CA"/>
          </w:rPr>
          <w:tab/>
        </w:r>
        <w:r w:rsidR="003A394A" w:rsidRPr="00782E83">
          <w:rPr>
            <w:rStyle w:val="Lienhypertexte"/>
            <w:noProof/>
          </w:rPr>
          <w:t>Function Analysis</w:t>
        </w:r>
        <w:r w:rsidR="003A394A">
          <w:rPr>
            <w:noProof/>
          </w:rPr>
          <w:tab/>
        </w:r>
        <w:r w:rsidR="003A394A">
          <w:rPr>
            <w:noProof/>
          </w:rPr>
          <w:fldChar w:fldCharType="begin"/>
        </w:r>
        <w:r w:rsidR="003A394A">
          <w:rPr>
            <w:noProof/>
          </w:rPr>
          <w:instrText xml:space="preserve"> PAGEREF _Toc507488039 \h </w:instrText>
        </w:r>
        <w:r w:rsidR="003A394A">
          <w:rPr>
            <w:noProof/>
          </w:rPr>
        </w:r>
        <w:r w:rsidR="003A394A">
          <w:rPr>
            <w:noProof/>
          </w:rPr>
          <w:fldChar w:fldCharType="separate"/>
        </w:r>
        <w:r w:rsidR="009C5C33">
          <w:rPr>
            <w:noProof/>
          </w:rPr>
          <w:t>55</w:t>
        </w:r>
        <w:r w:rsidR="003A394A">
          <w:rPr>
            <w:noProof/>
          </w:rPr>
          <w:fldChar w:fldCharType="end"/>
        </w:r>
      </w:hyperlink>
    </w:p>
    <w:p w14:paraId="1482A61E" w14:textId="6E6FB926" w:rsidR="003A394A" w:rsidRDefault="000437D2">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8040" w:history="1">
        <w:r w:rsidR="003A394A" w:rsidRPr="00782E83">
          <w:rPr>
            <w:rStyle w:val="Lienhypertexte"/>
            <w:noProof/>
          </w:rPr>
          <w:t>10.1.1</w:t>
        </w:r>
        <w:r w:rsidR="003A394A">
          <w:rPr>
            <w:rFonts w:asciiTheme="minorHAnsi" w:eastAsiaTheme="minorEastAsia" w:hAnsiTheme="minorHAnsi" w:cstheme="minorBidi"/>
            <w:noProof/>
            <w:sz w:val="22"/>
            <w:szCs w:val="22"/>
            <w:lang w:eastAsia="en-CA"/>
          </w:rPr>
          <w:tab/>
        </w:r>
        <w:r w:rsidR="003A394A" w:rsidRPr="00782E83">
          <w:rPr>
            <w:rStyle w:val="Lienhypertexte"/>
            <w:noProof/>
          </w:rPr>
          <w:t>Function Analysis dialog</w:t>
        </w:r>
        <w:r w:rsidR="003A394A">
          <w:rPr>
            <w:noProof/>
          </w:rPr>
          <w:tab/>
        </w:r>
        <w:r w:rsidR="003A394A">
          <w:rPr>
            <w:noProof/>
          </w:rPr>
          <w:fldChar w:fldCharType="begin"/>
        </w:r>
        <w:r w:rsidR="003A394A">
          <w:rPr>
            <w:noProof/>
          </w:rPr>
          <w:instrText xml:space="preserve"> PAGEREF _Toc507488040 \h </w:instrText>
        </w:r>
        <w:r w:rsidR="003A394A">
          <w:rPr>
            <w:noProof/>
          </w:rPr>
        </w:r>
        <w:r w:rsidR="003A394A">
          <w:rPr>
            <w:noProof/>
          </w:rPr>
          <w:fldChar w:fldCharType="separate"/>
        </w:r>
        <w:r w:rsidR="009C5C33">
          <w:rPr>
            <w:noProof/>
          </w:rPr>
          <w:t>55</w:t>
        </w:r>
        <w:r w:rsidR="003A394A">
          <w:rPr>
            <w:noProof/>
          </w:rPr>
          <w:fldChar w:fldCharType="end"/>
        </w:r>
      </w:hyperlink>
    </w:p>
    <w:p w14:paraId="732B7881" w14:textId="6CF067BC" w:rsidR="003A394A" w:rsidRDefault="000437D2">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7488041" w:history="1">
        <w:r w:rsidR="003A394A" w:rsidRPr="00782E83">
          <w:rPr>
            <w:rStyle w:val="Lienhypertexte"/>
            <w:noProof/>
          </w:rPr>
          <w:t>10.1.2</w:t>
        </w:r>
        <w:r w:rsidR="003A394A">
          <w:rPr>
            <w:rFonts w:asciiTheme="minorHAnsi" w:eastAsiaTheme="minorEastAsia" w:hAnsiTheme="minorHAnsi" w:cstheme="minorBidi"/>
            <w:noProof/>
            <w:sz w:val="22"/>
            <w:szCs w:val="22"/>
            <w:lang w:eastAsia="en-CA"/>
          </w:rPr>
          <w:tab/>
        </w:r>
        <w:r w:rsidR="003A394A" w:rsidRPr="00782E83">
          <w:rPr>
            <w:rStyle w:val="Lienhypertexte"/>
            <w:noProof/>
          </w:rPr>
          <w:t>Analysis Function Test dialog</w:t>
        </w:r>
        <w:r w:rsidR="003A394A">
          <w:rPr>
            <w:noProof/>
          </w:rPr>
          <w:tab/>
        </w:r>
        <w:r w:rsidR="003A394A">
          <w:rPr>
            <w:noProof/>
          </w:rPr>
          <w:fldChar w:fldCharType="begin"/>
        </w:r>
        <w:r w:rsidR="003A394A">
          <w:rPr>
            <w:noProof/>
          </w:rPr>
          <w:instrText xml:space="preserve"> PAGEREF _Toc507488041 \h </w:instrText>
        </w:r>
        <w:r w:rsidR="003A394A">
          <w:rPr>
            <w:noProof/>
          </w:rPr>
        </w:r>
        <w:r w:rsidR="003A394A">
          <w:rPr>
            <w:noProof/>
          </w:rPr>
          <w:fldChar w:fldCharType="separate"/>
        </w:r>
        <w:r w:rsidR="009C5C33">
          <w:rPr>
            <w:noProof/>
          </w:rPr>
          <w:t>56</w:t>
        </w:r>
        <w:r w:rsidR="003A394A">
          <w:rPr>
            <w:noProof/>
          </w:rPr>
          <w:fldChar w:fldCharType="end"/>
        </w:r>
      </w:hyperlink>
    </w:p>
    <w:p w14:paraId="65BAE220" w14:textId="6F6C6914"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2" w:history="1">
        <w:r w:rsidR="003A394A" w:rsidRPr="00782E83">
          <w:rPr>
            <w:rStyle w:val="Lienhypertexte"/>
            <w:noProof/>
          </w:rPr>
          <w:t>10.2</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Input Analysis</w:t>
        </w:r>
        <w:r w:rsidR="003A394A">
          <w:rPr>
            <w:noProof/>
          </w:rPr>
          <w:tab/>
        </w:r>
        <w:r w:rsidR="003A394A">
          <w:rPr>
            <w:noProof/>
          </w:rPr>
          <w:fldChar w:fldCharType="begin"/>
        </w:r>
        <w:r w:rsidR="003A394A">
          <w:rPr>
            <w:noProof/>
          </w:rPr>
          <w:instrText xml:space="preserve"> PAGEREF _Toc507488042 \h </w:instrText>
        </w:r>
        <w:r w:rsidR="003A394A">
          <w:rPr>
            <w:noProof/>
          </w:rPr>
        </w:r>
        <w:r w:rsidR="003A394A">
          <w:rPr>
            <w:noProof/>
          </w:rPr>
          <w:fldChar w:fldCharType="separate"/>
        </w:r>
        <w:r w:rsidR="009C5C33">
          <w:rPr>
            <w:noProof/>
          </w:rPr>
          <w:t>57</w:t>
        </w:r>
        <w:r w:rsidR="003A394A">
          <w:rPr>
            <w:noProof/>
          </w:rPr>
          <w:fldChar w:fldCharType="end"/>
        </w:r>
      </w:hyperlink>
    </w:p>
    <w:p w14:paraId="4D81C9CE" w14:textId="2D20F945"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3" w:history="1">
        <w:r w:rsidR="003A394A" w:rsidRPr="00782E83">
          <w:rPr>
            <w:rStyle w:val="Lienhypertexte"/>
            <w:noProof/>
          </w:rPr>
          <w:t>10.3</w:t>
        </w:r>
        <w:r w:rsidR="003A394A">
          <w:rPr>
            <w:rFonts w:asciiTheme="minorHAnsi" w:eastAsiaTheme="minorEastAsia" w:hAnsiTheme="minorHAnsi" w:cstheme="minorBidi"/>
            <w:noProof/>
            <w:sz w:val="22"/>
            <w:szCs w:val="22"/>
            <w:lang w:eastAsia="en-CA"/>
          </w:rPr>
          <w:tab/>
        </w:r>
        <w:r w:rsidR="003A394A" w:rsidRPr="00782E83">
          <w:rPr>
            <w:rStyle w:val="Lienhypertexte"/>
            <w:noProof/>
          </w:rPr>
          <w:t>Import a File as a Component</w:t>
        </w:r>
        <w:r w:rsidR="003A394A">
          <w:rPr>
            <w:noProof/>
          </w:rPr>
          <w:tab/>
        </w:r>
        <w:r w:rsidR="003A394A">
          <w:rPr>
            <w:noProof/>
          </w:rPr>
          <w:fldChar w:fldCharType="begin"/>
        </w:r>
        <w:r w:rsidR="003A394A">
          <w:rPr>
            <w:noProof/>
          </w:rPr>
          <w:instrText xml:space="preserve"> PAGEREF _Toc507488043 \h </w:instrText>
        </w:r>
        <w:r w:rsidR="003A394A">
          <w:rPr>
            <w:noProof/>
          </w:rPr>
        </w:r>
        <w:r w:rsidR="003A394A">
          <w:rPr>
            <w:noProof/>
          </w:rPr>
          <w:fldChar w:fldCharType="separate"/>
        </w:r>
        <w:r w:rsidR="009C5C33">
          <w:rPr>
            <w:noProof/>
          </w:rPr>
          <w:t>58</w:t>
        </w:r>
        <w:r w:rsidR="003A394A">
          <w:rPr>
            <w:noProof/>
          </w:rPr>
          <w:fldChar w:fldCharType="end"/>
        </w:r>
      </w:hyperlink>
    </w:p>
    <w:p w14:paraId="0727B80F" w14:textId="6F10427F"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4" w:history="1">
        <w:r w:rsidR="003A394A" w:rsidRPr="00782E83">
          <w:rPr>
            <w:rStyle w:val="Lienhypertexte"/>
            <w:noProof/>
          </w:rPr>
          <w:t>10.4</w:t>
        </w:r>
        <w:r w:rsidR="003A394A">
          <w:rPr>
            <w:rFonts w:asciiTheme="minorHAnsi" w:eastAsiaTheme="minorEastAsia" w:hAnsiTheme="minorHAnsi" w:cstheme="minorBidi"/>
            <w:noProof/>
            <w:sz w:val="22"/>
            <w:szCs w:val="22"/>
            <w:lang w:eastAsia="en-CA"/>
          </w:rPr>
          <w:tab/>
        </w:r>
        <w:r w:rsidR="003A394A" w:rsidRPr="00782E83">
          <w:rPr>
            <w:rStyle w:val="Lienhypertexte"/>
            <w:noProof/>
          </w:rPr>
          <w:t>Merge</w:t>
        </w:r>
        <w:r w:rsidR="003A394A">
          <w:rPr>
            <w:noProof/>
          </w:rPr>
          <w:tab/>
        </w:r>
        <w:r w:rsidR="003A394A">
          <w:rPr>
            <w:noProof/>
          </w:rPr>
          <w:fldChar w:fldCharType="begin"/>
        </w:r>
        <w:r w:rsidR="003A394A">
          <w:rPr>
            <w:noProof/>
          </w:rPr>
          <w:instrText xml:space="preserve"> PAGEREF _Toc507488044 \h </w:instrText>
        </w:r>
        <w:r w:rsidR="003A394A">
          <w:rPr>
            <w:noProof/>
          </w:rPr>
        </w:r>
        <w:r w:rsidR="003A394A">
          <w:rPr>
            <w:noProof/>
          </w:rPr>
          <w:fldChar w:fldCharType="separate"/>
        </w:r>
        <w:r w:rsidR="009C5C33">
          <w:rPr>
            <w:noProof/>
          </w:rPr>
          <w:t>58</w:t>
        </w:r>
        <w:r w:rsidR="003A394A">
          <w:rPr>
            <w:noProof/>
          </w:rPr>
          <w:fldChar w:fldCharType="end"/>
        </w:r>
      </w:hyperlink>
    </w:p>
    <w:p w14:paraId="19CCD139" w14:textId="28A9FDF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5" w:history="1">
        <w:r w:rsidR="003A394A" w:rsidRPr="00782E83">
          <w:rPr>
            <w:rStyle w:val="Lienhypertexte"/>
            <w:noProof/>
          </w:rPr>
          <w:t>10.5</w:t>
        </w:r>
        <w:r w:rsidR="003A394A">
          <w:rPr>
            <w:rFonts w:asciiTheme="minorHAnsi" w:eastAsiaTheme="minorEastAsia" w:hAnsiTheme="minorHAnsi" w:cstheme="minorBidi"/>
            <w:noProof/>
            <w:sz w:val="22"/>
            <w:szCs w:val="22"/>
            <w:lang w:eastAsia="en-CA"/>
          </w:rPr>
          <w:tab/>
        </w:r>
        <w:r w:rsidR="003A394A" w:rsidRPr="00782E83">
          <w:rPr>
            <w:rStyle w:val="Lienhypertexte"/>
            <w:noProof/>
          </w:rPr>
          <w:t>Clean Up</w:t>
        </w:r>
        <w:r w:rsidR="003A394A">
          <w:rPr>
            <w:noProof/>
          </w:rPr>
          <w:tab/>
        </w:r>
        <w:r w:rsidR="003A394A">
          <w:rPr>
            <w:noProof/>
          </w:rPr>
          <w:fldChar w:fldCharType="begin"/>
        </w:r>
        <w:r w:rsidR="003A394A">
          <w:rPr>
            <w:noProof/>
          </w:rPr>
          <w:instrText xml:space="preserve"> PAGEREF _Toc507488045 \h </w:instrText>
        </w:r>
        <w:r w:rsidR="003A394A">
          <w:rPr>
            <w:noProof/>
          </w:rPr>
        </w:r>
        <w:r w:rsidR="003A394A">
          <w:rPr>
            <w:noProof/>
          </w:rPr>
          <w:fldChar w:fldCharType="separate"/>
        </w:r>
        <w:r w:rsidR="009C5C33">
          <w:rPr>
            <w:noProof/>
          </w:rPr>
          <w:t>59</w:t>
        </w:r>
        <w:r w:rsidR="003A394A">
          <w:rPr>
            <w:noProof/>
          </w:rPr>
          <w:fldChar w:fldCharType="end"/>
        </w:r>
      </w:hyperlink>
    </w:p>
    <w:p w14:paraId="61832CE8" w14:textId="71E141B6"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6" w:history="1">
        <w:r w:rsidR="003A394A" w:rsidRPr="00782E83">
          <w:rPr>
            <w:rStyle w:val="Lienhypertexte"/>
            <w:noProof/>
          </w:rPr>
          <w:t>10.6</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updater</w:t>
        </w:r>
        <w:r w:rsidR="003A394A">
          <w:rPr>
            <w:noProof/>
          </w:rPr>
          <w:tab/>
        </w:r>
        <w:r w:rsidR="003A394A">
          <w:rPr>
            <w:noProof/>
          </w:rPr>
          <w:fldChar w:fldCharType="begin"/>
        </w:r>
        <w:r w:rsidR="003A394A">
          <w:rPr>
            <w:noProof/>
          </w:rPr>
          <w:instrText xml:space="preserve"> PAGEREF _Toc507488046 \h </w:instrText>
        </w:r>
        <w:r w:rsidR="003A394A">
          <w:rPr>
            <w:noProof/>
          </w:rPr>
        </w:r>
        <w:r w:rsidR="003A394A">
          <w:rPr>
            <w:noProof/>
          </w:rPr>
          <w:fldChar w:fldCharType="separate"/>
        </w:r>
        <w:r w:rsidR="009C5C33">
          <w:rPr>
            <w:noProof/>
          </w:rPr>
          <w:t>59</w:t>
        </w:r>
        <w:r w:rsidR="003A394A">
          <w:rPr>
            <w:noProof/>
          </w:rPr>
          <w:fldChar w:fldCharType="end"/>
        </w:r>
      </w:hyperlink>
    </w:p>
    <w:p w14:paraId="005E98C7" w14:textId="27B880D1"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7" w:history="1">
        <w:r w:rsidR="003A394A" w:rsidRPr="00782E83">
          <w:rPr>
            <w:rStyle w:val="Lienhypertexte"/>
            <w:noProof/>
          </w:rPr>
          <w:t>10.7</w:t>
        </w:r>
        <w:r w:rsidR="003A394A">
          <w:rPr>
            <w:rFonts w:asciiTheme="minorHAnsi" w:eastAsiaTheme="minorEastAsia" w:hAnsiTheme="minorHAnsi" w:cstheme="minorBidi"/>
            <w:noProof/>
            <w:sz w:val="22"/>
            <w:szCs w:val="22"/>
            <w:lang w:eastAsia="en-CA"/>
          </w:rPr>
          <w:tab/>
        </w:r>
        <w:r w:rsidR="003A394A" w:rsidRPr="00782E83">
          <w:rPr>
            <w:rStyle w:val="Lienhypertexte"/>
            <w:noProof/>
          </w:rPr>
          <w:t>Daily/Hourly Editor</w:t>
        </w:r>
        <w:r w:rsidR="003A394A">
          <w:rPr>
            <w:noProof/>
          </w:rPr>
          <w:tab/>
        </w:r>
        <w:r w:rsidR="003A394A">
          <w:rPr>
            <w:noProof/>
          </w:rPr>
          <w:fldChar w:fldCharType="begin"/>
        </w:r>
        <w:r w:rsidR="003A394A">
          <w:rPr>
            <w:noProof/>
          </w:rPr>
          <w:instrText xml:space="preserve"> PAGEREF _Toc507488047 \h </w:instrText>
        </w:r>
        <w:r w:rsidR="003A394A">
          <w:rPr>
            <w:noProof/>
          </w:rPr>
        </w:r>
        <w:r w:rsidR="003A394A">
          <w:rPr>
            <w:noProof/>
          </w:rPr>
          <w:fldChar w:fldCharType="separate"/>
        </w:r>
        <w:r w:rsidR="009C5C33">
          <w:rPr>
            <w:noProof/>
          </w:rPr>
          <w:t>60</w:t>
        </w:r>
        <w:r w:rsidR="003A394A">
          <w:rPr>
            <w:noProof/>
          </w:rPr>
          <w:fldChar w:fldCharType="end"/>
        </w:r>
      </w:hyperlink>
    </w:p>
    <w:p w14:paraId="4817AB43" w14:textId="6E72F5B1"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8" w:history="1">
        <w:r w:rsidR="003A394A" w:rsidRPr="00782E83">
          <w:rPr>
            <w:rStyle w:val="Lienhypertexte"/>
            <w:noProof/>
          </w:rPr>
          <w:t>10.8</w:t>
        </w:r>
        <w:r w:rsidR="003A394A">
          <w:rPr>
            <w:rFonts w:asciiTheme="minorHAnsi" w:eastAsiaTheme="minorEastAsia" w:hAnsiTheme="minorHAnsi" w:cstheme="minorBidi"/>
            <w:noProof/>
            <w:sz w:val="22"/>
            <w:szCs w:val="22"/>
            <w:lang w:eastAsia="en-CA"/>
          </w:rPr>
          <w:tab/>
        </w:r>
        <w:r w:rsidR="003A394A" w:rsidRPr="00782E83">
          <w:rPr>
            <w:rStyle w:val="Lienhypertexte"/>
            <w:noProof/>
          </w:rPr>
          <w:t>Normals Editor</w:t>
        </w:r>
        <w:r w:rsidR="003A394A">
          <w:rPr>
            <w:noProof/>
          </w:rPr>
          <w:tab/>
        </w:r>
        <w:r w:rsidR="003A394A">
          <w:rPr>
            <w:noProof/>
          </w:rPr>
          <w:fldChar w:fldCharType="begin"/>
        </w:r>
        <w:r w:rsidR="003A394A">
          <w:rPr>
            <w:noProof/>
          </w:rPr>
          <w:instrText xml:space="preserve"> PAGEREF _Toc507488048 \h </w:instrText>
        </w:r>
        <w:r w:rsidR="003A394A">
          <w:rPr>
            <w:noProof/>
          </w:rPr>
        </w:r>
        <w:r w:rsidR="003A394A">
          <w:rPr>
            <w:noProof/>
          </w:rPr>
          <w:fldChar w:fldCharType="separate"/>
        </w:r>
        <w:r w:rsidR="009C5C33">
          <w:rPr>
            <w:noProof/>
          </w:rPr>
          <w:t>60</w:t>
        </w:r>
        <w:r w:rsidR="003A394A">
          <w:rPr>
            <w:noProof/>
          </w:rPr>
          <w:fldChar w:fldCharType="end"/>
        </w:r>
      </w:hyperlink>
    </w:p>
    <w:p w14:paraId="4F12002F" w14:textId="37807D40"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49" w:history="1">
        <w:r w:rsidR="003A394A" w:rsidRPr="00782E83">
          <w:rPr>
            <w:rStyle w:val="Lienhypertexte"/>
            <w:noProof/>
          </w:rPr>
          <w:t>10.9</w:t>
        </w:r>
        <w:r w:rsidR="003A394A">
          <w:rPr>
            <w:rFonts w:asciiTheme="minorHAnsi" w:eastAsiaTheme="minorEastAsia" w:hAnsiTheme="minorHAnsi" w:cstheme="minorBidi"/>
            <w:noProof/>
            <w:sz w:val="22"/>
            <w:szCs w:val="22"/>
            <w:lang w:eastAsia="en-CA"/>
          </w:rPr>
          <w:tab/>
        </w:r>
        <w:r w:rsidR="003A394A" w:rsidRPr="00782E83">
          <w:rPr>
            <w:rStyle w:val="Lienhypertexte"/>
            <w:noProof/>
          </w:rPr>
          <w:t>Weather Station Matches for Location List</w:t>
        </w:r>
        <w:r w:rsidR="003A394A">
          <w:rPr>
            <w:noProof/>
          </w:rPr>
          <w:tab/>
        </w:r>
        <w:r w:rsidR="003A394A">
          <w:rPr>
            <w:noProof/>
          </w:rPr>
          <w:fldChar w:fldCharType="begin"/>
        </w:r>
        <w:r w:rsidR="003A394A">
          <w:rPr>
            <w:noProof/>
          </w:rPr>
          <w:instrText xml:space="preserve"> PAGEREF _Toc507488049 \h </w:instrText>
        </w:r>
        <w:r w:rsidR="003A394A">
          <w:rPr>
            <w:noProof/>
          </w:rPr>
        </w:r>
        <w:r w:rsidR="003A394A">
          <w:rPr>
            <w:noProof/>
          </w:rPr>
          <w:fldChar w:fldCharType="separate"/>
        </w:r>
        <w:r w:rsidR="009C5C33">
          <w:rPr>
            <w:noProof/>
          </w:rPr>
          <w:t>61</w:t>
        </w:r>
        <w:r w:rsidR="003A394A">
          <w:rPr>
            <w:noProof/>
          </w:rPr>
          <w:fldChar w:fldCharType="end"/>
        </w:r>
      </w:hyperlink>
    </w:p>
    <w:p w14:paraId="009DE0F2" w14:textId="7939E0C2" w:rsidR="003A394A" w:rsidRDefault="000437D2">
      <w:pPr>
        <w:pStyle w:val="TM1"/>
        <w:rPr>
          <w:rFonts w:asciiTheme="minorHAnsi" w:eastAsiaTheme="minorEastAsia" w:hAnsiTheme="minorHAnsi" w:cstheme="minorBidi"/>
          <w:b w:val="0"/>
          <w:noProof/>
          <w:sz w:val="22"/>
          <w:szCs w:val="22"/>
          <w:lang w:eastAsia="en-CA"/>
        </w:rPr>
      </w:pPr>
      <w:hyperlink w:anchor="_Toc507488050" w:history="1">
        <w:r w:rsidR="003A394A" w:rsidRPr="00782E83">
          <w:rPr>
            <w:rStyle w:val="Lienhypertexte"/>
            <w:noProof/>
          </w:rPr>
          <w:t>11</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Models in BioSIM</w:t>
        </w:r>
        <w:r w:rsidR="003A394A">
          <w:rPr>
            <w:noProof/>
          </w:rPr>
          <w:tab/>
        </w:r>
        <w:r w:rsidR="003A394A">
          <w:rPr>
            <w:noProof/>
          </w:rPr>
          <w:fldChar w:fldCharType="begin"/>
        </w:r>
        <w:r w:rsidR="003A394A">
          <w:rPr>
            <w:noProof/>
          </w:rPr>
          <w:instrText xml:space="preserve"> PAGEREF _Toc507488050 \h </w:instrText>
        </w:r>
        <w:r w:rsidR="003A394A">
          <w:rPr>
            <w:noProof/>
          </w:rPr>
        </w:r>
        <w:r w:rsidR="003A394A">
          <w:rPr>
            <w:noProof/>
          </w:rPr>
          <w:fldChar w:fldCharType="separate"/>
        </w:r>
        <w:r w:rsidR="009C5C33">
          <w:rPr>
            <w:noProof/>
          </w:rPr>
          <w:t>63</w:t>
        </w:r>
        <w:r w:rsidR="003A394A">
          <w:rPr>
            <w:noProof/>
          </w:rPr>
          <w:fldChar w:fldCharType="end"/>
        </w:r>
      </w:hyperlink>
    </w:p>
    <w:p w14:paraId="43CB5D89" w14:textId="405F755F" w:rsidR="003A394A" w:rsidRDefault="000437D2">
      <w:pPr>
        <w:pStyle w:val="TM1"/>
        <w:rPr>
          <w:rFonts w:asciiTheme="minorHAnsi" w:eastAsiaTheme="minorEastAsia" w:hAnsiTheme="minorHAnsi" w:cstheme="minorBidi"/>
          <w:b w:val="0"/>
          <w:noProof/>
          <w:sz w:val="22"/>
          <w:szCs w:val="22"/>
          <w:lang w:eastAsia="en-CA"/>
        </w:rPr>
      </w:pPr>
      <w:hyperlink w:anchor="_Toc507488051" w:history="1">
        <w:r w:rsidR="003A394A" w:rsidRPr="00782E83">
          <w:rPr>
            <w:rStyle w:val="Lienhypertexte"/>
            <w:noProof/>
          </w:rPr>
          <w:t>12</w:t>
        </w:r>
        <w:r w:rsidR="003A394A">
          <w:rPr>
            <w:rFonts w:asciiTheme="minorHAnsi" w:eastAsiaTheme="minorEastAsia" w:hAnsiTheme="minorHAnsi" w:cstheme="minorBidi"/>
            <w:b w:val="0"/>
            <w:noProof/>
            <w:sz w:val="22"/>
            <w:szCs w:val="22"/>
            <w:lang w:eastAsia="en-CA"/>
          </w:rPr>
          <w:tab/>
        </w:r>
        <w:r w:rsidR="003A394A" w:rsidRPr="00782E83">
          <w:rPr>
            <w:rStyle w:val="Lienhypertexte"/>
            <w:noProof/>
          </w:rPr>
          <w:t>BioSIM Options Dialog</w:t>
        </w:r>
        <w:r w:rsidR="003A394A">
          <w:rPr>
            <w:noProof/>
          </w:rPr>
          <w:tab/>
        </w:r>
        <w:r w:rsidR="003A394A">
          <w:rPr>
            <w:noProof/>
          </w:rPr>
          <w:fldChar w:fldCharType="begin"/>
        </w:r>
        <w:r w:rsidR="003A394A">
          <w:rPr>
            <w:noProof/>
          </w:rPr>
          <w:instrText xml:space="preserve"> PAGEREF _Toc507488051 \h </w:instrText>
        </w:r>
        <w:r w:rsidR="003A394A">
          <w:rPr>
            <w:noProof/>
          </w:rPr>
        </w:r>
        <w:r w:rsidR="003A394A">
          <w:rPr>
            <w:noProof/>
          </w:rPr>
          <w:fldChar w:fldCharType="separate"/>
        </w:r>
        <w:r w:rsidR="009C5C33">
          <w:rPr>
            <w:noProof/>
          </w:rPr>
          <w:t>64</w:t>
        </w:r>
        <w:r w:rsidR="003A394A">
          <w:rPr>
            <w:noProof/>
          </w:rPr>
          <w:fldChar w:fldCharType="end"/>
        </w:r>
      </w:hyperlink>
    </w:p>
    <w:p w14:paraId="6BD01E65" w14:textId="4652E2D8"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2" w:history="1">
        <w:r w:rsidR="003A394A" w:rsidRPr="00782E83">
          <w:rPr>
            <w:rStyle w:val="Lienhypertexte"/>
            <w:noProof/>
          </w:rPr>
          <w:t>12.1</w:t>
        </w:r>
        <w:r w:rsidR="003A394A">
          <w:rPr>
            <w:rFonts w:asciiTheme="minorHAnsi" w:eastAsiaTheme="minorEastAsia" w:hAnsiTheme="minorHAnsi" w:cstheme="minorBidi"/>
            <w:noProof/>
            <w:sz w:val="22"/>
            <w:szCs w:val="22"/>
            <w:lang w:eastAsia="en-CA"/>
          </w:rPr>
          <w:tab/>
        </w:r>
        <w:r w:rsidR="003A394A" w:rsidRPr="00782E83">
          <w:rPr>
            <w:rStyle w:val="Lienhypertexte"/>
            <w:noProof/>
          </w:rPr>
          <w:t>BioSIM Options page</w:t>
        </w:r>
        <w:r w:rsidR="003A394A">
          <w:rPr>
            <w:noProof/>
          </w:rPr>
          <w:tab/>
        </w:r>
        <w:r w:rsidR="003A394A">
          <w:rPr>
            <w:noProof/>
          </w:rPr>
          <w:fldChar w:fldCharType="begin"/>
        </w:r>
        <w:r w:rsidR="003A394A">
          <w:rPr>
            <w:noProof/>
          </w:rPr>
          <w:instrText xml:space="preserve"> PAGEREF _Toc507488052 \h </w:instrText>
        </w:r>
        <w:r w:rsidR="003A394A">
          <w:rPr>
            <w:noProof/>
          </w:rPr>
        </w:r>
        <w:r w:rsidR="003A394A">
          <w:rPr>
            <w:noProof/>
          </w:rPr>
          <w:fldChar w:fldCharType="separate"/>
        </w:r>
        <w:r w:rsidR="009C5C33">
          <w:rPr>
            <w:noProof/>
          </w:rPr>
          <w:t>64</w:t>
        </w:r>
        <w:r w:rsidR="003A394A">
          <w:rPr>
            <w:noProof/>
          </w:rPr>
          <w:fldChar w:fldCharType="end"/>
        </w:r>
      </w:hyperlink>
    </w:p>
    <w:p w14:paraId="2A2AF4E4" w14:textId="37A0C86A"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3" w:history="1">
        <w:r w:rsidR="003A394A" w:rsidRPr="00782E83">
          <w:rPr>
            <w:rStyle w:val="Lienhypertexte"/>
            <w:noProof/>
          </w:rPr>
          <w:t>12.2</w:t>
        </w:r>
        <w:r w:rsidR="003A394A">
          <w:rPr>
            <w:rFonts w:asciiTheme="minorHAnsi" w:eastAsiaTheme="minorEastAsia" w:hAnsiTheme="minorHAnsi" w:cstheme="minorBidi"/>
            <w:noProof/>
            <w:sz w:val="22"/>
            <w:szCs w:val="22"/>
            <w:lang w:eastAsia="en-CA"/>
          </w:rPr>
          <w:tab/>
        </w:r>
        <w:r w:rsidR="003A394A" w:rsidRPr="00782E83">
          <w:rPr>
            <w:rStyle w:val="Lienhypertexte"/>
            <w:noProof/>
          </w:rPr>
          <w:t>Directories page</w:t>
        </w:r>
        <w:r w:rsidR="003A394A">
          <w:rPr>
            <w:noProof/>
          </w:rPr>
          <w:tab/>
        </w:r>
        <w:r w:rsidR="003A394A">
          <w:rPr>
            <w:noProof/>
          </w:rPr>
          <w:fldChar w:fldCharType="begin"/>
        </w:r>
        <w:r w:rsidR="003A394A">
          <w:rPr>
            <w:noProof/>
          </w:rPr>
          <w:instrText xml:space="preserve"> PAGEREF _Toc507488053 \h </w:instrText>
        </w:r>
        <w:r w:rsidR="003A394A">
          <w:rPr>
            <w:noProof/>
          </w:rPr>
        </w:r>
        <w:r w:rsidR="003A394A">
          <w:rPr>
            <w:noProof/>
          </w:rPr>
          <w:fldChar w:fldCharType="separate"/>
        </w:r>
        <w:r w:rsidR="009C5C33">
          <w:rPr>
            <w:noProof/>
          </w:rPr>
          <w:t>64</w:t>
        </w:r>
        <w:r w:rsidR="003A394A">
          <w:rPr>
            <w:noProof/>
          </w:rPr>
          <w:fldChar w:fldCharType="end"/>
        </w:r>
      </w:hyperlink>
    </w:p>
    <w:p w14:paraId="4D018D65" w14:textId="4FB98EA0"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4" w:history="1">
        <w:r w:rsidR="003A394A" w:rsidRPr="00782E83">
          <w:rPr>
            <w:rStyle w:val="Lienhypertexte"/>
            <w:noProof/>
          </w:rPr>
          <w:t>12.3</w:t>
        </w:r>
        <w:r w:rsidR="003A394A">
          <w:rPr>
            <w:rFonts w:asciiTheme="minorHAnsi" w:eastAsiaTheme="minorEastAsia" w:hAnsiTheme="minorHAnsi" w:cstheme="minorBidi"/>
            <w:noProof/>
            <w:sz w:val="22"/>
            <w:szCs w:val="22"/>
            <w:lang w:eastAsia="en-CA"/>
          </w:rPr>
          <w:tab/>
        </w:r>
        <w:r w:rsidR="003A394A" w:rsidRPr="00782E83">
          <w:rPr>
            <w:rStyle w:val="Lienhypertexte"/>
            <w:noProof/>
          </w:rPr>
          <w:t>Links page</w:t>
        </w:r>
        <w:r w:rsidR="003A394A">
          <w:rPr>
            <w:noProof/>
          </w:rPr>
          <w:tab/>
        </w:r>
        <w:r w:rsidR="003A394A">
          <w:rPr>
            <w:noProof/>
          </w:rPr>
          <w:fldChar w:fldCharType="begin"/>
        </w:r>
        <w:r w:rsidR="003A394A">
          <w:rPr>
            <w:noProof/>
          </w:rPr>
          <w:instrText xml:space="preserve"> PAGEREF _Toc507488054 \h </w:instrText>
        </w:r>
        <w:r w:rsidR="003A394A">
          <w:rPr>
            <w:noProof/>
          </w:rPr>
        </w:r>
        <w:r w:rsidR="003A394A">
          <w:rPr>
            <w:noProof/>
          </w:rPr>
          <w:fldChar w:fldCharType="separate"/>
        </w:r>
        <w:r w:rsidR="009C5C33">
          <w:rPr>
            <w:noProof/>
          </w:rPr>
          <w:t>65</w:t>
        </w:r>
        <w:r w:rsidR="003A394A">
          <w:rPr>
            <w:noProof/>
          </w:rPr>
          <w:fldChar w:fldCharType="end"/>
        </w:r>
      </w:hyperlink>
    </w:p>
    <w:p w14:paraId="4F9A28DE" w14:textId="7A0B9C23"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5" w:history="1">
        <w:r w:rsidR="003A394A" w:rsidRPr="00782E83">
          <w:rPr>
            <w:rStyle w:val="Lienhypertexte"/>
            <w:noProof/>
          </w:rPr>
          <w:t>12.4</w:t>
        </w:r>
        <w:r w:rsidR="003A394A">
          <w:rPr>
            <w:rFonts w:asciiTheme="minorHAnsi" w:eastAsiaTheme="minorEastAsia" w:hAnsiTheme="minorHAnsi" w:cstheme="minorBidi"/>
            <w:noProof/>
            <w:sz w:val="22"/>
            <w:szCs w:val="22"/>
            <w:lang w:eastAsia="en-CA"/>
          </w:rPr>
          <w:tab/>
        </w:r>
        <w:r w:rsidR="003A394A" w:rsidRPr="00782E83">
          <w:rPr>
            <w:rStyle w:val="Lienhypertexte"/>
            <w:noProof/>
          </w:rPr>
          <w:t>Region page</w:t>
        </w:r>
        <w:r w:rsidR="003A394A">
          <w:rPr>
            <w:noProof/>
          </w:rPr>
          <w:tab/>
        </w:r>
        <w:r w:rsidR="003A394A">
          <w:rPr>
            <w:noProof/>
          </w:rPr>
          <w:fldChar w:fldCharType="begin"/>
        </w:r>
        <w:r w:rsidR="003A394A">
          <w:rPr>
            <w:noProof/>
          </w:rPr>
          <w:instrText xml:space="preserve"> PAGEREF _Toc507488055 \h </w:instrText>
        </w:r>
        <w:r w:rsidR="003A394A">
          <w:rPr>
            <w:noProof/>
          </w:rPr>
        </w:r>
        <w:r w:rsidR="003A394A">
          <w:rPr>
            <w:noProof/>
          </w:rPr>
          <w:fldChar w:fldCharType="separate"/>
        </w:r>
        <w:r w:rsidR="009C5C33">
          <w:rPr>
            <w:noProof/>
          </w:rPr>
          <w:t>65</w:t>
        </w:r>
        <w:r w:rsidR="003A394A">
          <w:rPr>
            <w:noProof/>
          </w:rPr>
          <w:fldChar w:fldCharType="end"/>
        </w:r>
      </w:hyperlink>
    </w:p>
    <w:p w14:paraId="681EA9EF" w14:textId="6E7394F2" w:rsidR="003A394A" w:rsidRDefault="000437D2">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7488056" w:history="1">
        <w:r w:rsidR="003A394A" w:rsidRPr="00782E83">
          <w:rPr>
            <w:rStyle w:val="Lienhypertexte"/>
            <w:noProof/>
          </w:rPr>
          <w:t>12.5</w:t>
        </w:r>
        <w:r w:rsidR="003A394A">
          <w:rPr>
            <w:rFonts w:asciiTheme="minorHAnsi" w:eastAsiaTheme="minorEastAsia" w:hAnsiTheme="minorHAnsi" w:cstheme="minorBidi"/>
            <w:noProof/>
            <w:sz w:val="22"/>
            <w:szCs w:val="22"/>
            <w:lang w:eastAsia="en-CA"/>
          </w:rPr>
          <w:tab/>
        </w:r>
        <w:r w:rsidR="003A394A" w:rsidRPr="00782E83">
          <w:rPr>
            <w:rStyle w:val="Lienhypertexte"/>
            <w:noProof/>
          </w:rPr>
          <w:t>Advanced Options page</w:t>
        </w:r>
        <w:r w:rsidR="003A394A">
          <w:rPr>
            <w:noProof/>
          </w:rPr>
          <w:tab/>
        </w:r>
        <w:r w:rsidR="003A394A">
          <w:rPr>
            <w:noProof/>
          </w:rPr>
          <w:fldChar w:fldCharType="begin"/>
        </w:r>
        <w:r w:rsidR="003A394A">
          <w:rPr>
            <w:noProof/>
          </w:rPr>
          <w:instrText xml:space="preserve"> PAGEREF _Toc507488056 \h </w:instrText>
        </w:r>
        <w:r w:rsidR="003A394A">
          <w:rPr>
            <w:noProof/>
          </w:rPr>
        </w:r>
        <w:r w:rsidR="003A394A">
          <w:rPr>
            <w:noProof/>
          </w:rPr>
          <w:fldChar w:fldCharType="separate"/>
        </w:r>
        <w:r w:rsidR="009C5C33">
          <w:rPr>
            <w:noProof/>
          </w:rPr>
          <w:t>66</w:t>
        </w:r>
        <w:r w:rsidR="003A394A">
          <w:rPr>
            <w:noProof/>
          </w:rPr>
          <w:fldChar w:fldCharType="end"/>
        </w:r>
      </w:hyperlink>
    </w:p>
    <w:p w14:paraId="07F0C267" w14:textId="7253E13F"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341346">
      <w:pPr>
        <w:pStyle w:val="Titre1"/>
      </w:pPr>
      <w:bookmarkStart w:id="5" w:name="_Toc348101276"/>
      <w:bookmarkStart w:id="6" w:name="_Toc507487957"/>
      <w:r>
        <w:lastRenderedPageBreak/>
        <w:t>BioSIM Overview</w:t>
      </w:r>
      <w:bookmarkEnd w:id="5"/>
      <w:bookmarkEnd w:id="6"/>
    </w:p>
    <w:p w14:paraId="59AD5AC3" w14:textId="77777777" w:rsidR="00943FAF" w:rsidRDefault="00943FAF"/>
    <w:p w14:paraId="6A7FBFBB" w14:textId="77777777" w:rsidR="00943FAF" w:rsidRDefault="00856231" w:rsidP="00434158">
      <w:pPr>
        <w:pStyle w:val="Titre2"/>
      </w:pPr>
      <w:bookmarkStart w:id="7" w:name="_Toc507487958"/>
      <w:r>
        <w:t>Introduction</w:t>
      </w:r>
      <w:bookmarkEnd w:id="7"/>
    </w:p>
    <w:p w14:paraId="41EB616B" w14:textId="77777777" w:rsidR="00943FAF" w:rsidRDefault="00943FAF"/>
    <w:p w14:paraId="7E0522B4" w14:textId="7764A015" w:rsidR="00943FAF" w:rsidRDefault="00856231">
      <w:pPr>
        <w:jc w:val="both"/>
      </w:pPr>
      <w:r>
        <w:t>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All of BioSIM’s simulation models are governed by weather conditions (temperature, precipitation, </w:t>
      </w:r>
      <w:r w:rsidR="000437D2">
        <w:t xml:space="preserve"> </w:t>
      </w:r>
      <w:r>
        <w:t xml:space="preserve">humidity, wind, </w:t>
      </w:r>
      <w:r w:rsidR="0058127E">
        <w:t xml:space="preserve">pressure, </w:t>
      </w:r>
      <w:r>
        <w:t>snow, and solar radiation). However; recent models can now predict the effects of weather on physical processes (e.g. forest fires) in addition to biological processes (growth and plant productivity, development and performance of pests). BioSIM can also be used as a tool in the development and analysis of such models for purposes of scientific investigation.</w:t>
      </w:r>
    </w:p>
    <w:p w14:paraId="2611559E" w14:textId="77777777" w:rsidR="00943FAF" w:rsidRDefault="00943FAF">
      <w:pPr>
        <w:jc w:val="both"/>
      </w:pPr>
    </w:p>
    <w:p w14:paraId="020E5C8E" w14:textId="23292398" w:rsidR="00943FAF" w:rsidRDefault="00856231">
      <w:pPr>
        <w:jc w:val="both"/>
      </w:pPr>
      <w:r>
        <w:t>BioSIM governs the execution of daily</w:t>
      </w:r>
      <w:r w:rsidR="0058127E">
        <w:t>/hourly</w:t>
      </w:r>
      <w:r>
        <w:t xml:space="preserve"> weather-driven simulation models. It is an integrated environment that provides simulation models with geographically specific weather inputs, functioning either in a historical mode or in a predictive mode (forecast). The software can be used anywhere in the world and for any time period as long as the necessary weather data are available. It can be used to study and predict the course of any process driven by daily weather, whether physical or biological, provided that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can also be used to predict the course of these processes in a changing environment.</w:t>
      </w:r>
    </w:p>
    <w:p w14:paraId="7C015201" w14:textId="77777777" w:rsidR="00943FAF" w:rsidRDefault="00943FAF">
      <w:pPr>
        <w:jc w:val="both"/>
      </w:pPr>
    </w:p>
    <w:p w14:paraId="59B3E6D3" w14:textId="7814A6BB" w:rsidR="00943FAF" w:rsidRDefault="00856231">
      <w:pPr>
        <w:jc w:val="both"/>
      </w:pPr>
      <w:r>
        <w:t xml:space="preserve">The basic functions of BioSIM are to provide geographically adjusted weather inputs, control the execution of simulations and extract information from model outputs for presentation or further analysis. BioSIM assembles weather data from two spatially-referenced databases:  the Normals database containing monthly long-term (30-year) weather statistics (e.g. means, variances, correlations) and the </w:t>
      </w:r>
      <w:r w:rsidR="0058127E">
        <w:t xml:space="preserve">observation </w:t>
      </w:r>
      <w:r>
        <w:t>database</w:t>
      </w:r>
      <w:r w:rsidR="0058127E">
        <w:t xml:space="preserve"> </w:t>
      </w:r>
      <w:r>
        <w:t>containing historical daily</w:t>
      </w:r>
      <w:r w:rsidR="0058127E">
        <w:t>/hourly</w:t>
      </w:r>
      <w:r>
        <w:t xml:space="preserve"> weather records. BioSIM selects the nearest weather stations for each simulation point in a location list, adjusts the data for differences in elevation, latitude</w:t>
      </w:r>
      <w:r w:rsidR="0058127E">
        <w:t>,</w:t>
      </w:r>
      <w:r>
        <w:t xml:space="preserve"> longitude, and restores stochastic variation to long-term normals (a process called disaggregation), when needed. The weather time series sent to the simulation model can be composed of historical or simulated daily</w:t>
      </w:r>
      <w:r w:rsidR="0058127E">
        <w:t>/hourly</w:t>
      </w:r>
      <w:r>
        <w:t xml:space="preserve"> data, or both. What distinguishes BioSIM from other software is its ability to combine actual daily</w:t>
      </w:r>
      <w:r w:rsidR="0058127E">
        <w:t>/hourly</w:t>
      </w:r>
      <w:r>
        <w:t xml:space="preserve"> weather records (including short-term forecasts) and disaggregated normals in a single operation.</w:t>
      </w:r>
    </w:p>
    <w:p w14:paraId="65AB2429" w14:textId="77777777" w:rsidR="00943FAF" w:rsidRDefault="00943FAF">
      <w:pPr>
        <w:jc w:val="both"/>
      </w:pPr>
    </w:p>
    <w:p w14:paraId="71972E3B" w14:textId="77777777" w:rsidR="00943FAF" w:rsidRDefault="00943FAF">
      <w:pPr>
        <w:jc w:val="both"/>
      </w:pPr>
    </w:p>
    <w:p w14:paraId="4FD57881" w14:textId="5F674128" w:rsidR="00943FAF" w:rsidRDefault="00FD4C84" w:rsidP="00C62503">
      <w:r w:rsidRPr="00FD4C84">
        <w:rPr>
          <w:noProof/>
          <w:lang w:eastAsia="en-CA"/>
        </w:rPr>
        <w:lastRenderedPageBreak/>
        <w:drawing>
          <wp:anchor distT="0" distB="0" distL="114300" distR="114300" simplePos="0" relativeHeight="251719680" behindDoc="0" locked="0" layoutInCell="1" allowOverlap="1" wp14:anchorId="341AC275" wp14:editId="04BFDA99">
            <wp:simplePos x="0" y="0"/>
            <wp:positionH relativeFrom="page">
              <wp:align>center</wp:align>
            </wp:positionH>
            <wp:positionV relativeFrom="paragraph">
              <wp:posOffset>0</wp:posOffset>
            </wp:positionV>
            <wp:extent cx="5135475" cy="8898658"/>
            <wp:effectExtent l="0" t="0" r="8255" b="0"/>
            <wp:wrapSquare wrapText="bothSides"/>
            <wp:docPr id="10" name="Image 10" descr="D:\Project\doc\images\General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doc\images\GeneralE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5475" cy="8898658"/>
                    </a:xfrm>
                    <a:prstGeom prst="rect">
                      <a:avLst/>
                    </a:prstGeom>
                    <a:noFill/>
                    <a:ln>
                      <a:noFill/>
                    </a:ln>
                  </pic:spPr>
                </pic:pic>
              </a:graphicData>
            </a:graphic>
          </wp:anchor>
        </w:drawing>
      </w:r>
      <w:r w:rsidR="00C62503">
        <w:br w:type="textWrapping" w:clear="all"/>
      </w:r>
    </w:p>
    <w:p w14:paraId="4B7CDC6E" w14:textId="77777777" w:rsidR="00943FAF" w:rsidRDefault="00943FAF"/>
    <w:p w14:paraId="10215390" w14:textId="24C4F799" w:rsidR="00943FAF" w:rsidRDefault="00856231">
      <w:pPr>
        <w:jc w:val="both"/>
      </w:pPr>
      <w:r>
        <w:t xml:space="preserve">BioSIM provides extensive output analysis functions to summarize model output and present it in the form of tables, or maps. With a digital elevation map (DEM) for the area containing the simulation locations, BioSIM can perform spatial interpolations using various methods (kriging, spatial regression, inverse distance, thin plate splines) and generate output maps (surfaces). </w:t>
      </w:r>
      <w:r w:rsidR="00EA5DD4">
        <w:t xml:space="preserve">Weather generation and model execution </w:t>
      </w:r>
      <w:r>
        <w:t>are first executed for a series of locations, and outputs are interpolated to produce an output map. Such a map can then be used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 xml:space="preserve">BioSIM is of interest to any organization responsible for monitoring or managing insect pest populations (forestry, agriculture, horticulture) to plan the timely deployment of sampling or surveying crews and materials (e.g. pheromone traps) without the need for extensive phenology monitoring. Also,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2E3BED">
      <w:pPr>
        <w:pStyle w:val="Titre2"/>
        <w:numPr>
          <w:ilvl w:val="1"/>
          <w:numId w:val="17"/>
        </w:numPr>
      </w:pPr>
      <w:bookmarkStart w:id="8" w:name="_Scientific_documentation"/>
      <w:bookmarkStart w:id="9" w:name="_Toc507487959"/>
      <w:bookmarkEnd w:id="8"/>
      <w:r w:rsidRPr="00046033">
        <w:t>Scientific documentation</w:t>
      </w:r>
      <w:bookmarkEnd w:id="9"/>
    </w:p>
    <w:p w14:paraId="28FBED00" w14:textId="77777777" w:rsidR="00943FAF" w:rsidRDefault="00943FAF"/>
    <w:p w14:paraId="63BFDC6F" w14:textId="77777777" w:rsidR="00943FAF" w:rsidRDefault="00856231">
      <w:pPr>
        <w:jc w:val="both"/>
      </w:pPr>
      <w:r>
        <w:t xml:space="preserve">BioSIM has been extensively documented in the scientific literature. A general description of the approach and of the issues surrounding its use can be found in: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0" w:name="Regniere1996"/>
      <w:r>
        <w:rPr>
          <w:sz w:val="22"/>
          <w:szCs w:val="22"/>
        </w:rPr>
        <w:t>Régnière, J. 1996</w:t>
      </w:r>
      <w:bookmarkEnd w:id="10"/>
      <w:r>
        <w:rPr>
          <w:sz w:val="22"/>
          <w:szCs w:val="22"/>
        </w:rPr>
        <w:t>. A generalized approach to landscape-wide seasonal forecasting with temperature-driven simulation models. Environ. Entomol. 25:869-881.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pest management decision support: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sidRPr="00CF03F4">
        <w:rPr>
          <w:sz w:val="22"/>
          <w:szCs w:val="22"/>
        </w:rPr>
        <w:t xml:space="preserve">Régnière, J.; Cooke, B.; Bergeron, V. 1995. </w:t>
      </w:r>
      <w:r>
        <w:rPr>
          <w:sz w:val="22"/>
          <w:szCs w:val="22"/>
        </w:rPr>
        <w:t>BioSIM: a computer-based decision support tool for seasonal planning of pest management activities. User’s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1" w:name="RegniereBolstad"/>
      <w:r>
        <w:rPr>
          <w:sz w:val="22"/>
          <w:szCs w:val="22"/>
        </w:rPr>
        <w:lastRenderedPageBreak/>
        <w:t>Régnière, J.; Bo</w:t>
      </w:r>
      <w:bookmarkStart w:id="12" w:name="_Hlt170459037"/>
      <w:bookmarkStart w:id="13" w:name="_Hlt170459038"/>
      <w:r>
        <w:rPr>
          <w:sz w:val="22"/>
          <w:szCs w:val="22"/>
        </w:rPr>
        <w:t>l</w:t>
      </w:r>
      <w:bookmarkEnd w:id="12"/>
      <w:bookmarkEnd w:id="13"/>
      <w:r>
        <w:rPr>
          <w:sz w:val="22"/>
          <w:szCs w:val="22"/>
        </w:rPr>
        <w:t xml:space="preserve">stad, P. </w:t>
      </w:r>
      <w:bookmarkEnd w:id="11"/>
      <w:r>
        <w:rPr>
          <w:sz w:val="22"/>
          <w:szCs w:val="22"/>
        </w:rPr>
        <w:t>1994. Statistical simulation of daily air temperature patterns in eastern North America to forecast events in insect pest management. Environ. Entomol. 23:1368-1380.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4" w:name="_Hlt168208368"/>
      <w:bookmarkStart w:id="15" w:name="_Hlt168208768"/>
      <w:bookmarkStart w:id="16" w:name="_Hlt169334400"/>
      <w:bookmarkStart w:id="17" w:name="_Hlt169334804"/>
      <w:bookmarkStart w:id="18" w:name="_Hlt169334854"/>
      <w:bookmarkStart w:id="19" w:name="RegniereStAmant2007"/>
      <w:bookmarkEnd w:id="14"/>
      <w:bookmarkEnd w:id="15"/>
      <w:bookmarkEnd w:id="16"/>
      <w:bookmarkEnd w:id="17"/>
      <w:bookmarkEnd w:id="18"/>
      <w:r>
        <w:rPr>
          <w:sz w:val="22"/>
          <w:szCs w:val="22"/>
        </w:rPr>
        <w:t>Régnière, J.; St-Amant, R. 2007</w:t>
      </w:r>
      <w:bookmarkEnd w:id="19"/>
      <w:r>
        <w:rPr>
          <w:sz w:val="22"/>
          <w:szCs w:val="22"/>
        </w:rPr>
        <w:t>. Stochastic simulation of daily air temperature and precipitation from monthly normals in North America north of Mexico. Int. J. Biometeorol. 51:415-430.</w:t>
      </w:r>
    </w:p>
    <w:p w14:paraId="3A7DDC8B" w14:textId="77777777" w:rsidR="00943FAF" w:rsidRDefault="00943FAF">
      <w:pPr>
        <w:jc w:val="both"/>
        <w:rPr>
          <w:sz w:val="22"/>
          <w:szCs w:val="22"/>
        </w:rPr>
      </w:pPr>
    </w:p>
    <w:p w14:paraId="09828ECD" w14:textId="77777777" w:rsidR="00943FAF" w:rsidRDefault="00856231">
      <w:pPr>
        <w:jc w:val="both"/>
      </w:pPr>
      <w:r>
        <w:t>It has been applied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sidRPr="006209CD">
        <w:rPr>
          <w:sz w:val="22"/>
          <w:szCs w:val="22"/>
          <w:lang w:val="fr-CA"/>
        </w:rPr>
        <w:t xml:space="preserve">Andalou, C.; Beaulieu, J.; Bousquet, J. 2005. </w:t>
      </w:r>
      <w:r>
        <w:rPr>
          <w:sz w:val="22"/>
          <w:szCs w:val="22"/>
        </w:rPr>
        <w:t>The impact of climate change on growth of local white spruce populations in Québec, Canada. For. Ecol. Manag. 205:169-182.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Perron, M.; Bousquet, J. 2004. Multivariate patterns of adaptive genetic variation and seed source transfer in </w:t>
      </w:r>
      <w:r>
        <w:rPr>
          <w:i/>
          <w:sz w:val="22"/>
          <w:szCs w:val="22"/>
        </w:rPr>
        <w:t>Picea mariana</w:t>
      </w:r>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Beaulieu, J.; Rainville, A. 2005. Adaptation to climate change: genetic variation is both a short and a long-term solution. The Forestry Chronicle. 8: 704-709.</w:t>
      </w:r>
    </w:p>
    <w:p w14:paraId="3F7D118B" w14:textId="77777777" w:rsidR="00943FAF" w:rsidRDefault="00943FAF">
      <w:pPr>
        <w:ind w:left="1680" w:right="884" w:hanging="480"/>
        <w:jc w:val="both"/>
        <w:rPr>
          <w:sz w:val="22"/>
          <w:szCs w:val="22"/>
        </w:rPr>
      </w:pPr>
    </w:p>
    <w:p w14:paraId="3C16D471" w14:textId="00FC08C2" w:rsidR="00943FAF" w:rsidRDefault="00856231">
      <w:pPr>
        <w:ind w:left="1680" w:right="884" w:hanging="480"/>
        <w:jc w:val="both"/>
        <w:rPr>
          <w:sz w:val="22"/>
          <w:szCs w:val="22"/>
        </w:rPr>
      </w:pPr>
      <w:r>
        <w:rPr>
          <w:sz w:val="22"/>
          <w:szCs w:val="22"/>
        </w:rPr>
        <w:t>Coulombe, S.; Bernier, P.Y.; Raulier, F. 2010. Uncertainty in detecting climate change impact on the projected yield of black spruce (</w:t>
      </w:r>
      <w:r>
        <w:rPr>
          <w:i/>
          <w:sz w:val="22"/>
          <w:szCs w:val="22"/>
        </w:rPr>
        <w:t>Picea mariana</w:t>
      </w:r>
      <w:r>
        <w:rPr>
          <w:sz w:val="22"/>
          <w:szCs w:val="22"/>
        </w:rPr>
        <w:t>). For. Ecol. Manag. 259: 730-738.</w:t>
      </w:r>
    </w:p>
    <w:p w14:paraId="5FE8B777" w14:textId="77777777" w:rsidR="0012502E" w:rsidRDefault="0012502E">
      <w:pPr>
        <w:ind w:left="1680" w:right="884" w:hanging="480"/>
        <w:jc w:val="both"/>
        <w:rPr>
          <w:sz w:val="22"/>
          <w:szCs w:val="22"/>
        </w:rPr>
      </w:pPr>
    </w:p>
    <w:p w14:paraId="0A54B1E9" w14:textId="361A8847" w:rsidR="0012502E" w:rsidRPr="0012502E" w:rsidRDefault="0012502E">
      <w:pPr>
        <w:ind w:left="1680" w:right="884" w:hanging="480"/>
        <w:jc w:val="both"/>
      </w:pPr>
      <w:r w:rsidRPr="0012502E">
        <w:rPr>
          <w:sz w:val="22"/>
          <w:szCs w:val="22"/>
        </w:rPr>
        <w:t>Fougère, A.; Girardin, M.P.; Terrier, A</w:t>
      </w:r>
      <w:r>
        <w:rPr>
          <w:sz w:val="22"/>
          <w:szCs w:val="22"/>
        </w:rPr>
        <w:t>.; Grondin, P.; Lambert, M.-C.; Leduc, A.; Bergeron, Y. 2022. Projected changes in fire activity and severity feedback in the spruce-feather moss forest of western Quebec, Canada. Trees, Forests and People. DOI: 10.1016/j.tfp.2022.100229</w:t>
      </w:r>
    </w:p>
    <w:p w14:paraId="52E0CFD0" w14:textId="77777777" w:rsidR="00943FAF" w:rsidRPr="0012502E"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Girardin, M.P.; Bernier, P.Y.; Gauthier, S. 2011. Increasing potential NEP of eastern boreal North American forests constrained by decreasing wildlife activity. Ecosphere. 2: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Girardin, M.P.; Wotton, B.M. 2009. Summer Moisture and Wildfire Risks across Canada. J. Appl. Meteor. Climatol. 48: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r>
        <w:rPr>
          <w:sz w:val="22"/>
          <w:szCs w:val="22"/>
        </w:rPr>
        <w:t>Govind, A.; Chen, J.M.; Bernier, P.; Margolis, H.; Guindon, L.; Beaudoin, A. 2011. Spatially distributed modeling of the long-term carbon balance of a boreal landscape. Ecol. Modell. 222: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Guillemette, F.; Bédard, S.; Fortin, M. 2008. Evaluation of a tree classification system in relation to mortality risk in Québec northern hardwoods. The Forestry Chronicle. 84: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Bélanger, N.; Paré, D. 2004. Productivity of black spruce and Jack pine stands in Québec as related to climate, site biological features and soil properties. Forest Ecology and Management. 191: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r>
        <w:rPr>
          <w:sz w:val="22"/>
          <w:szCs w:val="22"/>
        </w:rPr>
        <w:lastRenderedPageBreak/>
        <w:t xml:space="preserve">Houle,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t>Michaelian, M.; Hogg, E.H.; Hall, R.J.; Arsenault, E. 2011. Massive mortality of aspen following severe drought along the southern edge of the Canadian boreal forest. Global Change Biology. 17: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Pedlar, J.H.; McKenney, D.W.; Beaulieu, J.; Colombo, S.J.; McLachlan, J.S.; O’Neill, G.A. 2011. The implementation of assisted migration in Canadian forests. The Forestry Chronicle. 87: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r>
        <w:rPr>
          <w:sz w:val="22"/>
          <w:szCs w:val="22"/>
        </w:rPr>
        <w:t>Pinno, B.D.; Paré, D.; Guindon, L.; Bélanger, N. 2009. Predicting productivity of trembling aspen in the Boreal Shield ecozone of Quebec using different sources of soil and site information. Forest Ecology and Management. 257: 782-789.</w:t>
      </w:r>
    </w:p>
    <w:p w14:paraId="7755C3B1" w14:textId="77777777" w:rsidR="00943FAF" w:rsidRDefault="00943FAF">
      <w:pPr>
        <w:ind w:left="1680" w:right="884" w:hanging="480"/>
        <w:jc w:val="both"/>
        <w:rPr>
          <w:sz w:val="22"/>
          <w:szCs w:val="22"/>
        </w:rPr>
      </w:pPr>
    </w:p>
    <w:p w14:paraId="30414AD9" w14:textId="77777777" w:rsidR="00943FAF" w:rsidRPr="00477F60" w:rsidRDefault="00856231">
      <w:pPr>
        <w:ind w:left="1680" w:right="884" w:hanging="480"/>
        <w:jc w:val="both"/>
        <w:rPr>
          <w:lang w:val="fr-CA"/>
        </w:rPr>
      </w:pPr>
      <w:r>
        <w:rPr>
          <w:sz w:val="22"/>
          <w:szCs w:val="22"/>
        </w:rPr>
        <w:t xml:space="preserve">Raulier, F.; Bernier, P.Y.; Ung, C.-H. 2000. Modeling the influence of temperature on monthly gross primary productivity of sugar maple stands. </w:t>
      </w:r>
      <w:r w:rsidRPr="00477F60">
        <w:rPr>
          <w:sz w:val="22"/>
          <w:szCs w:val="22"/>
          <w:lang w:val="fr-CA"/>
        </w:rPr>
        <w:t>Tree Physiology 20: 333-345.</w:t>
      </w:r>
    </w:p>
    <w:p w14:paraId="53E12FE3" w14:textId="77777777" w:rsidR="00943FAF" w:rsidRPr="00477F60" w:rsidRDefault="00943FAF">
      <w:pPr>
        <w:ind w:left="1680" w:right="884" w:hanging="480"/>
        <w:jc w:val="both"/>
        <w:rPr>
          <w:sz w:val="22"/>
          <w:szCs w:val="22"/>
          <w:lang w:val="fr-CA"/>
        </w:rPr>
      </w:pPr>
    </w:p>
    <w:p w14:paraId="00F6F521" w14:textId="77777777" w:rsidR="00943FAF" w:rsidRPr="001D6AEE" w:rsidRDefault="00856231">
      <w:pPr>
        <w:ind w:left="1680" w:right="884" w:hanging="480"/>
        <w:jc w:val="both"/>
      </w:pPr>
      <w:r w:rsidRPr="00325027">
        <w:rPr>
          <w:sz w:val="22"/>
          <w:szCs w:val="22"/>
          <w:lang w:val="fr-CA"/>
        </w:rPr>
        <w:t xml:space="preserve">Riopel, M.; Bégin, J.; Ruel, J.-C. 2011. </w:t>
      </w:r>
      <w:r w:rsidRPr="006209CD">
        <w:rPr>
          <w:sz w:val="22"/>
          <w:szCs w:val="22"/>
          <w:lang w:val="fr-CA"/>
        </w:rPr>
        <w:t xml:space="preserve">Coefficients de distribution de la régénération, cinq ans après des coupes avec protection des petites tiges marchandes appliquées dans des sapinières et des pressières noires du Québec. </w:t>
      </w:r>
      <w:r>
        <w:rPr>
          <w:sz w:val="22"/>
          <w:szCs w:val="22"/>
        </w:rPr>
        <w:t>The Forestry Chronicle. 87: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Tardif, J.; Girardin, M.P.; Conciatori, F. 2011. Light rings as bioindicators of climate change in interior North America. Global and Planetary Change. 79: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Ung, C.-H.; Bernier, P.Y.; Raulier,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has been applied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r>
        <w:rPr>
          <w:i/>
          <w:sz w:val="22"/>
          <w:szCs w:val="22"/>
        </w:rPr>
        <w:t>Choristoneura fumiferana</w:t>
      </w:r>
      <w:r>
        <w:rPr>
          <w:sz w:val="22"/>
          <w:szCs w:val="22"/>
        </w:rPr>
        <w:t xml:space="preserve"> dispersal. Ecography. 34: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r>
        <w:rPr>
          <w:sz w:val="22"/>
          <w:szCs w:val="22"/>
        </w:rPr>
        <w:t>Bentz, B.; Régnière, J.; Fettig, C.J.; Hansen, E.M.; Hayes, J.L.; Hicke, J.A.; Kelsey, R.G.; Lundquist, J.; Negrón, J.F.; Seybold, S.J. 2010. Climate Change and Bark Beetles of the Western US and Canada: Direct and Indirect Effects. BioScience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r>
        <w:rPr>
          <w:sz w:val="22"/>
          <w:szCs w:val="22"/>
        </w:rPr>
        <w:t>Bourchier, R.S.; van Herewijk, B.H. 2010. Distribution and potential spread of Japanses knotweed (</w:t>
      </w:r>
      <w:r>
        <w:rPr>
          <w:i/>
          <w:sz w:val="22"/>
          <w:szCs w:val="22"/>
        </w:rPr>
        <w:t>Polygonum cuspidatum</w:t>
      </w:r>
      <w:r>
        <w:rPr>
          <w:sz w:val="22"/>
          <w:szCs w:val="22"/>
        </w:rPr>
        <w:t>) in Canada relative to climate tresholds. Invasive Plant Sci. Manag. 3: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lastRenderedPageBreak/>
        <w:t>Carroll, A.; Régnière, J.; Logan, J.A.; Taylor, S.W.; Bentz,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Safranyik, L. 2004. Effects of climate change on range expansion by the mountain pine beetle in British Columbia. 2004. Pages 223-232 </w:t>
      </w:r>
      <w:r>
        <w:rPr>
          <w:i/>
          <w:sz w:val="22"/>
          <w:szCs w:val="22"/>
        </w:rPr>
        <w:t>in</w:t>
      </w:r>
      <w:r>
        <w:rPr>
          <w:sz w:val="22"/>
          <w:szCs w:val="22"/>
        </w:rPr>
        <w:t xml:space="preserve"> T.L. Shore, J.E. Brooks et J.E. Stone, eds. Mountain Pine Beetle Symposium: Challenges and Solutions, October 30-31, 2003, 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r>
        <w:rPr>
          <w:sz w:val="22"/>
          <w:szCs w:val="22"/>
        </w:rPr>
        <w:t xml:space="preserve">Cudmore, T.J.; Björklund, N.; Caroll, A.L.; Lindgren, B.S. 2010. Climate change and range expansion of an aggressive bark beetle: evidence of higher beetle reproduction in naïve host tree populations. Journal of Applied Ecology. 47: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Hansen, E.M.; Bentz, B.J.; Turner, D.L. 2001. Temperature-based model for predicting univoltine brood proportions in spruce beetle (Coleoptera: Scolytidae). Can. Entomol. 133:827-841.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r>
        <w:rPr>
          <w:sz w:val="22"/>
          <w:szCs w:val="22"/>
        </w:rPr>
        <w:t>Houle, D.; Duchesne, L.; Boutin,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Logan, J.A.; Macfarlane, W.W.; Wilcox, L. 2010. Whitebark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sidRPr="00931418">
        <w:rPr>
          <w:sz w:val="22"/>
          <w:szCs w:val="22"/>
          <w:lang w:val="fr-CA"/>
        </w:rPr>
        <w:t xml:space="preserve">Logan, J.A.; Régnière, J.; Powell, J.A. 2003. </w:t>
      </w:r>
      <w:r>
        <w:rPr>
          <w:sz w:val="22"/>
          <w:szCs w:val="22"/>
        </w:rPr>
        <w:t>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r>
        <w:rPr>
          <w:sz w:val="22"/>
          <w:szCs w:val="22"/>
        </w:rPr>
        <w:t xml:space="preserve">Nealis, V.G.; Régnière, J.; Gray, D.R. 2001. Modeling seasonal development of gypsy moth in a novel environment for decision support of an eradication program. Pages 124-132 </w:t>
      </w:r>
      <w:r>
        <w:rPr>
          <w:i/>
          <w:sz w:val="22"/>
          <w:szCs w:val="22"/>
        </w:rPr>
        <w:t>in</w:t>
      </w:r>
      <w:r>
        <w:rPr>
          <w:sz w:val="22"/>
          <w:szCs w:val="22"/>
        </w:rPr>
        <w:t xml:space="preserve"> A.M. Liebhold, M.L. McManus, I.S.Otvos and S.L.C. Fosbroke,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Worner, S. 2007. Risk assessment of the gypsy moth, </w:t>
      </w:r>
      <w:r>
        <w:rPr>
          <w:i/>
          <w:sz w:val="22"/>
          <w:szCs w:val="22"/>
        </w:rPr>
        <w:t>Lymantria dispar</w:t>
      </w:r>
      <w:r>
        <w:rPr>
          <w:sz w:val="22"/>
          <w:szCs w:val="22"/>
        </w:rPr>
        <w:t xml:space="preserve"> (L), in New Zealand based on phenology modelling. Int. J. Biometeorol. 51:295-305.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Bentz, B. 2007. Modelling cold tolerance in the mountain pine beetle, </w:t>
      </w:r>
      <w:r>
        <w:rPr>
          <w:i/>
          <w:sz w:val="22"/>
          <w:szCs w:val="22"/>
        </w:rPr>
        <w:t>Dendroctonus ponderosae</w:t>
      </w:r>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lastRenderedPageBreak/>
        <w:t xml:space="preserve">Régnière, J.; Nealis, V. 2002. Modelling seasonality of gypsy moth, </w:t>
      </w:r>
      <w:r>
        <w:rPr>
          <w:i/>
          <w:sz w:val="22"/>
          <w:szCs w:val="22"/>
        </w:rPr>
        <w:t>Lymantria dispar</w:t>
      </w:r>
      <w:r>
        <w:rPr>
          <w:sz w:val="22"/>
          <w:szCs w:val="22"/>
        </w:rPr>
        <w:t xml:space="preserve"> (Lepidoptera: Lymantriidae), to evaluate probability of its persistence in novel environments. Can. Entomol. 134:805-824.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Sharov,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Pr="006209CD" w:rsidRDefault="00856231">
      <w:pPr>
        <w:ind w:left="1680" w:right="884" w:hanging="480"/>
        <w:jc w:val="both"/>
        <w:rPr>
          <w:lang w:val="fr-CA"/>
        </w:rPr>
      </w:pPr>
      <w:r>
        <w:rPr>
          <w:sz w:val="22"/>
          <w:szCs w:val="22"/>
        </w:rPr>
        <w:t xml:space="preserve">Régnière, J.; Sharov, A. 1999. Simulating temperature-dependent processes at the sub-continental scale: male gypsy moth flight phenology as an example. </w:t>
      </w:r>
      <w:r w:rsidRPr="006209CD">
        <w:rPr>
          <w:sz w:val="22"/>
          <w:szCs w:val="22"/>
          <w:lang w:val="fr-CA"/>
        </w:rPr>
        <w:t>Int. J. Biometeorol. 42:146-152.</w:t>
      </w:r>
    </w:p>
    <w:p w14:paraId="5B8EAA4F" w14:textId="77777777" w:rsidR="00943FAF" w:rsidRPr="006209CD" w:rsidRDefault="00943FAF">
      <w:pPr>
        <w:ind w:right="884"/>
        <w:jc w:val="both"/>
        <w:rPr>
          <w:sz w:val="22"/>
          <w:lang w:val="fr-CA"/>
        </w:rPr>
      </w:pPr>
    </w:p>
    <w:p w14:paraId="0B287564" w14:textId="77777777" w:rsidR="00943FAF" w:rsidRPr="001D6AEE" w:rsidRDefault="00856231">
      <w:pPr>
        <w:ind w:left="1680" w:right="884" w:hanging="480"/>
        <w:jc w:val="both"/>
      </w:pPr>
      <w:r w:rsidRPr="006209CD">
        <w:rPr>
          <w:sz w:val="22"/>
          <w:szCs w:val="22"/>
          <w:lang w:val="fr-CA"/>
        </w:rPr>
        <w:t xml:space="preserve">Régnière, J.; Lavigne, D.; Dickison, R.; Staples, A. 1995. </w:t>
      </w:r>
      <w:r>
        <w:rPr>
          <w:sz w:val="22"/>
          <w:szCs w:val="22"/>
        </w:rPr>
        <w:t xml:space="preserve">Performance analysis of BioSIM, a seasonal pest management planning tool, in New Brunswick in 1992 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sidRPr="00CF03F4">
        <w:rPr>
          <w:sz w:val="22"/>
          <w:szCs w:val="22"/>
        </w:rPr>
        <w:t xml:space="preserve">Régnière, J.; Lavigne, D.; Dupont, A.; Carter, N. 2007. </w:t>
      </w:r>
      <w:r>
        <w:rPr>
          <w:sz w:val="22"/>
          <w:szCs w:val="22"/>
        </w:rPr>
        <w:t xml:space="preserve">Predicting the seasonal development of the yellowheaded spruce sawfly, </w:t>
      </w:r>
      <w:r>
        <w:rPr>
          <w:i/>
          <w:sz w:val="22"/>
          <w:szCs w:val="22"/>
        </w:rPr>
        <w:t>Pikonema alaskensis</w:t>
      </w:r>
      <w:r>
        <w:rPr>
          <w:sz w:val="22"/>
          <w:szCs w:val="22"/>
        </w:rPr>
        <w:t xml:space="preserve"> (Hymenoptera: Tenthredinidae), in Eastern Canada. Can. Entomol. </w:t>
      </w:r>
      <w:r>
        <w:rPr>
          <w:sz w:val="20"/>
        </w:rPr>
        <w:t>139:365-377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0" w:name="_Toc162663956"/>
      <w:r>
        <w:rPr>
          <w:sz w:val="22"/>
        </w:rPr>
        <w:t xml:space="preserve">Régnière, J.; Nealis, V.; Porter, K. 2007. </w:t>
      </w:r>
      <w:bookmarkStart w:id="21" w:name="_top"/>
      <w:bookmarkEnd w:id="21"/>
      <w:r>
        <w:rPr>
          <w:sz w:val="22"/>
        </w:rPr>
        <w:t>Climate suitability and management of biological invasions: gypsy moth in Canada. Biol. Invasions 11:135-148.</w:t>
      </w:r>
      <w:bookmarkEnd w:id="20"/>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931418">
        <w:rPr>
          <w:sz w:val="22"/>
          <w:szCs w:val="22"/>
          <w:lang w:val="fr-CA"/>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r>
        <w:rPr>
          <w:sz w:val="22"/>
          <w:szCs w:val="22"/>
        </w:rPr>
        <w:t xml:space="preserve">Safranyik, L.; Carroll, AL.; Régnière, J.; Langor, D.W.; Riel, W.G.; Shore, T.L.; Peter, B.; Cooke, B.J.; Nealis,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Tobin, P.C.; Sharov, A.A.; Liebhold, A.A.; Leonard, D.S.; Roberts, E.A.; Learn, M.R. 2004. Management of the Gypsy Moth through a Decision Algorithm under the STS Project. American Entomologist. 50: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Stappen, J.; Blackburn, L.M. 2010. Human visitation rates to the Apostle Islands National Lakeshore and the introduction of the non-native species </w:t>
      </w:r>
      <w:r>
        <w:rPr>
          <w:bCs/>
          <w:i/>
          <w:sz w:val="22"/>
          <w:szCs w:val="22"/>
        </w:rPr>
        <w:t>Lymantria dispar</w:t>
      </w:r>
      <w:r>
        <w:rPr>
          <w:bCs/>
          <w:sz w:val="22"/>
          <w:szCs w:val="22"/>
        </w:rPr>
        <w:t xml:space="preserve"> (L.). Journal of Environmental Management. 91: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Ylioja, T.; Billings, R.F.; Régnière, J.; Ayres, M.P. 2007. Impact of minimum winter temperatures on the population dynamics of </w:t>
      </w:r>
      <w:r>
        <w:rPr>
          <w:i/>
          <w:sz w:val="22"/>
          <w:szCs w:val="22"/>
        </w:rPr>
        <w:t>Dendroctonus frontalis</w:t>
      </w:r>
      <w:r>
        <w:rPr>
          <w:sz w:val="22"/>
          <w:szCs w:val="22"/>
        </w:rPr>
        <w:t xml:space="preserve"> (Coleoptera: Scolytinae). Ecol. Appl. </w:t>
      </w:r>
      <w:r>
        <w:rPr>
          <w:sz w:val="20"/>
        </w:rPr>
        <w:t>17:882-899.</w:t>
      </w:r>
    </w:p>
    <w:p w14:paraId="69532889" w14:textId="2E61B4C7" w:rsidR="000437D2" w:rsidRDefault="000437D2">
      <w:pPr>
        <w:suppressAutoHyphens w:val="0"/>
        <w:rPr>
          <w:sz w:val="22"/>
          <w:szCs w:val="22"/>
        </w:rPr>
      </w:pPr>
      <w:r>
        <w:rPr>
          <w:sz w:val="22"/>
          <w:szCs w:val="22"/>
        </w:rPr>
        <w:br w:type="page"/>
      </w:r>
    </w:p>
    <w:p w14:paraId="5CA1B322" w14:textId="77777777" w:rsidR="00943FAF" w:rsidRDefault="00856231" w:rsidP="00434158">
      <w:pPr>
        <w:pStyle w:val="Titre2"/>
      </w:pPr>
      <w:bookmarkStart w:id="22" w:name="_Toc507487960"/>
      <w:r>
        <w:lastRenderedPageBreak/>
        <w:t>BioSIM Installation</w:t>
      </w:r>
      <w:bookmarkEnd w:id="22"/>
    </w:p>
    <w:p w14:paraId="4261F5BE" w14:textId="77777777" w:rsidR="00943FAF" w:rsidRDefault="00943FAF"/>
    <w:p w14:paraId="431D646C" w14:textId="77777777" w:rsidR="00943FAF" w:rsidRDefault="00856231" w:rsidP="00F04896">
      <w:pPr>
        <w:pStyle w:val="Titre3"/>
      </w:pPr>
      <w:bookmarkStart w:id="23" w:name="_Technical_support"/>
      <w:bookmarkStart w:id="24" w:name="TechSupport"/>
      <w:bookmarkStart w:id="25" w:name="_Toc507487961"/>
      <w:bookmarkEnd w:id="23"/>
      <w:r>
        <w:t>Technical support</w:t>
      </w:r>
      <w:bookmarkEnd w:id="24"/>
      <w:bookmarkEnd w:id="25"/>
    </w:p>
    <w:p w14:paraId="59A25A60" w14:textId="77777777" w:rsidR="00943FAF" w:rsidRDefault="00943FAF"/>
    <w:p w14:paraId="4471F83B" w14:textId="45A31DC5" w:rsidR="00943FAF" w:rsidRPr="001D6AEE" w:rsidRDefault="00856231">
      <w:pPr>
        <w:jc w:val="both"/>
      </w:pPr>
      <w:r>
        <w:t xml:space="preserve">BioSIM is distributed without charge. However, the Canadian Forest Service cannot offer extensive free technical support. Nevertheless, questions may be directed to the developers at the following electronic addresses. For general questions about the usefulness and approach of BioSIM, contact Jacques Régnière at: </w:t>
      </w:r>
      <w:r w:rsidRPr="00A5691E">
        <w:rPr>
          <w:color w:val="1F4E79" w:themeColor="accent1" w:themeShade="80"/>
        </w:rPr>
        <w:t>Jacques.Regniere@</w:t>
      </w:r>
      <w:r w:rsidR="00C62503">
        <w:rPr>
          <w:color w:val="1F4E79" w:themeColor="accent1" w:themeShade="80"/>
        </w:rPr>
        <w:t>NCan-RNCan.gc</w:t>
      </w:r>
      <w:r w:rsidRPr="00A5691E">
        <w:rPr>
          <w:color w:val="1F4E79" w:themeColor="accent1" w:themeShade="80"/>
        </w:rPr>
        <w:t>.ca</w:t>
      </w:r>
      <w:r>
        <w:t xml:space="preserve">. For technical issues concerning the installation and use of the software, contact Rémi Saint-Amant at: </w:t>
      </w:r>
      <w:r w:rsidRPr="00A5691E">
        <w:rPr>
          <w:color w:val="1F4E79" w:themeColor="accent1" w:themeShade="80"/>
        </w:rPr>
        <w:t>Remi.S</w:t>
      </w:r>
      <w:r w:rsidR="006C5926" w:rsidRPr="00A5691E">
        <w:rPr>
          <w:color w:val="1F4E79" w:themeColor="accent1" w:themeShade="80"/>
        </w:rPr>
        <w:t>ain</w:t>
      </w:r>
      <w:r w:rsidRPr="00A5691E">
        <w:rPr>
          <w:color w:val="1F4E79" w:themeColor="accent1" w:themeShade="80"/>
        </w:rPr>
        <w:t>t</w:t>
      </w:r>
      <w:r w:rsidR="006C5926" w:rsidRPr="00A5691E">
        <w:rPr>
          <w:color w:val="1F4E79" w:themeColor="accent1" w:themeShade="80"/>
        </w:rPr>
        <w:t>-A</w:t>
      </w:r>
      <w:r w:rsidRPr="00A5691E">
        <w:rPr>
          <w:color w:val="1F4E79" w:themeColor="accent1" w:themeShade="80"/>
        </w:rPr>
        <w:t>mant@</w:t>
      </w:r>
      <w:r w:rsidR="00C62503">
        <w:rPr>
          <w:color w:val="1F4E79" w:themeColor="accent1" w:themeShade="80"/>
        </w:rPr>
        <w:t>NRCan-RNCan.gc</w:t>
      </w:r>
      <w:r w:rsidRPr="00A5691E">
        <w:rPr>
          <w:color w:val="1F4E79" w:themeColor="accent1" w:themeShade="80"/>
        </w:rPr>
        <w:t>.ca</w:t>
      </w:r>
      <w:r>
        <w:t>. Arrangements concerning major support needs may also be made through a mutual agreement between the user, the Canadian Forest Service and the developers of BioSIM. You can contact BioSIM developers by e-mail at the above addresses or by regular mail:</w:t>
      </w:r>
    </w:p>
    <w:p w14:paraId="634CC3BA" w14:textId="77777777" w:rsidR="00943FAF" w:rsidRDefault="00943FAF">
      <w:pPr>
        <w:pStyle w:val="Normalcentr"/>
        <w:jc w:val="both"/>
      </w:pPr>
    </w:p>
    <w:p w14:paraId="12FD9DAD" w14:textId="77777777" w:rsidR="00943FAF" w:rsidRPr="006209CD" w:rsidRDefault="00856231">
      <w:pPr>
        <w:pStyle w:val="Normalcentr"/>
        <w:spacing w:after="0"/>
        <w:rPr>
          <w:lang w:val="fr-CA"/>
        </w:rPr>
      </w:pPr>
      <w:r w:rsidRPr="006209CD">
        <w:rPr>
          <w:lang w:val="fr-CA"/>
        </w:rPr>
        <w:t>Dr. Jacques Régnière or Rémi Saint-Amant,</w:t>
      </w:r>
    </w:p>
    <w:p w14:paraId="2696A6ED" w14:textId="77777777" w:rsidR="00943FAF" w:rsidRPr="00477F60" w:rsidRDefault="00856231">
      <w:pPr>
        <w:pStyle w:val="Normalcentr"/>
        <w:spacing w:after="0"/>
        <w:rPr>
          <w:lang w:val="fr-CA"/>
        </w:rPr>
      </w:pPr>
      <w:r w:rsidRPr="00477F60">
        <w:rPr>
          <w:lang w:val="fr-CA"/>
        </w:rPr>
        <w:t>Natural Resources Canada</w:t>
      </w:r>
    </w:p>
    <w:p w14:paraId="7C8EAAF6" w14:textId="77777777" w:rsidR="00943FAF" w:rsidRPr="00477F60" w:rsidRDefault="00856231">
      <w:pPr>
        <w:pStyle w:val="Normalcentr"/>
        <w:spacing w:after="0"/>
        <w:rPr>
          <w:lang w:val="fr-CA"/>
        </w:rPr>
      </w:pPr>
      <w:r w:rsidRPr="00477F60">
        <w:rPr>
          <w:lang w:val="fr-CA"/>
        </w:rPr>
        <w:t>Canadian Forest Service</w:t>
      </w:r>
    </w:p>
    <w:p w14:paraId="0841898B" w14:textId="77777777" w:rsidR="00943FAF" w:rsidRPr="00477F60" w:rsidRDefault="00856231">
      <w:pPr>
        <w:pStyle w:val="Normalcentr"/>
        <w:spacing w:after="0"/>
        <w:rPr>
          <w:lang w:val="fr-CA"/>
        </w:rPr>
      </w:pPr>
      <w:r w:rsidRPr="00477F60">
        <w:rPr>
          <w:lang w:val="fr-CA"/>
        </w:rPr>
        <w:t>Laurentian Forestry Centre</w:t>
      </w:r>
    </w:p>
    <w:p w14:paraId="55465BCF" w14:textId="77777777" w:rsidR="00943FAF" w:rsidRPr="00477F60" w:rsidRDefault="00856231">
      <w:pPr>
        <w:pStyle w:val="Normalcentr"/>
        <w:spacing w:after="0"/>
        <w:rPr>
          <w:lang w:val="fr-CA"/>
        </w:rPr>
      </w:pPr>
      <w:r w:rsidRPr="00477F60">
        <w:rPr>
          <w:lang w:val="fr-CA"/>
        </w:rPr>
        <w:t>1055 du P.E.P.S.</w:t>
      </w:r>
    </w:p>
    <w:p w14:paraId="073CE487" w14:textId="77777777" w:rsidR="00943FAF" w:rsidRPr="00477F60" w:rsidRDefault="00856231">
      <w:pPr>
        <w:pStyle w:val="Normalcentr"/>
        <w:spacing w:after="0"/>
        <w:rPr>
          <w:lang w:val="fr-CA"/>
        </w:rPr>
      </w:pPr>
      <w:r w:rsidRPr="00477F60">
        <w:rPr>
          <w:lang w:val="fr-CA"/>
        </w:rPr>
        <w:t>P.O. Box 10380, Stn. Sainte-Foy</w:t>
      </w:r>
    </w:p>
    <w:p w14:paraId="4617B7BB" w14:textId="45305818" w:rsidR="00943FAF" w:rsidRPr="00477F60" w:rsidRDefault="00856231">
      <w:pPr>
        <w:pStyle w:val="Normalcentr"/>
        <w:spacing w:after="0"/>
        <w:rPr>
          <w:lang w:val="fr-CA"/>
        </w:rPr>
      </w:pPr>
      <w:r w:rsidRPr="00477F60">
        <w:rPr>
          <w:lang w:val="fr-CA"/>
        </w:rPr>
        <w:t>Québec (QC) G1V 4C7 Canada</w:t>
      </w:r>
    </w:p>
    <w:p w14:paraId="16F04C9D" w14:textId="5CB702F6" w:rsidR="002F362B" w:rsidRDefault="002F362B">
      <w:pPr>
        <w:suppressAutoHyphens w:val="0"/>
        <w:rPr>
          <w:lang w:val="fr-CA"/>
        </w:rPr>
      </w:pPr>
    </w:p>
    <w:p w14:paraId="73F985CF" w14:textId="77777777" w:rsidR="00764942" w:rsidRPr="00477F60" w:rsidRDefault="00764942">
      <w:pPr>
        <w:suppressAutoHyphens w:val="0"/>
        <w:rPr>
          <w:lang w:val="fr-CA"/>
        </w:rPr>
      </w:pPr>
    </w:p>
    <w:p w14:paraId="1BB7E80C" w14:textId="77777777" w:rsidR="00943FAF" w:rsidRDefault="00856231" w:rsidP="00F04896">
      <w:pPr>
        <w:pStyle w:val="Titre3"/>
      </w:pPr>
      <w:bookmarkStart w:id="26" w:name="_Toc507487962"/>
      <w:r>
        <w:t>Installation</w:t>
      </w:r>
      <w:bookmarkEnd w:id="26"/>
    </w:p>
    <w:p w14:paraId="794DD2FF" w14:textId="77777777" w:rsidR="00943FAF" w:rsidRDefault="00943FAF"/>
    <w:p w14:paraId="06B91546" w14:textId="4DD529FA" w:rsidR="00764942" w:rsidRDefault="00856231">
      <w:r>
        <w:t>BioSIM</w:t>
      </w:r>
      <w:r w:rsidR="00764942">
        <w:t>, documentation, tutorial and demo can be accessed here:</w:t>
      </w:r>
    </w:p>
    <w:p w14:paraId="44B99569" w14:textId="0E381219" w:rsidR="00764942" w:rsidRDefault="00764942">
      <w:hyperlink r:id="rId25" w:history="1">
        <w:r w:rsidRPr="00BC14C6">
          <w:rPr>
            <w:rStyle w:val="Lienhypertexte"/>
          </w:rPr>
          <w:t>https://apps-scf-cfs.nrcan.gc.ca/biosim</w:t>
        </w:r>
      </w:hyperlink>
    </w:p>
    <w:p w14:paraId="4A2E7D5A" w14:textId="1DF858ED" w:rsidR="00764942" w:rsidRDefault="00764942"/>
    <w:p w14:paraId="22C68996" w14:textId="608FFFDE" w:rsidR="00764942" w:rsidRDefault="00764942" w:rsidP="00764942">
      <w:r>
        <w:t>BioSIM</w:t>
      </w:r>
      <w:r>
        <w:t xml:space="preserve"> </w:t>
      </w:r>
      <w:r>
        <w:t xml:space="preserve">are distributed in the form of a zipped file: </w:t>
      </w:r>
      <w:r>
        <w:t>BioSIM11_x_x.zip</w:t>
      </w:r>
    </w:p>
    <w:p w14:paraId="196A1F21" w14:textId="792F171D" w:rsidR="00943FAF" w:rsidRDefault="00856231">
      <w:r>
        <w:t>The user must dow</w:t>
      </w:r>
      <w:r w:rsidR="00FE4E65">
        <w:t xml:space="preserve">nload </w:t>
      </w:r>
      <w:r>
        <w:t xml:space="preserve">on the destination computer </w:t>
      </w:r>
      <w:r w:rsidR="006C5926">
        <w:t xml:space="preserve">and unzip it </w:t>
      </w:r>
      <w:r w:rsidR="00D75B6C">
        <w:t>somewhere on the computer</w:t>
      </w:r>
      <w:r>
        <w:t>.</w:t>
      </w:r>
    </w:p>
    <w:p w14:paraId="1E969FF5" w14:textId="735219DC" w:rsidR="00A5691E" w:rsidRDefault="00A5691E"/>
    <w:p w14:paraId="18DD296F" w14:textId="77777777" w:rsidR="00764942" w:rsidRDefault="00A5691E">
      <w:r>
        <w:t>A complete demo with default databases is also provide</w:t>
      </w:r>
      <w:r w:rsidR="00764942">
        <w:t>: DemoBioSIM.zip</w:t>
      </w:r>
    </w:p>
    <w:p w14:paraId="4A55E162" w14:textId="2FF969F0" w:rsidR="00764942" w:rsidRDefault="00764942" w:rsidP="00A5691E"/>
    <w:p w14:paraId="0E61E060" w14:textId="3BE8F7A7" w:rsidR="00764942" w:rsidRDefault="00764942" w:rsidP="00A5691E">
      <w:r>
        <w:t>Advanced user can also download many databases from the ftp site:</w:t>
      </w:r>
    </w:p>
    <w:p w14:paraId="57E20B16" w14:textId="69AE97AF" w:rsidR="00764942" w:rsidRDefault="00764942" w:rsidP="00764942">
      <w:hyperlink r:id="rId26" w:history="1">
        <w:r w:rsidRPr="00BC14C6">
          <w:rPr>
            <w:rStyle w:val="Lienhypertexte"/>
          </w:rPr>
          <w:t>ftp://ftp.cfl.scf.rncan.gc.ca/regniere/Dat</w:t>
        </w:r>
        <w:r w:rsidRPr="00BC14C6">
          <w:rPr>
            <w:rStyle w:val="Lienhypertexte"/>
          </w:rPr>
          <w:t>a</w:t>
        </w:r>
        <w:r w:rsidRPr="00BC14C6">
          <w:rPr>
            <w:rStyle w:val="Lienhypertexte"/>
          </w:rPr>
          <w:t>11</w:t>
        </w:r>
      </w:hyperlink>
    </w:p>
    <w:p w14:paraId="222D6D6D" w14:textId="6378D75A" w:rsidR="00764942" w:rsidRDefault="00764942" w:rsidP="00764942"/>
    <w:p w14:paraId="2DEA7967" w14:textId="4F700D68" w:rsidR="00764942" w:rsidRDefault="00764942" w:rsidP="00764942">
      <w:r>
        <w:t>Note that ftp link is no longer accessible by we</w:t>
      </w:r>
      <w:bookmarkStart w:id="27" w:name="_GoBack"/>
      <w:bookmarkEnd w:id="27"/>
      <w:r>
        <w:t>b browser like Google Chrome of Microsoft Edge. User must use Windows file explorer of ftp application like FileZilla.</w:t>
      </w:r>
    </w:p>
    <w:p w14:paraId="6446BDBA" w14:textId="77777777" w:rsidR="00764942" w:rsidRPr="001D6AEE" w:rsidRDefault="00764942" w:rsidP="00764942"/>
    <w:p w14:paraId="31DB46A4" w14:textId="77777777" w:rsidR="00943FAF" w:rsidRDefault="00943FAF"/>
    <w:p w14:paraId="4431DA25" w14:textId="77777777" w:rsidR="00943FAF" w:rsidRDefault="00856231" w:rsidP="00F04896">
      <w:pPr>
        <w:pStyle w:val="Titre3"/>
      </w:pPr>
      <w:bookmarkStart w:id="28" w:name="_Toc507487963"/>
      <w:r>
        <w:t>System requirements</w:t>
      </w:r>
      <w:bookmarkEnd w:id="28"/>
    </w:p>
    <w:p w14:paraId="478A8BBE" w14:textId="77777777" w:rsidR="00943FAF" w:rsidRDefault="00943FAF"/>
    <w:p w14:paraId="291FCABF" w14:textId="79BE0DB0" w:rsidR="00943FAF" w:rsidRDefault="00856231">
      <w:pPr>
        <w:jc w:val="both"/>
      </w:pPr>
      <w:r>
        <w:t>BioSIM is compatible with the Microsoft Windows XP</w:t>
      </w:r>
      <w:r w:rsidR="00D75B6C">
        <w:t>,</w:t>
      </w:r>
      <w:r>
        <w:t xml:space="preserve"> Windows 7</w:t>
      </w:r>
      <w:r w:rsidR="00D75B6C">
        <w:t xml:space="preserve">, 8 and 10 </w:t>
      </w:r>
      <w:r>
        <w:t xml:space="preserve">operating systems, and will </w:t>
      </w:r>
      <w:r w:rsidR="00D75B6C">
        <w:t xml:space="preserve">run on computers with at least </w:t>
      </w:r>
      <w:r w:rsidR="002F362B">
        <w:t>25</w:t>
      </w:r>
      <w:r>
        <w:t xml:space="preserve">0 Mb of free hard disk space. </w:t>
      </w:r>
    </w:p>
    <w:p w14:paraId="43B1C93E" w14:textId="77777777" w:rsidR="00943FAF" w:rsidRDefault="00943FAF">
      <w:pPr>
        <w:jc w:val="both"/>
      </w:pPr>
    </w:p>
    <w:p w14:paraId="168230C9" w14:textId="62A43740" w:rsidR="00943FAF" w:rsidRPr="001D6AEE" w:rsidRDefault="00856231">
      <w:pPr>
        <w:jc w:val="both"/>
      </w:pPr>
      <w:r>
        <w:lastRenderedPageBreak/>
        <w:t>The BioSIM 1</w:t>
      </w:r>
      <w:r w:rsidR="00D75B6C">
        <w:t>1</w:t>
      </w:r>
      <w:r>
        <w:t xml:space="preserve"> software is parallel</w:t>
      </w:r>
      <w:r w:rsidR="00D75B6C">
        <w:t xml:space="preserve"> </w:t>
      </w:r>
      <w:r>
        <w:t xml:space="preserve">capable. It automatically makes full use of multiple-core machines. </w:t>
      </w:r>
    </w:p>
    <w:p w14:paraId="1B9639A8" w14:textId="77777777" w:rsidR="00943FAF" w:rsidRDefault="00943FAF">
      <w:pPr>
        <w:jc w:val="both"/>
      </w:pPr>
    </w:p>
    <w:p w14:paraId="6D2EA311" w14:textId="77777777" w:rsidR="00943FAF" w:rsidRDefault="00856231" w:rsidP="00F04896">
      <w:pPr>
        <w:pStyle w:val="Titre3"/>
      </w:pPr>
      <w:bookmarkStart w:id="29" w:name="_Toc507487964"/>
      <w:r>
        <w:t>Utility programs</w:t>
      </w:r>
      <w:bookmarkEnd w:id="29"/>
      <w:r>
        <w:t> </w:t>
      </w:r>
    </w:p>
    <w:p w14:paraId="3132B67E" w14:textId="77777777" w:rsidR="00943FAF" w:rsidRDefault="00943FAF"/>
    <w:p w14:paraId="018FC83C" w14:textId="3E019003" w:rsidR="00943FAF" w:rsidRDefault="00D75B6C">
      <w:pPr>
        <w:jc w:val="both"/>
      </w:pPr>
      <w:r>
        <w:t xml:space="preserve">Seven </w:t>
      </w:r>
      <w:r w:rsidR="00856231">
        <w:t>separate programs are provided with BioSIM to make the system’s capabilities more complete (see each utility’s help system for more information on its use):</w:t>
      </w:r>
    </w:p>
    <w:p w14:paraId="04014BB7" w14:textId="77777777" w:rsidR="00943FAF" w:rsidRDefault="00943FAF">
      <w:pPr>
        <w:jc w:val="both"/>
      </w:pPr>
    </w:p>
    <w:p w14:paraId="40C25B83" w14:textId="05E07380" w:rsidR="00943FAF" w:rsidRDefault="00856231">
      <w:pPr>
        <w:numPr>
          <w:ilvl w:val="0"/>
          <w:numId w:val="5"/>
        </w:numPr>
        <w:tabs>
          <w:tab w:val="left" w:pos="0"/>
        </w:tabs>
        <w:snapToGrid w:val="0"/>
        <w:jc w:val="both"/>
      </w:pPr>
      <w:r>
        <w:t>NormalsEditor: used to edit Normals databases.</w:t>
      </w:r>
    </w:p>
    <w:p w14:paraId="7B3D801E" w14:textId="765126DC" w:rsidR="00943FAF" w:rsidRDefault="002F362B">
      <w:pPr>
        <w:numPr>
          <w:ilvl w:val="0"/>
          <w:numId w:val="5"/>
        </w:numPr>
        <w:tabs>
          <w:tab w:val="left" w:pos="0"/>
        </w:tabs>
        <w:snapToGrid w:val="0"/>
        <w:jc w:val="both"/>
      </w:pPr>
      <w:r>
        <w:t>Daily</w:t>
      </w:r>
      <w:r w:rsidR="00856231">
        <w:t>Editor: used to edit Daily databases.</w:t>
      </w:r>
    </w:p>
    <w:p w14:paraId="340A70C9" w14:textId="5EB221AA" w:rsidR="00D75B6C" w:rsidRDefault="00D75B6C" w:rsidP="00D75B6C">
      <w:pPr>
        <w:numPr>
          <w:ilvl w:val="0"/>
          <w:numId w:val="5"/>
        </w:numPr>
        <w:tabs>
          <w:tab w:val="left" w:pos="0"/>
        </w:tabs>
        <w:snapToGrid w:val="0"/>
        <w:jc w:val="both"/>
      </w:pPr>
      <w:r>
        <w:t>HourlyEditor: used to edit Hourly databases.</w:t>
      </w:r>
    </w:p>
    <w:p w14:paraId="66DF47A8" w14:textId="2FC9499C" w:rsidR="00D75B6C" w:rsidRDefault="00D75B6C" w:rsidP="00D75B6C">
      <w:pPr>
        <w:numPr>
          <w:ilvl w:val="0"/>
          <w:numId w:val="5"/>
        </w:numPr>
        <w:tabs>
          <w:tab w:val="left" w:pos="0"/>
        </w:tabs>
        <w:snapToGrid w:val="0"/>
        <w:jc w:val="both"/>
      </w:pPr>
      <w:r>
        <w:t>MatchStation: to visualise nearest match station and gradients</w:t>
      </w:r>
    </w:p>
    <w:p w14:paraId="58199FAA" w14:textId="4CD62AEC" w:rsidR="00D75B6C" w:rsidRDefault="00D75B6C" w:rsidP="00D75B6C">
      <w:pPr>
        <w:numPr>
          <w:ilvl w:val="0"/>
          <w:numId w:val="5"/>
        </w:numPr>
        <w:tabs>
          <w:tab w:val="left" w:pos="0"/>
        </w:tabs>
        <w:snapToGrid w:val="0"/>
        <w:jc w:val="both"/>
      </w:pPr>
      <w:r>
        <w:t xml:space="preserve">WeatehrUpdater: Download and create weather database </w:t>
      </w:r>
    </w:p>
    <w:p w14:paraId="34B612B1" w14:textId="77777777" w:rsidR="00943FAF" w:rsidRDefault="00856231">
      <w:pPr>
        <w:numPr>
          <w:ilvl w:val="0"/>
          <w:numId w:val="5"/>
        </w:numPr>
        <w:tabs>
          <w:tab w:val="left" w:pos="0"/>
        </w:tabs>
        <w:snapToGrid w:val="0"/>
        <w:jc w:val="both"/>
      </w:pPr>
      <w:r>
        <w:t xml:space="preserve">ShowMap: a map display program (grids, vectors). </w:t>
      </w:r>
    </w:p>
    <w:p w14:paraId="47F7E7D1" w14:textId="77777777" w:rsidR="00943FAF" w:rsidRDefault="00856231">
      <w:pPr>
        <w:numPr>
          <w:ilvl w:val="0"/>
          <w:numId w:val="5"/>
        </w:numPr>
        <w:tabs>
          <w:tab w:val="left" w:pos="0"/>
        </w:tabs>
        <w:snapToGrid w:val="0"/>
        <w:jc w:val="both"/>
      </w:pPr>
      <w:r>
        <w:t>TDate: used for date conversions.</w:t>
      </w:r>
    </w:p>
    <w:p w14:paraId="6B6660B6" w14:textId="77777777" w:rsidR="00943FAF" w:rsidRDefault="00943FAF">
      <w:pPr>
        <w:tabs>
          <w:tab w:val="left" w:pos="720"/>
        </w:tabs>
        <w:snapToGrid w:val="0"/>
        <w:jc w:val="both"/>
      </w:pPr>
    </w:p>
    <w:p w14:paraId="5199262B" w14:textId="66137861" w:rsidR="00943FAF" w:rsidRDefault="00856231">
      <w:pPr>
        <w:jc w:val="both"/>
      </w:pPr>
      <w:r>
        <w:t>BioSIM can also export analysis outputs to your favourite Windows spreadsheet software (e.g. Microsoft Excel</w:t>
      </w:r>
      <w:r w:rsidR="00D75B6C">
        <w:t xml:space="preserve">, </w:t>
      </w:r>
      <w:r w:rsidR="00AD61C6">
        <w:t>LibreOffice</w:t>
      </w:r>
      <w:r>
        <w:t>).</w:t>
      </w:r>
    </w:p>
    <w:p w14:paraId="7B5A29CB" w14:textId="77777777" w:rsidR="00943FAF" w:rsidRDefault="00943FAF">
      <w:pPr>
        <w:jc w:val="both"/>
      </w:pPr>
    </w:p>
    <w:p w14:paraId="4D023958" w14:textId="77777777" w:rsidR="00943FAF" w:rsidRDefault="00856231" w:rsidP="00F04896">
      <w:pPr>
        <w:pStyle w:val="Titre3"/>
      </w:pPr>
      <w:bookmarkStart w:id="30" w:name="_Toc507487965"/>
      <w:r>
        <w:t>Language</w:t>
      </w:r>
      <w:bookmarkEnd w:id="30"/>
    </w:p>
    <w:p w14:paraId="695ED4AF" w14:textId="77777777" w:rsidR="00943FAF" w:rsidRPr="001D6AEE" w:rsidRDefault="00943FAF">
      <w:pPr>
        <w:jc w:val="both"/>
      </w:pPr>
    </w:p>
    <w:p w14:paraId="7612371B" w14:textId="0552B718" w:rsidR="00943FAF" w:rsidRDefault="00856231">
      <w:pPr>
        <w:jc w:val="both"/>
      </w:pPr>
      <w:r>
        <w:t>BioSIM is available in French and English. To change the language, you must select [Tools] [Lan</w:t>
      </w:r>
      <w:r w:rsidR="009115F2">
        <w:t>guage] and then click [(French</w:t>
      </w:r>
      <w:r>
        <w:t xml:space="preserve"> or English)] in the menu bar. </w:t>
      </w:r>
    </w:p>
    <w:p w14:paraId="33D8F87A" w14:textId="77777777" w:rsidR="00943FAF" w:rsidRDefault="00943FAF">
      <w:pPr>
        <w:jc w:val="both"/>
      </w:pPr>
    </w:p>
    <w:p w14:paraId="25C128EE" w14:textId="7747768F" w:rsidR="00D75B6C" w:rsidRDefault="00D75B6C">
      <w:pPr>
        <w:suppressAutoHyphens w:val="0"/>
      </w:pPr>
      <w:r>
        <w:br w:type="page"/>
      </w:r>
    </w:p>
    <w:p w14:paraId="0B9C421D" w14:textId="77777777" w:rsidR="00943FAF" w:rsidRDefault="00943FAF">
      <w:pPr>
        <w:jc w:val="both"/>
      </w:pPr>
    </w:p>
    <w:p w14:paraId="7E4BE64F" w14:textId="77777777" w:rsidR="00943FAF" w:rsidRDefault="00856231" w:rsidP="00434158">
      <w:pPr>
        <w:pStyle w:val="Titre2"/>
      </w:pPr>
      <w:bookmarkStart w:id="31" w:name="_Toc507487966"/>
      <w:r>
        <w:t>Running BioSIM</w:t>
      </w:r>
      <w:bookmarkEnd w:id="31"/>
    </w:p>
    <w:p w14:paraId="40CF5937" w14:textId="77777777" w:rsidR="00943FAF" w:rsidRDefault="00943FAF">
      <w:pPr>
        <w:jc w:val="both"/>
      </w:pPr>
    </w:p>
    <w:p w14:paraId="6D9E57D6" w14:textId="77777777" w:rsidR="00943FAF" w:rsidRDefault="00856231" w:rsidP="00F04896">
      <w:pPr>
        <w:pStyle w:val="Titre3"/>
      </w:pPr>
      <w:bookmarkStart w:id="32" w:name="_Toc507487967"/>
      <w:r>
        <w:t>Graphic user Interface</w:t>
      </w:r>
      <w:bookmarkEnd w:id="32"/>
    </w:p>
    <w:p w14:paraId="6E9CAA2B" w14:textId="77777777" w:rsidR="00943FAF" w:rsidRDefault="00943FAF">
      <w:pPr>
        <w:jc w:val="both"/>
      </w:pPr>
    </w:p>
    <w:p w14:paraId="0B393686" w14:textId="6A244056" w:rsidR="00943FAF" w:rsidRPr="001D6AEE" w:rsidRDefault="00856231">
      <w:pPr>
        <w:jc w:val="both"/>
      </w:pPr>
      <w:r>
        <w:t xml:space="preserve">To start BioSIM, the user </w:t>
      </w:r>
      <w:r w:rsidR="00AE1E2E">
        <w:t xml:space="preserve">must </w:t>
      </w:r>
      <w:r>
        <w:t>double-click on the BioSIM</w:t>
      </w:r>
      <w:r w:rsidR="00D95DE5">
        <w:t xml:space="preserve"> application </w:t>
      </w:r>
      <w:r>
        <w:rPr>
          <w:noProof/>
          <w:lang w:eastAsia="en-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w:t>
      </w:r>
      <w:r w:rsidR="00D95DE5">
        <w:t>main directory</w:t>
      </w:r>
      <w:r>
        <w:t xml:space="preserve">. </w:t>
      </w:r>
    </w:p>
    <w:p w14:paraId="2CED72BF" w14:textId="77777777" w:rsidR="00943FAF" w:rsidRDefault="00943FAF">
      <w:pPr>
        <w:jc w:val="both"/>
      </w:pPr>
    </w:p>
    <w:p w14:paraId="2C57C87A" w14:textId="77777777" w:rsidR="00943FAF" w:rsidRDefault="00856231" w:rsidP="00F04896">
      <w:pPr>
        <w:pStyle w:val="Titre3"/>
      </w:pPr>
      <w:bookmarkStart w:id="33" w:name="_Toc507487968"/>
      <w:r>
        <w:t>Command Line Execution</w:t>
      </w:r>
      <w:bookmarkEnd w:id="33"/>
    </w:p>
    <w:p w14:paraId="3EB2C7E9" w14:textId="77777777" w:rsidR="00943FAF" w:rsidRDefault="00943FAF">
      <w:pPr>
        <w:keepNext/>
        <w:jc w:val="both"/>
        <w:rPr>
          <w:b/>
        </w:rPr>
      </w:pPr>
    </w:p>
    <w:p w14:paraId="6BAC1C72" w14:textId="77777777" w:rsidR="00943FAF" w:rsidRDefault="00856231">
      <w:pPr>
        <w:keepNext/>
        <w:jc w:val="both"/>
      </w:pPr>
      <w:r>
        <w:t>BioSIM can be run from a command line (in script mode), using Windows Explorer’s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44CC2358" w14:textId="77777777" w:rsidR="00943FAF" w:rsidRDefault="00943FAF">
      <w:pPr>
        <w:jc w:val="both"/>
      </w:pPr>
    </w:p>
    <w:p w14:paraId="6674D064" w14:textId="7180A6AB" w:rsidR="00943FAF" w:rsidRDefault="00D95DE5">
      <w:pPr>
        <w:jc w:val="both"/>
      </w:pPr>
      <w:r>
        <w:t>BioSIM11.exe "ProjectFilePath" -e</w:t>
      </w:r>
    </w:p>
    <w:p w14:paraId="2A6B7BF9" w14:textId="77777777" w:rsidR="00943FAF" w:rsidRDefault="00856231">
      <w:pPr>
        <w:jc w:val="both"/>
      </w:pPr>
      <w:r>
        <w:t xml:space="preserve"> </w:t>
      </w:r>
    </w:p>
    <w:p w14:paraId="787FCBA8" w14:textId="054FD44F" w:rsidR="00943FAF" w:rsidRDefault="00856231">
      <w:pPr>
        <w:jc w:val="both"/>
      </w:pPr>
      <w:r>
        <w:t>where "ProjectFilePath" is the complete path to a BioSIM project file.</w:t>
      </w:r>
      <w:r w:rsidR="00D95DE5">
        <w:t xml:space="preserve"> Two other o</w:t>
      </w:r>
      <w:r w:rsidR="002F362B">
        <w:t>p</w:t>
      </w:r>
      <w:r w:rsidR="00D95DE5">
        <w:t>tion</w:t>
      </w:r>
      <w:r w:rsidR="002F362B">
        <w:t>s</w:t>
      </w:r>
      <w:r w:rsidR="00D95DE5">
        <w:t xml:space="preserve"> is available –show to show progress dialog and –log lo</w:t>
      </w:r>
      <w:r w:rsidR="002E37BE">
        <w:t>g</w:t>
      </w:r>
      <w:r w:rsidR="00D95DE5">
        <w:t>FilePath to output log information.</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434158">
      <w:pPr>
        <w:pStyle w:val="Titre2"/>
      </w:pPr>
      <w:bookmarkStart w:id="34" w:name="_Toc507487969"/>
      <w:r>
        <w:t>How BioSIM Works</w:t>
      </w:r>
      <w:bookmarkEnd w:id="34"/>
    </w:p>
    <w:p w14:paraId="2A492C97" w14:textId="77777777" w:rsidR="00943FAF" w:rsidRDefault="00943FAF"/>
    <w:p w14:paraId="54405F64" w14:textId="77777777" w:rsidR="00943FAF" w:rsidRDefault="00856231" w:rsidP="00F04896">
      <w:pPr>
        <w:pStyle w:val="Titre3"/>
      </w:pPr>
      <w:bookmarkStart w:id="35" w:name="_Toc507487970"/>
      <w:r>
        <w:t>Required information</w:t>
      </w:r>
      <w:bookmarkEnd w:id="35"/>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2F8ED39B" w:rsidR="00943FAF" w:rsidRDefault="00856231">
      <w:pPr>
        <w:numPr>
          <w:ilvl w:val="0"/>
          <w:numId w:val="6"/>
        </w:numPr>
        <w:tabs>
          <w:tab w:val="left" w:pos="0"/>
        </w:tabs>
        <w:snapToGrid w:val="0"/>
        <w:jc w:val="both"/>
      </w:pPr>
      <w:r>
        <w:t>Provide the simulation model with geographically-specific time series of weather data that include daily</w:t>
      </w:r>
      <w:r w:rsidR="002F362B">
        <w:t>/hourly</w:t>
      </w:r>
      <w:r>
        <w:t xml:space="preserve"> air temperatures (minimum and maximum), precipitation, </w:t>
      </w:r>
      <w:r w:rsidR="002F362B">
        <w:t xml:space="preserve">dew point, relative humidity,  </w:t>
      </w:r>
      <w:r>
        <w:t>wind speed</w:t>
      </w:r>
      <w:r w:rsidR="002F362B">
        <w:t xml:space="preserve"> and wind direction, </w:t>
      </w:r>
      <w:r>
        <w:t>snowfall</w:t>
      </w:r>
      <w:r w:rsidR="002F362B">
        <w:t>,</w:t>
      </w:r>
      <w:r>
        <w:t xml:space="preserve"> snow accumulation</w:t>
      </w:r>
      <w:r w:rsidR="002F362B">
        <w:t xml:space="preserve"> and snow depth</w:t>
      </w:r>
      <w:r>
        <w:t>,</w:t>
      </w:r>
      <w:r w:rsidR="002F362B">
        <w:t xml:space="preserve"> </w:t>
      </w:r>
      <w:r w:rsidR="003F5DCC">
        <w:t xml:space="preserve">atmospheric </w:t>
      </w:r>
      <w:r w:rsidR="002F362B">
        <w:t xml:space="preserve">pressure, </w:t>
      </w:r>
      <w:r>
        <w:t>or solar radiation.</w:t>
      </w:r>
    </w:p>
    <w:p w14:paraId="1EF547E5" w14:textId="469EFE5C" w:rsidR="00943FAF" w:rsidRDefault="00856231">
      <w:pPr>
        <w:numPr>
          <w:ilvl w:val="0"/>
          <w:numId w:val="6"/>
        </w:numPr>
        <w:tabs>
          <w:tab w:val="left" w:pos="0"/>
        </w:tabs>
        <w:snapToGrid w:val="0"/>
        <w:jc w:val="both"/>
      </w:pPr>
      <w:r>
        <w:t>Control the execution of the selected (highlighted) simulation model</w:t>
      </w:r>
      <w:r w:rsidR="003F5DCC">
        <w:t>(s)</w:t>
      </w:r>
      <w:r>
        <w:t>, optionally varying certain model parameter values.</w:t>
      </w:r>
    </w:p>
    <w:p w14:paraId="42D3E698" w14:textId="3F172624" w:rsidR="00943FAF" w:rsidRDefault="00856231">
      <w:pPr>
        <w:numPr>
          <w:ilvl w:val="0"/>
          <w:numId w:val="6"/>
        </w:numPr>
        <w:tabs>
          <w:tab w:val="left" w:pos="0"/>
        </w:tabs>
        <w:snapToGrid w:val="0"/>
        <w:jc w:val="both"/>
      </w:pPr>
      <w:r>
        <w:t>Merge all outputs in</w:t>
      </w:r>
      <w:r w:rsidR="003F5DCC">
        <w:t>to</w:t>
      </w:r>
      <w:r>
        <w:t xml:space="preserve"> a database.</w:t>
      </w:r>
    </w:p>
    <w:p w14:paraId="56423D38" w14:textId="035BD7F1" w:rsidR="00943FAF" w:rsidRDefault="00856231">
      <w:pPr>
        <w:numPr>
          <w:ilvl w:val="0"/>
          <w:numId w:val="6"/>
        </w:numPr>
        <w:tabs>
          <w:tab w:val="left" w:pos="0"/>
        </w:tabs>
        <w:snapToGrid w:val="0"/>
        <w:jc w:val="both"/>
      </w:pPr>
      <w:r>
        <w:t>Examine model outputs to extract user-specified statistical features, and present this information in the form of tables or maps.</w:t>
      </w:r>
    </w:p>
    <w:p w14:paraId="46336BAE" w14:textId="77777777" w:rsidR="00943FAF" w:rsidRDefault="00943FAF">
      <w:pPr>
        <w:jc w:val="both"/>
      </w:pPr>
    </w:p>
    <w:p w14:paraId="3DB6BFFD" w14:textId="544C2F27" w:rsidR="00943FAF" w:rsidRDefault="00856231">
      <w:pPr>
        <w:jc w:val="both"/>
      </w:pPr>
      <w:r>
        <w:t xml:space="preserve">Seven sources of input </w:t>
      </w:r>
      <w:r w:rsidR="002F362B">
        <w:t>can be provide</w:t>
      </w:r>
      <w:r w:rsidR="003F5DCC">
        <w:t>d</w:t>
      </w:r>
      <w:r w:rsidR="002F362B">
        <w:t xml:space="preserve"> to </w:t>
      </w:r>
      <w:r>
        <w:t xml:space="preserve">BioSIM: </w:t>
      </w:r>
    </w:p>
    <w:p w14:paraId="26F01538" w14:textId="77777777" w:rsidR="00943FAF" w:rsidRDefault="00943FAF">
      <w:pPr>
        <w:jc w:val="both"/>
      </w:pPr>
    </w:p>
    <w:p w14:paraId="636AC3AF" w14:textId="69846E09" w:rsidR="00943FAF" w:rsidRDefault="00856231">
      <w:pPr>
        <w:numPr>
          <w:ilvl w:val="0"/>
          <w:numId w:val="7"/>
        </w:numPr>
        <w:tabs>
          <w:tab w:val="left" w:pos="0"/>
        </w:tabs>
        <w:snapToGrid w:val="0"/>
        <w:jc w:val="both"/>
      </w:pPr>
      <w:r>
        <w:t xml:space="preserve">Weather data (accessible through the </w:t>
      </w:r>
      <w:r w:rsidR="000A2EE0">
        <w:t>Linked Data Manager</w:t>
      </w:r>
      <w:r>
        <w:t xml:space="preserve">) </w:t>
      </w:r>
    </w:p>
    <w:p w14:paraId="11E1EF36" w14:textId="77777777" w:rsidR="00943FAF" w:rsidRDefault="00856231">
      <w:pPr>
        <w:numPr>
          <w:ilvl w:val="1"/>
          <w:numId w:val="7"/>
        </w:numPr>
        <w:tabs>
          <w:tab w:val="left" w:pos="0"/>
        </w:tabs>
        <w:snapToGrid w:val="0"/>
        <w:jc w:val="both"/>
      </w:pPr>
      <w:r>
        <w:t xml:space="preserve">Normals (monthly statistics) </w:t>
      </w:r>
    </w:p>
    <w:p w14:paraId="23A2ADE8" w14:textId="414DB069" w:rsidR="00943FAF" w:rsidRDefault="00856231">
      <w:pPr>
        <w:numPr>
          <w:ilvl w:val="1"/>
          <w:numId w:val="7"/>
        </w:numPr>
        <w:tabs>
          <w:tab w:val="left" w:pos="0"/>
        </w:tabs>
        <w:snapToGrid w:val="0"/>
        <w:jc w:val="both"/>
      </w:pPr>
      <w:r>
        <w:rPr>
          <w:spacing w:val="-2"/>
        </w:rPr>
        <w:t>D</w:t>
      </w:r>
      <w:r>
        <w:t>aily data (including forecasts)</w:t>
      </w:r>
    </w:p>
    <w:p w14:paraId="64A7C339" w14:textId="7AA24605" w:rsidR="002E37BE" w:rsidRDefault="002E37BE" w:rsidP="002E37BE">
      <w:pPr>
        <w:numPr>
          <w:ilvl w:val="1"/>
          <w:numId w:val="7"/>
        </w:numPr>
        <w:tabs>
          <w:tab w:val="left" w:pos="0"/>
        </w:tabs>
        <w:snapToGrid w:val="0"/>
        <w:jc w:val="both"/>
      </w:pPr>
      <w:r>
        <w:rPr>
          <w:spacing w:val="-2"/>
        </w:rPr>
        <w:t xml:space="preserve">Hourly </w:t>
      </w:r>
      <w:r>
        <w:t>data (including forecasts)</w:t>
      </w:r>
    </w:p>
    <w:p w14:paraId="3E6518BD" w14:textId="524389AF" w:rsidR="002F362B" w:rsidRDefault="002F362B" w:rsidP="002E37BE">
      <w:pPr>
        <w:numPr>
          <w:ilvl w:val="1"/>
          <w:numId w:val="7"/>
        </w:numPr>
        <w:tabs>
          <w:tab w:val="left" w:pos="0"/>
        </w:tabs>
        <w:snapToGrid w:val="0"/>
        <w:jc w:val="both"/>
      </w:pPr>
      <w:r>
        <w:lastRenderedPageBreak/>
        <w:t>Gribs data ( weather in map format)</w:t>
      </w:r>
    </w:p>
    <w:p w14:paraId="32F6551B" w14:textId="2E359F91" w:rsidR="00943FAF" w:rsidRDefault="00856231">
      <w:pPr>
        <w:numPr>
          <w:ilvl w:val="0"/>
          <w:numId w:val="7"/>
        </w:numPr>
        <w:tabs>
          <w:tab w:val="left" w:pos="0"/>
        </w:tabs>
        <w:snapToGrid w:val="0"/>
        <w:jc w:val="both"/>
      </w:pPr>
      <w:r>
        <w:t xml:space="preserve">Input Maps (DEM’s) (accessible through the </w:t>
      </w:r>
      <w:r w:rsidR="000A2EE0">
        <w:t>Linked Data Manager</w:t>
      </w:r>
      <w:r>
        <w:t>)</w:t>
      </w:r>
    </w:p>
    <w:p w14:paraId="2F2BACA6" w14:textId="41FB7F1B" w:rsidR="00943FAF" w:rsidRDefault="00856231">
      <w:pPr>
        <w:numPr>
          <w:ilvl w:val="0"/>
          <w:numId w:val="7"/>
        </w:numPr>
        <w:tabs>
          <w:tab w:val="left" w:pos="0"/>
        </w:tabs>
        <w:snapToGrid w:val="0"/>
        <w:jc w:val="both"/>
      </w:pPr>
      <w:r>
        <w:t xml:space="preserve">Models (accessible through the </w:t>
      </w:r>
      <w:r w:rsidR="000A2EE0">
        <w:t>Linked Data Manager</w:t>
      </w:r>
      <w:r>
        <w:t>)</w:t>
      </w:r>
    </w:p>
    <w:p w14:paraId="398B2CDA" w14:textId="69AC2422" w:rsidR="00943FAF" w:rsidRPr="001D6AEE" w:rsidRDefault="00856231">
      <w:pPr>
        <w:numPr>
          <w:ilvl w:val="0"/>
          <w:numId w:val="7"/>
        </w:numPr>
        <w:tabs>
          <w:tab w:val="left" w:pos="0"/>
        </w:tabs>
        <w:snapToGrid w:val="0"/>
        <w:jc w:val="both"/>
      </w:pPr>
      <w:r>
        <w:t xml:space="preserve">Model Input (specific to each model and accessible through the </w:t>
      </w:r>
      <w:r w:rsidRPr="00003E9D">
        <w:t xml:space="preserve">Model </w:t>
      </w:r>
      <w:bookmarkStart w:id="36" w:name="_Hlt322511633"/>
      <w:r w:rsidRPr="00003E9D">
        <w:t>E</w:t>
      </w:r>
      <w:bookmarkEnd w:id="36"/>
      <w:r w:rsidRPr="00003E9D">
        <w:t>ditor</w:t>
      </w:r>
      <w:r w:rsidRPr="003F5DCC">
        <w:t xml:space="preserve">’s </w:t>
      </w:r>
      <w:r>
        <w:rPr>
          <w:i/>
          <w:u w:val="single"/>
        </w:rPr>
        <w:t>Input</w:t>
      </w:r>
      <w:r w:rsidRPr="003F5DCC">
        <w:rPr>
          <w:i/>
        </w:rPr>
        <w:t xml:space="preserve"> </w:t>
      </w:r>
      <w:r w:rsidRPr="003F5DCC">
        <w:t>tab</w:t>
      </w:r>
      <w:r>
        <w:t>)</w:t>
      </w:r>
    </w:p>
    <w:p w14:paraId="2B448B27" w14:textId="7865A2A8" w:rsidR="00943FAF" w:rsidRPr="001D6AEE" w:rsidRDefault="00856231">
      <w:pPr>
        <w:numPr>
          <w:ilvl w:val="0"/>
          <w:numId w:val="7"/>
        </w:numPr>
        <w:tabs>
          <w:tab w:val="left" w:pos="0"/>
        </w:tabs>
        <w:snapToGrid w:val="0"/>
        <w:jc w:val="both"/>
      </w:pPr>
      <w:r>
        <w:t xml:space="preserve">Weather Input (accessible through the </w:t>
      </w:r>
      <w:r w:rsidRPr="00003E9D">
        <w:t>Weather Gene</w:t>
      </w:r>
      <w:bookmarkStart w:id="37" w:name="_Hlt322511637"/>
      <w:r w:rsidRPr="00003E9D">
        <w:t>r</w:t>
      </w:r>
      <w:bookmarkEnd w:id="37"/>
      <w:r w:rsidRPr="00003E9D">
        <w:t>ator Input Editor</w:t>
      </w:r>
      <w:r>
        <w:t>)</w:t>
      </w:r>
    </w:p>
    <w:p w14:paraId="7F9B167B" w14:textId="700D3CC0" w:rsidR="00943FAF" w:rsidRPr="001D6AEE" w:rsidRDefault="00856231">
      <w:pPr>
        <w:numPr>
          <w:ilvl w:val="0"/>
          <w:numId w:val="7"/>
        </w:numPr>
        <w:tabs>
          <w:tab w:val="left" w:pos="0"/>
        </w:tabs>
        <w:snapToGrid w:val="0"/>
        <w:jc w:val="both"/>
      </w:pPr>
      <w:r>
        <w:t xml:space="preserve">Location lists (accessible through the </w:t>
      </w:r>
      <w:r w:rsidRPr="00003E9D">
        <w:t>Locations Fil</w:t>
      </w:r>
      <w:bookmarkStart w:id="38" w:name="_Hlt322436063"/>
      <w:r w:rsidRPr="00003E9D">
        <w:t>e</w:t>
      </w:r>
      <w:bookmarkEnd w:id="38"/>
      <w:r w:rsidRPr="00003E9D">
        <w:t xml:space="preserve"> Editor</w:t>
      </w:r>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2405"/>
        <w:gridCol w:w="2268"/>
        <w:gridCol w:w="2977"/>
        <w:gridCol w:w="1970"/>
      </w:tblGrid>
      <w:tr w:rsidR="00943FAF" w:rsidRPr="001D6AEE" w14:paraId="0AE4150B"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63C8BA2B" w:rsidR="00943FAF" w:rsidRDefault="00003E9D" w:rsidP="00003E9D">
            <w:pPr>
              <w:jc w:val="both"/>
            </w:pPr>
            <w:r>
              <w:t>Subdirectory of the project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4CED9C5D" w:rsidR="00943FAF" w:rsidRDefault="00856231" w:rsidP="00003E9D">
            <w:pPr>
              <w:jc w:val="both"/>
            </w:pPr>
            <w:r>
              <w:t xml:space="preserve">Can be stored in global directories </w:t>
            </w:r>
          </w:p>
        </w:tc>
      </w:tr>
      <w:tr w:rsidR="00943FAF" w14:paraId="4BE63A1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r>
              <w:t xml:space="preserve">Normals weather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4916CC91" w:rsidR="00943FAF" w:rsidRDefault="00856231">
            <w:pPr>
              <w:jc w:val="both"/>
            </w:pPr>
            <w:r>
              <w:t>.Normals</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146D3666" w:rsidR="00943FAF" w:rsidRDefault="00856231" w:rsidP="002E37BE">
            <w:pPr>
              <w:jc w:val="both"/>
            </w:pPr>
            <w:r>
              <w:t>.Daily</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2E37BE" w14:paraId="26627F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AC3DC" w14:textId="0B2F7BF9" w:rsidR="002E37BE" w:rsidRDefault="002E37BE">
            <w:pPr>
              <w:jc w:val="both"/>
            </w:pPr>
            <w:r>
              <w:t>Hourly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8A8E9" w14:textId="443D9ECF" w:rsidR="002E37BE" w:rsidRDefault="002E37BE" w:rsidP="002E37BE">
            <w:pPr>
              <w:jc w:val="both"/>
            </w:pPr>
            <w:r>
              <w:t>.HourlyDB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D240" w14:textId="7DABDB81" w:rsidR="002E37BE" w:rsidRDefault="002E37BE">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D8C2" w14:textId="3920DABC" w:rsidR="002E37BE" w:rsidRDefault="002E37BE">
            <w:pPr>
              <w:jc w:val="both"/>
            </w:pPr>
            <w:r>
              <w:t>Yes</w:t>
            </w:r>
          </w:p>
        </w:tc>
      </w:tr>
      <w:tr w:rsidR="00003E9D" w14:paraId="1972BDB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73150" w14:textId="565144E3" w:rsidR="00003E9D" w:rsidRDefault="00003E9D">
            <w:pPr>
              <w:jc w:val="both"/>
            </w:pPr>
            <w:r>
              <w:t>Gribs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B82DB" w14:textId="1A2757D3" w:rsidR="00003E9D" w:rsidRDefault="00003E9D" w:rsidP="002E37BE">
            <w:pPr>
              <w:jc w:val="both"/>
            </w:pPr>
            <w:r>
              <w:t>.Gribs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7FFA0" w14:textId="661BBF08" w:rsidR="00003E9D" w:rsidRDefault="00003E9D">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65E76" w14:textId="4478D963" w:rsidR="00003E9D" w:rsidRDefault="00003E9D">
            <w:pPr>
              <w:jc w:val="both"/>
            </w:pPr>
            <w:r>
              <w:t>Yes</w:t>
            </w:r>
          </w:p>
        </w:tc>
      </w:tr>
      <w:tr w:rsidR="00943FAF" w14:paraId="6661C09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6FDCD3DE" w:rsidR="00943FAF" w:rsidRDefault="002E37BE" w:rsidP="002E37BE">
            <w:pPr>
              <w:jc w:val="both"/>
            </w:pPr>
            <w:r>
              <w:t>.tif</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\MapInput\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r>
              <w:t>.mdl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26D840A3" w:rsidR="00943FAF" w:rsidRDefault="00856231" w:rsidP="00003E9D">
            <w:pPr>
              <w:jc w:val="both"/>
            </w:pPr>
            <w:r>
              <w:t xml:space="preserve">\Models\ (under </w:t>
            </w:r>
            <w:r w:rsidR="00003E9D">
              <w:t>root</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\ModelInput\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1F4ACCC9" w:rsidR="00943FAF" w:rsidRDefault="00856231" w:rsidP="002E37BE">
            <w:pPr>
              <w:jc w:val="both"/>
            </w:pPr>
            <w:r>
              <w:t>.</w:t>
            </w:r>
            <w:r w:rsidR="002E37BE">
              <w:t>w</w:t>
            </w:r>
            <w:r>
              <w:t>gs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6700298B" w:rsidR="00943FAF" w:rsidRDefault="00856231" w:rsidP="002E37BE">
            <w:pPr>
              <w:jc w:val="both"/>
            </w:pPr>
            <w:r>
              <w:t>\</w:t>
            </w:r>
            <w:r w:rsidR="002E37BE">
              <w:t>WG</w:t>
            </w:r>
            <w:r>
              <w:t>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\Loc\</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r w:rsidR="00003E9D" w14:paraId="21CA58AD"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62ED7" w14:textId="097239BE" w:rsidR="00003E9D" w:rsidRDefault="00003E9D" w:rsidP="00003E9D">
            <w:pPr>
              <w:jc w:val="both"/>
            </w:pPr>
            <w:r>
              <w:t>Model input variations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FE192" w14:textId="66390B5B" w:rsidR="00003E9D" w:rsidRDefault="00003E9D">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D745C" w14:textId="26D93BD1" w:rsidR="00003E9D" w:rsidRDefault="00003E9D">
            <w:pPr>
              <w:jc w:val="both"/>
            </w:pPr>
            <w:r>
              <w:t>\</w:t>
            </w:r>
            <w:r w:rsidRPr="00003E9D">
              <w:t>ParametersVariations</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5AA7D" w14:textId="50330CFC" w:rsidR="00003E9D" w:rsidRDefault="00003E9D">
            <w:pPr>
              <w:jc w:val="both"/>
            </w:pPr>
            <w:r>
              <w:t>No</w:t>
            </w:r>
          </w:p>
        </w:tc>
      </w:tr>
    </w:tbl>
    <w:p w14:paraId="7EF2F89B" w14:textId="77777777" w:rsidR="00943FAF" w:rsidRDefault="00943FAF">
      <w:pPr>
        <w:jc w:val="both"/>
      </w:pPr>
    </w:p>
    <w:p w14:paraId="4A385702" w14:textId="77777777" w:rsidR="00943FAF" w:rsidRDefault="00856231" w:rsidP="00F04896">
      <w:pPr>
        <w:pStyle w:val="Titre3"/>
      </w:pPr>
      <w:bookmarkStart w:id="39" w:name="_Toc507487971"/>
      <w:r>
        <w:t>Weather data for simulations</w:t>
      </w:r>
      <w:bookmarkEnd w:id="39"/>
    </w:p>
    <w:p w14:paraId="6E6EB593" w14:textId="77777777" w:rsidR="00943FAF" w:rsidRDefault="00943FAF"/>
    <w:p w14:paraId="2838BE0B" w14:textId="7C6A7F75" w:rsidR="00943FAF" w:rsidRPr="001D6AEE" w:rsidRDefault="00856231">
      <w:pPr>
        <w:jc w:val="both"/>
      </w:pPr>
      <w:r>
        <w:t xml:space="preserve">One of the most crucial and time-consuming steps in implementing BioSIM is the development of the weather databases used by the system. There are </w:t>
      </w:r>
      <w:r w:rsidR="002E37BE">
        <w:t xml:space="preserve">three </w:t>
      </w:r>
      <w:r>
        <w:t>types of weather databases: Normals</w:t>
      </w:r>
      <w:r w:rsidR="002E37BE">
        <w:t>,</w:t>
      </w:r>
      <w:r>
        <w:t xml:space="preserve"> Daily </w:t>
      </w:r>
      <w:r w:rsidR="002E37BE">
        <w:t xml:space="preserve">and Hourly </w:t>
      </w:r>
      <w:r>
        <w:t xml:space="preserve">(which include forecasts). All temperatures in BioSIM databases are in °C. Precipitation is in mm of water. </w:t>
      </w:r>
      <w:r w:rsidR="00003E9D">
        <w:t xml:space="preserve">Dew point </w:t>
      </w:r>
      <w:r w:rsidR="003F5DCC">
        <w:t xml:space="preserve">is </w:t>
      </w:r>
      <w:r w:rsidR="00003E9D">
        <w:t>in °C  and relative humidity is in %</w:t>
      </w:r>
      <w:r>
        <w:t xml:space="preserve">. </w:t>
      </w:r>
      <w:r w:rsidR="00931471">
        <w:t xml:space="preserve">Wind speed </w:t>
      </w:r>
      <w:r w:rsidR="003F5DCC">
        <w:t xml:space="preserve">is </w:t>
      </w:r>
      <w:r w:rsidR="00931471">
        <w:t xml:space="preserve">in km/h and wind direction in °. </w:t>
      </w:r>
      <w:r>
        <w:t xml:space="preserve">Snowfall and snow accumulation are in mm of water, </w:t>
      </w:r>
      <w:r w:rsidR="002E37BE">
        <w:t>snow depth in cm</w:t>
      </w:r>
      <w:r>
        <w:t>.</w:t>
      </w:r>
      <w:r w:rsidR="002E37BE">
        <w:t xml:space="preserve"> </w:t>
      </w:r>
      <w:r w:rsidR="00931471">
        <w:t>Pressure in hPa and s</w:t>
      </w:r>
      <w:r w:rsidR="002E37BE">
        <w:t>olar radiation is in watt/m².</w:t>
      </w:r>
    </w:p>
    <w:p w14:paraId="23DF665E" w14:textId="77777777" w:rsidR="00943FAF" w:rsidRDefault="00943FAF">
      <w:pPr>
        <w:jc w:val="both"/>
      </w:pPr>
    </w:p>
    <w:p w14:paraId="4C66EABB" w14:textId="5788600F" w:rsidR="00943FAF" w:rsidRDefault="00856231">
      <w:pPr>
        <w:jc w:val="both"/>
      </w:pPr>
      <w:r>
        <w:t xml:space="preserve">BioSIM assembles weather data for </w:t>
      </w:r>
      <w:r w:rsidR="00EA5DD4">
        <w:t xml:space="preserve">weather generation </w:t>
      </w:r>
      <w:r>
        <w:t xml:space="preserve">at each point in the supplied location list from </w:t>
      </w:r>
      <w:r w:rsidR="00003E9D">
        <w:t xml:space="preserve">one or many </w:t>
      </w:r>
      <w:r>
        <w:t xml:space="preserve">geographically-referenced databases. </w:t>
      </w:r>
    </w:p>
    <w:p w14:paraId="2347E5D2" w14:textId="77777777" w:rsidR="00943FAF" w:rsidRDefault="00943FAF">
      <w:pPr>
        <w:jc w:val="both"/>
      </w:pPr>
    </w:p>
    <w:p w14:paraId="1848739F" w14:textId="77777777" w:rsidR="00943FAF" w:rsidRDefault="00856231">
      <w:pPr>
        <w:rPr>
          <w:b/>
        </w:rPr>
      </w:pPr>
      <w:r>
        <w:rPr>
          <w:b/>
        </w:rPr>
        <w:t>Normals Database:</w:t>
      </w:r>
    </w:p>
    <w:p w14:paraId="2E88556F" w14:textId="26CA87D4" w:rsidR="00943FAF" w:rsidRDefault="00856231">
      <w:pPr>
        <w:snapToGrid w:val="0"/>
        <w:jc w:val="both"/>
      </w:pPr>
      <w:r>
        <w:t>The Normals Database contains long-term (30-year) monthly statistics that are updated on a decadal cycle.</w:t>
      </w:r>
      <w:r w:rsidR="00003E9D">
        <w:t xml:space="preserve"> S</w:t>
      </w:r>
      <w:r>
        <w:t xml:space="preserve">everal Normals databases (e.g. </w:t>
      </w:r>
      <w:r w:rsidR="00003E9D">
        <w:t>the most recent update of North American normals Canada-USA 19</w:t>
      </w:r>
      <w:r w:rsidR="003F5DCC">
        <w:t>91-202</w:t>
      </w:r>
      <w:r w:rsidR="00003E9D">
        <w:t xml:space="preserve">0, </w:t>
      </w:r>
      <w:r>
        <w:t>Central and South America, Europe and the World) are available at:</w:t>
      </w:r>
    </w:p>
    <w:p w14:paraId="3F423F6B" w14:textId="2104D9AA" w:rsidR="00943FAF" w:rsidRPr="001D6AEE" w:rsidRDefault="00856231">
      <w:pPr>
        <w:snapToGrid w:val="0"/>
        <w:jc w:val="both"/>
      </w:pPr>
      <w:r>
        <w:rPr>
          <w:rStyle w:val="Lienhypertexte"/>
        </w:rPr>
        <w:t xml:space="preserve"> </w:t>
      </w:r>
      <w:hyperlink r:id="rId28" w:history="1">
        <w:r w:rsidR="00EE447A" w:rsidRPr="00121667">
          <w:rPr>
            <w:rStyle w:val="Lienhypertexte"/>
          </w:rPr>
          <w:t>ftp://ftp.cfl.scf.rncan.</w:t>
        </w:r>
        <w:bookmarkStart w:id="40" w:name="_Hlt306286710"/>
        <w:r w:rsidR="00EE447A" w:rsidRPr="00121667">
          <w:rPr>
            <w:rStyle w:val="Lienhypertexte"/>
          </w:rPr>
          <w:t>g</w:t>
        </w:r>
        <w:bookmarkEnd w:id="40"/>
        <w:r w:rsidR="00EE447A" w:rsidRPr="00121667">
          <w:rPr>
            <w:rStyle w:val="Lienhypertexte"/>
          </w:rPr>
          <w:t>c.ca/regniere/Data11/Wea</w:t>
        </w:r>
        <w:bookmarkStart w:id="41" w:name="_Hlt305677484"/>
        <w:bookmarkStart w:id="42" w:name="_Hlt305677485"/>
        <w:r w:rsidR="00EE447A" w:rsidRPr="00121667">
          <w:rPr>
            <w:rStyle w:val="Lienhypertexte"/>
          </w:rPr>
          <w:t>t</w:t>
        </w:r>
        <w:bookmarkEnd w:id="41"/>
        <w:bookmarkEnd w:id="42"/>
        <w:r w:rsidR="00EE447A" w:rsidRPr="00121667">
          <w:rPr>
            <w:rStyle w:val="Lienhypertexte"/>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taking into account climatic change predictions are available at: </w:t>
      </w:r>
    </w:p>
    <w:p w14:paraId="0F877CED" w14:textId="29AD29CF" w:rsidR="00943FAF" w:rsidRPr="001D6AEE" w:rsidRDefault="000437D2">
      <w:pPr>
        <w:snapToGrid w:val="0"/>
        <w:jc w:val="both"/>
      </w:pPr>
      <w:hyperlink r:id="rId29" w:history="1">
        <w:r w:rsidR="00EE447A" w:rsidRPr="00121667">
          <w:rPr>
            <w:rStyle w:val="Lienhypertexte"/>
          </w:rPr>
          <w:t>ftp://ftp.cfl.scf.rncan.gc.ca/regniere/Data11/W</w:t>
        </w:r>
        <w:bookmarkStart w:id="43" w:name="_Hlt306286703"/>
        <w:r w:rsidR="00EE447A" w:rsidRPr="00121667">
          <w:rPr>
            <w:rStyle w:val="Lienhypertexte"/>
          </w:rPr>
          <w:t>e</w:t>
        </w:r>
        <w:bookmarkEnd w:id="43"/>
        <w:r w:rsidR="00EE447A" w:rsidRPr="00121667">
          <w:rPr>
            <w:rStyle w:val="Lienhypertexte"/>
          </w:rPr>
          <w:t>ather/Normals/ClimateChange</w:t>
        </w:r>
      </w:hyperlink>
      <w:r w:rsidR="00856231">
        <w:rPr>
          <w:rStyle w:val="Lienhypertexte"/>
        </w:rPr>
        <w:t xml:space="preserve">. </w:t>
      </w:r>
    </w:p>
    <w:p w14:paraId="5BD0467F" w14:textId="77777777" w:rsidR="00943FAF" w:rsidRDefault="00943FAF">
      <w:pPr>
        <w:jc w:val="both"/>
      </w:pPr>
    </w:p>
    <w:p w14:paraId="602D4B07" w14:textId="77777777" w:rsidR="00943FAF" w:rsidRPr="001D6AEE" w:rsidRDefault="00856231">
      <w:pPr>
        <w:jc w:val="both"/>
      </w:pPr>
      <w:r>
        <w:t xml:space="preserve">Requests for personalised databases can be made to the </w:t>
      </w:r>
      <w:hyperlink w:anchor="_Technical_support" w:history="1">
        <w:r>
          <w:rPr>
            <w:rStyle w:val="Lienhypertexte"/>
          </w:rPr>
          <w:t>develo</w:t>
        </w:r>
        <w:bookmarkStart w:id="44" w:name="_Hlt306188188"/>
        <w:bookmarkStart w:id="45" w:name="_Hlt306188189"/>
        <w:r>
          <w:rPr>
            <w:rStyle w:val="Lienhypertexte"/>
          </w:rPr>
          <w:t>p</w:t>
        </w:r>
        <w:bookmarkEnd w:id="44"/>
        <w:bookmarkEnd w:id="45"/>
        <w:r>
          <w:rPr>
            <w:rStyle w:val="Lienhypertexte"/>
          </w:rPr>
          <w:t>m</w:t>
        </w:r>
        <w:bookmarkStart w:id="46" w:name="_Hlt162488932"/>
        <w:bookmarkStart w:id="47" w:name="_Hlt162488933"/>
        <w:r>
          <w:rPr>
            <w:rStyle w:val="Lienhypertexte"/>
          </w:rPr>
          <w:t>e</w:t>
        </w:r>
        <w:bookmarkEnd w:id="46"/>
        <w:bookmarkEnd w:id="47"/>
        <w:r>
          <w:rPr>
            <w:rStyle w:val="Lienhypertexte"/>
          </w:rPr>
          <w:t>nt te</w:t>
        </w:r>
        <w:bookmarkStart w:id="48" w:name="_Hlt322439964"/>
        <w:r>
          <w:rPr>
            <w:rStyle w:val="Lienhypertexte"/>
          </w:rPr>
          <w:t>a</w:t>
        </w:r>
        <w:bookmarkEnd w:id="48"/>
        <w:r>
          <w:rPr>
            <w:rStyle w:val="Lienhypertexte"/>
          </w:rPr>
          <w:t>m</w:t>
        </w:r>
      </w:hyperlink>
      <w:r>
        <w:t>. For additional details on normals, please refer to the following documentation: Normals Data and Normals Editor.</w:t>
      </w:r>
    </w:p>
    <w:p w14:paraId="44A44407" w14:textId="77777777" w:rsidR="00943FAF" w:rsidRDefault="00943FAF">
      <w:pPr>
        <w:snapToGrid w:val="0"/>
        <w:jc w:val="both"/>
      </w:pPr>
    </w:p>
    <w:p w14:paraId="6CD29D60" w14:textId="159A9E30" w:rsidR="00943FAF" w:rsidRDefault="00856231">
      <w:pPr>
        <w:rPr>
          <w:b/>
        </w:rPr>
      </w:pPr>
      <w:r>
        <w:rPr>
          <w:b/>
        </w:rPr>
        <w:t xml:space="preserve">Daily </w:t>
      </w:r>
      <w:r w:rsidR="00EE447A">
        <w:rPr>
          <w:b/>
        </w:rPr>
        <w:t xml:space="preserve">and Hourly </w:t>
      </w:r>
      <w:r>
        <w:rPr>
          <w:b/>
        </w:rPr>
        <w:t>Database:</w:t>
      </w:r>
    </w:p>
    <w:p w14:paraId="66EC6E19" w14:textId="3F59AB94" w:rsidR="00943FAF" w:rsidRPr="001D6AEE" w:rsidRDefault="00856231">
      <w:pPr>
        <w:snapToGrid w:val="0"/>
        <w:jc w:val="both"/>
      </w:pPr>
      <w:r>
        <w:t>Observed daily</w:t>
      </w:r>
      <w:r w:rsidR="00003E9D">
        <w:t>/</w:t>
      </w:r>
      <w:r w:rsidR="00EE447A">
        <w:t xml:space="preserve">hourly </w:t>
      </w:r>
      <w:r>
        <w:t>weather data up to the current day are contained in a Daily</w:t>
      </w:r>
      <w:r w:rsidR="00003E9D">
        <w:t>/</w:t>
      </w:r>
      <w:r w:rsidR="00EE447A">
        <w:t xml:space="preserve">Hourly </w:t>
      </w:r>
      <w:r>
        <w:t>Database. Forecasts can also be included in the Daily</w:t>
      </w:r>
      <w:r w:rsidR="00003E9D">
        <w:t>/</w:t>
      </w:r>
      <w:r w:rsidR="00EE447A">
        <w:t xml:space="preserve">Hourly </w:t>
      </w:r>
      <w:r>
        <w:t>Database and are used when short-term weather predictions are needed to obtain more accurate model forecasts (such as during pest control operations using pesticide applications). Several Daily databases are available at:</w:t>
      </w:r>
      <w:r>
        <w:rPr>
          <w:rStyle w:val="Lienhypertexte"/>
        </w:rPr>
        <w:t xml:space="preserve"> </w:t>
      </w:r>
    </w:p>
    <w:p w14:paraId="1748A999" w14:textId="088B42B6" w:rsidR="00943FAF" w:rsidRDefault="000437D2">
      <w:pPr>
        <w:snapToGrid w:val="0"/>
        <w:jc w:val="both"/>
      </w:pPr>
      <w:hyperlink r:id="rId30" w:history="1">
        <w:r w:rsidR="00EE447A" w:rsidRPr="00121667">
          <w:rPr>
            <w:rStyle w:val="Lienhypertexte"/>
          </w:rPr>
          <w:t>ftp://ftp.cfl.scf.rncan.gc.ca/regniere/D</w:t>
        </w:r>
        <w:bookmarkStart w:id="49" w:name="_Hlt306286781"/>
        <w:r w:rsidR="00EE447A" w:rsidRPr="00121667">
          <w:rPr>
            <w:rStyle w:val="Lienhypertexte"/>
          </w:rPr>
          <w:t>a</w:t>
        </w:r>
        <w:bookmarkEnd w:id="49"/>
        <w:r w:rsidR="00EE447A" w:rsidRPr="00121667">
          <w:rPr>
            <w:rStyle w:val="Lienhypertexte"/>
          </w:rPr>
          <w:t>ta11/Weather/Daily/</w:t>
        </w:r>
      </w:hyperlink>
      <w:r w:rsidR="00856231">
        <w:t xml:space="preserve">. </w:t>
      </w:r>
    </w:p>
    <w:p w14:paraId="3A30B246" w14:textId="37DF1ED2" w:rsidR="00EE447A" w:rsidRPr="001D6AEE" w:rsidRDefault="00003E9D" w:rsidP="00EE447A">
      <w:pPr>
        <w:snapToGrid w:val="0"/>
        <w:jc w:val="both"/>
      </w:pPr>
      <w:r>
        <w:t>And s</w:t>
      </w:r>
      <w:r w:rsidR="00EE447A">
        <w:t>everal Hourly databases are available at:</w:t>
      </w:r>
      <w:r w:rsidR="00EE447A">
        <w:rPr>
          <w:rStyle w:val="Lienhypertexte"/>
        </w:rPr>
        <w:t xml:space="preserve"> </w:t>
      </w:r>
    </w:p>
    <w:p w14:paraId="7933F3C7" w14:textId="0B0527AC" w:rsidR="00EE447A" w:rsidRPr="001D6AEE" w:rsidRDefault="000437D2" w:rsidP="00EE447A">
      <w:pPr>
        <w:snapToGrid w:val="0"/>
        <w:jc w:val="both"/>
      </w:pPr>
      <w:hyperlink r:id="rId31" w:history="1">
        <w:r w:rsidR="00EE447A" w:rsidRPr="00121667">
          <w:rPr>
            <w:rStyle w:val="Lienhypertexte"/>
          </w:rPr>
          <w:t>ftp://ftp.cfl.scf.rncan.gc.ca/regniere/Data11/Weather/Hourly/</w:t>
        </w:r>
      </w:hyperlink>
      <w:r w:rsidR="00EE447A">
        <w:t xml:space="preserve">. </w:t>
      </w:r>
    </w:p>
    <w:p w14:paraId="618AE7C1" w14:textId="77777777" w:rsidR="00EE447A" w:rsidRPr="001D6AEE" w:rsidRDefault="00EE447A">
      <w:pPr>
        <w:snapToGrid w:val="0"/>
        <w:jc w:val="both"/>
      </w:pPr>
    </w:p>
    <w:p w14:paraId="4750413F" w14:textId="77A876C8" w:rsidR="00943FAF" w:rsidRDefault="00856231">
      <w:pPr>
        <w:jc w:val="both"/>
      </w:pPr>
      <w:r>
        <w:t xml:space="preserve">Please note that a Canadian Daily </w:t>
      </w:r>
      <w:r w:rsidR="00EE447A">
        <w:t xml:space="preserve">and Hourly </w:t>
      </w:r>
      <w:r>
        <w:t xml:space="preserve">database containing weather data for the last two years is available and is updated frequently (usually daily). </w:t>
      </w:r>
    </w:p>
    <w:p w14:paraId="6CE3EE64" w14:textId="77777777" w:rsidR="00943FAF" w:rsidRDefault="00943FAF">
      <w:pPr>
        <w:jc w:val="both"/>
      </w:pPr>
    </w:p>
    <w:p w14:paraId="7F3D70BB" w14:textId="733C610D" w:rsidR="00943FAF" w:rsidRDefault="00856231">
      <w:pPr>
        <w:jc w:val="both"/>
      </w:pPr>
      <w:r>
        <w:t>For more details on daily</w:t>
      </w:r>
      <w:r w:rsidR="00990516">
        <w:t>/hourly</w:t>
      </w:r>
      <w:r>
        <w:t xml:space="preserve"> data databases, please refer to the following documentation: Daily</w:t>
      </w:r>
      <w:r w:rsidR="00990516">
        <w:t xml:space="preserve"> and Hourly </w:t>
      </w:r>
      <w:r>
        <w:t>Editor.</w:t>
      </w:r>
    </w:p>
    <w:p w14:paraId="731AA041" w14:textId="77777777" w:rsidR="00943FAF" w:rsidRDefault="00943FAF"/>
    <w:p w14:paraId="5F82D439" w14:textId="4468DB18" w:rsidR="00943FAF" w:rsidRDefault="00856231">
      <w:pPr>
        <w:jc w:val="both"/>
      </w:pPr>
      <w:r>
        <w:t>Each source of weather data in these databases (a weather station) is georeferenced (latitude, longitude, elevation). BioSIM selects the “best” sources of weather data for each point in the location list, adjusts the data for differences in elevation, latitude</w:t>
      </w:r>
      <w:r w:rsidR="00EE447A">
        <w:t>,</w:t>
      </w:r>
      <w:r>
        <w:t xml:space="preserve"> longitude</w:t>
      </w:r>
      <w:r w:rsidR="00EE447A">
        <w:t xml:space="preserve"> and distance</w:t>
      </w:r>
      <w:r w:rsidR="00442FD5">
        <w:t>-to-shore</w:t>
      </w:r>
      <w:r>
        <w:t>, and generates daily</w:t>
      </w:r>
      <w:r w:rsidR="00990516">
        <w:t>/</w:t>
      </w:r>
      <w:r w:rsidR="00EE447A">
        <w:t xml:space="preserve">hourly </w:t>
      </w:r>
      <w:r>
        <w:t xml:space="preserve">values by restoring stochastic variation to long-term monthly averages on the basis of local normals (see literature on this process). The weather time series sent to the model </w:t>
      </w:r>
      <w:r w:rsidR="00EA5DD4">
        <w:t xml:space="preserve">execution </w:t>
      </w:r>
      <w:r>
        <w:t>can be composed of daily</w:t>
      </w:r>
      <w:r w:rsidR="00990516">
        <w:t>/</w:t>
      </w:r>
      <w:r w:rsidR="00EE447A">
        <w:t xml:space="preserve">hourly </w:t>
      </w:r>
      <w:r>
        <w:t>data whenever available (or requested), forecasts for short-term prediction (when available), and normals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434158">
      <w:pPr>
        <w:pStyle w:val="Titre2"/>
      </w:pPr>
      <w:bookmarkStart w:id="50" w:name="_Toc507487972"/>
      <w:r>
        <w:lastRenderedPageBreak/>
        <w:t>BioSIM’s main window</w:t>
      </w:r>
      <w:bookmarkEnd w:id="50"/>
    </w:p>
    <w:p w14:paraId="5868289E" w14:textId="4246B830" w:rsidR="00943FAF" w:rsidRDefault="00ED34F9">
      <w:pPr>
        <w:jc w:val="both"/>
      </w:pPr>
      <w:r>
        <w:rPr>
          <w:noProof/>
          <w:lang w:eastAsia="en-CA"/>
        </w:rPr>
        <mc:AlternateContent>
          <mc:Choice Requires="wpg">
            <w:drawing>
              <wp:anchor distT="0" distB="0" distL="114300" distR="114300" simplePos="0" relativeHeight="251632640" behindDoc="0" locked="0" layoutInCell="1" allowOverlap="1" wp14:anchorId="71EA814C" wp14:editId="0D34F79E">
                <wp:simplePos x="0" y="0"/>
                <wp:positionH relativeFrom="column">
                  <wp:posOffset>-20320</wp:posOffset>
                </wp:positionH>
                <wp:positionV relativeFrom="paragraph">
                  <wp:posOffset>209550</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477722" y="-113560"/>
                          <a:chExt cx="6012810" cy="3927078"/>
                        </a:xfrm>
                      </wpg:grpSpPr>
                      <pic:pic xmlns:pic="http://schemas.openxmlformats.org/drawingml/2006/picture">
                        <pic:nvPicPr>
                          <pic:cNvPr id="13" name="Picture 358">
                            <a:extLst>
                              <a:ext uri="{FF2B5EF4-FFF2-40B4-BE49-F238E27FC236}">
                                <a16:creationId xmlns:a16="http://schemas.microsoft.com/office/drawing/2014/main" id="{00000000-0000-0000-0000-00000000000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77722" y="-113560"/>
                            <a:ext cx="6012810" cy="3927078"/>
                          </a:xfrm>
                          <a:prstGeom prst="rect">
                            <a:avLst/>
                          </a:prstGeom>
                          <a:noFill/>
                          <a:ln>
                            <a:noFill/>
                            <a:prstDash/>
                          </a:ln>
                        </pic:spPr>
                      </pic:pic>
                      <wps:wsp>
                        <wps:cNvPr id="14" name="AutoShape 359"/>
                        <wps:cNvSpPr/>
                        <wps:spPr>
                          <a:xfrm>
                            <a:off x="1619595" y="1098694"/>
                            <a:ext cx="2014852" cy="446049"/>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9962"/>
                              <a:gd name="f1" fmla="val -881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6" name="AutoShape 361"/>
                        <wps:cNvSpPr/>
                        <wps:spPr>
                          <a:xfrm>
                            <a:off x="1731537" y="2226295"/>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034229" y="1707327"/>
                            <a:ext cx="1485900" cy="342900"/>
                          </a:xfrm>
                          <a:custGeom>
                            <a:avLst>
                              <a:gd name="f0" fmla="val -2375"/>
                              <a:gd name="f1" fmla="val -2516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1.6pt;margin-top:16.5pt;width:473.4pt;height:309.2pt;z-index:251632640;mso-width-relative:margin;mso-height-relative:margin" coordorigin="-4777,-1135" coordsize="60128,392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W91dGFvdWZpaywgQWhtZWQgQW1pbmUAAAWQAwAC&#10;AAAAFAAAELCQBAACAAAAFAAAEMSSkQACAAAAAzUzAACSkgACAAAAAzUzAADqHAAHAAAIDAAACKQ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3OjExOjE0IDA5OjM4OjMyADIwMTc6MTE6MTQgMDk6Mzg6MzIAAABNAG8A&#10;dQB0AGEAbwB1AGYAaQBrACwAIABBAGgAbQBlAGQAIABBAG0AaQBuAGUAAAD/4Qsq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xMS0xNFQwOTozODozMi41MzA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TW91dGFv&#10;dWZpaywgQWhtZWQgQW1pbmU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ChwQ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">
                <v:shape id="Picture 358" o:spid="_x0000_s1027" type="#_x0000_t75" style="position:absolute;left:-4777;top:-1135;width:60127;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">
                  <v:imagedata r:id="rId33" o:title=""/>
                  <v:path arrowok="t"/>
                </v:shape>
                <v:shape id="AutoShape 359" o:spid="_x0000_s1028" style="position:absolute;left:16195;top:10986;width:20149;height:446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223025;1007426,446049;0,223025;791203,-185379" o:connectangles="270,0,90,180,90" textboxrect="0,0,21600,21600"/>
                  <v:textbo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9962,-8814,12630,,8970,,6280,,3590,,,xe" strokecolor="blue" strokeweight=".26467mm">
                  <v:stroke joinstyle="miter"/>
                  <v:formulas/>
                  <v:path arrowok="t" o:connecttype="custom" o:connectlocs="457200,0;914400,571500;457200,1143000;0,571500;1268391,-466408" o:connectangles="270,0,90,180,90" textboxrect="0,0,21600,21600"/>
                  <v:textbo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v:textbox>
                </v:shape>
                <v:shape id="AutoShape 361" o:spid="_x0000_s1030" style="position:absolute;left:17315;top:22262;width:14287;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v:textbox>
                </v:shape>
                <v:shape id="AutoShape 363" o:spid="_x0000_s1032" style="position:absolute;left:10342;top:17073;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375,-25160,3590,,,xe" strokecolor="blue" strokeweight=".26467mm">
                  <v:stroke joinstyle="miter"/>
                  <v:formulas/>
                  <v:path arrowok="t" o:connecttype="custom" o:connectlocs="742950,0;1485900,171450;742950,342900;0,171450;-163380,-399415" o:connectangles="270,0,90,180,90" textboxrect="0,0,21600,21600"/>
                  <v:textbo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v:textbox>
                </v:shape>
                <w10:wrap type="topAndBottom"/>
              </v:group>
            </w:pict>
          </mc:Fallback>
        </mc:AlternateContent>
      </w:r>
    </w:p>
    <w:p w14:paraId="2EEB1E4D" w14:textId="42C73728" w:rsidR="00943FAF" w:rsidRDefault="00943FAF">
      <w:pPr>
        <w:jc w:val="both"/>
      </w:pPr>
    </w:p>
    <w:p w14:paraId="0CF62ED7" w14:textId="31FAEEB5" w:rsidR="00943FAF" w:rsidRPr="001D6AEE" w:rsidRDefault="00990516">
      <w:pPr>
        <w:jc w:val="both"/>
      </w:pPr>
      <w:r>
        <w:rPr>
          <w:noProof/>
          <w:lang w:eastAsia="en-CA"/>
        </w:rPr>
        <w:drawing>
          <wp:anchor distT="0" distB="0" distL="114300" distR="114300" simplePos="0" relativeHeight="251712512" behindDoc="1" locked="0" layoutInCell="1" allowOverlap="1" wp14:anchorId="36166EEF" wp14:editId="2E1F8022">
            <wp:simplePos x="0" y="0"/>
            <wp:positionH relativeFrom="column">
              <wp:posOffset>3533917</wp:posOffset>
            </wp:positionH>
            <wp:positionV relativeFrom="paragraph">
              <wp:posOffset>6824</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 xml:space="preserve">The main window’s toolbar buttons contains the usual Windows functions for editing, opening, saving, or cut and paste. </w:t>
      </w:r>
      <w:r w:rsidR="00536131">
        <w:t>Many</w:t>
      </w:r>
      <w:r w:rsidR="00856231">
        <w:t xml:space="preserve"> of the buttons, however, are specific to BioSIM. Their use is explained in the following pages.</w:t>
      </w:r>
    </w:p>
    <w:p w14:paraId="5B6FB0CA" w14:textId="77777777" w:rsidR="00943FAF" w:rsidRDefault="00943FAF">
      <w:pPr>
        <w:jc w:val="both"/>
      </w:pPr>
    </w:p>
    <w:p w14:paraId="73C663AA" w14:textId="031044A2" w:rsidR="00943FAF" w:rsidRDefault="00856231">
      <w:pPr>
        <w:jc w:val="both"/>
      </w:pPr>
      <w:r>
        <w:t xml:space="preserve">The main window of BioSIM is </w:t>
      </w:r>
      <w:r w:rsidR="007D658E">
        <w:t xml:space="preserve">the Execute Message Log. </w:t>
      </w:r>
      <w:r>
        <w:t xml:space="preserve">There are four secondary windows docked to the main window: Project, Properties, </w:t>
      </w:r>
      <w:r w:rsidR="007D658E">
        <w:t xml:space="preserve">Data </w:t>
      </w:r>
      <w:r>
        <w:t xml:space="preserve">and Export that can be moved around and closed at will. </w:t>
      </w:r>
    </w:p>
    <w:p w14:paraId="1CEA64AD" w14:textId="77777777" w:rsidR="00943FAF" w:rsidRDefault="00943FAF">
      <w:pPr>
        <w:jc w:val="both"/>
      </w:pPr>
    </w:p>
    <w:p w14:paraId="6724F452" w14:textId="77777777" w:rsidR="00943FAF" w:rsidRPr="001D6AEE" w:rsidRDefault="00856231">
      <w:pPr>
        <w:jc w:val="both"/>
      </w:pPr>
      <w:r>
        <w:t>The four secondary windows can be configured by the user. When a secondary window is moved/dragged using the mouse, two pictograms appear on screen; one surrounding the main window, and one in the main window (</w:t>
      </w:r>
      <w:r>
        <w:rPr>
          <w:noProof/>
          <w:lang w:eastAsia="en-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37160" cy="142875"/>
                    </a:xfrm>
                    <a:prstGeom prst="rect">
                      <a:avLst/>
                    </a:prstGeom>
                    <a:noFill/>
                    <a:ln>
                      <a:noFill/>
                      <a:prstDash/>
                    </a:ln>
                  </pic:spPr>
                </pic:pic>
              </a:graphicData>
            </a:graphic>
          </wp:inline>
        </w:drawing>
      </w:r>
      <w:r>
        <w:t>) the user is attempting to drag the first secondary window. These pictograms highlight the area where the secondary window currently being dragged will be docked once it is released. The secondary windows can also be left free (undocked).</w:t>
      </w:r>
    </w:p>
    <w:p w14:paraId="0FBDE5D4" w14:textId="77777777" w:rsidR="00943FAF" w:rsidRDefault="00943FAF">
      <w:pPr>
        <w:jc w:val="both"/>
      </w:pPr>
    </w:p>
    <w:p w14:paraId="0326A90C" w14:textId="77777777" w:rsidR="00943FAF" w:rsidRDefault="00856231">
      <w:pPr>
        <w:jc w:val="both"/>
      </w:pPr>
      <w:r>
        <w:t xml:space="preserve">All secondary windows can be grouped together in a single window docked to the main window and become accessible as tabs in this window. </w:t>
      </w:r>
    </w:p>
    <w:p w14:paraId="2FAD2B77" w14:textId="77777777" w:rsidR="00943FAF" w:rsidRDefault="00856231">
      <w:pPr>
        <w:jc w:val="both"/>
      </w:pPr>
      <w:r>
        <w:lastRenderedPageBreak/>
        <w:t>Once it has been closed,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remove and edit project components. All tabs and windows in BioSIM are linked to the component selected (highlighted) in the Project window. A project is composed of a set of components that can be grouped together in subsets. When a component is selected in the Project window, all other tabs and windows are updated with the information concerning this component. </w:t>
      </w:r>
    </w:p>
    <w:p w14:paraId="6A4ED1A5" w14:textId="77777777" w:rsidR="00943FAF" w:rsidRDefault="00943FAF">
      <w:pPr>
        <w:jc w:val="both"/>
      </w:pPr>
    </w:p>
    <w:p w14:paraId="6CCDA2DF" w14:textId="0E1CD779" w:rsidR="00943FAF" w:rsidRPr="001D6AEE" w:rsidRDefault="00856231">
      <w:pPr>
        <w:jc w:val="both"/>
      </w:pPr>
      <w:r>
        <w:t xml:space="preserve">When a component is executed, using the Execute Checked </w:t>
      </w:r>
      <w:r>
        <w:rPr>
          <w:noProof/>
          <w:lang w:eastAsia="en-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w:t>
      </w:r>
      <w:r w:rsidR="007D658E">
        <w:t xml:space="preserve">e </w:t>
      </w:r>
      <w:r w:rsidR="009B4A20">
        <w:t>Main</w:t>
      </w:r>
      <w:r w:rsidR="007D658E">
        <w:t xml:space="preserve"> </w:t>
      </w:r>
      <w:r>
        <w:t xml:space="preserve">window shows the numerical results of the component in question.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where selected for export (regardless of their dimension). </w:t>
      </w:r>
    </w:p>
    <w:p w14:paraId="71D29FF7" w14:textId="20D41D5F" w:rsidR="009B4A20" w:rsidRDefault="009B4A20" w:rsidP="009B4A20">
      <w:pPr>
        <w:jc w:val="both"/>
      </w:pPr>
    </w:p>
    <w:p w14:paraId="0477801C" w14:textId="77777777" w:rsidR="000639DE" w:rsidRDefault="000639DE" w:rsidP="009B4A20">
      <w:pPr>
        <w:jc w:val="both"/>
      </w:pPr>
    </w:p>
    <w:p w14:paraId="16101CC4" w14:textId="1778FE5C" w:rsidR="00943FAF" w:rsidRDefault="00BB4140" w:rsidP="00434158">
      <w:pPr>
        <w:pStyle w:val="Titre2"/>
      </w:pPr>
      <w:bookmarkStart w:id="51" w:name="_Toc507487973"/>
      <w:r>
        <w:rPr>
          <w:b w:val="0"/>
          <w:noProof/>
          <w:lang w:eastAsia="en-CA"/>
        </w:rPr>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1"/>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is made up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6392EF88" w:rsidR="00943FAF" w:rsidRPr="001D6AEE" w:rsidRDefault="00856231">
      <w:pPr>
        <w:jc w:val="both"/>
      </w:pPr>
      <w:r>
        <w:rPr>
          <w:b/>
          <w:noProof/>
          <w:lang w:eastAsia="en-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xml:space="preserve">: </w:t>
      </w:r>
      <w:r w:rsidR="00CF03F4">
        <w:t>g</w:t>
      </w:r>
      <w:r>
        <w:t>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eastAsia="en-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eastAsia="en-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140AC918" w:rsidR="00856231" w:rsidRPr="00CC57F3" w:rsidRDefault="00856231" w:rsidP="00856231">
      <w:pPr>
        <w:jc w:val="both"/>
      </w:pPr>
      <w:r w:rsidRPr="00856231">
        <w:rPr>
          <w:b/>
          <w:noProof/>
          <w:color w:val="FF0000"/>
          <w:lang w:eastAsia="en-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execute models to transform weather into model-specific output (models are in fact external dll’s or exe’s).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63783638" w:rsidR="00943FAF" w:rsidRPr="001D6AEE" w:rsidRDefault="00856231">
      <w:pPr>
        <w:jc w:val="both"/>
      </w:pPr>
      <w:r>
        <w:rPr>
          <w:b/>
          <w:noProof/>
          <w:lang w:eastAsia="en-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Analysis:</w:t>
      </w:r>
      <w:r>
        <w:t xml:space="preserve"> </w:t>
      </w:r>
      <w:r w:rsidR="00CF03F4">
        <w:t>b</w:t>
      </w:r>
      <w:r>
        <w:t>ased on the output of another component (</w:t>
      </w:r>
      <w:r w:rsidR="00EA5DD4">
        <w:t>weather generation</w:t>
      </w:r>
      <w:r>
        <w:t xml:space="preserve">, </w:t>
      </w:r>
      <w:r w:rsidR="00EA5DD4">
        <w:t>model execution</w:t>
      </w:r>
      <w:r>
        <w:t>, etc.), this creates a subset of the results of this component and/or extracts information such as time transformations, events or statistics.</w:t>
      </w:r>
    </w:p>
    <w:p w14:paraId="79370874" w14:textId="77777777" w:rsidR="00943FAF" w:rsidRDefault="00943FAF">
      <w:pPr>
        <w:jc w:val="both"/>
      </w:pPr>
    </w:p>
    <w:p w14:paraId="3A3D8134" w14:textId="12A933C7" w:rsidR="00943FAF" w:rsidRDefault="000437D2">
      <w:pPr>
        <w:jc w:val="both"/>
      </w:pPr>
      <w:r>
        <w:pict w14:anchorId="71C722B1">
          <v:shape id="Picture 10" o:spid="_x0000_i1026" type="#_x0000_t75" style="width:7.45pt;height:14.3pt;visibility:visible;mso-wrap-style:square" o:bullet="t">
            <v:imagedata r:id="rId44" o:title=""/>
          </v:shape>
        </w:pict>
      </w:r>
      <w:r w:rsidR="00856231">
        <w:rPr>
          <w:b/>
        </w:rPr>
        <w:t xml:space="preserve"> Add Function Analysis</w:t>
      </w:r>
      <w:r w:rsidR="00856231">
        <w:t xml:space="preserve">: </w:t>
      </w:r>
      <w:r w:rsidR="00CF03F4">
        <w:t>e</w:t>
      </w:r>
      <w:r w:rsidR="00856231">
        <w:t>xecutes row calculations based on a formula.</w:t>
      </w:r>
    </w:p>
    <w:p w14:paraId="65B8E465" w14:textId="77777777" w:rsidR="00856231" w:rsidRDefault="00856231">
      <w:pPr>
        <w:jc w:val="both"/>
      </w:pPr>
    </w:p>
    <w:p w14:paraId="32F96282" w14:textId="3288A428" w:rsidR="00856231" w:rsidRPr="001D6AEE" w:rsidRDefault="00856231">
      <w:pPr>
        <w:jc w:val="both"/>
      </w:pPr>
      <w:r>
        <w:rPr>
          <w:b/>
          <w:noProof/>
          <w:lang w:eastAsia="en-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Merge</w:t>
      </w:r>
      <w:r>
        <w:t xml:space="preserve">: </w:t>
      </w:r>
      <w:r w:rsidR="00CF03F4">
        <w:t>m</w:t>
      </w:r>
      <w:r>
        <w:t>erges several components of a group to create a single component.</w:t>
      </w:r>
    </w:p>
    <w:p w14:paraId="61966AFA" w14:textId="77777777" w:rsidR="00943FAF" w:rsidRDefault="00943FAF">
      <w:pPr>
        <w:jc w:val="both"/>
      </w:pPr>
    </w:p>
    <w:p w14:paraId="6292E89D" w14:textId="01C9A710" w:rsidR="00943FAF" w:rsidRPr="001D6AEE" w:rsidRDefault="00856231">
      <w:pPr>
        <w:jc w:val="both"/>
      </w:pPr>
      <w:r>
        <w:rPr>
          <w:b/>
          <w:noProof/>
          <w:lang w:eastAsia="en-CA"/>
        </w:rPr>
        <w:lastRenderedPageBreak/>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r>
        <w:rPr>
          <w:b/>
        </w:rPr>
        <w:t>Mapping</w:t>
      </w:r>
      <w:r>
        <w:t xml:space="preserve">: </w:t>
      </w:r>
      <w:r w:rsidR="00CF03F4">
        <w:t>a</w:t>
      </w:r>
      <w:r>
        <w:t xml:space="preserve">dds a mapping component to a parent component (e.g. a </w:t>
      </w:r>
      <w:r w:rsidR="00EA5DD4">
        <w:t>weather generation</w:t>
      </w:r>
      <w:r>
        <w:t xml:space="preserve">, </w:t>
      </w:r>
      <w:r w:rsidR="00EA5DD4">
        <w:t>model execution</w:t>
      </w:r>
      <w:r>
        <w:t>, etc.). Performs spatial interpolations to create maps from data points on the basis of a DEM (Digital Elevation Model).</w:t>
      </w:r>
    </w:p>
    <w:p w14:paraId="66E5AB0C" w14:textId="00C118ED" w:rsidR="00943FAF" w:rsidRDefault="00943FAF">
      <w:pPr>
        <w:jc w:val="both"/>
      </w:pPr>
    </w:p>
    <w:p w14:paraId="13DFD802" w14:textId="77777777" w:rsidR="00943FAF" w:rsidRDefault="00856231">
      <w:pPr>
        <w:jc w:val="both"/>
      </w:pPr>
      <w:r>
        <w:t>An unlimited number of child components can be added to parent components allowing the user to create chains of varying length and composition within each project. However, depending on the nature of the parent component, it is possible that only certain types of child components can be added.</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it must be read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eastAsia="en-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eastAsia="en-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eastAsia="en-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eastAsia="en-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eastAsia="en-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eastAsia="en-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eastAsia="en-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eastAsia="en-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eastAsia="en-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eastAsia="en-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eastAsia="en-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eastAsia="en-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eastAsia="en-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eastAsia="en-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eastAsia="en-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eastAsia="en-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eastAsia="en-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3BAD6D0E"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eastAsia="en-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eastAsia="en-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eastAsia="en-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 model execution </w:t>
      </w:r>
      <w:r w:rsidR="00825307" w:rsidRPr="00856231">
        <w:rPr>
          <w:b/>
          <w:noProof/>
          <w:color w:val="FF0000"/>
          <w:lang w:eastAsia="en-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eastAsia="en-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eastAsia="en-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00CF03F4" w:rsidRPr="00CF03F4">
        <w:rPr>
          <w:color w:val="000000" w:themeColor="text1"/>
        </w:rPr>
        <w:t>or</w:t>
      </w:r>
      <w:r w:rsidRPr="00825307">
        <w:rPr>
          <w:color w:val="000000" w:themeColor="text1"/>
        </w:rPr>
        <w:t xml:space="preserve"> a mapping </w:t>
      </w:r>
      <w:r w:rsidRPr="00825307">
        <w:rPr>
          <w:b/>
          <w:noProof/>
          <w:color w:val="000000" w:themeColor="text1"/>
          <w:lang w:eastAsia="en-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eastAsia="en-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a</w:t>
      </w:r>
      <w:r w:rsidR="002C42B2" w:rsidRPr="00825307">
        <w:rPr>
          <w:color w:val="000000" w:themeColor="text1"/>
        </w:rPr>
        <w:t xml:space="preserve"> Weather generation </w:t>
      </w:r>
      <w:r w:rsidR="002C42B2" w:rsidRPr="00825307">
        <w:rPr>
          <w:b/>
          <w:noProof/>
          <w:color w:val="000000" w:themeColor="text1"/>
          <w:lang w:eastAsia="en-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BF2E83">
        <w:rPr>
          <w:color w:val="000000" w:themeColor="text1"/>
        </w:rPr>
        <w:t xml:space="preserve">weather </w:t>
      </w:r>
      <w:r w:rsidR="002D6ABB" w:rsidRPr="00825307">
        <w:rPr>
          <w:color w:val="000000" w:themeColor="text1"/>
        </w:rPr>
        <w:t>analysis</w:t>
      </w:r>
      <w:r w:rsidR="002D6ABB" w:rsidRPr="00825307">
        <w:rPr>
          <w:noProof/>
          <w:color w:val="000000" w:themeColor="text1"/>
          <w:lang w:eastAsia="en-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20DBC468" w:rsidR="00943FAF" w:rsidRDefault="00856231">
      <w:pPr>
        <w:jc w:val="both"/>
      </w:pPr>
      <w:r>
        <w:t>It is easy to recognise when certain types of components cannot be added into others because the buttons on the first row of the Project window’s toolbar automatically become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010327DD" w:rsidR="00856231" w:rsidRPr="001D6AEE" w:rsidRDefault="00856231">
      <w:pPr>
        <w:jc w:val="both"/>
      </w:pPr>
      <w:r>
        <w:rPr>
          <w:b/>
          <w:noProof/>
          <w:lang w:eastAsia="en-CA"/>
        </w:rPr>
        <w:drawing>
          <wp:inline distT="0" distB="0" distL="0" distR="0" wp14:anchorId="79711D21" wp14:editId="18BC22A7">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xml:space="preserve">: </w:t>
      </w:r>
      <w:r w:rsidR="00CF03F4">
        <w:t>i</w:t>
      </w:r>
      <w:r>
        <w:t xml:space="preserve">mports </w:t>
      </w:r>
      <w:r w:rsidR="00BF2E83">
        <w:t>data</w:t>
      </w:r>
      <w:r>
        <w:t xml:space="preserve"> from an external </w:t>
      </w:r>
      <w:r w:rsidR="00BF2E83">
        <w:t xml:space="preserve">.csv </w:t>
      </w:r>
      <w:r>
        <w:t>file.</w:t>
      </w:r>
    </w:p>
    <w:p w14:paraId="53DD68BE" w14:textId="77777777" w:rsidR="00856231" w:rsidRPr="001D6AEE" w:rsidRDefault="00856231">
      <w:pPr>
        <w:jc w:val="both"/>
      </w:pPr>
    </w:p>
    <w:p w14:paraId="1906D369" w14:textId="1796CA23" w:rsidR="00856231" w:rsidRDefault="000437D2" w:rsidP="00856231">
      <w:pPr>
        <w:jc w:val="both"/>
      </w:pPr>
      <w:r>
        <w:pict w14:anchorId="124073DB">
          <v:shape id="Picture 11" o:spid="_x0000_i1027" type="#_x0000_t75" style="width:8pt;height:14.3pt;visibility:visible;mso-wrap-style:square">
            <v:imagedata r:id="rId50" o:title=""/>
          </v:shape>
        </w:pict>
      </w:r>
      <w:r w:rsidR="00856231">
        <w:rPr>
          <w:b/>
          <w:color w:val="FF0000"/>
        </w:rPr>
        <w:t xml:space="preserve"> </w:t>
      </w:r>
      <w:r w:rsidR="00856231">
        <w:rPr>
          <w:b/>
        </w:rPr>
        <w:t xml:space="preserve">Add Input </w:t>
      </w:r>
      <w:r w:rsidR="00777554">
        <w:rPr>
          <w:b/>
        </w:rPr>
        <w:t xml:space="preserve">Weather </w:t>
      </w:r>
      <w:r w:rsidR="00856231">
        <w:rPr>
          <w:b/>
        </w:rPr>
        <w:t>Analysis</w:t>
      </w:r>
      <w:r w:rsidR="00856231">
        <w:t xml:space="preserve">: </w:t>
      </w:r>
      <w:r w:rsidR="00CF03F4">
        <w:t>c</w:t>
      </w:r>
      <w:r w:rsidR="00856231">
        <w:t xml:space="preserve">an only be performed on a </w:t>
      </w:r>
      <w:r w:rsidR="00777554">
        <w:t>Weather Generation</w:t>
      </w:r>
      <w:r w:rsidR="00856231">
        <w:t>, and is used to examine weather information.</w:t>
      </w:r>
    </w:p>
    <w:p w14:paraId="4B049F08" w14:textId="77777777" w:rsidR="00CE6FA1" w:rsidRPr="001D6AEE" w:rsidRDefault="00CE6FA1" w:rsidP="00856231">
      <w:pPr>
        <w:jc w:val="both"/>
        <w:rPr>
          <w:color w:val="000000" w:themeColor="text1"/>
        </w:rPr>
      </w:pPr>
    </w:p>
    <w:p w14:paraId="49F297D8" w14:textId="0B4A2546" w:rsidR="007F49D5" w:rsidRPr="000812D6" w:rsidRDefault="000437D2" w:rsidP="007F49D5">
      <w:pPr>
        <w:jc w:val="both"/>
        <w:rPr>
          <w:color w:val="000000" w:themeColor="text1"/>
        </w:rPr>
      </w:pPr>
      <w:r>
        <w:rPr>
          <w:color w:val="000000" w:themeColor="text1"/>
        </w:rPr>
        <w:pict w14:anchorId="36EE1994">
          <v:shape id="_x0000_i1028" type="#_x0000_t75" style="width:7.45pt;height:14.3pt;visibility:visible;mso-wrap-style:square">
            <v:imagedata r:id="rId51"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F03F4">
        <w:rPr>
          <w:color w:val="000000" w:themeColor="text1"/>
        </w:rPr>
        <w:t>s</w:t>
      </w:r>
      <w:r w:rsidR="00C44677" w:rsidRPr="000812D6">
        <w:rPr>
          <w:color w:val="000000" w:themeColor="text1"/>
        </w:rPr>
        <w:t>imulate the dispers</w:t>
      </w:r>
      <w:r w:rsidR="00CF03F4">
        <w:rPr>
          <w:color w:val="000000" w:themeColor="text1"/>
        </w:rPr>
        <w:t>al</w:t>
      </w:r>
      <w:r w:rsidR="00C44677" w:rsidRPr="000812D6">
        <w:rPr>
          <w:color w:val="000000" w:themeColor="text1"/>
        </w:rPr>
        <w:t xml:space="preserve"> of insects by the wind</w:t>
      </w:r>
      <w:r w:rsidR="007F49D5" w:rsidRPr="000812D6">
        <w:rPr>
          <w:color w:val="000000" w:themeColor="text1"/>
        </w:rPr>
        <w:t>.</w:t>
      </w:r>
      <w:r w:rsidR="00777554">
        <w:rPr>
          <w:color w:val="000000" w:themeColor="text1"/>
        </w:rPr>
        <w:t xml:space="preserve"> </w:t>
      </w:r>
    </w:p>
    <w:p w14:paraId="7494E490" w14:textId="77777777" w:rsidR="00CE6FA1" w:rsidRPr="001D6AEE" w:rsidRDefault="00CE6FA1" w:rsidP="007F49D5">
      <w:pPr>
        <w:jc w:val="both"/>
        <w:rPr>
          <w:color w:val="000000" w:themeColor="text1"/>
        </w:rPr>
      </w:pPr>
    </w:p>
    <w:p w14:paraId="3CF3046C" w14:textId="51D91236" w:rsidR="007F49D5" w:rsidRPr="000812D6" w:rsidRDefault="000437D2" w:rsidP="007F49D5">
      <w:pPr>
        <w:jc w:val="both"/>
        <w:rPr>
          <w:color w:val="000000" w:themeColor="text1"/>
        </w:rPr>
      </w:pPr>
      <w:r>
        <w:rPr>
          <w:color w:val="000000" w:themeColor="text1"/>
        </w:rPr>
        <w:pict w14:anchorId="64CCBCF8">
          <v:shape id="_x0000_i1029" type="#_x0000_t75" style="width:8pt;height:7.45pt;visibility:visible;mso-wrap-style:square">
            <v:imagedata r:id="rId52"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to run a script</w:t>
      </w:r>
      <w:r w:rsidR="007F49D5" w:rsidRPr="000812D6">
        <w:rPr>
          <w:color w:val="000000" w:themeColor="text1"/>
        </w:rPr>
        <w:t>.</w:t>
      </w:r>
    </w:p>
    <w:p w14:paraId="0C46861E" w14:textId="4B8C0475" w:rsidR="00CE6FA1" w:rsidRPr="001D6AEE" w:rsidRDefault="00CE6FA1" w:rsidP="007F49D5">
      <w:pPr>
        <w:jc w:val="both"/>
        <w:rPr>
          <w:color w:val="000000" w:themeColor="text1"/>
        </w:rPr>
      </w:pPr>
    </w:p>
    <w:p w14:paraId="756B177D" w14:textId="6AE4C86F" w:rsidR="007F49D5" w:rsidRPr="000812D6" w:rsidRDefault="000437D2" w:rsidP="007F49D5">
      <w:pPr>
        <w:jc w:val="both"/>
        <w:rPr>
          <w:color w:val="000000" w:themeColor="text1"/>
        </w:rPr>
      </w:pPr>
      <w:r>
        <w:rPr>
          <w:color w:val="000000" w:themeColor="text1"/>
        </w:rPr>
        <w:pict w14:anchorId="4CB3EA85">
          <v:shape id="_x0000_i1030" type="#_x0000_t75" style="width:8pt;height:14.3pt;visibility:visible;mso-wrap-style:square">
            <v:imagedata r:id="rId53"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copy export to an other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9926D0A" w:rsidR="00CE6FA1" w:rsidRPr="001D6AEE" w:rsidRDefault="00CE6FA1" w:rsidP="00CE6FA1">
      <w:pPr>
        <w:jc w:val="both"/>
        <w:rPr>
          <w:color w:val="000000" w:themeColor="text1"/>
        </w:rPr>
      </w:pPr>
      <w:r w:rsidRPr="000812D6">
        <w:rPr>
          <w:b/>
          <w:noProof/>
          <w:color w:val="000000" w:themeColor="text1"/>
          <w:lang w:eastAsia="en-CA"/>
        </w:rPr>
        <w:drawing>
          <wp:inline distT="0" distB="0" distL="0" distR="0" wp14:anchorId="654A64C2" wp14:editId="46248ED6">
            <wp:extent cx="119706" cy="123567"/>
            <wp:effectExtent l="0" t="0" r="0" b="0"/>
            <wp:docPr id="29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706" cy="123567"/>
                    </a:xfrm>
                    <a:prstGeom prst="rect">
                      <a:avLst/>
                    </a:prstGeom>
                    <a:noFill/>
                    <a:ln>
                      <a:noFill/>
                      <a:prstDash/>
                    </a:ln>
                  </pic:spPr>
                </pic:pic>
              </a:graphicData>
            </a:graphic>
          </wp:inline>
        </w:drawing>
      </w:r>
      <w:r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Pr="000812D6">
        <w:rPr>
          <w:color w:val="000000" w:themeColor="text1"/>
        </w:rPr>
        <w:t>.</w:t>
      </w:r>
    </w:p>
    <w:p w14:paraId="6F5AF30D" w14:textId="77777777" w:rsidR="00943FAF" w:rsidRDefault="00943FAF">
      <w:pPr>
        <w:jc w:val="both"/>
      </w:pPr>
    </w:p>
    <w:p w14:paraId="0F2B2300" w14:textId="3DD4BB6C" w:rsidR="00943FAF" w:rsidRPr="001D6AEE" w:rsidRDefault="00856231">
      <w:pPr>
        <w:jc w:val="both"/>
      </w:pPr>
      <w:r>
        <w:rPr>
          <w:b/>
          <w:noProof/>
          <w:lang w:eastAsia="en-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xml:space="preserve">: </w:t>
      </w:r>
      <w:r w:rsidR="00CF03F4">
        <w:t>e</w:t>
      </w:r>
      <w:r>
        <w:t>xpand all sub-components (children) of a parent component.</w:t>
      </w:r>
    </w:p>
    <w:p w14:paraId="04EA726C" w14:textId="349B6073" w:rsidR="00943FAF" w:rsidRDefault="00943FAF">
      <w:pPr>
        <w:jc w:val="both"/>
      </w:pPr>
    </w:p>
    <w:p w14:paraId="31344E49" w14:textId="25C991F9" w:rsidR="00943FAF" w:rsidRPr="001D6AEE" w:rsidRDefault="00856231">
      <w:pPr>
        <w:jc w:val="both"/>
      </w:pPr>
      <w:r>
        <w:rPr>
          <w:b/>
          <w:noProof/>
          <w:lang w:eastAsia="en-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xml:space="preserve">: </w:t>
      </w:r>
      <w:r w:rsidR="00CF03F4">
        <w:t>c</w:t>
      </w:r>
      <w:r>
        <w:t>ollapse all sub-components (children) of a parent component.</w:t>
      </w:r>
    </w:p>
    <w:p w14:paraId="3EAC1113" w14:textId="77777777" w:rsidR="00943FAF" w:rsidRDefault="00943FAF">
      <w:pPr>
        <w:jc w:val="both"/>
      </w:pPr>
    </w:p>
    <w:p w14:paraId="6A17D579" w14:textId="06F71070" w:rsidR="00943FAF" w:rsidRPr="001D6AEE" w:rsidRDefault="00856231">
      <w:pPr>
        <w:jc w:val="both"/>
      </w:pPr>
      <w:r>
        <w:rPr>
          <w:b/>
          <w:noProof/>
          <w:lang w:eastAsia="en-CA"/>
        </w:rPr>
        <w:drawing>
          <wp:inline distT="0" distB="0" distL="0" distR="0" wp14:anchorId="7349DC4F" wp14:editId="6FB4AF80">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xml:space="preserve">: </w:t>
      </w:r>
      <w:r w:rsidR="00CF03F4">
        <w:t>r</w:t>
      </w:r>
      <w:r>
        <w:t>emove current (highlighted) component and all of its sub-components (children) from the project.</w:t>
      </w:r>
    </w:p>
    <w:p w14:paraId="2F657F6A" w14:textId="4A5369BD" w:rsidR="00943FAF" w:rsidRDefault="00943FAF"/>
    <w:p w14:paraId="63D5D408" w14:textId="77777777" w:rsidR="00943FAF" w:rsidRDefault="00856231">
      <w:pPr>
        <w:jc w:val="both"/>
      </w:pPr>
      <w:r>
        <w:t xml:space="preserve">Please note that in the Project window, an existing component can be modified by double clicking on it.  </w:t>
      </w:r>
    </w:p>
    <w:p w14:paraId="1D341E89" w14:textId="6B642DFF" w:rsidR="00943FAF" w:rsidRDefault="00943FAF">
      <w:pPr>
        <w:jc w:val="both"/>
      </w:pPr>
    </w:p>
    <w:p w14:paraId="73842943" w14:textId="77777777" w:rsidR="00943FAF" w:rsidRDefault="00943FAF">
      <w:pPr>
        <w:jc w:val="both"/>
      </w:pPr>
    </w:p>
    <w:p w14:paraId="302FD1B9" w14:textId="77777777" w:rsidR="00943FAF" w:rsidRDefault="00856231" w:rsidP="00434158">
      <w:pPr>
        <w:pStyle w:val="Titre2"/>
      </w:pPr>
      <w:bookmarkStart w:id="52" w:name="_BioSIM_projects"/>
      <w:bookmarkStart w:id="53" w:name="_Toc507487974"/>
      <w:bookmarkEnd w:id="52"/>
      <w:r>
        <w:t>BioSIM projects</w:t>
      </w:r>
      <w:bookmarkEnd w:id="53"/>
      <w:r>
        <w:t xml:space="preserve"> </w:t>
      </w:r>
    </w:p>
    <w:p w14:paraId="358D6CB7" w14:textId="1F966397" w:rsidR="00943FAF" w:rsidRDefault="00943FAF"/>
    <w:p w14:paraId="0D907F67" w14:textId="3BF01521" w:rsidR="00943FAF" w:rsidRDefault="00856231">
      <w:pPr>
        <w:jc w:val="both"/>
      </w:pPr>
      <w:r>
        <w:t>BioSIM stores information on components (</w:t>
      </w:r>
      <w:r w:rsidR="00215F66">
        <w:t>weather generation</w:t>
      </w:r>
      <w:r>
        <w:t xml:space="preserve">, </w:t>
      </w:r>
      <w:r w:rsidR="00215F66">
        <w:t xml:space="preserve">model execution, </w:t>
      </w:r>
      <w:r>
        <w:t xml:space="preserve">analyses, etc.), location lists files, input parameter files, and other specifications in “projects”. Each project is stored in a distinct project directory, composed of a project definition file with the extension .biox, and several subdirectories. </w:t>
      </w:r>
    </w:p>
    <w:p w14:paraId="7B743A80" w14:textId="37440C03" w:rsidR="00943FAF" w:rsidRDefault="00943FAF">
      <w:pPr>
        <w:jc w:val="both"/>
      </w:pPr>
    </w:p>
    <w:p w14:paraId="34F54786" w14:textId="1B2920B5" w:rsidR="00943FAF" w:rsidRDefault="00856231">
      <w:pPr>
        <w:jc w:val="both"/>
      </w:pPr>
      <w:r>
        <w:t xml:space="preserve">The user must select a location in which to store BioSIM projects. For example, “C:\MyDirectory\BioSIM\” where “C:\MyDirectory\” is the user’s selected path. Projects can be stored in any location on the disk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For example, if a project file is named DemoBioSIM.biox, the directory name in which it is stored should be “DemoBioSIM”. In this case, the directory structure would be as follows:</w:t>
      </w:r>
    </w:p>
    <w:p w14:paraId="468D7559" w14:textId="6A5DD4A5" w:rsidR="00943FAF" w:rsidRPr="001D6AEE" w:rsidRDefault="00943FAF"/>
    <w:p w14:paraId="78D46C99" w14:textId="77777777" w:rsidR="00990516" w:rsidRDefault="00990516">
      <w:pPr>
        <w:rPr>
          <w:sz w:val="32"/>
          <w:szCs w:val="32"/>
        </w:rPr>
      </w:pPr>
    </w:p>
    <w:p w14:paraId="4D9F953D" w14:textId="77777777" w:rsidR="00990516" w:rsidRDefault="00990516">
      <w:pPr>
        <w:rPr>
          <w:sz w:val="32"/>
          <w:szCs w:val="32"/>
        </w:rPr>
      </w:pPr>
    </w:p>
    <w:p w14:paraId="1F7F03FE" w14:textId="77777777" w:rsidR="00990516" w:rsidRDefault="00990516">
      <w:pPr>
        <w:rPr>
          <w:sz w:val="32"/>
          <w:szCs w:val="32"/>
        </w:rPr>
      </w:pPr>
    </w:p>
    <w:p w14:paraId="53C7EB43" w14:textId="77777777" w:rsidR="0093579E" w:rsidRDefault="00990516" w:rsidP="0093579E">
      <w:pPr>
        <w:rPr>
          <w:szCs w:val="32"/>
        </w:rPr>
      </w:pPr>
      <w:r w:rsidRPr="00990516">
        <w:rPr>
          <w:noProof/>
          <w:sz w:val="32"/>
          <w:szCs w:val="32"/>
          <w:lang w:eastAsia="en-CA"/>
        </w:rPr>
        <w:lastRenderedPageBreak/>
        <w:drawing>
          <wp:anchor distT="0" distB="0" distL="114300" distR="114300" simplePos="0" relativeHeight="251679744" behindDoc="1" locked="0" layoutInCell="1" allowOverlap="1" wp14:anchorId="51D63B83" wp14:editId="37073ADF">
            <wp:simplePos x="0" y="0"/>
            <wp:positionH relativeFrom="column">
              <wp:posOffset>-224486</wp:posOffset>
            </wp:positionH>
            <wp:positionV relativeFrom="paragraph">
              <wp:posOffset>388</wp:posOffset>
            </wp:positionV>
            <wp:extent cx="2674620" cy="2825115"/>
            <wp:effectExtent l="0" t="0" r="0" b="0"/>
            <wp:wrapTight wrapText="bothSides">
              <wp:wrapPolygon edited="0">
                <wp:start x="0" y="0"/>
                <wp:lineTo x="0" y="21411"/>
                <wp:lineTo x="21385" y="21411"/>
                <wp:lineTo x="21385" y="0"/>
                <wp:lineTo x="0" y="0"/>
              </wp:wrapPolygon>
            </wp:wrapTight>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74620" cy="282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DBBCB6" w14:textId="661F247E" w:rsidR="00943FAF" w:rsidRPr="00CF03F4" w:rsidRDefault="00856231" w:rsidP="0093579E">
      <w:pPr>
        <w:spacing w:line="280" w:lineRule="exact"/>
        <w:rPr>
          <w:szCs w:val="32"/>
        </w:rPr>
      </w:pPr>
      <w:r w:rsidRPr="00CF03F4">
        <w:rPr>
          <w:szCs w:val="32"/>
        </w:rPr>
        <w:t>External data files</w:t>
      </w:r>
    </w:p>
    <w:p w14:paraId="77E362BD" w14:textId="77777777" w:rsidR="00943FAF" w:rsidRPr="00CF03F4" w:rsidRDefault="00856231" w:rsidP="0093579E">
      <w:pPr>
        <w:spacing w:line="280" w:lineRule="exact"/>
        <w:ind w:left="540"/>
        <w:rPr>
          <w:szCs w:val="32"/>
        </w:rPr>
      </w:pPr>
      <w:r w:rsidRPr="00CF03F4">
        <w:rPr>
          <w:szCs w:val="32"/>
        </w:rPr>
        <w:t>Location lists</w:t>
      </w:r>
    </w:p>
    <w:p w14:paraId="694FD795" w14:textId="785C0C79" w:rsidR="00943FAF" w:rsidRPr="00CF03F4" w:rsidRDefault="00856231" w:rsidP="0093579E">
      <w:pPr>
        <w:spacing w:line="280" w:lineRule="exact"/>
        <w:ind w:left="540"/>
        <w:rPr>
          <w:szCs w:val="32"/>
        </w:rPr>
      </w:pPr>
      <w:r w:rsidRPr="00CF03F4">
        <w:rPr>
          <w:szCs w:val="32"/>
        </w:rPr>
        <w:t>Project-specific DEM’s</w:t>
      </w:r>
    </w:p>
    <w:p w14:paraId="370E50C3" w14:textId="77777777" w:rsidR="00943FAF" w:rsidRPr="00CF03F4" w:rsidRDefault="00856231" w:rsidP="0093579E">
      <w:pPr>
        <w:spacing w:line="280" w:lineRule="exact"/>
        <w:ind w:left="540"/>
        <w:rPr>
          <w:szCs w:val="32"/>
        </w:rPr>
      </w:pPr>
      <w:r w:rsidRPr="00CF03F4">
        <w:rPr>
          <w:szCs w:val="32"/>
        </w:rPr>
        <w:t>Output maps</w:t>
      </w:r>
    </w:p>
    <w:p w14:paraId="3B3D1651" w14:textId="77777777" w:rsidR="00943FAF" w:rsidRPr="00CF03F4" w:rsidRDefault="00856231" w:rsidP="0093579E">
      <w:pPr>
        <w:spacing w:line="280" w:lineRule="exact"/>
        <w:ind w:left="540"/>
        <w:rPr>
          <w:szCs w:val="32"/>
        </w:rPr>
      </w:pPr>
      <w:r w:rsidRPr="00CF03F4">
        <w:rPr>
          <w:szCs w:val="32"/>
        </w:rPr>
        <w:t>Model input parameters</w:t>
      </w:r>
    </w:p>
    <w:p w14:paraId="318DF439" w14:textId="44E370C0" w:rsidR="00943FAF" w:rsidRDefault="00856231" w:rsidP="0093579E">
      <w:pPr>
        <w:spacing w:line="280" w:lineRule="exact"/>
        <w:ind w:left="540"/>
        <w:rPr>
          <w:szCs w:val="32"/>
        </w:rPr>
      </w:pPr>
      <w:r w:rsidRPr="00CF03F4">
        <w:rPr>
          <w:szCs w:val="32"/>
        </w:rPr>
        <w:t>Analysis outputs (export files)</w:t>
      </w:r>
    </w:p>
    <w:p w14:paraId="39FD1226" w14:textId="77777777" w:rsidR="0093579E" w:rsidRDefault="0093579E" w:rsidP="0093579E">
      <w:pPr>
        <w:spacing w:line="280" w:lineRule="exact"/>
        <w:ind w:left="540"/>
        <w:rPr>
          <w:szCs w:val="32"/>
        </w:rPr>
      </w:pPr>
      <w:r>
        <w:rPr>
          <w:szCs w:val="32"/>
        </w:rPr>
        <w:t xml:space="preserve">Specific model-parameter variations </w:t>
      </w:r>
    </w:p>
    <w:p w14:paraId="64694F23" w14:textId="226C90D5" w:rsidR="0093579E" w:rsidRDefault="0093579E" w:rsidP="0093579E">
      <w:pPr>
        <w:spacing w:line="280" w:lineRule="exact"/>
        <w:ind w:left="540"/>
        <w:rPr>
          <w:szCs w:val="32"/>
        </w:rPr>
      </w:pPr>
      <w:r>
        <w:rPr>
          <w:szCs w:val="32"/>
        </w:rPr>
        <w:t>BioSIM scripts</w:t>
      </w:r>
    </w:p>
    <w:p w14:paraId="041D6A10" w14:textId="77777777" w:rsidR="0093579E" w:rsidRPr="00CF03F4" w:rsidRDefault="0093579E" w:rsidP="0093579E">
      <w:pPr>
        <w:spacing w:line="280" w:lineRule="exact"/>
        <w:ind w:left="540"/>
        <w:rPr>
          <w:szCs w:val="32"/>
        </w:rPr>
      </w:pPr>
      <w:r w:rsidRPr="00CF03F4">
        <w:rPr>
          <w:szCs w:val="32"/>
        </w:rPr>
        <w:t>Internal component results (for internal BioSIM use)</w:t>
      </w:r>
    </w:p>
    <w:p w14:paraId="17537199" w14:textId="5555E4AB" w:rsidR="0093579E" w:rsidRDefault="0093579E" w:rsidP="0093579E">
      <w:pPr>
        <w:spacing w:line="280" w:lineRule="exact"/>
        <w:ind w:left="540"/>
        <w:rPr>
          <w:szCs w:val="32"/>
        </w:rPr>
      </w:pPr>
      <w:r>
        <w:rPr>
          <w:szCs w:val="32"/>
        </w:rPr>
        <w:t>Weather updates</w:t>
      </w:r>
    </w:p>
    <w:p w14:paraId="7F88DF62" w14:textId="77777777" w:rsidR="0093579E" w:rsidRPr="00CF03F4" w:rsidRDefault="0093579E" w:rsidP="0093579E">
      <w:pPr>
        <w:spacing w:line="280" w:lineRule="exact"/>
        <w:ind w:left="540"/>
        <w:rPr>
          <w:szCs w:val="32"/>
        </w:rPr>
      </w:pPr>
      <w:r w:rsidRPr="00CF03F4">
        <w:rPr>
          <w:szCs w:val="32"/>
        </w:rPr>
        <w:t>Project-specific weather databases</w:t>
      </w:r>
    </w:p>
    <w:p w14:paraId="573D90D3" w14:textId="46E026C8" w:rsidR="0093579E" w:rsidRDefault="0093579E" w:rsidP="0093579E">
      <w:pPr>
        <w:spacing w:line="280" w:lineRule="exact"/>
        <w:ind w:left="540"/>
        <w:rPr>
          <w:szCs w:val="32"/>
        </w:rPr>
      </w:pPr>
      <w:r>
        <w:rPr>
          <w:szCs w:val="32"/>
        </w:rPr>
        <w:t>Weather generator specification</w:t>
      </w:r>
    </w:p>
    <w:p w14:paraId="4D46D0DE" w14:textId="77777777" w:rsidR="00943FAF" w:rsidRPr="00CF03F4" w:rsidRDefault="00856231" w:rsidP="0093579E">
      <w:pPr>
        <w:spacing w:line="280" w:lineRule="exact"/>
        <w:rPr>
          <w:szCs w:val="32"/>
        </w:rPr>
      </w:pPr>
      <w:r w:rsidRPr="00CF03F4">
        <w:rPr>
          <w:szCs w:val="32"/>
        </w:rPr>
        <w:t>Project file (.biox)</w:t>
      </w:r>
    </w:p>
    <w:p w14:paraId="30C7B887" w14:textId="65739926" w:rsidR="00943FAF" w:rsidRPr="00CF03F4" w:rsidRDefault="00943FAF" w:rsidP="0093579E">
      <w:pPr>
        <w:spacing w:line="320" w:lineRule="exact"/>
        <w:ind w:left="540"/>
        <w:rPr>
          <w:sz w:val="18"/>
          <w:szCs w:val="22"/>
        </w:rPr>
      </w:pPr>
    </w:p>
    <w:p w14:paraId="78FEF1C0" w14:textId="77777777" w:rsidR="00943FAF" w:rsidRDefault="00943FAF"/>
    <w:p w14:paraId="154F6030" w14:textId="77777777" w:rsidR="00215F66" w:rsidRDefault="00215F66">
      <w:pPr>
        <w:jc w:val="both"/>
      </w:pPr>
    </w:p>
    <w:p w14:paraId="678D435D" w14:textId="751E2F1E" w:rsidR="00943FAF" w:rsidRDefault="00856231">
      <w:pPr>
        <w:jc w:val="both"/>
      </w:pPr>
      <w:r>
        <w:t xml:space="preserve">All *.biox files are </w:t>
      </w:r>
      <w:r w:rsidR="0093579E">
        <w:t xml:space="preserve">in </w:t>
      </w:r>
      <w:r>
        <w:t>XML f</w:t>
      </w:r>
      <w:r w:rsidR="0093579E">
        <w:t>ormat.</w:t>
      </w:r>
      <w:r>
        <w:t xml:space="preserve"> Because an XML file is an editable text file, advanced users can edit .biox files directly.</w:t>
      </w:r>
      <w:bookmarkStart w:id="54" w:name="_Preliminary_Setup"/>
      <w:bookmarkEnd w:id="54"/>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[File] [Open] from the menu bar. BioSIM also starts and opens a project file that is double-clicked from Windows Explorer.</w:t>
      </w:r>
    </w:p>
    <w:p w14:paraId="0D7F6BBA" w14:textId="77777777" w:rsidR="00943FAF" w:rsidRDefault="00943FAF">
      <w:pPr>
        <w:jc w:val="both"/>
      </w:pPr>
    </w:p>
    <w:p w14:paraId="6C5484DA" w14:textId="580754BA" w:rsidR="00F36466" w:rsidRDefault="00F36466">
      <w:pPr>
        <w:suppressAutoHyphens w:val="0"/>
      </w:pPr>
      <w:r>
        <w:br w:type="page"/>
      </w:r>
    </w:p>
    <w:p w14:paraId="2E52C6EE" w14:textId="2FB3A699" w:rsidR="00943FAF" w:rsidRDefault="00856231" w:rsidP="00341346">
      <w:pPr>
        <w:pStyle w:val="Titre1"/>
      </w:pPr>
      <w:bookmarkStart w:id="55" w:name="_Toc507487975"/>
      <w:r>
        <w:lastRenderedPageBreak/>
        <w:t>Weather Data in BioSIM</w:t>
      </w:r>
      <w:bookmarkEnd w:id="55"/>
    </w:p>
    <w:p w14:paraId="60A1DD81" w14:textId="40951CB2" w:rsidR="00943FAF" w:rsidRPr="001B5511" w:rsidRDefault="00856231" w:rsidP="00434158">
      <w:pPr>
        <w:pStyle w:val="Titre2"/>
      </w:pPr>
      <w:bookmarkStart w:id="56" w:name="_Toc507487976"/>
      <w:r>
        <w:t>Weather Regime Assembly</w:t>
      </w:r>
      <w:bookmarkEnd w:id="56"/>
    </w:p>
    <w:p w14:paraId="1ABE6461" w14:textId="37CD4740" w:rsidR="00FC1DAC" w:rsidRDefault="00FC1DAC"/>
    <w:p w14:paraId="10395712" w14:textId="6DCED3A1" w:rsidR="00943FAF" w:rsidRDefault="00856231">
      <w:r>
        <w:t xml:space="preserve">BioSIM can function in one of two modes: Normals or </w:t>
      </w:r>
      <w:r w:rsidR="00F31857">
        <w:t>Observation</w:t>
      </w:r>
      <w:r w:rsidR="00B868D3">
        <w:t>s</w:t>
      </w:r>
      <w:r>
        <w:t>.</w:t>
      </w:r>
    </w:p>
    <w:p w14:paraId="205C4BE4" w14:textId="78EBA351" w:rsidR="00FC1DAC" w:rsidRDefault="00FC1DAC"/>
    <w:p w14:paraId="02E55F21" w14:textId="51024ADB" w:rsidR="00FC1DAC" w:rsidRDefault="00FC1DAC"/>
    <w:p w14:paraId="5FFE86E1" w14:textId="77777777" w:rsidR="00FC1DAC" w:rsidRDefault="00FC1DAC"/>
    <w:tbl>
      <w:tblPr>
        <w:tblW w:w="9588" w:type="dxa"/>
        <w:tblCellMar>
          <w:left w:w="10" w:type="dxa"/>
          <w:right w:w="10" w:type="dxa"/>
        </w:tblCellMar>
        <w:tblLook w:val="04A0" w:firstRow="1" w:lastRow="0" w:firstColumn="1" w:lastColumn="0" w:noHBand="0" w:noVBand="1"/>
      </w:tblPr>
      <w:tblGrid>
        <w:gridCol w:w="1709"/>
        <w:gridCol w:w="2666"/>
        <w:gridCol w:w="5213"/>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E785C" w14:textId="77777777" w:rsidR="00B868D3" w:rsidRDefault="00856231" w:rsidP="00B868D3">
            <w:r>
              <w:t>Normals</w:t>
            </w:r>
            <w:r w:rsidR="00990516">
              <w:t xml:space="preserve"> (monthly</w:t>
            </w:r>
            <w:r w:rsidR="00B868D3">
              <w:t>, with daily or</w:t>
            </w:r>
            <w:r w:rsidR="00990516">
              <w:t xml:space="preserve"> </w:t>
            </w:r>
            <w:r w:rsidR="00B868D3">
              <w:t>hourly</w:t>
            </w:r>
          </w:p>
          <w:p w14:paraId="44E858E2" w14:textId="744065CE" w:rsidR="00943FAF" w:rsidRDefault="00990516" w:rsidP="00B868D3">
            <w:r>
              <w:t>di</w:t>
            </w:r>
            <w:r w:rsidR="00F31857">
              <w:t>s</w:t>
            </w:r>
            <w:r>
              <w:t>a</w:t>
            </w:r>
            <w:r w:rsidR="00F31857">
              <w:t>g</w:t>
            </w:r>
            <w:r>
              <w:t>g</w:t>
            </w:r>
            <w:r w:rsidR="00F31857">
              <w:t>regation)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r>
              <w:t>Normals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
              <w:t xml:space="preserve">Used to predict processes based on “usual” weather or under climate change scenarios. </w:t>
            </w:r>
          </w:p>
          <w:p w14:paraId="1D6875CE" w14:textId="77777777" w:rsidR="00943FAF" w:rsidRDefault="00943FAF"/>
          <w:p w14:paraId="4B7C1842" w14:textId="097999E2" w:rsidR="00943FAF" w:rsidRDefault="00856231">
            <w:r>
              <w:t>When a specific, actual daily</w:t>
            </w:r>
            <w:r w:rsidR="00F31857">
              <w:t>/hourly</w:t>
            </w:r>
            <w:r>
              <w:t xml:space="preserve"> time series is not important</w:t>
            </w:r>
            <w:r w:rsidR="00B868D3">
              <w:t>, or available</w:t>
            </w:r>
            <w:r>
              <w:t xml:space="preserve">. </w:t>
            </w:r>
          </w:p>
          <w:p w14:paraId="72BB6D32" w14:textId="77777777" w:rsidR="00943FAF" w:rsidRDefault="00943FAF"/>
          <w:p w14:paraId="1B591379" w14:textId="28B47B38" w:rsidR="00943FAF" w:rsidRDefault="00856231">
            <w:r>
              <w:t>Note that even if the normals database contains monthly values, BioSIM automatically generates daily</w:t>
            </w:r>
            <w:r w:rsidR="00F31857">
              <w:t>/hourly</w:t>
            </w:r>
            <w:r>
              <w:t xml:space="preserve">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3A15E8C4" w:rsidR="00943FAF" w:rsidRDefault="00F31857" w:rsidP="00F31857">
            <w:r>
              <w:t>Observation</w:t>
            </w:r>
            <w:r w:rsidR="00B868D3">
              <w:t>s</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2BEAE6CA" w:rsidR="00943FAF" w:rsidRDefault="00856231" w:rsidP="00F36466">
            <w:r>
              <w:t>Daily</w:t>
            </w:r>
            <w:r w:rsidR="00F36466">
              <w:t>/</w:t>
            </w:r>
            <w:r w:rsidR="00F31857">
              <w:t xml:space="preserve">Hourly </w:t>
            </w:r>
            <w:r>
              <w:t>database</w:t>
            </w:r>
            <w:r w:rsidR="00F36466">
              <w:t xml:space="preserve">, Gribs file </w:t>
            </w:r>
            <w:r>
              <w:t xml:space="preserve">and if needed Normals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
              <w:t>Used to predict processes under specific, actual conditions. When exploring the relationship between weather and the actual (past or near-future) outcomes of processes.</w:t>
            </w:r>
          </w:p>
        </w:tc>
      </w:tr>
    </w:tbl>
    <w:p w14:paraId="7CCE5530" w14:textId="77777777" w:rsidR="00943FAF" w:rsidRDefault="00943FAF"/>
    <w:p w14:paraId="12A70A7A" w14:textId="13F43275" w:rsidR="00943FAF" w:rsidRDefault="00856231">
      <w:r>
        <w:t xml:space="preserve">Whether in Normals or in </w:t>
      </w:r>
      <w:r w:rsidR="006060E8">
        <w:t>Observation</w:t>
      </w:r>
      <w:r w:rsidR="00B868D3">
        <w:t>s</w:t>
      </w:r>
      <w:r w:rsidR="006060E8">
        <w:t xml:space="preserve"> </w:t>
      </w:r>
      <w:r>
        <w:t>mode, BioSIM functions in much the same way (only the weather databases used to provide models with input change).</w:t>
      </w:r>
    </w:p>
    <w:p w14:paraId="2D499D7F" w14:textId="77777777" w:rsidR="00943FAF" w:rsidRPr="001D6AEE" w:rsidRDefault="00856231">
      <w:r>
        <w:rPr>
          <w:noProof/>
          <w:lang w:eastAsia="en-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3291840" cy="1577340"/>
                    </a:xfrm>
                    <a:prstGeom prst="rect">
                      <a:avLst/>
                    </a:prstGeom>
                    <a:noFill/>
                    <a:ln>
                      <a:noFill/>
                      <a:prstDash/>
                    </a:ln>
                  </pic:spPr>
                </pic:pic>
              </a:graphicData>
            </a:graphic>
          </wp:anchor>
        </w:drawing>
      </w:r>
    </w:p>
    <w:p w14:paraId="7C2BED4C" w14:textId="2113AB81" w:rsidR="00943FAF" w:rsidRPr="001D6AEE" w:rsidRDefault="00856231">
      <w:pPr>
        <w:jc w:val="both"/>
      </w:pPr>
      <w:r>
        <w:t>For each model run, BioSIM assembles an input weather regime consisting of a daily</w:t>
      </w:r>
      <w:r w:rsidR="006060E8">
        <w:t>/hourly</w:t>
      </w:r>
      <w:r>
        <w:t xml:space="preserve"> time series of weather variables. Depending on the model, one or several of the following variables may be used: minimum and maximum air temperatures (</w:t>
      </w:r>
      <w:r>
        <w:rPr>
          <w:rFonts w:ascii="Symbol" w:hAnsi="Symbol"/>
        </w:rPr>
        <w:t></w:t>
      </w:r>
      <w:r>
        <w:t>C), precipitation (mm), dew point (°C)</w:t>
      </w:r>
      <w:r w:rsidR="00F36466">
        <w:t xml:space="preserve"> and</w:t>
      </w:r>
      <w:r>
        <w:t xml:space="preserve"> </w:t>
      </w:r>
      <w:r w:rsidR="00F36466">
        <w:t xml:space="preserve">relative humidity (%), </w:t>
      </w:r>
      <w:r>
        <w:t>wind speed (km/h)</w:t>
      </w:r>
      <w:r w:rsidR="006060E8">
        <w:t xml:space="preserve"> and </w:t>
      </w:r>
      <w:r w:rsidR="00F36466">
        <w:t>w</w:t>
      </w:r>
      <w:r w:rsidR="006060E8">
        <w:t xml:space="preserve">ind </w:t>
      </w:r>
      <w:r w:rsidR="00F36466">
        <w:t>d</w:t>
      </w:r>
      <w:r w:rsidR="006060E8">
        <w:t>irection (°)</w:t>
      </w:r>
      <w:r>
        <w:t>,</w:t>
      </w:r>
      <w:r w:rsidR="00F36466">
        <w:t xml:space="preserve"> p</w:t>
      </w:r>
      <w:r w:rsidR="006060E8">
        <w:t xml:space="preserve">ressure (hPa), </w:t>
      </w:r>
      <w:r>
        <w:t xml:space="preserve">snowfall and </w:t>
      </w:r>
      <w:r w:rsidR="006060E8">
        <w:t xml:space="preserve">snow water equivalent </w:t>
      </w:r>
      <w:r>
        <w:t>(mm of water)</w:t>
      </w:r>
      <w:r w:rsidR="006060E8">
        <w:t>, snow depth</w:t>
      </w:r>
      <w:r>
        <w:t xml:space="preserve"> </w:t>
      </w:r>
      <w:r w:rsidR="006060E8">
        <w:t xml:space="preserve">(cm) </w:t>
      </w:r>
      <w:r>
        <w:t>and solar radiation (</w:t>
      </w:r>
      <w:r w:rsidR="006060E8">
        <w:t>watt</w:t>
      </w:r>
      <w:r>
        <w:t>/m²) for one or several years. These data are assembled from stations in weather databases, Normals and Daily</w:t>
      </w:r>
      <w:r w:rsidR="00F4654E">
        <w:t>/Hourly</w:t>
      </w:r>
      <w:r>
        <w:t xml:space="preserve"> Databases (which include forecasts).</w:t>
      </w:r>
    </w:p>
    <w:p w14:paraId="3C3B667C" w14:textId="77777777" w:rsidR="00943FAF" w:rsidRDefault="00943FAF">
      <w:pPr>
        <w:jc w:val="both"/>
      </w:pPr>
    </w:p>
    <w:p w14:paraId="4DD76FD9" w14:textId="77777777" w:rsidR="00943FAF" w:rsidRDefault="00856231">
      <w:pPr>
        <w:jc w:val="both"/>
      </w:pPr>
      <w:r>
        <w:t>In assembling this weather regime, BioSIM goes through the following steps:</w:t>
      </w:r>
    </w:p>
    <w:p w14:paraId="5CEAB8A3" w14:textId="77777777" w:rsidR="00943FAF" w:rsidRDefault="00943FAF">
      <w:pPr>
        <w:jc w:val="both"/>
      </w:pPr>
    </w:p>
    <w:p w14:paraId="33BA3921" w14:textId="2372D917" w:rsidR="00943FAF" w:rsidRDefault="00856231">
      <w:pPr>
        <w:numPr>
          <w:ilvl w:val="0"/>
          <w:numId w:val="8"/>
        </w:numPr>
        <w:tabs>
          <w:tab w:val="left" w:pos="0"/>
        </w:tabs>
        <w:snapToGrid w:val="0"/>
        <w:jc w:val="both"/>
      </w:pPr>
      <w:r>
        <w:t>Choice of the nearest Daily</w:t>
      </w:r>
      <w:r w:rsidR="00F36466">
        <w:t>/Hourly</w:t>
      </w:r>
      <w:r>
        <w:t xml:space="preserve"> stations for each year (when in </w:t>
      </w:r>
      <w:r w:rsidR="00095100">
        <w:t>Observation</w:t>
      </w:r>
      <w:r w:rsidR="00C552BB">
        <w:t>s</w:t>
      </w:r>
      <w:r w:rsidR="00095100">
        <w:t xml:space="preserve"> </w:t>
      </w:r>
      <w:r>
        <w:t xml:space="preserve"> mode)</w:t>
      </w:r>
    </w:p>
    <w:p w14:paraId="0A2E80C2" w14:textId="77777777" w:rsidR="00943FAF" w:rsidRDefault="00856231">
      <w:pPr>
        <w:numPr>
          <w:ilvl w:val="0"/>
          <w:numId w:val="8"/>
        </w:numPr>
        <w:tabs>
          <w:tab w:val="left" w:pos="0"/>
        </w:tabs>
        <w:snapToGrid w:val="0"/>
        <w:jc w:val="both"/>
      </w:pPr>
      <w:r>
        <w:t>Choice of the nearest Normals stations (always)</w:t>
      </w:r>
    </w:p>
    <w:p w14:paraId="350E36D1" w14:textId="619AD7BF" w:rsidR="00943FAF" w:rsidRDefault="00856231">
      <w:pPr>
        <w:numPr>
          <w:ilvl w:val="0"/>
          <w:numId w:val="8"/>
        </w:numPr>
        <w:tabs>
          <w:tab w:val="left" w:pos="0"/>
        </w:tabs>
        <w:snapToGrid w:val="0"/>
        <w:jc w:val="both"/>
      </w:pPr>
      <w:r>
        <w:lastRenderedPageBreak/>
        <w:t>Adjustment for differences in elevation, latitude</w:t>
      </w:r>
      <w:r w:rsidR="00095100">
        <w:t>,</w:t>
      </w:r>
      <w:r>
        <w:t xml:space="preserve"> longitude</w:t>
      </w:r>
      <w:r w:rsidR="00442FD5">
        <w:t xml:space="preserve"> and </w:t>
      </w:r>
      <w:r w:rsidR="00095100">
        <w:t>distance</w:t>
      </w:r>
      <w:r w:rsidR="00442FD5">
        <w:t>-to-shore</w:t>
      </w:r>
      <w:r w:rsidR="00095100">
        <w:t>.</w:t>
      </w:r>
    </w:p>
    <w:p w14:paraId="7D59CD6F" w14:textId="2941A91B" w:rsidR="00943FAF" w:rsidRDefault="00856231">
      <w:pPr>
        <w:numPr>
          <w:ilvl w:val="0"/>
          <w:numId w:val="8"/>
        </w:numPr>
        <w:tabs>
          <w:tab w:val="left" w:pos="0"/>
        </w:tabs>
        <w:snapToGrid w:val="0"/>
        <w:jc w:val="both"/>
      </w:pPr>
      <w:r>
        <w:t>Generation of daily</w:t>
      </w:r>
      <w:r w:rsidR="00095100">
        <w:t>/hourly</w:t>
      </w:r>
      <w:r>
        <w:t xml:space="preserve"> values from monthly normals (when needed)</w:t>
      </w:r>
    </w:p>
    <w:p w14:paraId="792B0F89" w14:textId="77777777" w:rsidR="00943FAF" w:rsidRDefault="00856231">
      <w:pPr>
        <w:numPr>
          <w:ilvl w:val="0"/>
          <w:numId w:val="8"/>
        </w:numPr>
        <w:tabs>
          <w:tab w:val="left" w:pos="0"/>
        </w:tabs>
        <w:snapToGrid w:val="0"/>
        <w:jc w:val="both"/>
      </w:pPr>
      <w:r>
        <w:t>Assembly of all weather</w:t>
      </w:r>
    </w:p>
    <w:p w14:paraId="03FFF07C" w14:textId="77777777" w:rsidR="00943FAF" w:rsidRDefault="00856231">
      <w:pPr>
        <w:numPr>
          <w:ilvl w:val="0"/>
          <w:numId w:val="8"/>
        </w:numPr>
        <w:tabs>
          <w:tab w:val="left" w:pos="0"/>
        </w:tabs>
        <w:snapToGrid w:val="0"/>
        <w:jc w:val="both"/>
      </w:pPr>
      <w:r>
        <w:t>Temperature adjustment for heating caused by exposure (slope and aspect)</w:t>
      </w:r>
    </w:p>
    <w:p w14:paraId="0CB98650" w14:textId="77777777" w:rsidR="00943FAF" w:rsidRDefault="00943FAF">
      <w:pPr>
        <w:snapToGrid w:val="0"/>
        <w:ind w:left="360"/>
        <w:jc w:val="both"/>
      </w:pPr>
    </w:p>
    <w:p w14:paraId="4462668E" w14:textId="77777777" w:rsidR="00943FAF" w:rsidRDefault="00856231">
      <w:pPr>
        <w:jc w:val="both"/>
      </w:pPr>
      <w:r>
        <w:t>The next section describes each of these steps in detail.</w:t>
      </w:r>
    </w:p>
    <w:p w14:paraId="6B64F3B0" w14:textId="0C2AB5B8" w:rsidR="000639DE" w:rsidRDefault="000639DE"/>
    <w:p w14:paraId="5D8A1029" w14:textId="77777777" w:rsidR="00442FD5" w:rsidRDefault="00442FD5"/>
    <w:p w14:paraId="7940EB86" w14:textId="77777777" w:rsidR="00943FAF" w:rsidRDefault="00856231" w:rsidP="00F04896">
      <w:pPr>
        <w:pStyle w:val="Titre3"/>
      </w:pPr>
      <w:bookmarkStart w:id="57" w:name="_Toc507487977"/>
      <w:r>
        <w:t>Choice of the nearest sources of weather data</w:t>
      </w:r>
      <w:bookmarkEnd w:id="57"/>
    </w:p>
    <w:p w14:paraId="4A9869FE" w14:textId="77777777" w:rsidR="00943FAF" w:rsidRDefault="00943FAF"/>
    <w:p w14:paraId="542707EB" w14:textId="77777777" w:rsidR="00943FAF" w:rsidRDefault="00943FAF"/>
    <w:p w14:paraId="7867A99F" w14:textId="1E7558FC" w:rsidR="00943FAF" w:rsidRPr="001D6AEE" w:rsidRDefault="00856231">
      <w:pPr>
        <w:jc w:val="both"/>
      </w:pPr>
      <w:r>
        <w:t>The choice of nearest weather stations for a given simulation point is made by categor</w:t>
      </w:r>
      <w:r w:rsidR="00442FD5">
        <w:t>y</w:t>
      </w:r>
      <w:r>
        <w:t xml:space="preserve"> of weather information (temperature, precipitation, humidity, wind) and (for </w:t>
      </w:r>
      <w:r w:rsidR="00F36466">
        <w:t xml:space="preserve">observed </w:t>
      </w:r>
      <w:r>
        <w:t xml:space="preserve">data) by year. The nearest distance is computed as </w:t>
      </w:r>
      <w:r w:rsidR="00442FD5">
        <w:rPr>
          <w:i/>
          <w:iCs/>
        </w:rPr>
        <w:t>c</w:t>
      </w:r>
      <w:r>
        <w:rPr>
          <w:i/>
          <w:iCs/>
        </w:rPr>
        <w:t>artesian distance:</w:t>
      </w:r>
      <w:r>
        <w:t xml:space="preserve"> the nearest station(s) are selected on the basis of the straight-line distance </w:t>
      </w:r>
      <w:r>
        <w:rPr>
          <w:i/>
          <w:iCs/>
        </w:rPr>
        <w:t>d</w:t>
      </w:r>
      <w:r>
        <w:t xml:space="preserve"> between simulation point and weather station. Differences in latitude (X), longitude (Y)</w:t>
      </w:r>
      <w:r w:rsidR="00AA05C4">
        <w:t>,</w:t>
      </w:r>
      <w:r>
        <w:t xml:space="preserve"> </w:t>
      </w:r>
      <w:r w:rsidR="00AA05C4">
        <w:t xml:space="preserve">elevation (Z) </w:t>
      </w:r>
      <w:r w:rsidR="00095100">
        <w:t xml:space="preserve">and </w:t>
      </w:r>
      <w:r w:rsidR="00442FD5">
        <w:t xml:space="preserve">distance-to-shore </w:t>
      </w:r>
      <w:r w:rsidR="00095100">
        <w:t xml:space="preserve">(S) </w:t>
      </w:r>
      <w:r>
        <w:t xml:space="preserve">are all in </w:t>
      </w:r>
      <w:r w:rsidR="00095100">
        <w:t>k</w:t>
      </w:r>
      <w:r>
        <w:t>m. Elevation is given 100× more weight because of its profound effect on temperature and precipitation</w:t>
      </w:r>
      <w:r w:rsidR="00AA05C4">
        <w:t xml:space="preserve"> (for temperature, a 100 km difference in latitude is roughly equivalent to </w:t>
      </w:r>
      <w:r w:rsidR="00394FD6">
        <w:t>0.1 k</w:t>
      </w:r>
      <w:r w:rsidR="00AA05C4">
        <w:t>m in elevation)</w:t>
      </w:r>
      <w:r>
        <w:t>:</w:t>
      </w:r>
    </w:p>
    <w:p w14:paraId="3BE31E24" w14:textId="77777777" w:rsidR="00943FAF" w:rsidRDefault="00943FAF">
      <w:pPr>
        <w:jc w:val="both"/>
      </w:pPr>
    </w:p>
    <w:p w14:paraId="13081BC7" w14:textId="77777777" w:rsidR="00943FAF" w:rsidRDefault="00856231">
      <w:pPr>
        <w:jc w:val="center"/>
      </w:pPr>
      <w:r>
        <w:rPr>
          <w:i/>
          <w:iCs/>
        </w:rPr>
        <w:object w:dxaOrig="3862" w:dyaOrig="416" w14:anchorId="7CF21F57">
          <v:shape id="_x0000_i1031" type="#_x0000_t75" style="width:194.3pt;height:21.7pt;visibility:visible;mso-wrap-style:square" o:ole="">
            <v:imagedata r:id="rId60" o:title=""/>
          </v:shape>
          <o:OLEObject Type="Embed" ProgID="Equation.DSMT4" ShapeID="_x0000_i1031" DrawAspect="Content" ObjectID="_1711285146" r:id="rId61"/>
        </w:object>
      </w:r>
    </w:p>
    <w:p w14:paraId="391E6CD2" w14:textId="77777777" w:rsidR="00943FAF" w:rsidRDefault="00943FAF">
      <w:pPr>
        <w:jc w:val="both"/>
      </w:pPr>
    </w:p>
    <w:p w14:paraId="5F4191B9" w14:textId="2AB99AA0" w:rsidR="00943FAF" w:rsidRDefault="00856231">
      <w:pPr>
        <w:jc w:val="both"/>
      </w:pPr>
      <w:r>
        <w:t xml:space="preserve">The number of stations of each type (Normals and </w:t>
      </w:r>
      <w:r w:rsidR="00F36466">
        <w:t>observation</w:t>
      </w:r>
      <w:r>
        <w:t xml:space="preserve">) matched with each location can be set by the user (BioSIM recommends </w:t>
      </w:r>
      <w:r w:rsidR="005B3B24">
        <w:t>4-</w:t>
      </w:r>
      <w:r>
        <w:t xml:space="preserve">8). The stations selected from </w:t>
      </w:r>
      <w:r w:rsidR="005B3B24">
        <w:t xml:space="preserve">each </w:t>
      </w:r>
      <w:r>
        <w:t xml:space="preserve">databases are independent. </w:t>
      </w:r>
    </w:p>
    <w:p w14:paraId="71805373" w14:textId="77777777" w:rsidR="00943FAF" w:rsidRDefault="00943FAF">
      <w:pPr>
        <w:jc w:val="both"/>
      </w:pPr>
    </w:p>
    <w:p w14:paraId="630E5C89" w14:textId="720DAFFF" w:rsidR="00943FAF" w:rsidRPr="001D6AEE" w:rsidRDefault="00856231">
      <w:pPr>
        <w:jc w:val="both"/>
      </w:pPr>
      <w:r>
        <w:t xml:space="preserve">After </w:t>
      </w:r>
      <w:r>
        <w:rPr>
          <w:rStyle w:val="Lienhypertexte"/>
          <w:color w:val="auto"/>
          <w:u w:val="none"/>
        </w:rPr>
        <w:t>adjustment for differences</w:t>
      </w:r>
      <w:r>
        <w:t xml:space="preserve"> in elevation, latitude</w:t>
      </w:r>
      <w:r w:rsidR="005B3B24">
        <w:t>,</w:t>
      </w:r>
      <w:r>
        <w:t xml:space="preserve"> longitude </w:t>
      </w:r>
      <w:r w:rsidR="005B3B24">
        <w:t>and distance</w:t>
      </w:r>
      <w:r w:rsidR="00442FD5">
        <w:t>-to-shore</w:t>
      </w:r>
      <w:r w:rsidR="005B3B24">
        <w:t xml:space="preserve"> </w:t>
      </w:r>
      <w:r>
        <w:t>(see below for explanation) between the simulation point and weather stations, data (monthly means or daily</w:t>
      </w:r>
      <w:r w:rsidR="005B3B24">
        <w:t>/hourly</w:t>
      </w:r>
      <w:r>
        <w:t xml:space="preserve"> values) are a weighted average with 1/</w:t>
      </w:r>
      <w:r>
        <w:rPr>
          <w:i/>
          <w:iCs/>
        </w:rPr>
        <w:t>d</w:t>
      </w:r>
      <w:r>
        <w:t>² as weight. Note that daily</w:t>
      </w:r>
      <w:r w:rsidR="005B3B24">
        <w:t>/hourly</w:t>
      </w:r>
      <w:r>
        <w:t xml:space="preserve"> values are weighted on a daily</w:t>
      </w:r>
      <w:r w:rsidR="005B3B24">
        <w:t>/hourly</w:t>
      </w:r>
      <w:r>
        <w:t xml:space="preserve"> basis. The weighting takes into account the presence of missing data in </w:t>
      </w:r>
      <w:r w:rsidR="00F36466">
        <w:t xml:space="preserve">observation </w:t>
      </w:r>
      <w:r>
        <w:t>station records.</w:t>
      </w:r>
    </w:p>
    <w:p w14:paraId="3900D40E" w14:textId="77777777" w:rsidR="00943FAF" w:rsidRDefault="00943FAF">
      <w:pPr>
        <w:jc w:val="both"/>
      </w:pPr>
    </w:p>
    <w:p w14:paraId="6FD3E038" w14:textId="330AD25D" w:rsidR="00943FAF" w:rsidRDefault="00856231" w:rsidP="00F04896">
      <w:pPr>
        <w:pStyle w:val="Titre3"/>
      </w:pPr>
      <w:bookmarkStart w:id="58" w:name="_Toc507487978"/>
      <w:r>
        <w:t>Adjustment for differences in elevation, latitude</w:t>
      </w:r>
      <w:r w:rsidR="005B3B24">
        <w:t>,</w:t>
      </w:r>
      <w:r>
        <w:t xml:space="preserve"> longitude</w:t>
      </w:r>
      <w:r w:rsidR="00442FD5">
        <w:t xml:space="preserve"> and </w:t>
      </w:r>
      <w:r w:rsidR="005B3B24">
        <w:t>distance</w:t>
      </w:r>
      <w:bookmarkEnd w:id="58"/>
      <w:r w:rsidR="00442FD5">
        <w:t>-to-shore</w:t>
      </w:r>
    </w:p>
    <w:p w14:paraId="2E4DBAF5" w14:textId="77777777" w:rsidR="00943FAF" w:rsidRDefault="00943FAF"/>
    <w:p w14:paraId="770A1128" w14:textId="4CEB0A2A" w:rsidR="00943FAF" w:rsidRDefault="00856231">
      <w:pPr>
        <w:jc w:val="both"/>
      </w:pPr>
      <w:r>
        <w:t>Whenever a di</w:t>
      </w:r>
      <w:r w:rsidR="005B3B24">
        <w:t xml:space="preserve">fference in elevation, latitude, </w:t>
      </w:r>
      <w:r>
        <w:t xml:space="preserve">longitude </w:t>
      </w:r>
      <w:r w:rsidR="005B3B24">
        <w:t>or distance</w:t>
      </w:r>
      <w:r w:rsidR="00442FD5">
        <w:t>-to-shore</w:t>
      </w:r>
      <w:r w:rsidR="005B3B24">
        <w:t xml:space="preserve"> </w:t>
      </w:r>
      <w:r>
        <w:t>exists between the simulation point and the sources of weather data (weather stations), BioSIM adjusts data by applying climatic gradients. Climatic gradients (for minimum and maximum temperatures and precipitation) are computed for each simulation point. Local monthly gradients are obtained from a multiple linear regression equation fitted to the monthly minimum and maximum temperature and precipitation observations from the 2</w:t>
      </w:r>
      <w:r w:rsidR="00B11985">
        <w:t>5</w:t>
      </w:r>
      <w:r>
        <w:t xml:space="preserve"> nearest stations in the Normals Database. The regression equation is:</w:t>
      </w:r>
    </w:p>
    <w:p w14:paraId="584128A9" w14:textId="77777777" w:rsidR="00943FAF" w:rsidRDefault="00943FAF">
      <w:pPr>
        <w:pStyle w:val="Liste2"/>
        <w:ind w:left="0" w:firstLine="0"/>
        <w:jc w:val="both"/>
      </w:pPr>
    </w:p>
    <w:p w14:paraId="56C1C26B" w14:textId="31D7BF5C" w:rsidR="00943FAF" w:rsidRPr="001D6AEE" w:rsidRDefault="00856231">
      <w:pPr>
        <w:pStyle w:val="Liste2"/>
        <w:ind w:left="0" w:firstLine="0"/>
        <w:jc w:val="center"/>
      </w:pPr>
      <w:r>
        <w:rPr>
          <w:i/>
          <w:iCs/>
        </w:rPr>
        <w:t>Tmin</w:t>
      </w:r>
      <w:r>
        <w:t xml:space="preserve">, </w:t>
      </w:r>
      <w:r>
        <w:rPr>
          <w:i/>
          <w:iCs/>
        </w:rPr>
        <w:t>Tmax</w:t>
      </w:r>
      <w:r>
        <w:t xml:space="preserve"> or </w:t>
      </w:r>
      <w:r>
        <w:rPr>
          <w:i/>
          <w:iCs/>
        </w:rPr>
        <w:t>Precip</w:t>
      </w:r>
      <w:r>
        <w:t xml:space="preserve"> = </w:t>
      </w:r>
      <w:r>
        <w:rPr>
          <w:i/>
          <w:iCs/>
        </w:rPr>
        <w:t>a</w:t>
      </w:r>
      <w:r>
        <w:t xml:space="preserve"> + </w:t>
      </w:r>
      <w:r>
        <w:rPr>
          <w:i/>
          <w:iCs/>
        </w:rPr>
        <w:t>b Elev</w:t>
      </w:r>
      <w:r>
        <w:t xml:space="preserve"> + </w:t>
      </w:r>
      <w:r>
        <w:rPr>
          <w:i/>
          <w:iCs/>
        </w:rPr>
        <w:t>c Lat</w:t>
      </w:r>
      <w:r>
        <w:t xml:space="preserve"> + </w:t>
      </w:r>
      <w:r>
        <w:rPr>
          <w:i/>
          <w:iCs/>
        </w:rPr>
        <w:t>d Lon</w:t>
      </w:r>
      <w:r w:rsidR="00325027">
        <w:rPr>
          <w:i/>
          <w:iCs/>
        </w:rPr>
        <w:t xml:space="preserve"> + e Shore</w:t>
      </w:r>
    </w:p>
    <w:p w14:paraId="624C79B5" w14:textId="77777777" w:rsidR="00943FAF" w:rsidRDefault="00943FAF">
      <w:pPr>
        <w:pStyle w:val="Liste2"/>
        <w:ind w:left="0" w:firstLine="0"/>
        <w:jc w:val="both"/>
      </w:pPr>
    </w:p>
    <w:p w14:paraId="2AE5F1BE" w14:textId="19829E1E" w:rsidR="00943FAF" w:rsidRPr="001D6AEE" w:rsidRDefault="00856231">
      <w:pPr>
        <w:pStyle w:val="Liste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w:t>
      </w:r>
      <w:r w:rsidR="00577EDF">
        <w:t>k</w:t>
      </w:r>
      <w:r>
        <w:t xml:space="preserve">m, </w:t>
      </w:r>
      <w:r>
        <w:rPr>
          <w:i/>
          <w:iCs/>
        </w:rPr>
        <w:t>c</w:t>
      </w:r>
      <w:r>
        <w:t xml:space="preserve"> in °C</w:t>
      </w:r>
      <w:r w:rsidR="00577EDF">
        <w:t xml:space="preserve">/1000km, </w:t>
      </w:r>
      <w:r>
        <w:rPr>
          <w:i/>
          <w:iCs/>
        </w:rPr>
        <w:t>d</w:t>
      </w:r>
      <w:r>
        <w:t xml:space="preserve"> in °C/</w:t>
      </w:r>
      <w:r w:rsidR="00577EDF">
        <w:t xml:space="preserve">1000km and </w:t>
      </w:r>
      <w:r w:rsidR="00577EDF">
        <w:rPr>
          <w:i/>
          <w:iCs/>
        </w:rPr>
        <w:t xml:space="preserve">e </w:t>
      </w:r>
      <w:r w:rsidR="00577EDF">
        <w:t xml:space="preserve"> in °C/1000km </w:t>
      </w:r>
      <w:r>
        <w:t>for temperature,  mm/</w:t>
      </w:r>
      <w:r w:rsidR="00577EDF">
        <w:t>k</w:t>
      </w:r>
      <w:r>
        <w:t>m, mm/</w:t>
      </w:r>
      <w:r w:rsidR="00577EDF">
        <w:t>1000km,</w:t>
      </w:r>
      <w:r w:rsidR="00577EDF" w:rsidRPr="00577EDF">
        <w:t xml:space="preserve"> </w:t>
      </w:r>
      <w:r w:rsidR="00577EDF">
        <w:t>mm/1000km</w:t>
      </w:r>
      <w:r>
        <w:t xml:space="preserve"> and mm/</w:t>
      </w:r>
      <w:r w:rsidR="00577EDF">
        <w:t>1000km</w:t>
      </w:r>
      <w:r>
        <w:t xml:space="preserve"> for precipitation). </w:t>
      </w:r>
    </w:p>
    <w:p w14:paraId="5277C975" w14:textId="77777777" w:rsidR="00943FAF" w:rsidRDefault="00943FAF">
      <w:pPr>
        <w:pStyle w:val="Liste2"/>
        <w:ind w:left="0" w:firstLine="0"/>
        <w:jc w:val="both"/>
      </w:pPr>
    </w:p>
    <w:p w14:paraId="587879A0" w14:textId="22975842" w:rsidR="00943FAF" w:rsidRDefault="00856231">
      <w:pPr>
        <w:pStyle w:val="Liste2"/>
        <w:ind w:left="0" w:firstLine="0"/>
        <w:jc w:val="both"/>
      </w:pPr>
      <w:r>
        <w:lastRenderedPageBreak/>
        <w:t>When the elevation of the simulation point is too different from that of the nearest stations (</w:t>
      </w:r>
      <w:r w:rsidR="00577EDF">
        <w:t xml:space="preserve">distance between the simulation point and the center of mass </w:t>
      </w:r>
      <w:r>
        <w:t>among the 2</w:t>
      </w:r>
      <w:r w:rsidR="00577EDF">
        <w:t>5</w:t>
      </w:r>
      <w:r>
        <w:t xml:space="preserve"> nearest stations), BioSIM blends these local gradients with regional gradients obtained by fitting the regression equation to data from the </w:t>
      </w:r>
      <w:r w:rsidR="00577EDF">
        <w:t>75</w:t>
      </w:r>
      <w:r>
        <w:t xml:space="preserve"> stations nearest to the simulation point. </w:t>
      </w:r>
      <w:r w:rsidR="00577EDF">
        <w:t xml:space="preserve">If this difference is </w:t>
      </w:r>
      <w:r w:rsidR="00C80B54">
        <w:t xml:space="preserve">still </w:t>
      </w:r>
      <w:r w:rsidR="00577EDF">
        <w:t>too big, BioSIM blend</w:t>
      </w:r>
      <w:r w:rsidR="00C80B54">
        <w:t>s</w:t>
      </w:r>
      <w:r w:rsidR="00577EDF">
        <w:t xml:space="preserve"> with default continental gradient.</w:t>
      </w:r>
    </w:p>
    <w:p w14:paraId="457FE2E8" w14:textId="77777777" w:rsidR="00577EDF" w:rsidRDefault="00577EDF" w:rsidP="00577EDF">
      <w:pPr>
        <w:pStyle w:val="Liste2"/>
        <w:ind w:left="0"/>
        <w:jc w:val="both"/>
      </w:pPr>
    </w:p>
    <w:p w14:paraId="5630C84E" w14:textId="6CB0F5B3" w:rsidR="00577EDF" w:rsidRDefault="00577EDF" w:rsidP="00577EDF">
      <w:pPr>
        <w:pStyle w:val="Titre3"/>
      </w:pPr>
      <w:bookmarkStart w:id="59" w:name="_Toc507487979"/>
      <w:r>
        <w:t>Default Continental Gradient</w:t>
      </w:r>
      <w:bookmarkEnd w:id="59"/>
    </w:p>
    <w:p w14:paraId="28813300" w14:textId="77777777" w:rsidR="00577EDF" w:rsidRDefault="00577EDF" w:rsidP="00577EDF"/>
    <w:p w14:paraId="59237D90" w14:textId="21AC12EF" w:rsidR="001A47DC" w:rsidRDefault="00577EDF" w:rsidP="00C80B54">
      <w:pPr>
        <w:pStyle w:val="Liste2"/>
        <w:ind w:left="0" w:firstLine="0"/>
        <w:jc w:val="both"/>
      </w:pPr>
      <w:r>
        <w:t xml:space="preserve">There are </w:t>
      </w:r>
      <w:r w:rsidR="00B11985">
        <w:t>four</w:t>
      </w:r>
      <w:r>
        <w:t xml:space="preserve"> </w:t>
      </w:r>
      <w:r w:rsidR="00C80B54">
        <w:t xml:space="preserve">zones with different </w:t>
      </w:r>
      <w:r>
        <w:t>default continental gradient</w:t>
      </w:r>
      <w:r w:rsidR="00C80B54">
        <w:t>s:</w:t>
      </w:r>
      <w:r>
        <w:t xml:space="preserve"> </w:t>
      </w:r>
    </w:p>
    <w:p w14:paraId="177FEC28" w14:textId="389FAC44" w:rsidR="00577EDF" w:rsidRDefault="001A47DC">
      <w:pPr>
        <w:pStyle w:val="Liste2"/>
        <w:ind w:left="0" w:firstLine="0"/>
        <w:jc w:val="both"/>
      </w:pPr>
      <w:r>
        <w:rPr>
          <w:noProof/>
          <w:lang w:eastAsia="en-CA"/>
        </w:rPr>
        <w:drawing>
          <wp:inline distT="0" distB="0" distL="0" distR="0" wp14:anchorId="326CEB81" wp14:editId="7C16C471">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35BF9F4D" w14:textId="77777777" w:rsidR="00A441F1" w:rsidRDefault="00A441F1">
      <w:pPr>
        <w:pStyle w:val="Liste2"/>
        <w:ind w:left="0"/>
        <w:jc w:val="both"/>
      </w:pPr>
    </w:p>
    <w:p w14:paraId="138871CC" w14:textId="77777777" w:rsidR="00943FAF" w:rsidRDefault="00856231" w:rsidP="00F04896">
      <w:pPr>
        <w:pStyle w:val="Titre3"/>
      </w:pPr>
      <w:bookmarkStart w:id="60" w:name="_Toc507487980"/>
      <w:r>
        <w:t>Correction for slope and aspect</w:t>
      </w:r>
      <w:bookmarkEnd w:id="60"/>
    </w:p>
    <w:p w14:paraId="74825B93" w14:textId="77777777" w:rsidR="00943FAF" w:rsidRDefault="00943FAF"/>
    <w:p w14:paraId="480006A5" w14:textId="77777777" w:rsidR="00943FAF" w:rsidRPr="001D6AEE" w:rsidRDefault="00856231">
      <w:pPr>
        <w:jc w:val="both"/>
      </w:pPr>
      <w:r>
        <w:t xml:space="preserve">If the simulation point’s slope and aspect coordinates are non-zero, an overheating factor is applied to maximum daily temperatures. This overheating factor depends on the type of surface being modeled (its albedo). By default, BioSIM uses a conifer canopy, where overheating by sunlight leads to maximum temperatures exceeding observed maxima by at most 4°C with a summertime daily range of 20°C, corresponding to the effect of bright sunlight on a forested canopy. It is assumed that all weather stations in the two weather databases are on level ground. For mathematical details of this adjustment, see </w:t>
      </w:r>
      <w:hyperlink w:anchor="Regniere1996" w:history="1">
        <w:r>
          <w:rPr>
            <w:rStyle w:val="Lienhypertexte"/>
          </w:rPr>
          <w:t>Régniè</w:t>
        </w:r>
        <w:bookmarkStart w:id="61" w:name="_Hlt162489457"/>
        <w:r>
          <w:rPr>
            <w:rStyle w:val="Lienhypertexte"/>
          </w:rPr>
          <w:t>r</w:t>
        </w:r>
        <w:bookmarkEnd w:id="61"/>
        <w:r>
          <w:rPr>
            <w:rStyle w:val="Lienhypertexte"/>
          </w:rPr>
          <w:t xml:space="preserve">e </w:t>
        </w:r>
        <w:bookmarkStart w:id="62" w:name="_Hlt322515620"/>
        <w:r>
          <w:rPr>
            <w:rStyle w:val="Lienhypertexte"/>
          </w:rPr>
          <w:t>(</w:t>
        </w:r>
        <w:bookmarkEnd w:id="62"/>
        <w:r>
          <w:rPr>
            <w:rStyle w:val="Lienhypertexte"/>
          </w:rPr>
          <w:t>1996)</w:t>
        </w:r>
      </w:hyperlink>
      <w:r>
        <w:t>.</w:t>
      </w:r>
    </w:p>
    <w:p w14:paraId="440BC5AD" w14:textId="77777777" w:rsidR="00943FAF" w:rsidRDefault="00943FAF"/>
    <w:p w14:paraId="12AB609B" w14:textId="77777777" w:rsidR="00943FAF" w:rsidRDefault="00856231" w:rsidP="00F04896">
      <w:pPr>
        <w:pStyle w:val="Titre3"/>
      </w:pPr>
      <w:bookmarkStart w:id="63" w:name="_Toc507487981"/>
      <w:r>
        <w:t>Generation of daily temperature from monthly normals</w:t>
      </w:r>
      <w:bookmarkEnd w:id="63"/>
    </w:p>
    <w:p w14:paraId="53A5DD38" w14:textId="77777777" w:rsidR="00943FAF" w:rsidRDefault="00943FAF"/>
    <w:p w14:paraId="1D248F0D" w14:textId="60148EFF" w:rsidR="00943FAF" w:rsidRPr="001D6AEE" w:rsidRDefault="00856231">
      <w:pPr>
        <w:jc w:val="both"/>
      </w:pPr>
      <w:r>
        <w:t>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Kaufman</w:t>
      </w:r>
      <w:r w:rsidR="00B050C3">
        <w:t>n</w:t>
      </w:r>
      <w:r>
        <w:t xml:space="preserve"> effect</w:t>
      </w:r>
      <w:r w:rsidR="00B050C3">
        <w:t xml:space="preserve"> (Worner, S.P. (1992) Performance of phenological models under variable temperature regimes: consequences of the Kaufmann or rate summation effect. Environ. Entomol. 21: 689-699, Doi: </w:t>
      </w:r>
      <w:hyperlink r:id="rId63" w:history="1">
        <w:r w:rsidR="00B050C3" w:rsidRPr="00B050C3">
          <w:rPr>
            <w:szCs w:val="24"/>
            <w:bdr w:val="none" w:sz="0" w:space="0" w:color="auto" w:frame="1"/>
            <w:shd w:val="clear" w:color="auto" w:fill="FFFFFF"/>
          </w:rPr>
          <w:t>10.1093/ee/21.4.689</w:t>
        </w:r>
      </w:hyperlink>
      <w:r w:rsidR="00B050C3">
        <w:t>)</w:t>
      </w:r>
      <w:r>
        <w:t xml:space="preserve">, and to include the occurrence of extremes in simulations. Biological responses to temperature are notoriously non-linear. That is true even with </w:t>
      </w:r>
      <w:r>
        <w:lastRenderedPageBreak/>
        <w:t xml:space="preserve">so-called linear degree-day models, as the main source of non-linearity occurs around threshold temperatures. Fluctuations of temperature across thresholds result in a net acceleration of development (warm temperature accelerates development more than cool temperature decreases it). Thus, simulations based on normals (mean temperatures) underestimate development compared with actual (fluctuating) temperatures. The need for stochastic variation in normals was discussed in Régnière &amp; Bolstad (1994). The method used in BioSIM to generate daily values from monthly statistics is described in </w:t>
      </w:r>
      <w:hyperlink w:anchor="RegniereStAmant2007" w:history="1">
        <w:r>
          <w:rPr>
            <w:rStyle w:val="Lienhypertexte"/>
          </w:rPr>
          <w:t>Régnière &amp; St-Amant (2007)</w:t>
        </w:r>
      </w:hyperlink>
      <w:r>
        <w:t>.</w:t>
      </w:r>
    </w:p>
    <w:p w14:paraId="1E90BA2B" w14:textId="77777777" w:rsidR="00943FAF" w:rsidRDefault="00943FAF">
      <w:pPr>
        <w:jc w:val="both"/>
      </w:pPr>
    </w:p>
    <w:p w14:paraId="3142D24C" w14:textId="77777777" w:rsidR="00943FAF" w:rsidRDefault="00856231" w:rsidP="00F04896">
      <w:pPr>
        <w:pStyle w:val="Titre3"/>
      </w:pPr>
      <w:bookmarkStart w:id="64" w:name="_Toc507487982"/>
      <w:r>
        <w:t>Generation of daily precipitation from monthly normals</w:t>
      </w:r>
      <w:bookmarkEnd w:id="64"/>
    </w:p>
    <w:p w14:paraId="6B8A7CCE" w14:textId="77777777" w:rsidR="00943FAF" w:rsidRDefault="00943FAF"/>
    <w:p w14:paraId="3AE2EAD0" w14:textId="77777777" w:rsidR="00943FAF" w:rsidRPr="001D6AEE" w:rsidRDefault="00856231">
      <w:pPr>
        <w:jc w:val="both"/>
      </w:pPr>
      <w:r>
        <w:t xml:space="preserve">Monthly precipitation normals (average and variance) are used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(also contained in BioSIM’s Normals Databases). The details of daily precipitation generation from monthly normals by BioSIM are given in </w:t>
      </w:r>
      <w:hyperlink w:anchor="RegniereStAmant2007" w:history="1">
        <w:r>
          <w:rPr>
            <w:rStyle w:val="Lienhypertexte"/>
          </w:rPr>
          <w:t>Régnière &amp; St-Amant (2007)</w:t>
        </w:r>
      </w:hyperlink>
      <w:r>
        <w:t>.</w:t>
      </w:r>
    </w:p>
    <w:p w14:paraId="2E5710B2" w14:textId="77777777" w:rsidR="00943FAF" w:rsidRDefault="00943FAF"/>
    <w:p w14:paraId="5D283C0D" w14:textId="77777777" w:rsidR="00943FAF" w:rsidRDefault="00856231" w:rsidP="00F04896">
      <w:pPr>
        <w:pStyle w:val="Titre3"/>
      </w:pPr>
      <w:bookmarkStart w:id="65" w:name="_Toc507487983"/>
      <w:r>
        <w:t>Generation of daily relative humidity and dew point from monthly normals</w:t>
      </w:r>
      <w:bookmarkEnd w:id="65"/>
    </w:p>
    <w:p w14:paraId="6B94B22F" w14:textId="77777777" w:rsidR="00943FAF" w:rsidRDefault="00943FAF"/>
    <w:p w14:paraId="4284B1C1" w14:textId="77777777" w:rsidR="00943FAF" w:rsidRPr="001D6AEE" w:rsidRDefault="00856231">
      <w:pPr>
        <w:tabs>
          <w:tab w:val="left" w:pos="1200"/>
        </w:tabs>
      </w:pPr>
      <w:r>
        <w:t xml:space="preserve">Relative humidity normals in BioSIM are 12 monthly averages </w:t>
      </w:r>
      <w:r>
        <w:object w:dxaOrig="216" w:dyaOrig="241" w14:anchorId="6FA945C3">
          <v:shape id="_x0000_i1032" type="#_x0000_t75" style="width:7.45pt;height:14.3pt;visibility:visible;mso-wrap-style:square" o:ole="">
            <v:imagedata r:id="rId64" o:title=""/>
          </v:shape>
          <o:OLEObject Type="Embed" ProgID="Equation.DSMT4" ShapeID="_x0000_i1032" DrawAspect="Content" ObjectID="_1711285147" r:id="rId65"/>
        </w:object>
      </w:r>
      <w:r>
        <w:t xml:space="preserve"> (</w:t>
      </w:r>
      <w:r>
        <w:rPr>
          <w:i/>
        </w:rPr>
        <w:t>r</w:t>
      </w:r>
      <w:r>
        <w:t xml:space="preserve"> is daily relative humidity/100, with 0 ≤ </w:t>
      </w:r>
      <w:r>
        <w:rPr>
          <w:i/>
        </w:rPr>
        <w:t>r </w:t>
      </w:r>
      <w:r>
        <w:t xml:space="preserve">≤ 1) and 12 monthly </w:t>
      </w:r>
      <w:r>
        <w:object w:dxaOrig="300" w:dyaOrig="358" w14:anchorId="4BE63F1A">
          <v:shape id="_x0000_i1033" type="#_x0000_t75" style="width:14.3pt;height:14.3pt;visibility:visible;mso-wrap-style:square" o:ole="">
            <v:imagedata r:id="rId66" o:title=""/>
          </v:shape>
          <o:OLEObject Type="Embed" ProgID="Equation.DSMT4" ShapeID="_x0000_i1033" DrawAspect="Content" ObjectID="_1711285148" r:id="rId67"/>
        </w:object>
      </w:r>
      <w:r>
        <w:t xml:space="preserve">(standard deviations of </w:t>
      </w:r>
      <w:r>
        <w:rPr>
          <w:i/>
        </w:rPr>
        <w:t>r</w:t>
      </w:r>
      <w:r>
        <w:t xml:space="preserve">). Daily stochastic values of </w:t>
      </w:r>
      <w:r>
        <w:rPr>
          <w:i/>
        </w:rPr>
        <w:t>r</w:t>
      </w:r>
      <w:r>
        <w:t xml:space="preserve"> are generated using the Beta distribution: </w:t>
      </w:r>
    </w:p>
    <w:p w14:paraId="77A41C8A" w14:textId="77777777" w:rsidR="00943FAF" w:rsidRDefault="00943FAF">
      <w:pPr>
        <w:tabs>
          <w:tab w:val="left" w:pos="1440"/>
        </w:tabs>
      </w:pPr>
    </w:p>
    <w:p w14:paraId="6DE7DBC2" w14:textId="77777777" w:rsidR="00943FAF" w:rsidRPr="001D6AEE" w:rsidRDefault="00856231">
      <w:pPr>
        <w:tabs>
          <w:tab w:val="center" w:pos="4320"/>
          <w:tab w:val="right" w:pos="8640"/>
        </w:tabs>
      </w:pPr>
      <w:r>
        <w:tab/>
      </w:r>
      <w:r>
        <w:object w:dxaOrig="1440" w:dyaOrig="316" w14:anchorId="5B0FACA0">
          <v:shape id="_x0000_i1034" type="#_x0000_t75" style="width:1in;height:14.3pt;visibility:visible;mso-wrap-style:square" o:ole="">
            <v:imagedata r:id="rId68" o:title=""/>
          </v:shape>
          <o:OLEObject Type="Embed" ProgID="Equation.DSMT4" ShapeID="_x0000_i1034" DrawAspect="Content" ObjectID="_1711285149" r:id="rId69"/>
        </w:object>
      </w:r>
      <w:r>
        <w:tab/>
        <w:t>[1]</w:t>
      </w:r>
    </w:p>
    <w:p w14:paraId="72E6849B" w14:textId="77777777" w:rsidR="00943FAF" w:rsidRDefault="00856231">
      <w:pPr>
        <w:tabs>
          <w:tab w:val="left" w:pos="1440"/>
        </w:tabs>
      </w:pPr>
      <w:r>
        <w:t xml:space="preserve">where </w:t>
      </w:r>
    </w:p>
    <w:p w14:paraId="107A1424" w14:textId="77777777" w:rsidR="00943FAF" w:rsidRDefault="00943FAF">
      <w:pPr>
        <w:tabs>
          <w:tab w:val="center" w:pos="4320"/>
          <w:tab w:val="right" w:pos="8640"/>
        </w:tabs>
      </w:pPr>
    </w:p>
    <w:p w14:paraId="366356DC" w14:textId="77777777" w:rsidR="00943FAF" w:rsidRPr="001D6AEE" w:rsidRDefault="00856231">
      <w:pPr>
        <w:tabs>
          <w:tab w:val="center" w:pos="4320"/>
          <w:tab w:val="right" w:pos="8640"/>
        </w:tabs>
      </w:pPr>
      <w:r>
        <w:tab/>
      </w:r>
      <w:r>
        <w:object w:dxaOrig="4678" w:dyaOrig="757" w14:anchorId="035E4A59">
          <v:shape id="_x0000_i1035" type="#_x0000_t75" style="width:230.3pt;height:36pt;visibility:visible;mso-wrap-style:square" o:ole="">
            <v:imagedata r:id="rId70" o:title=""/>
          </v:shape>
          <o:OLEObject Type="Embed" ProgID="Equation.DSMT4" ShapeID="_x0000_i1035" DrawAspect="Content" ObjectID="_1711285150" r:id="rId71"/>
        </w:object>
      </w:r>
      <w:r>
        <w:tab/>
        <w:t>[2]</w:t>
      </w:r>
    </w:p>
    <w:p w14:paraId="1C080F17" w14:textId="77777777" w:rsidR="00943FAF" w:rsidRDefault="00943FAF">
      <w:pPr>
        <w:tabs>
          <w:tab w:val="center" w:pos="4320"/>
          <w:tab w:val="right" w:pos="8640"/>
        </w:tabs>
      </w:pPr>
    </w:p>
    <w:p w14:paraId="7C379EAC" w14:textId="77777777" w:rsidR="00943FAF" w:rsidRDefault="00856231">
      <w:pPr>
        <w:tabs>
          <w:tab w:val="left" w:pos="1440"/>
        </w:tabs>
      </w:pPr>
      <w:r>
        <w:t>The physics for dew point calculations were taken from Whiteman, CD (2000) Mountain meteorology: Fundamentals and applications. Oxford University Press, NY. P 302-305. After a few simple algebraic transformations from fundamental thermodynamics, dew point (temperature in ºC) is given by:</w:t>
      </w:r>
    </w:p>
    <w:p w14:paraId="7CCF2AF6" w14:textId="77777777" w:rsidR="00943FAF" w:rsidRPr="001D6AEE" w:rsidRDefault="00856231">
      <w:pPr>
        <w:tabs>
          <w:tab w:val="center" w:pos="4320"/>
          <w:tab w:val="right" w:pos="8640"/>
        </w:tabs>
      </w:pPr>
      <w:r>
        <w:tab/>
      </w:r>
      <w:r>
        <w:object w:dxaOrig="1956" w:dyaOrig="741" w14:anchorId="5356F21A">
          <v:shape id="_x0000_i1036" type="#_x0000_t75" style="width:100.55pt;height:36pt;visibility:visible;mso-wrap-style:square" o:ole="">
            <v:imagedata r:id="rId72" o:title=""/>
          </v:shape>
          <o:OLEObject Type="Embed" ProgID="Equation.DSMT4" ShapeID="_x0000_i1036" DrawAspect="Content" ObjectID="_1711285151" r:id="rId73"/>
        </w:object>
      </w:r>
      <w:r>
        <w:tab/>
        <w:t>[3]</w:t>
      </w:r>
    </w:p>
    <w:p w14:paraId="32B01096" w14:textId="77777777" w:rsidR="00943FAF" w:rsidRDefault="00943FAF">
      <w:pPr>
        <w:tabs>
          <w:tab w:val="left" w:pos="1440"/>
        </w:tabs>
      </w:pPr>
    </w:p>
    <w:p w14:paraId="27790FA7" w14:textId="77777777" w:rsidR="00943FAF" w:rsidRPr="001D6AEE" w:rsidRDefault="00856231">
      <w:r>
        <w:t xml:space="preserve">where </w:t>
      </w:r>
      <w:r>
        <w:rPr>
          <w:i/>
        </w:rPr>
        <w:t>T</w:t>
      </w:r>
      <w:r>
        <w:t xml:space="preserve"> is air temperature (ºC), R</w:t>
      </w:r>
      <w:r>
        <w:rPr>
          <w:vertAlign w:val="subscript"/>
        </w:rPr>
        <w:t>v</w:t>
      </w:r>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p w14:paraId="2445AACB" w14:textId="77777777" w:rsidR="00943FAF" w:rsidRDefault="00856231" w:rsidP="00F04896">
      <w:pPr>
        <w:pStyle w:val="Titre3"/>
      </w:pPr>
      <w:bookmarkStart w:id="66" w:name="_Toc507487984"/>
      <w:r>
        <w:t>Generation of daily wind speed from monthly normals</w:t>
      </w:r>
      <w:bookmarkEnd w:id="66"/>
    </w:p>
    <w:p w14:paraId="1FB5E14D" w14:textId="77777777" w:rsidR="00943FAF" w:rsidRDefault="00943FAF"/>
    <w:p w14:paraId="1F90F940" w14:textId="77777777" w:rsidR="00943FAF" w:rsidRPr="001D6AEE" w:rsidRDefault="00856231">
      <w:pPr>
        <w:tabs>
          <w:tab w:val="left" w:pos="1200"/>
        </w:tabs>
      </w:pPr>
      <w:r>
        <w:lastRenderedPageBreak/>
        <w:t xml:space="preserve">Wind speed normals in BioSIM are 12 monthly averages </w:t>
      </w:r>
      <w:r>
        <w:object w:dxaOrig="240" w:dyaOrig="260" w14:anchorId="4992AB02">
          <v:shape id="_x0000_i1037" type="#_x0000_t75" style="width:14.3pt;height:14.3pt;visibility:visible;mso-wrap-style:square" o:ole="">
            <v:imagedata r:id="rId74" o:title=""/>
          </v:shape>
          <o:OLEObject Type="Embed" ProgID="Equation.DSMT4" ShapeID="_x0000_i1037" DrawAspect="Content" ObjectID="_1711285152" r:id="rId75"/>
        </w:object>
      </w:r>
      <w:r>
        <w:t xml:space="preserve"> and standard deviations </w:t>
      </w:r>
      <w:r>
        <w:object w:dxaOrig="255" w:dyaOrig="360" w14:anchorId="1AB74438">
          <v:shape id="_x0000_i1038" type="#_x0000_t75" style="width:14.3pt;height:21.7pt;visibility:visible;mso-wrap-style:square" o:ole="">
            <v:imagedata r:id="rId76" o:title=""/>
          </v:shape>
          <o:OLEObject Type="Embed" ProgID="Equation.DSMT4" ShapeID="_x0000_i1038" DrawAspect="Content" ObjectID="_1711285153" r:id="rId77"/>
        </w:object>
      </w:r>
      <w:r>
        <w:t xml:space="preserve"> of </w:t>
      </w:r>
      <w:r>
        <w:object w:dxaOrig="240" w:dyaOrig="220" w14:anchorId="03C0DFAE">
          <v:shape id="_x0000_i1039" type="#_x0000_t75" style="width:14.3pt;height:14.3pt;visibility:visible;mso-wrap-style:square" o:ole="">
            <v:imagedata r:id="rId78" o:title=""/>
          </v:shape>
          <o:OLEObject Type="Embed" ProgID="Equation.DSMT4" ShapeID="_x0000_i1039" DrawAspect="Content" ObjectID="_1711285154" r:id="rId79"/>
        </w:object>
      </w:r>
      <w:r>
        <w:t xml:space="preserve">=ln(daily mean wind speed, in km/h). Stochastic daily wind speed values </w:t>
      </w:r>
      <w:r>
        <w:rPr>
          <w:i/>
        </w:rPr>
        <w:t>w</w:t>
      </w:r>
      <w:r>
        <w:t xml:space="preserve"> (km/h) are generated at random from the log-normal distribution:</w:t>
      </w:r>
    </w:p>
    <w:p w14:paraId="17B6E185" w14:textId="77777777" w:rsidR="00943FAF" w:rsidRDefault="00943FAF">
      <w:pPr>
        <w:tabs>
          <w:tab w:val="left" w:pos="1440"/>
        </w:tabs>
        <w:ind w:left="360"/>
      </w:pPr>
    </w:p>
    <w:p w14:paraId="5DF679EA" w14:textId="77777777" w:rsidR="00943FAF" w:rsidRPr="001D6AEE" w:rsidRDefault="00856231">
      <w:pPr>
        <w:tabs>
          <w:tab w:val="center" w:pos="4320"/>
          <w:tab w:val="right" w:pos="8640"/>
        </w:tabs>
        <w:ind w:left="360"/>
      </w:pPr>
      <w:r>
        <w:tab/>
      </w:r>
      <w:r>
        <w:object w:dxaOrig="1820" w:dyaOrig="380" w14:anchorId="1951C6B1">
          <v:shape id="_x0000_i1040" type="#_x0000_t75" style="width:93.7pt;height:21.7pt;visibility:visible;mso-wrap-style:square" o:ole="">
            <v:imagedata r:id="rId80" o:title=""/>
          </v:shape>
          <o:OLEObject Type="Embed" ProgID="Equation.DSMT4" ShapeID="_x0000_i1040" DrawAspect="Content" ObjectID="_1711285155" r:id="rId81"/>
        </w:object>
      </w:r>
      <w:r>
        <w:tab/>
        <w:t>[4]</w:t>
      </w:r>
    </w:p>
    <w:p w14:paraId="08F45850" w14:textId="77777777" w:rsidR="006775E7" w:rsidRDefault="006775E7"/>
    <w:p w14:paraId="754616F7" w14:textId="77777777" w:rsidR="00943FAF" w:rsidRDefault="00856231" w:rsidP="00F04896">
      <w:pPr>
        <w:pStyle w:val="Titre3"/>
      </w:pPr>
      <w:bookmarkStart w:id="67" w:name="_Toc507487985"/>
      <w:r>
        <w:t>Generation of snowfall and snow water equivalent</w:t>
      </w:r>
      <w:bookmarkEnd w:id="67"/>
    </w:p>
    <w:p w14:paraId="1CEBEB02" w14:textId="77777777" w:rsidR="00943FAF" w:rsidRDefault="00943FAF"/>
    <w:p w14:paraId="21A36726" w14:textId="4BC92FA3" w:rsidR="00943FAF" w:rsidRDefault="00856231">
      <w:bookmarkStart w:id="68" w:name="OLE_LINK1"/>
      <w:bookmarkStart w:id="69" w:name="OLE_LINK2"/>
      <w:r>
        <w:t>This module was calibrated from locations in Canada, from Brown et al. 2003 (Brown RD, Brasnett B, Robinson D (2003) Gridded North American monthly snow depth and snow water equivalent for GCM evaluation. Atmosphere and Ocean 41: 1-14). For locations above 30°N in North America (between -180° and -50°</w:t>
      </w:r>
      <w:r w:rsidR="00B050C3">
        <w:t>E</w:t>
      </w:r>
      <w:r>
        <w:t xml:space="preserve">), the temperatures at which precipitation falls as snow and at which snow melts are functions of longitude: </w:t>
      </w:r>
    </w:p>
    <w:p w14:paraId="14B8D1DB" w14:textId="77777777" w:rsidR="00943FAF" w:rsidRDefault="00943FAF"/>
    <w:p w14:paraId="1157891E" w14:textId="77777777" w:rsidR="00943FAF" w:rsidRPr="001D6AEE" w:rsidRDefault="00856231">
      <w:pPr>
        <w:tabs>
          <w:tab w:val="center" w:pos="4680"/>
          <w:tab w:val="right" w:pos="8640"/>
        </w:tabs>
      </w:pPr>
      <w:r>
        <w:tab/>
      </w:r>
      <w:r>
        <w:object w:dxaOrig="2840" w:dyaOrig="320" w14:anchorId="71403BC8">
          <v:shape id="_x0000_i1041" type="#_x0000_t75" style="width:2in;height:14.3pt;visibility:visible;mso-wrap-style:square" o:ole="">
            <v:imagedata r:id="rId82" o:title=""/>
          </v:shape>
          <o:OLEObject Type="Embed" ProgID="Equation.DSMT4" ShapeID="_x0000_i1041" DrawAspect="Content" ObjectID="_1711285156" r:id="rId83"/>
        </w:object>
      </w:r>
      <w:r>
        <w:tab/>
        <w:t>[5]</w:t>
      </w:r>
    </w:p>
    <w:p w14:paraId="6633ED1B" w14:textId="77777777" w:rsidR="00943FAF" w:rsidRDefault="00943FAF"/>
    <w:p w14:paraId="711C2143" w14:textId="77777777" w:rsidR="00943FAF" w:rsidRPr="001D6AEE" w:rsidRDefault="00856231">
      <w:pPr>
        <w:tabs>
          <w:tab w:val="center" w:pos="4680"/>
          <w:tab w:val="right" w:pos="8640"/>
        </w:tabs>
      </w:pPr>
      <w:r>
        <w:tab/>
      </w:r>
      <w:r>
        <w:object w:dxaOrig="2960" w:dyaOrig="320" w14:anchorId="48424C6F">
          <v:shape id="_x0000_i1042" type="#_x0000_t75" style="width:152pt;height:14.3pt;visibility:visible;mso-wrap-style:square" o:ole="">
            <v:imagedata r:id="rId84" o:title=""/>
          </v:shape>
          <o:OLEObject Type="Embed" ProgID="Equation.DSMT4" ShapeID="_x0000_i1042" DrawAspect="Content" ObjectID="_1711285157" r:id="rId85"/>
        </w:object>
      </w:r>
      <w:r>
        <w:tab/>
        <w:t>[6]</w:t>
      </w:r>
    </w:p>
    <w:p w14:paraId="5F34FC3A" w14:textId="77777777" w:rsidR="00943FAF" w:rsidRDefault="00943FAF"/>
    <w:p w14:paraId="0EBD24B3" w14:textId="2C7AA348" w:rsidR="00943FAF" w:rsidRPr="001D6AEE" w:rsidRDefault="00856231">
      <w:r>
        <w:rPr>
          <w:szCs w:val="24"/>
        </w:rPr>
        <w:t>(longitude expressed in decimal degrees</w:t>
      </w:r>
      <w:r w:rsidR="00B050C3">
        <w:rPr>
          <w:szCs w:val="24"/>
        </w:rPr>
        <w:t xml:space="preserve"> East</w:t>
      </w:r>
      <w:r>
        <w:rPr>
          <w:szCs w:val="24"/>
        </w:rPr>
        <w:t xml:space="preserve">, negative in the western hemisphere, positive in the  eastern hemisphere). For any point outside of this range, </w:t>
      </w:r>
      <w:r>
        <w:rPr>
          <w:i/>
          <w:szCs w:val="24"/>
        </w:rPr>
        <w:t>T</w:t>
      </w:r>
      <w:r>
        <w:rPr>
          <w:i/>
          <w:szCs w:val="24"/>
          <w:vertAlign w:val="subscript"/>
        </w:rPr>
        <w:t>snow</w:t>
      </w:r>
      <w:r>
        <w:rPr>
          <w:szCs w:val="24"/>
        </w:rPr>
        <w:t xml:space="preserve">= -0.519 and </w:t>
      </w:r>
      <w:r>
        <w:rPr>
          <w:i/>
          <w:szCs w:val="24"/>
        </w:rPr>
        <w:t>T</w:t>
      </w:r>
      <w:r>
        <w:rPr>
          <w:i/>
          <w:szCs w:val="24"/>
          <w:vertAlign w:val="subscript"/>
        </w:rPr>
        <w:t>melt</w:t>
      </w:r>
      <w:r>
        <w:rPr>
          <w:szCs w:val="24"/>
        </w:rPr>
        <w:t xml:space="preserve">=-8.062 are used. </w:t>
      </w:r>
    </w:p>
    <w:bookmarkEnd w:id="68"/>
    <w:bookmarkEnd w:id="69"/>
    <w:p w14:paraId="0935A286" w14:textId="77777777" w:rsidR="00943FAF" w:rsidRDefault="00943FAF">
      <w:pPr>
        <w:rPr>
          <w:szCs w:val="24"/>
        </w:rPr>
      </w:pPr>
    </w:p>
    <w:p w14:paraId="69A8AAB2" w14:textId="77777777" w:rsidR="00943FAF" w:rsidRDefault="00856231" w:rsidP="00F04896">
      <w:pPr>
        <w:pStyle w:val="Titre3"/>
      </w:pPr>
      <w:bookmarkStart w:id="70" w:name="_Toc507487986"/>
      <w:r>
        <w:t>Generation of Solar radiation</w:t>
      </w:r>
      <w:bookmarkEnd w:id="70"/>
    </w:p>
    <w:p w14:paraId="06A95B77" w14:textId="77777777" w:rsidR="00943FAF" w:rsidRDefault="00943FAF"/>
    <w:p w14:paraId="2A268DD1" w14:textId="15C54D82" w:rsidR="00943FAF" w:rsidRPr="001D6AEE" w:rsidRDefault="00856231">
      <w:pPr>
        <w:pStyle w:val="NormalWeb"/>
      </w:pPr>
      <w:r>
        <w:t xml:space="preserve">The amount of solar radiation is calculated by a module extracted from MTCLIM Version 4.3 (Peter Thornton, Numerical Terradynamic Simulation Group, School of forestry, University of Montana, Missoula, MT, USA), at </w:t>
      </w:r>
      <w:hyperlink r:id="rId86" w:tooltip="blocked::http://www.ntsg.umt.edu/project/mtclim blocked::blocked::http://www.ntsg.umt.edu/project/mtclim blocked::http://www.ntsg.umt.edu/project/mtclim" w:history="1">
        <w:r>
          <w:rPr>
            <w:rStyle w:val="Lienhypertexte"/>
            <w:rFonts w:ascii="Consolas" w:hAnsi="Consolas" w:cs="Arial"/>
            <w:sz w:val="20"/>
          </w:rPr>
          <w:t>http://www.ntsg.umt.e</w:t>
        </w:r>
        <w:bookmarkStart w:id="71" w:name="_Hlt497986365"/>
        <w:r>
          <w:rPr>
            <w:rStyle w:val="Lienhypertexte"/>
            <w:rFonts w:ascii="Consolas" w:hAnsi="Consolas" w:cs="Arial"/>
            <w:sz w:val="20"/>
          </w:rPr>
          <w:t>d</w:t>
        </w:r>
        <w:bookmarkEnd w:id="71"/>
        <w:r>
          <w:rPr>
            <w:rStyle w:val="Lienhypertexte"/>
            <w:rFonts w:ascii="Consolas" w:hAnsi="Consolas" w:cs="Arial"/>
            <w:sz w:val="20"/>
          </w:rPr>
          <w:t>u/pro</w:t>
        </w:r>
        <w:bookmarkStart w:id="72" w:name="_Hlt497986357"/>
        <w:bookmarkStart w:id="73" w:name="_Hlt497986358"/>
        <w:r>
          <w:rPr>
            <w:rStyle w:val="Lienhypertexte"/>
            <w:rFonts w:ascii="Consolas" w:hAnsi="Consolas" w:cs="Arial"/>
            <w:sz w:val="20"/>
          </w:rPr>
          <w:t>j</w:t>
        </w:r>
        <w:bookmarkEnd w:id="72"/>
        <w:bookmarkEnd w:id="73"/>
        <w:r>
          <w:rPr>
            <w:rStyle w:val="Lienhypertexte"/>
            <w:rFonts w:ascii="Consolas" w:hAnsi="Consolas" w:cs="Arial"/>
            <w:sz w:val="20"/>
          </w:rPr>
          <w:t>ect/mtclim</w:t>
        </w:r>
      </w:hyperlink>
      <w:r>
        <w:rPr>
          <w:rFonts w:ascii="Consolas" w:hAnsi="Consolas" w:cs="Arial"/>
          <w:color w:val="008000"/>
          <w:sz w:val="20"/>
        </w:rPr>
        <w:t>.</w:t>
      </w:r>
    </w:p>
    <w:p w14:paraId="241B5D80" w14:textId="77777777" w:rsidR="00943FAF" w:rsidRDefault="00943FAF"/>
    <w:p w14:paraId="48DEB16B" w14:textId="77777777" w:rsidR="00943FAF" w:rsidRDefault="00856231" w:rsidP="00F04896">
      <w:pPr>
        <w:pStyle w:val="Titre3"/>
      </w:pPr>
      <w:bookmarkStart w:id="74" w:name="_Toc507487987"/>
      <w:r>
        <w:t>Assembly of the regime</w:t>
      </w:r>
      <w:bookmarkEnd w:id="74"/>
    </w:p>
    <w:p w14:paraId="22493F5F" w14:textId="77777777" w:rsidR="00943FAF" w:rsidRDefault="00943FAF"/>
    <w:p w14:paraId="6F10EFC2" w14:textId="0F946D36" w:rsidR="00943FAF" w:rsidRDefault="00856231">
      <w:pPr>
        <w:jc w:val="both"/>
      </w:pPr>
      <w:r>
        <w:t xml:space="preserve">Weather regimes are assembled in the following manner. First, adjusted and weight-averaged daily randomized normals fill the daily times series of needed weather variables. Then, if any daily data (including forecasts) are </w:t>
      </w:r>
      <w:r w:rsidR="00B050C3">
        <w:t xml:space="preserve">to be </w:t>
      </w:r>
      <w:r>
        <w:t xml:space="preserve">used and </w:t>
      </w:r>
      <w:r w:rsidR="00B050C3">
        <w:t xml:space="preserve">are </w:t>
      </w:r>
      <w:r>
        <w:t xml:space="preserve">available, they are adjusted, weight-averaged and replace randomized normals. Thus, any missing values in the daily observations and future weather (beyond forecasts) </w:t>
      </w:r>
      <w:r w:rsidR="00B050C3">
        <w:t>remain</w:t>
      </w:r>
      <w:r>
        <w:t xml:space="preserve"> filled with randomized normals. </w:t>
      </w:r>
    </w:p>
    <w:p w14:paraId="4D4BAC27" w14:textId="77777777" w:rsidR="00B11985" w:rsidRDefault="00B11985">
      <w:pPr>
        <w:jc w:val="both"/>
      </w:pPr>
    </w:p>
    <w:p w14:paraId="6148FAB7" w14:textId="7AA8AC60" w:rsidR="001067F5" w:rsidRDefault="001067F5" w:rsidP="001067F5">
      <w:pPr>
        <w:pStyle w:val="Titre2"/>
      </w:pPr>
      <w:bookmarkStart w:id="75" w:name="_Toc507487988"/>
      <w:r>
        <w:t>Generation of hourly weather</w:t>
      </w:r>
      <w:bookmarkEnd w:id="75"/>
    </w:p>
    <w:p w14:paraId="5404B4FB" w14:textId="307D0FA8" w:rsidR="001067F5" w:rsidRDefault="001067F5">
      <w:pPr>
        <w:jc w:val="both"/>
      </w:pPr>
      <w:r>
        <w:t>Hourly weather is computed from daily value</w:t>
      </w:r>
      <w:r w:rsidR="00B050C3">
        <w:t>s</w:t>
      </w:r>
      <w:r>
        <w:t>.</w:t>
      </w:r>
    </w:p>
    <w:p w14:paraId="1378DABF" w14:textId="77777777" w:rsidR="001067F5" w:rsidRDefault="001067F5">
      <w:pPr>
        <w:jc w:val="both"/>
      </w:pPr>
    </w:p>
    <w:p w14:paraId="74EED86D" w14:textId="77777777" w:rsidR="001067F5" w:rsidRDefault="001067F5">
      <w:pPr>
        <w:jc w:val="both"/>
      </w:pPr>
    </w:p>
    <w:p w14:paraId="3B30D4AF" w14:textId="77777777" w:rsidR="00943FAF" w:rsidRDefault="00856231" w:rsidP="00434158">
      <w:pPr>
        <w:pStyle w:val="Titre2"/>
      </w:pPr>
      <w:bookmarkStart w:id="76" w:name="_Toc507487989"/>
      <w:r>
        <w:t>Linked Data</w:t>
      </w:r>
      <w:bookmarkEnd w:id="76"/>
    </w:p>
    <w:p w14:paraId="5B5C1038" w14:textId="50AAB134" w:rsidR="00943FAF" w:rsidRDefault="00856231">
      <w:pPr>
        <w:jc w:val="both"/>
      </w:pPr>
      <w:r>
        <w:t xml:space="preserve">There are </w:t>
      </w:r>
      <w:r w:rsidR="001067F5">
        <w:t xml:space="preserve">six </w:t>
      </w:r>
      <w:r>
        <w:t>types of data that can be linked to BioSIM:</w:t>
      </w:r>
    </w:p>
    <w:p w14:paraId="75E71B98" w14:textId="77777777" w:rsidR="00943FAF" w:rsidRDefault="00943FAF">
      <w:pPr>
        <w:jc w:val="both"/>
      </w:pPr>
    </w:p>
    <w:p w14:paraId="3E1A7B99" w14:textId="4B2C9DB1" w:rsidR="00943FAF" w:rsidRDefault="00856231">
      <w:pPr>
        <w:numPr>
          <w:ilvl w:val="0"/>
          <w:numId w:val="9"/>
        </w:numPr>
        <w:jc w:val="both"/>
        <w:rPr>
          <w:b/>
        </w:rPr>
      </w:pPr>
      <w:r>
        <w:rPr>
          <w:b/>
        </w:rPr>
        <w:t>Normals weather</w:t>
      </w:r>
    </w:p>
    <w:p w14:paraId="19046D48" w14:textId="228EFFFE" w:rsidR="00943FAF" w:rsidRDefault="00856231">
      <w:pPr>
        <w:numPr>
          <w:ilvl w:val="0"/>
          <w:numId w:val="9"/>
        </w:numPr>
        <w:jc w:val="both"/>
        <w:rPr>
          <w:b/>
        </w:rPr>
      </w:pPr>
      <w:r>
        <w:rPr>
          <w:b/>
        </w:rPr>
        <w:lastRenderedPageBreak/>
        <w:t>Daily weather</w:t>
      </w:r>
    </w:p>
    <w:p w14:paraId="457C0CC8" w14:textId="6B7BAB87" w:rsidR="001067F5" w:rsidRDefault="001067F5">
      <w:pPr>
        <w:numPr>
          <w:ilvl w:val="0"/>
          <w:numId w:val="9"/>
        </w:numPr>
        <w:jc w:val="both"/>
        <w:rPr>
          <w:b/>
        </w:rPr>
      </w:pPr>
      <w:r>
        <w:rPr>
          <w:b/>
        </w:rPr>
        <w:t>Hourly weather</w:t>
      </w:r>
    </w:p>
    <w:p w14:paraId="7D3090D7" w14:textId="77777777" w:rsidR="00B050C3" w:rsidRDefault="001067F5" w:rsidP="00B050C3">
      <w:pPr>
        <w:numPr>
          <w:ilvl w:val="0"/>
          <w:numId w:val="9"/>
        </w:numPr>
        <w:jc w:val="both"/>
        <w:rPr>
          <w:b/>
        </w:rPr>
      </w:pPr>
      <w:r w:rsidRPr="00B050C3">
        <w:rPr>
          <w:b/>
        </w:rPr>
        <w:t>Gribs weather</w:t>
      </w:r>
    </w:p>
    <w:p w14:paraId="59E12EAF" w14:textId="5F91F353" w:rsidR="00943FAF" w:rsidRPr="00B050C3" w:rsidRDefault="00856231" w:rsidP="00B050C3">
      <w:pPr>
        <w:numPr>
          <w:ilvl w:val="0"/>
          <w:numId w:val="9"/>
        </w:numPr>
        <w:jc w:val="both"/>
        <w:rPr>
          <w:b/>
        </w:rPr>
      </w:pPr>
      <w:r w:rsidRPr="00B050C3">
        <w:rPr>
          <w:b/>
        </w:rPr>
        <w:t>Input Maps (DEM’s)</w:t>
      </w:r>
    </w:p>
    <w:p w14:paraId="2EC8CD03" w14:textId="77777777" w:rsidR="00943FAF" w:rsidRDefault="00856231">
      <w:pPr>
        <w:numPr>
          <w:ilvl w:val="0"/>
          <w:numId w:val="9"/>
        </w:numPr>
        <w:jc w:val="both"/>
        <w:rPr>
          <w:b/>
        </w:rPr>
      </w:pPr>
      <w:r>
        <w:rPr>
          <w:b/>
        </w:rPr>
        <w:t>Models</w:t>
      </w:r>
    </w:p>
    <w:p w14:paraId="686DB2F8" w14:textId="77777777" w:rsidR="00943FAF" w:rsidRDefault="00943FAF">
      <w:pPr>
        <w:jc w:val="both"/>
      </w:pPr>
    </w:p>
    <w:p w14:paraId="5377CDDA" w14:textId="6CFB2D0B" w:rsidR="00943FAF" w:rsidRPr="001D6AEE" w:rsidRDefault="00856231">
      <w:pPr>
        <w:jc w:val="both"/>
      </w:pPr>
      <w:r>
        <w:t>Normals databases, Daily</w:t>
      </w:r>
      <w:r w:rsidR="001067F5">
        <w:t>/Hourly</w:t>
      </w:r>
      <w:r>
        <w:t xml:space="preserve"> databases</w:t>
      </w:r>
      <w:r w:rsidR="001067F5">
        <w:t>, Gribs</w:t>
      </w:r>
      <w:r>
        <w:t xml:space="preserve"> and input maps can reside in different directories. These files can be global to all projects or can be local to one project. All of them can be stored either in local (project-specific) or in global directories. Local weather data must be placed in the “Weather” subdirectory of the project and local input maps (DEM’s) must be placed in the “InputMap” subdirectory of the project. These subdirectories are always searched first (by default) and do not need to be specified. Global directories are specified with the </w:t>
      </w:r>
      <w:r>
        <w:rPr>
          <w:i/>
        </w:rPr>
        <w:t>Directories</w:t>
      </w:r>
      <w:r>
        <w:t xml:space="preserve"> page of the Options dialog, which can also be used to modify the list of directories in which BioSIM should look for weather databases and DEM’s.</w:t>
      </w:r>
    </w:p>
    <w:p w14:paraId="36210467" w14:textId="1331EA8B" w:rsidR="00943FAF" w:rsidRDefault="00943FAF">
      <w:pPr>
        <w:jc w:val="both"/>
      </w:pPr>
    </w:p>
    <w:p w14:paraId="2BB2C5F3" w14:textId="7C91A2CA" w:rsidR="00943FAF" w:rsidRDefault="00856231">
      <w:pPr>
        <w:jc w:val="both"/>
      </w:pPr>
      <w:r>
        <w:t xml:space="preserve">The global weather directories apply to all BioSIM projects and changing them will affect the source of weather data used in all subsequent </w:t>
      </w:r>
      <w:r w:rsidR="00EA5DD4">
        <w:t>weather generation</w:t>
      </w:r>
      <w:r>
        <w:t>. The user should verify that the weather directories are set properly before running models. The same applies to DEM’s.</w:t>
      </w:r>
    </w:p>
    <w:p w14:paraId="0460CFA7" w14:textId="5916B743" w:rsidR="00943FAF" w:rsidRDefault="00943FAF">
      <w:pPr>
        <w:jc w:val="both"/>
      </w:pPr>
    </w:p>
    <w:p w14:paraId="110ADB04" w14:textId="0BA27E05" w:rsidR="00943FAF" w:rsidRDefault="00856231">
      <w:pPr>
        <w:jc w:val="both"/>
      </w:pPr>
      <w:r>
        <w:t>If several files bear the same name (in different directories), BioSIM lists them all in the lists used to choose among them, but can only access the first one found, which depends on the order in which directories are searched. Project subdirectories are always searched first, and global directories are searched in the same order as they appear in the corresponding directory list.</w:t>
      </w:r>
    </w:p>
    <w:p w14:paraId="5ABE359B" w14:textId="5A01CBF2" w:rsidR="00943FAF" w:rsidRDefault="00943FAF" w:rsidP="00B11985">
      <w:pPr>
        <w:suppressAutoHyphens w:val="0"/>
      </w:pPr>
    </w:p>
    <w:p w14:paraId="4E1B6CE6" w14:textId="05E8756F" w:rsidR="00943FAF" w:rsidRDefault="00856231" w:rsidP="00F04896">
      <w:pPr>
        <w:pStyle w:val="Titre3"/>
      </w:pPr>
      <w:bookmarkStart w:id="77" w:name="_Toc507487990"/>
      <w:r>
        <w:t>Consulting and modifying linked data</w:t>
      </w:r>
      <w:bookmarkEnd w:id="77"/>
    </w:p>
    <w:p w14:paraId="34F7D6D2" w14:textId="77777777" w:rsidR="001067F5" w:rsidRDefault="001067F5">
      <w:pPr>
        <w:jc w:val="both"/>
      </w:pPr>
    </w:p>
    <w:p w14:paraId="29B2950D" w14:textId="21D2A8BA" w:rsidR="00943FAF" w:rsidRPr="001D6AEE" w:rsidRDefault="001067F5">
      <w:pPr>
        <w:jc w:val="both"/>
      </w:pPr>
      <w:r>
        <w:rPr>
          <w:noProof/>
          <w:lang w:eastAsia="en-CA"/>
        </w:rPr>
        <w:drawing>
          <wp:anchor distT="0" distB="0" distL="114300" distR="114300" simplePos="0" relativeHeight="251673600" behindDoc="0" locked="0" layoutInCell="1" allowOverlap="1" wp14:anchorId="327B2401" wp14:editId="4CDF4BD7">
            <wp:simplePos x="0" y="0"/>
            <wp:positionH relativeFrom="column">
              <wp:posOffset>3988734</wp:posOffset>
            </wp:positionH>
            <wp:positionV relativeFrom="paragraph">
              <wp:posOffset>8255</wp:posOffset>
            </wp:positionV>
            <wp:extent cx="2386965" cy="3070860"/>
            <wp:effectExtent l="0" t="0" r="0" b="0"/>
            <wp:wrapTight wrapText="bothSides">
              <wp:wrapPolygon edited="0">
                <wp:start x="0" y="0"/>
                <wp:lineTo x="0" y="21439"/>
                <wp:lineTo x="21376" y="21439"/>
                <wp:lineTo x="213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86965" cy="3070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In the Linked Data </w:t>
      </w:r>
      <w:r>
        <w:t>Manager</w:t>
      </w:r>
      <w:r w:rsidR="00856231">
        <w:t xml:space="preserve">’s dialog each tab is used to select the type of data the user wants to consult or modify: Normals </w:t>
      </w:r>
      <w:r w:rsidR="00856231">
        <w:rPr>
          <w:noProof/>
          <w:lang w:eastAsia="en-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142875" cy="142875"/>
                    </a:xfrm>
                    <a:prstGeom prst="rect">
                      <a:avLst/>
                    </a:prstGeom>
                    <a:noFill/>
                    <a:ln>
                      <a:noFill/>
                      <a:prstDash/>
                    </a:ln>
                  </pic:spPr>
                </pic:pic>
              </a:graphicData>
            </a:graphic>
          </wp:inline>
        </w:drawing>
      </w:r>
      <w:r w:rsidR="00856231">
        <w:t xml:space="preserve">, Daily data </w:t>
      </w:r>
      <w:r w:rsidR="00856231">
        <w:rPr>
          <w:noProof/>
          <w:lang w:eastAsia="en-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a:stretch>
                      <a:fillRect/>
                    </a:stretch>
                  </pic:blipFill>
                  <pic:spPr>
                    <a:xfrm>
                      <a:off x="0" y="0"/>
                      <a:ext cx="142875" cy="142875"/>
                    </a:xfrm>
                    <a:prstGeom prst="rect">
                      <a:avLst/>
                    </a:prstGeom>
                    <a:noFill/>
                    <a:ln>
                      <a:noFill/>
                      <a:prstDash/>
                    </a:ln>
                  </pic:spPr>
                </pic:pic>
              </a:graphicData>
            </a:graphic>
          </wp:inline>
        </w:drawing>
      </w:r>
      <w:r w:rsidR="00856231">
        <w:t>,</w:t>
      </w:r>
      <w:r w:rsidR="004A6F91">
        <w:t xml:space="preserve">Hourly data </w:t>
      </w:r>
      <w:r w:rsidR="004A6F91">
        <w:rPr>
          <w:noProof/>
          <w:lang w:eastAsia="en-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 xml:space="preserve">,Gribs files </w:t>
      </w:r>
      <w:r w:rsidR="004A6F91">
        <w:rPr>
          <w:noProof/>
          <w:lang w:eastAsia="en-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rsidR="00856231">
        <w:t xml:space="preserve"> Input maps (DEMs) </w:t>
      </w:r>
      <w:r w:rsidR="00856231">
        <w:rPr>
          <w:noProof/>
          <w:lang w:eastAsia="en-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rsidR="00856231">
        <w:t xml:space="preserve">Models </w:t>
      </w:r>
      <w:r w:rsidR="00856231">
        <w:rPr>
          <w:noProof/>
          <w:lang w:eastAsia="en-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eastAsia="en-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eastAsia="en-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rsidR="00856231">
        <w:t xml:space="preserve">. </w:t>
      </w:r>
    </w:p>
    <w:p w14:paraId="430CE59F" w14:textId="3A2A934E" w:rsidR="00943FAF" w:rsidRDefault="00943FAF">
      <w:pPr>
        <w:jc w:val="both"/>
      </w:pPr>
    </w:p>
    <w:p w14:paraId="60D1CCB1" w14:textId="178005F3" w:rsidR="00943FAF" w:rsidRPr="001D6AEE" w:rsidRDefault="00856231">
      <w:pPr>
        <w:jc w:val="both"/>
      </w:pPr>
      <w:r>
        <w:t>The main list field of each tab lists all the files (databases) found for the requested type of data. If the file the user is searching for does not appear in the appropriate list, it must either be linked (</w:t>
      </w:r>
      <w:r>
        <w:rPr>
          <w:noProof/>
          <w:lang w:eastAsia="en-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58748" cy="137160"/>
                    </a:xfrm>
                    <a:prstGeom prst="rect">
                      <a:avLst/>
                    </a:prstGeom>
                    <a:noFill/>
                    <a:ln>
                      <a:noFill/>
                      <a:prstDash/>
                    </a:ln>
                  </pic:spPr>
                </pic:pic>
              </a:graphicData>
            </a:graphic>
          </wp:inline>
        </w:drawing>
      </w:r>
      <w:r>
        <w:t xml:space="preserve">) into the Linked Data </w:t>
      </w:r>
      <w:r w:rsidR="001067F5">
        <w:t>Manager</w:t>
      </w:r>
      <w:r>
        <w:t xml:space="preserve">, or copied into a directory that is already linked to BioSIM. </w:t>
      </w:r>
    </w:p>
    <w:p w14:paraId="6BA68A86" w14:textId="21CD03C2" w:rsidR="00943FAF" w:rsidRDefault="00943FAF">
      <w:pPr>
        <w:jc w:val="both"/>
      </w:pPr>
    </w:p>
    <w:p w14:paraId="6F1D29EB" w14:textId="08E66A65" w:rsidR="00943FAF" w:rsidRPr="001D6AEE" w:rsidRDefault="00856231">
      <w:pPr>
        <w:jc w:val="both"/>
      </w:pPr>
      <w:r>
        <w:t xml:space="preserve">The user can change the Weather or Input Maps (DEMs) directories that are linked to BioSIM via the </w:t>
      </w:r>
      <w:r>
        <w:rPr>
          <w:i/>
        </w:rPr>
        <w:t>Directories</w:t>
      </w:r>
      <w:r>
        <w:t xml:space="preserve"> page of the Options dialog (</w:t>
      </w:r>
      <w:r>
        <w:rPr>
          <w:rStyle w:val="Lienhypertexte"/>
          <w:noProof/>
          <w:spacing w:val="-2"/>
          <w:lang w:eastAsia="en-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79707" cy="163833"/>
                    </a:xfrm>
                    <a:prstGeom prst="rect">
                      <a:avLst/>
                    </a:prstGeom>
                    <a:noFill/>
                    <a:ln>
                      <a:noFill/>
                      <a:prstDash/>
                    </a:ln>
                  </pic:spPr>
                </pic:pic>
              </a:graphicData>
            </a:graphic>
          </wp:inline>
        </w:drawing>
      </w:r>
      <w:r>
        <w:rPr>
          <w:rStyle w:val="Lienhypertexte"/>
          <w:spacing w:val="-2"/>
        </w:rPr>
        <w:t>)</w:t>
      </w:r>
      <w:r>
        <w:t>.</w:t>
      </w:r>
    </w:p>
    <w:p w14:paraId="4CDE044C" w14:textId="77777777" w:rsidR="00943FAF" w:rsidRDefault="00943FAF">
      <w:pPr>
        <w:jc w:val="both"/>
      </w:pPr>
    </w:p>
    <w:p w14:paraId="7C57AF0C" w14:textId="0B4616B3" w:rsidR="00943FAF" w:rsidRPr="001D6AEE" w:rsidRDefault="00856231">
      <w:pPr>
        <w:jc w:val="both"/>
      </w:pPr>
      <w:r>
        <w:t xml:space="preserve">The read-only </w:t>
      </w:r>
      <w:r>
        <w:rPr>
          <w:bCs/>
        </w:rPr>
        <w:t xml:space="preserve">field at the bottom of the </w:t>
      </w:r>
      <w:r w:rsidR="000A2EE0">
        <w:rPr>
          <w:bCs/>
        </w:rPr>
        <w:t>Linked Data Manager</w:t>
      </w:r>
      <w:r>
        <w:rPr>
          <w:bCs/>
        </w:rPr>
        <w:t xml:space="preserve"> dialog always s</w:t>
      </w:r>
      <w:r>
        <w:t xml:space="preserve">hows the full name and path of the selected file (database). </w:t>
      </w:r>
    </w:p>
    <w:p w14:paraId="4AE35E96" w14:textId="77777777" w:rsidR="00943FAF" w:rsidRDefault="00943FAF"/>
    <w:p w14:paraId="0FB08AD2" w14:textId="79BE8823" w:rsidR="00943FAF" w:rsidRDefault="00943FAF"/>
    <w:p w14:paraId="1D799FA7" w14:textId="5DEE83BC" w:rsidR="00B569D6" w:rsidRDefault="00B569D6"/>
    <w:p w14:paraId="2240BABC" w14:textId="2848864E" w:rsidR="00B569D6" w:rsidRDefault="00B569D6"/>
    <w:p w14:paraId="0155272C" w14:textId="3ACC6561" w:rsidR="00B569D6" w:rsidRDefault="00B569D6"/>
    <w:p w14:paraId="4E59FC07" w14:textId="77777777" w:rsidR="00B569D6" w:rsidRDefault="00B569D6"/>
    <w:p w14:paraId="02CA441A" w14:textId="4CA8BB74" w:rsidR="00943FAF" w:rsidRDefault="00856231" w:rsidP="00F04896">
      <w:pPr>
        <w:pStyle w:val="Titre3"/>
      </w:pPr>
      <w:bookmarkStart w:id="78" w:name="_Normals_Database"/>
      <w:bookmarkEnd w:id="78"/>
      <w:r>
        <w:t xml:space="preserve"> </w:t>
      </w:r>
      <w:bookmarkStart w:id="79" w:name="_Toc507487991"/>
      <w:r>
        <w:t xml:space="preserve">Linked Data </w:t>
      </w:r>
      <w:r w:rsidR="001067F5">
        <w:t>Manager</w:t>
      </w:r>
      <w:r>
        <w:t>, Normals Databases page</w:t>
      </w:r>
      <w:bookmarkEnd w:id="79"/>
    </w:p>
    <w:p w14:paraId="24A35A8F" w14:textId="412AAC84" w:rsidR="00943FAF" w:rsidRDefault="00A463FE">
      <w:r>
        <w:rPr>
          <w:noProof/>
          <w:lang w:eastAsia="en-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97237CB" w:rsidR="00943FAF" w:rsidRPr="001D6AEE" w:rsidRDefault="00856231">
      <w:pPr>
        <w:jc w:val="both"/>
      </w:pPr>
      <w:r>
        <w:t>In BioSIM, normals are long-term monthly statistics calculated over 30-year Standard Normal Generating Periods (SNGP), the latest being 19</w:t>
      </w:r>
      <w:r w:rsidR="00976889">
        <w:t>91-202</w:t>
      </w:r>
      <w:r>
        <w:t>0. These statistics apply to each single weather station in the database. A Normals D</w:t>
      </w:r>
      <w:bookmarkStart w:id="80" w:name="_Hlt322518727"/>
      <w:r>
        <w:t>a</w:t>
      </w:r>
      <w:bookmarkEnd w:id="80"/>
      <w:r>
        <w:t xml:space="preserve">tabase contains these monthly statistics for a number of stations, along with the spatial coordinates of each station (latitude, longitude and elevation). </w:t>
      </w:r>
    </w:p>
    <w:p w14:paraId="0FF98D47" w14:textId="77777777" w:rsidR="00943FAF" w:rsidRDefault="00943FAF">
      <w:pPr>
        <w:jc w:val="both"/>
      </w:pPr>
    </w:p>
    <w:p w14:paraId="73AD9968" w14:textId="0E2C6552" w:rsidR="00943FAF" w:rsidRPr="001D6AEE" w:rsidRDefault="00856231">
      <w:pPr>
        <w:jc w:val="both"/>
      </w:pPr>
      <w:r>
        <w:t>All Normals Databases (.Normals</w:t>
      </w:r>
      <w:r w:rsidR="00423E08">
        <w:t>DB</w:t>
      </w:r>
      <w:r>
        <w:t xml:space="preserve">) </w:t>
      </w:r>
      <w:r>
        <w:rPr>
          <w:spacing w:val="-2"/>
        </w:rPr>
        <w:t xml:space="preserve">located in one of the weather data directories (global or in the project’s \Weather\ subdirectory) are listed in the </w:t>
      </w:r>
      <w:r w:rsidR="000A2EE0">
        <w:rPr>
          <w:spacing w:val="-2"/>
        </w:rPr>
        <w:t>Linked Data Manager</w:t>
      </w:r>
      <w:r>
        <w:rPr>
          <w:spacing w:val="-2"/>
        </w:rPr>
        <w:t xml:space="preserve"> dialog’s </w:t>
      </w:r>
      <w:r>
        <w:rPr>
          <w:i/>
          <w:spacing w:val="-2"/>
        </w:rPr>
        <w:t>Normals Databases</w:t>
      </w:r>
      <w:r>
        <w:rPr>
          <w:spacing w:val="-2"/>
        </w:rPr>
        <w:t xml:space="preserve"> page list field. </w:t>
      </w:r>
      <w:r>
        <w:t xml:space="preserve">The project's \Weather\ subdirectory is always searched first. </w:t>
      </w:r>
    </w:p>
    <w:p w14:paraId="65E328F5" w14:textId="04ABDD3E" w:rsidR="00943FAF" w:rsidRDefault="00943FAF">
      <w:pPr>
        <w:jc w:val="both"/>
      </w:pPr>
    </w:p>
    <w:p w14:paraId="56A73AB6" w14:textId="3B2E2A2C" w:rsidR="00943FAF" w:rsidRPr="001D6AEE" w:rsidRDefault="00856231">
      <w:pPr>
        <w:jc w:val="both"/>
      </w:pPr>
      <w:r>
        <w:t xml:space="preserve">Buttons specific to the </w:t>
      </w:r>
      <w:r>
        <w:rPr>
          <w:i/>
        </w:rPr>
        <w:t>Normals</w:t>
      </w:r>
      <w:r>
        <w:rPr>
          <w:i/>
          <w:spacing w:val="-2"/>
        </w:rPr>
        <w:t xml:space="preserve"> Databases</w:t>
      </w:r>
      <w:r>
        <w:rPr>
          <w:spacing w:val="-2"/>
        </w:rPr>
        <w:t xml:space="preserve"> page are as follows:</w:t>
      </w:r>
    </w:p>
    <w:p w14:paraId="68842DAF" w14:textId="0E7E9678" w:rsidR="00943FAF" w:rsidRDefault="00943FAF">
      <w:pPr>
        <w:jc w:val="both"/>
      </w:pPr>
    </w:p>
    <w:p w14:paraId="31D97D0C" w14:textId="77777777" w:rsidR="00943FAF" w:rsidRPr="001D6AEE" w:rsidRDefault="00856231">
      <w:pPr>
        <w:jc w:val="both"/>
      </w:pPr>
      <w:r>
        <w:rPr>
          <w:noProof/>
          <w:lang w:eastAsia="en-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Normals Database Editor application.</w:t>
      </w:r>
    </w:p>
    <w:p w14:paraId="7F9F1377" w14:textId="77777777" w:rsidR="00943FAF" w:rsidRDefault="00943FAF">
      <w:pPr>
        <w:jc w:val="both"/>
      </w:pPr>
    </w:p>
    <w:p w14:paraId="14BAC1D5" w14:textId="77777777" w:rsidR="00943FAF" w:rsidRPr="001D6AEE" w:rsidRDefault="00856231">
      <w:pPr>
        <w:jc w:val="both"/>
      </w:pPr>
      <w:r>
        <w:rPr>
          <w:noProof/>
          <w:lang w:eastAsia="en-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p w14:paraId="3F321B06" w14:textId="77777777" w:rsidR="00943FAF" w:rsidRPr="001D6AEE" w:rsidRDefault="00856231">
      <w:r>
        <w:rPr>
          <w:noProof/>
          <w:lang w:eastAsia="en-CA"/>
        </w:rPr>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pPr>
        <w:jc w:val="both"/>
      </w:pPr>
      <w:bookmarkStart w:id="81" w:name="_Consulting_and_modifying_1"/>
      <w:bookmarkEnd w:id="81"/>
    </w:p>
    <w:p w14:paraId="3C81B117" w14:textId="77777777" w:rsidR="00943FAF" w:rsidRDefault="00856231">
      <w:bookmarkStart w:id="82" w:name="_5-day_Forecast_Database"/>
      <w:bookmarkStart w:id="83" w:name="_Consulting_and_modifying_2"/>
      <w:bookmarkStart w:id="84" w:name="_Forecast_editor_dialog"/>
      <w:bookmarkEnd w:id="82"/>
      <w:bookmarkEnd w:id="83"/>
      <w:bookmarkEnd w:id="84"/>
      <w:r>
        <w:t xml:space="preserve">For additional details on Normals databases in BioSIM please refer to the “Normals Data and Normals Data Editor” document. </w:t>
      </w:r>
    </w:p>
    <w:p w14:paraId="56739466" w14:textId="77777777" w:rsidR="00943FAF" w:rsidRDefault="00943FAF">
      <w:bookmarkStart w:id="85" w:name="_Daily_Database"/>
      <w:bookmarkEnd w:id="85"/>
    </w:p>
    <w:p w14:paraId="2B10FB80" w14:textId="77777777" w:rsidR="00943FAF" w:rsidRDefault="00943FAF"/>
    <w:p w14:paraId="458D2D4C" w14:textId="7EFF3EF2" w:rsidR="00943FAF" w:rsidRDefault="00856231" w:rsidP="00F04896">
      <w:pPr>
        <w:pStyle w:val="Titre3"/>
      </w:pPr>
      <w:bookmarkStart w:id="86" w:name="_Toc507487992"/>
      <w:r>
        <w:lastRenderedPageBreak/>
        <w:t xml:space="preserve">Linked Data </w:t>
      </w:r>
      <w:r w:rsidR="001067F5">
        <w:t>Manager</w:t>
      </w:r>
      <w:r>
        <w:t>, Daily</w:t>
      </w:r>
      <w:r w:rsidR="00F10560">
        <w:t>/Hourly</w:t>
      </w:r>
      <w:r>
        <w:t xml:space="preserve"> Databases page</w:t>
      </w:r>
      <w:bookmarkEnd w:id="86"/>
    </w:p>
    <w:p w14:paraId="540FA79B" w14:textId="5BB8A982" w:rsidR="00943FAF" w:rsidRPr="001D6AEE" w:rsidRDefault="00F70619">
      <w:r>
        <w:rPr>
          <w:noProof/>
          <w:lang w:eastAsia="en-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7AC9D483" w:rsidR="00943FAF" w:rsidRDefault="00856231">
      <w:pPr>
        <w:jc w:val="both"/>
      </w:pPr>
      <w:r>
        <w:t>Daily</w:t>
      </w:r>
      <w:r w:rsidR="00F10560">
        <w:t>/Hourly</w:t>
      </w:r>
      <w:r>
        <w:t xml:space="preserve"> databases are used to run BioSIM in the “real world’’, meaning from daily weather records rather than from randomized normals. In addition to simulating historical weather, daily</w:t>
      </w:r>
      <w:r w:rsidR="00F10560">
        <w:t>/hourly/hourly</w:t>
      </w:r>
      <w:r>
        <w:t xml:space="preserve"> data are used in short-term (e.g.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p w14:paraId="0011C26F" w14:textId="58FF94A7" w:rsidR="00943FAF" w:rsidRPr="001D6AEE" w:rsidRDefault="00856231">
      <w:r>
        <w:t>All Daily</w:t>
      </w:r>
      <w:r w:rsidR="00325027">
        <w:t>/Hourly</w:t>
      </w:r>
      <w:r>
        <w:t xml:space="preserve"> D</w:t>
      </w:r>
      <w:bookmarkStart w:id="87" w:name="_Hlt306624333"/>
      <w:r>
        <w:t>a</w:t>
      </w:r>
      <w:bookmarkEnd w:id="87"/>
      <w:r>
        <w:t>tabases (.</w:t>
      </w:r>
      <w:r w:rsidR="00504ED0">
        <w:t>DailyDB</w:t>
      </w:r>
      <w:r w:rsidR="00325027">
        <w:t>/.HourlyDB</w:t>
      </w:r>
      <w:r>
        <w:t>) located in one of the weather data directories (global or in the project’s \Weather\ subdirectory) are</w:t>
      </w:r>
      <w:r>
        <w:rPr>
          <w:spacing w:val="-2"/>
        </w:rPr>
        <w:t xml:space="preserve"> listed in the Linked Data </w:t>
      </w:r>
      <w:r w:rsidR="00325027">
        <w:rPr>
          <w:spacing w:val="-2"/>
        </w:rPr>
        <w:t>Manager</w:t>
      </w:r>
      <w:r>
        <w:rPr>
          <w:spacing w:val="-2"/>
        </w:rPr>
        <w:t xml:space="preserve">’s </w:t>
      </w:r>
      <w:r>
        <w:rPr>
          <w:i/>
          <w:spacing w:val="-2"/>
        </w:rPr>
        <w:t>Daily</w:t>
      </w:r>
      <w:r w:rsidR="00325027">
        <w:rPr>
          <w:i/>
          <w:spacing w:val="-2"/>
        </w:rPr>
        <w:t>/Hourly</w:t>
      </w:r>
      <w:r>
        <w:rPr>
          <w:i/>
          <w:spacing w:val="-2"/>
        </w:rPr>
        <w:t xml:space="preserve"> Databases</w:t>
      </w:r>
      <w:r>
        <w:rPr>
          <w:spacing w:val="-2"/>
        </w:rPr>
        <w:t xml:space="preserve"> page list field. </w:t>
      </w:r>
      <w:r>
        <w:t xml:space="preserve">The project's \Weather\ subdirectory is always searched first. </w:t>
      </w:r>
    </w:p>
    <w:p w14:paraId="445CCEE7" w14:textId="77777777" w:rsidR="00943FAF" w:rsidRDefault="00943FAF">
      <w:pPr>
        <w:jc w:val="both"/>
      </w:pPr>
    </w:p>
    <w:p w14:paraId="377A3EB3" w14:textId="31CA90C5" w:rsidR="00943FAF" w:rsidRDefault="00856231">
      <w:pPr>
        <w:jc w:val="both"/>
      </w:pPr>
      <w:r>
        <w:t>NOTE: When available, weather forecasts can be added directly in the daily</w:t>
      </w:r>
      <w:r w:rsidR="00325027">
        <w:t>/hourly</w:t>
      </w:r>
      <w:r>
        <w:t xml:space="preserve"> data files. As for daily</w:t>
      </w:r>
      <w:r w:rsidR="00325027">
        <w:t>/hourly</w:t>
      </w:r>
      <w:r>
        <w:t xml:space="preserve"> data, forecasts apply to a specific location (or “station”). </w:t>
      </w:r>
    </w:p>
    <w:p w14:paraId="67C424C7" w14:textId="2F955C33" w:rsidR="00943FAF" w:rsidRDefault="00943FAF">
      <w:pPr>
        <w:jc w:val="both"/>
      </w:pPr>
    </w:p>
    <w:p w14:paraId="6AC3D8A2" w14:textId="07F840AC" w:rsidR="00943FAF" w:rsidRPr="001D6AEE" w:rsidRDefault="00856231">
      <w:pPr>
        <w:jc w:val="both"/>
      </w:pPr>
      <w:r>
        <w:t xml:space="preserve">Buttons specific to the </w:t>
      </w:r>
      <w:r>
        <w:rPr>
          <w:i/>
        </w:rPr>
        <w:t>Daily</w:t>
      </w:r>
      <w:r w:rsidR="00325027">
        <w:rPr>
          <w:i/>
        </w:rPr>
        <w:t>/Hourly</w:t>
      </w:r>
      <w:r>
        <w:rPr>
          <w:i/>
          <w:spacing w:val="-2"/>
        </w:rPr>
        <w:t xml:space="preserve"> Databases</w:t>
      </w:r>
      <w:r>
        <w:rPr>
          <w:spacing w:val="-2"/>
        </w:rPr>
        <w:t xml:space="preserve"> page are as follows:</w:t>
      </w:r>
    </w:p>
    <w:p w14:paraId="765A9FBB" w14:textId="77777777" w:rsidR="00943FAF" w:rsidRDefault="00943FAF">
      <w:pPr>
        <w:jc w:val="both"/>
      </w:pPr>
    </w:p>
    <w:p w14:paraId="0DAEC3D2" w14:textId="17EA6B74" w:rsidR="00943FAF" w:rsidRPr="001D6AEE" w:rsidRDefault="00856231">
      <w:pPr>
        <w:jc w:val="both"/>
      </w:pPr>
      <w:r>
        <w:rPr>
          <w:noProof/>
          <w:lang w:eastAsia="en-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Usually the name must be meaningful. As a rule, the area and period (e.g. UtahArea_1921-2001) are used to name Databases.</w:t>
      </w:r>
    </w:p>
    <w:p w14:paraId="049AFE93" w14:textId="77777777" w:rsidR="00943FAF" w:rsidRDefault="00943FAF">
      <w:pPr>
        <w:jc w:val="both"/>
      </w:pPr>
    </w:p>
    <w:p w14:paraId="4924F21E" w14:textId="584A66E8" w:rsidR="00943FAF" w:rsidRPr="001D6AEE" w:rsidRDefault="00856231">
      <w:pPr>
        <w:jc w:val="both"/>
      </w:pPr>
      <w:r>
        <w:rPr>
          <w:noProof/>
          <w:lang w:eastAsia="en-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Database Editor application.</w:t>
      </w:r>
    </w:p>
    <w:p w14:paraId="296942E4" w14:textId="77777777" w:rsidR="00943FAF" w:rsidRDefault="00943FAF">
      <w:pPr>
        <w:jc w:val="both"/>
      </w:pPr>
    </w:p>
    <w:p w14:paraId="4637DE13" w14:textId="6B6DFF54" w:rsidR="00943FAF" w:rsidRPr="001D6AEE" w:rsidRDefault="00856231">
      <w:pPr>
        <w:jc w:val="both"/>
      </w:pPr>
      <w:r>
        <w:rPr>
          <w:noProof/>
          <w:lang w:eastAsia="en-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pPr>
        <w:jc w:val="both"/>
      </w:pPr>
    </w:p>
    <w:p w14:paraId="45BED1B2" w14:textId="470E4E70" w:rsidR="00943FAF" w:rsidRPr="001D6AEE" w:rsidRDefault="00856231">
      <w:r>
        <w:rPr>
          <w:rStyle w:val="Lienhypertexte"/>
          <w:noProof/>
          <w:color w:val="auto"/>
          <w:spacing w:val="-2"/>
          <w:u w:val="none"/>
          <w:lang w:eastAsia="en-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p w14:paraId="6B140FCA" w14:textId="77777777" w:rsidR="00943FAF" w:rsidRDefault="00856231">
      <w:r>
        <w:t xml:space="preserve">For additional details on Daily databases in BioSIM please refer to the “Daily Data and Daily Data Editor” document. </w:t>
      </w:r>
    </w:p>
    <w:p w14:paraId="663AFACA" w14:textId="5C84602D" w:rsidR="00B11985" w:rsidRDefault="00B11985">
      <w:pPr>
        <w:suppressAutoHyphens w:val="0"/>
      </w:pPr>
      <w:r>
        <w:br w:type="page"/>
      </w:r>
    </w:p>
    <w:p w14:paraId="5E45CB0D" w14:textId="0B0759D8" w:rsidR="009821A6" w:rsidRDefault="000A2EE0" w:rsidP="00F04896">
      <w:pPr>
        <w:pStyle w:val="Titre3"/>
      </w:pPr>
      <w:bookmarkStart w:id="88" w:name="_Toc507487993"/>
      <w:r>
        <w:lastRenderedPageBreak/>
        <w:t>Linked Data Manager</w:t>
      </w:r>
      <w:r w:rsidR="009821A6">
        <w:t>, Gribs Files page</w:t>
      </w:r>
      <w:bookmarkEnd w:id="88"/>
    </w:p>
    <w:p w14:paraId="2C92491A" w14:textId="1D188D8E" w:rsidR="009821A6" w:rsidRPr="001D6AEE" w:rsidRDefault="000A2EE0" w:rsidP="009821A6">
      <w:r w:rsidRPr="009821A6">
        <w:rPr>
          <w:noProof/>
          <w:color w:val="FF0000"/>
          <w:lang w:eastAsia="en-CA"/>
        </w:rPr>
        <w:drawing>
          <wp:anchor distT="0" distB="0" distL="114300" distR="114300" simplePos="0" relativeHeight="251684864" behindDoc="0" locked="0" layoutInCell="1" allowOverlap="1" wp14:anchorId="08964ED1" wp14:editId="1AE03C82">
            <wp:simplePos x="0" y="0"/>
            <wp:positionH relativeFrom="column">
              <wp:posOffset>3902521</wp:posOffset>
            </wp:positionH>
            <wp:positionV relativeFrom="paragraph">
              <wp:posOffset>102235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85ECAB8" w14:textId="4C9E37FE" w:rsidR="009821A6" w:rsidRPr="000F0DE7" w:rsidRDefault="00D3109F" w:rsidP="009821A6">
      <w:pPr>
        <w:jc w:val="both"/>
        <w:rPr>
          <w:color w:val="000000" w:themeColor="text1"/>
        </w:rPr>
      </w:pPr>
      <w:r w:rsidRPr="000F0DE7">
        <w:rPr>
          <w:color w:val="000000" w:themeColor="text1"/>
        </w:rPr>
        <w:t>Gribs Files</w:t>
      </w:r>
      <w:r w:rsidR="00DD4793" w:rsidRPr="000F0DE7">
        <w:rPr>
          <w:color w:val="000000" w:themeColor="text1"/>
        </w:rPr>
        <w:t xml:space="preserve"> </w:t>
      </w:r>
      <w:r w:rsidR="00DD4793" w:rsidRPr="00DD4793">
        <w:rPr>
          <w:color w:val="000000" w:themeColor="text1"/>
        </w:rPr>
        <w:t>are used to run BioSIM from gridded meteorological data</w:t>
      </w:r>
      <w:r w:rsidR="000F0DE7" w:rsidRPr="000F0DE7">
        <w:rPr>
          <w:color w:val="000000" w:themeColor="text1"/>
        </w:rPr>
        <w:t>.</w:t>
      </w:r>
    </w:p>
    <w:p w14:paraId="17A10398" w14:textId="26B48B50" w:rsidR="00D3109F" w:rsidRDefault="00D3109F" w:rsidP="009821A6">
      <w:pPr>
        <w:jc w:val="both"/>
        <w:rPr>
          <w:color w:val="FF0000"/>
        </w:rPr>
      </w:pPr>
    </w:p>
    <w:p w14:paraId="239C0AC3" w14:textId="52D5B968" w:rsidR="000F0DE7" w:rsidRPr="001D6AEE" w:rsidRDefault="000F0DE7" w:rsidP="000F0DE7">
      <w:r>
        <w:t xml:space="preserve">All </w:t>
      </w:r>
      <w:r w:rsidRPr="000F0DE7">
        <w:rPr>
          <w:color w:val="000000" w:themeColor="text1"/>
        </w:rPr>
        <w:t xml:space="preserve">Gribs Files </w:t>
      </w:r>
      <w:r>
        <w:t>(.</w:t>
      </w:r>
      <w:r w:rsidRPr="000F0DE7">
        <w:t>Gribs</w:t>
      </w:r>
      <w:r>
        <w:t>) located in one of the weather data directories (global or in the project’s \Weather\ subdirectory) are</w:t>
      </w:r>
      <w:r>
        <w:rPr>
          <w:spacing w:val="-2"/>
        </w:rPr>
        <w:t xml:space="preserve"> listed in the </w:t>
      </w:r>
      <w:r w:rsidR="000A2EE0">
        <w:rPr>
          <w:spacing w:val="-2"/>
        </w:rPr>
        <w:t>Linked Data Manager</w:t>
      </w:r>
      <w:r>
        <w:rPr>
          <w:spacing w:val="-2"/>
        </w:rPr>
        <w:t xml:space="preserve">’s </w:t>
      </w:r>
      <w:r>
        <w:rPr>
          <w:i/>
          <w:spacing w:val="-2"/>
        </w:rPr>
        <w:t>Daily Databases</w:t>
      </w:r>
      <w:r>
        <w:rPr>
          <w:spacing w:val="-2"/>
        </w:rPr>
        <w:t xml:space="preserve"> page list field. </w:t>
      </w:r>
      <w:r>
        <w:t xml:space="preserve">The project's \Weather\ subdirectory is always searched first. </w:t>
      </w:r>
    </w:p>
    <w:p w14:paraId="6624FBAF" w14:textId="77777777" w:rsidR="00D3109F" w:rsidRPr="009821A6" w:rsidRDefault="00D3109F" w:rsidP="009821A6">
      <w:pPr>
        <w:jc w:val="both"/>
        <w:rPr>
          <w:color w:val="FF0000"/>
        </w:rPr>
      </w:pPr>
    </w:p>
    <w:p w14:paraId="5793B8BA" w14:textId="6F0FC53E" w:rsidR="009821A6" w:rsidRPr="001D6AEE" w:rsidRDefault="009821A6" w:rsidP="009821A6">
      <w:pPr>
        <w:jc w:val="both"/>
        <w:rPr>
          <w:color w:val="000000" w:themeColor="text1"/>
        </w:rPr>
      </w:pPr>
      <w:r w:rsidRPr="00DD4793">
        <w:rPr>
          <w:color w:val="000000" w:themeColor="text1"/>
        </w:rPr>
        <w:t xml:space="preserve">Buttons specific to the </w:t>
      </w:r>
      <w:r w:rsidR="000A2EE0">
        <w:rPr>
          <w:i/>
          <w:color w:val="000000" w:themeColor="text1"/>
        </w:rPr>
        <w:t xml:space="preserve">Gribs </w:t>
      </w:r>
      <w:r w:rsidRPr="00DD4793">
        <w:rPr>
          <w:color w:val="000000" w:themeColor="text1"/>
          <w:spacing w:val="-2"/>
        </w:rPr>
        <w:t>page are as follows:</w:t>
      </w:r>
    </w:p>
    <w:p w14:paraId="09E23D6F" w14:textId="65BBD189" w:rsidR="009821A6" w:rsidRPr="009821A6" w:rsidRDefault="009821A6" w:rsidP="009821A6">
      <w:pPr>
        <w:jc w:val="both"/>
        <w:rPr>
          <w:color w:val="FF0000"/>
        </w:rPr>
      </w:pPr>
    </w:p>
    <w:p w14:paraId="475B7A14" w14:textId="45B75311" w:rsidR="009821A6" w:rsidRPr="001D6AEE" w:rsidRDefault="009821A6" w:rsidP="009821A6">
      <w:pPr>
        <w:jc w:val="both"/>
        <w:rPr>
          <w:color w:val="000000" w:themeColor="text1"/>
        </w:rPr>
      </w:pPr>
      <w:r w:rsidRPr="009763B2">
        <w:rPr>
          <w:noProof/>
          <w:color w:val="000000" w:themeColor="text1"/>
          <w:lang w:eastAsia="en-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9821A6">
      <w:pPr>
        <w:jc w:val="both"/>
        <w:rPr>
          <w:color w:val="000000" w:themeColor="text1"/>
        </w:rPr>
      </w:pPr>
    </w:p>
    <w:p w14:paraId="61E765B8" w14:textId="5837AC98" w:rsidR="009821A6" w:rsidRPr="001D6AEE" w:rsidRDefault="009821A6" w:rsidP="009821A6">
      <w:pPr>
        <w:rPr>
          <w:color w:val="FF0000"/>
        </w:rPr>
      </w:pPr>
      <w:r w:rsidRPr="009763B2">
        <w:rPr>
          <w:rStyle w:val="Lienhypertexte"/>
          <w:noProof/>
          <w:color w:val="000000" w:themeColor="text1"/>
          <w:spacing w:val="-2"/>
          <w:u w:val="none"/>
          <w:lang w:eastAsia="en-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rsidRPr="009763B2">
        <w:rPr>
          <w:rStyle w:val="Lienhypertexte"/>
          <w:color w:val="000000" w:themeColor="text1"/>
          <w:spacing w:val="-2"/>
          <w:u w:val="none"/>
        </w:rPr>
        <w:t xml:space="preserve"> Open </w:t>
      </w:r>
      <w:r w:rsidRPr="009763B2">
        <w:rPr>
          <w:color w:val="000000" w:themeColor="text1"/>
        </w:rPr>
        <w:t xml:space="preserve">Options dialog: </w:t>
      </w:r>
      <w:r w:rsidRPr="009763B2">
        <w:rPr>
          <w:rStyle w:val="Lienhypertexte"/>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9821A6"/>
    <w:p w14:paraId="3A0BA4BE" w14:textId="5F2B7D9E" w:rsidR="009821A6" w:rsidRDefault="009821A6" w:rsidP="009821A6"/>
    <w:p w14:paraId="22FBF94E" w14:textId="0A945150" w:rsidR="009821A6" w:rsidRDefault="009821A6" w:rsidP="009821A6"/>
    <w:p w14:paraId="581D6CF5" w14:textId="014F44FA" w:rsidR="009821A6" w:rsidRPr="009821A6" w:rsidRDefault="009821A6" w:rsidP="009821A6"/>
    <w:p w14:paraId="74CA53D4" w14:textId="154A64D2" w:rsidR="00943FAF" w:rsidRDefault="000A2EE0" w:rsidP="00F04896">
      <w:pPr>
        <w:pStyle w:val="Titre3"/>
      </w:pPr>
      <w:bookmarkStart w:id="89" w:name="_Toc507487994"/>
      <w:r>
        <w:t>Linked Data Manager</w:t>
      </w:r>
      <w:r w:rsidR="00856231">
        <w:t xml:space="preserve">, </w:t>
      </w:r>
      <w:r>
        <w:t>M</w:t>
      </w:r>
      <w:r w:rsidR="00856231">
        <w:t>aps</w:t>
      </w:r>
      <w:r>
        <w:t xml:space="preserve"> Files </w:t>
      </w:r>
      <w:r w:rsidR="00856231">
        <w:t>page</w:t>
      </w:r>
      <w:bookmarkEnd w:id="89"/>
    </w:p>
    <w:p w14:paraId="1612AD06" w14:textId="77777777" w:rsidR="004A6F91" w:rsidRPr="004A6F91" w:rsidRDefault="004A6F91" w:rsidP="004A6F91"/>
    <w:p w14:paraId="10FEE0D5" w14:textId="76AD7CBE" w:rsidR="00943FAF" w:rsidRDefault="00F72197">
      <w:r>
        <w:rPr>
          <w:noProof/>
          <w:lang w:eastAsia="en-CA"/>
        </w:rPr>
        <w:drawing>
          <wp:anchor distT="0" distB="0" distL="114300" distR="114300" simplePos="0" relativeHeight="251644928" behindDoc="0" locked="0" layoutInCell="1" allowOverlap="1" wp14:anchorId="55C54523" wp14:editId="76B05D37">
            <wp:simplePos x="0" y="0"/>
            <wp:positionH relativeFrom="column">
              <wp:posOffset>3850848</wp:posOffset>
            </wp:positionH>
            <wp:positionV relativeFrom="paragraph">
              <wp:posOffset>118736</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
        <w:t xml:space="preserve">In BioSIM, input maps (DEMs) are used in two different tasks: to generate location lists and to perform spatial interpolations. </w:t>
      </w:r>
    </w:p>
    <w:p w14:paraId="3E5D5D55" w14:textId="212E856C" w:rsidR="00943FAF" w:rsidRDefault="00943FAF">
      <w:pPr>
        <w:jc w:val="both"/>
      </w:pPr>
    </w:p>
    <w:p w14:paraId="1ED263C4" w14:textId="6A027984" w:rsidR="00943FAF" w:rsidRPr="001D6AEE" w:rsidRDefault="00856231">
      <w:pPr>
        <w:jc w:val="both"/>
      </w:pPr>
      <w:r>
        <w:t xml:space="preserve">All input maps (DEMs) (files with extensions defined in the options dialog) </w:t>
      </w:r>
      <w:r>
        <w:rPr>
          <w:spacing w:val="-2"/>
        </w:rPr>
        <w:t>located in one of the input map directories</w:t>
      </w:r>
      <w:r>
        <w:t xml:space="preserve"> </w:t>
      </w:r>
      <w:r>
        <w:rPr>
          <w:spacing w:val="-2"/>
        </w:rPr>
        <w:t xml:space="preserve">(global or in the project’s \MapInput\ subdirectory) </w:t>
      </w:r>
      <w:r>
        <w:t xml:space="preserve">are listed in the list field of the </w:t>
      </w:r>
      <w:r>
        <w:rPr>
          <w:i/>
        </w:rPr>
        <w:t>Input Maps (DEMs)</w:t>
      </w:r>
      <w:r>
        <w:t xml:space="preserve"> page of the </w:t>
      </w:r>
      <w:r w:rsidR="000A2EE0">
        <w:t>Linked Data Manager</w:t>
      </w:r>
      <w:r>
        <w:t xml:space="preserve"> dialog. The project's \MapInput\ subdirectory is always searched first. </w:t>
      </w:r>
    </w:p>
    <w:p w14:paraId="084A2089" w14:textId="7BF20BD2" w:rsidR="00943FAF" w:rsidRDefault="00943FAF">
      <w:pPr>
        <w:jc w:val="both"/>
      </w:pPr>
    </w:p>
    <w:p w14:paraId="1ECEE271" w14:textId="03C08437" w:rsidR="00943FAF" w:rsidRPr="001D6AEE" w:rsidRDefault="00856231">
      <w:pPr>
        <w:jc w:val="both"/>
      </w:pPr>
      <w:r>
        <w:t xml:space="preserve">Buttons specific to the </w:t>
      </w:r>
      <w:r>
        <w:rPr>
          <w:i/>
        </w:rPr>
        <w:t>Input Maps (DEMs)</w:t>
      </w:r>
      <w:r>
        <w:t xml:space="preserve"> </w:t>
      </w:r>
      <w:r>
        <w:rPr>
          <w:spacing w:val="-2"/>
        </w:rPr>
        <w:t>page are as follows:</w:t>
      </w:r>
    </w:p>
    <w:p w14:paraId="01D1C526" w14:textId="1D63B40E" w:rsidR="00943FAF" w:rsidRDefault="00943FAF">
      <w:pPr>
        <w:jc w:val="both"/>
      </w:pPr>
    </w:p>
    <w:p w14:paraId="6784E9D7" w14:textId="0DE7B7EC" w:rsidR="00943FAF" w:rsidRPr="001D6AEE" w:rsidRDefault="00856231">
      <w:pPr>
        <w:jc w:val="both"/>
      </w:pPr>
      <w:r>
        <w:rPr>
          <w:noProof/>
          <w:lang w:eastAsia="en-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53033" cy="142875"/>
                    </a:xfrm>
                    <a:prstGeom prst="rect">
                      <a:avLst/>
                    </a:prstGeom>
                    <a:noFill/>
                    <a:ln>
                      <a:noFill/>
                      <a:prstDash/>
                    </a:ln>
                  </pic:spPr>
                </pic:pic>
              </a:graphicData>
            </a:graphic>
          </wp:inline>
        </w:drawing>
      </w:r>
      <w:r>
        <w:t> Send to ShowMap: Opens the ShowMap application and displays the map selected (highlighted) in the list field.</w:t>
      </w:r>
    </w:p>
    <w:p w14:paraId="710BCF4C" w14:textId="64D65B6C" w:rsidR="00943FAF" w:rsidRDefault="00943FAF">
      <w:pPr>
        <w:jc w:val="both"/>
      </w:pPr>
    </w:p>
    <w:p w14:paraId="6D1C808E" w14:textId="77777777" w:rsidR="00943FAF" w:rsidRPr="001D6AEE" w:rsidRDefault="00856231">
      <w:pPr>
        <w:jc w:val="both"/>
      </w:pPr>
      <w:r>
        <w:rPr>
          <w:noProof/>
          <w:lang w:eastAsia="en-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selected map’s detailed information in a text editor (can be specified by the user, e.g. Notepad).</w:t>
      </w:r>
    </w:p>
    <w:p w14:paraId="797CC1CA" w14:textId="77777777" w:rsidR="00943FAF" w:rsidRDefault="00943FAF">
      <w:pPr>
        <w:jc w:val="both"/>
      </w:pPr>
    </w:p>
    <w:p w14:paraId="42236C7A" w14:textId="4502AE3F" w:rsidR="00943FAF" w:rsidRPr="001D6AEE" w:rsidRDefault="00856231">
      <w:pPr>
        <w:jc w:val="both"/>
      </w:pPr>
      <w:r>
        <w:rPr>
          <w:noProof/>
          <w:lang w:eastAsia="en-CA"/>
        </w:rPr>
        <w:lastRenderedPageBreak/>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t>
      </w:r>
      <w:r w:rsidR="00976889">
        <w:rPr>
          <w:spacing w:val="-2"/>
        </w:rPr>
        <w:t>is</w:t>
      </w:r>
      <w:r>
        <w:rPr>
          <w:spacing w:val="-2"/>
        </w:rPr>
        <w:t xml:space="preserve"> automatically added.</w:t>
      </w:r>
    </w:p>
    <w:p w14:paraId="6405552B" w14:textId="77777777" w:rsidR="00943FAF" w:rsidRDefault="00943FAF">
      <w:pPr>
        <w:jc w:val="both"/>
        <w:rPr>
          <w:spacing w:val="-2"/>
        </w:rPr>
      </w:pPr>
    </w:p>
    <w:p w14:paraId="3BA12C16" w14:textId="77777777" w:rsidR="00943FAF" w:rsidRPr="001D6AEE" w:rsidRDefault="00856231">
      <w:pPr>
        <w:jc w:val="both"/>
      </w:pPr>
      <w:r>
        <w:rPr>
          <w:rStyle w:val="Lienhypertexte"/>
          <w:noProof/>
          <w:color w:val="auto"/>
          <w:spacing w:val="-2"/>
          <w:u w:val="none"/>
          <w:lang w:eastAsia="en-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179707" cy="163833"/>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pPr>
        <w:jc w:val="both"/>
      </w:pPr>
    </w:p>
    <w:p w14:paraId="77DD8211" w14:textId="32D4CC81" w:rsidR="00943FAF" w:rsidRDefault="00856231">
      <w:pPr>
        <w:jc w:val="both"/>
      </w:pPr>
      <w:r>
        <w:t>Before a DEM can be linked to BioSIM, the projection information must be specified. If BioSIM does not recognize the projection of a DEM, it cannot use it. BioSIM itself does not perform changes in DEM projections. For this, other software is needed (QGIS; GDAL Translate; Arc Map).</w:t>
      </w:r>
    </w:p>
    <w:p w14:paraId="07D3B8E5" w14:textId="77777777" w:rsidR="00943FAF" w:rsidRDefault="00943FAF"/>
    <w:p w14:paraId="6068E043" w14:textId="42F7EEF4" w:rsidR="00943FAF" w:rsidRPr="001D6AEE" w:rsidRDefault="00856231">
      <w:pPr>
        <w:jc w:val="both"/>
      </w:pPr>
      <w:r>
        <w:t>BioSIM accepts all GDAL Raster formats (</w:t>
      </w:r>
      <w:hyperlink r:id="rId108" w:history="1">
        <w:r>
          <w:rPr>
            <w:rStyle w:val="Lienhypertexte"/>
          </w:rPr>
          <w:t>http://www.gdal.org/formats_list.html</w:t>
        </w:r>
      </w:hyperlink>
      <w:r>
        <w:t>) as the DEM’s extension. BioSIM recommends the use GeoTIFF (.tif) formats. The Arc/Info export grid binary file format (.flt) is also supported. By default BioSIM generates output maps in the .</w:t>
      </w:r>
      <w:r w:rsidR="000A2EE0">
        <w:t>tif</w:t>
      </w:r>
      <w:r>
        <w:t xml:space="preserve"> format.</w:t>
      </w:r>
    </w:p>
    <w:p w14:paraId="32705796" w14:textId="77777777" w:rsidR="00943FAF" w:rsidRDefault="00943FAF">
      <w:pPr>
        <w:jc w:val="both"/>
      </w:pPr>
    </w:p>
    <w:p w14:paraId="6C5950FB" w14:textId="599D86E8" w:rsidR="007966B2" w:rsidRDefault="000A2EE0" w:rsidP="00F04896">
      <w:pPr>
        <w:pStyle w:val="Titre3"/>
      </w:pPr>
      <w:bookmarkStart w:id="90" w:name="_Projection_dialog"/>
      <w:bookmarkStart w:id="91" w:name="_Toc507487995"/>
      <w:bookmarkEnd w:id="90"/>
      <w:r>
        <w:t>Linked Data Manager,</w:t>
      </w:r>
      <w:r w:rsidR="007966B2" w:rsidRPr="007966B2">
        <w:t xml:space="preserve"> Models page</w:t>
      </w:r>
      <w:bookmarkEnd w:id="91"/>
    </w:p>
    <w:p w14:paraId="0BC370F9" w14:textId="77777777" w:rsidR="007966B2" w:rsidRPr="007966B2" w:rsidRDefault="007966B2" w:rsidP="007966B2"/>
    <w:p w14:paraId="5941C27D" w14:textId="5B0C9606" w:rsidR="007966B2" w:rsidRPr="001D6AEE" w:rsidRDefault="00712C57" w:rsidP="007966B2">
      <w:pPr>
        <w:jc w:val="both"/>
      </w:pPr>
      <w:r>
        <w:rPr>
          <w:noProof/>
          <w:lang w:eastAsia="en-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 xml:space="preserve">The Models page lists the various models available for </w:t>
      </w:r>
      <w:r w:rsidR="00EA5DD4">
        <w:t>model execution</w:t>
      </w:r>
      <w:r w:rsidR="007966B2">
        <w:t xml:space="preserve">; they are automatically </w:t>
      </w:r>
      <w:r w:rsidR="00B572CA">
        <w:t xml:space="preserve">stored </w:t>
      </w:r>
      <w:r w:rsidR="007966B2">
        <w:t>in the software’s \Models\ subdirectory when BioSIM is installed.</w:t>
      </w:r>
    </w:p>
    <w:p w14:paraId="4ACF2055" w14:textId="79D74CEB" w:rsidR="007966B2" w:rsidRDefault="007966B2" w:rsidP="007966B2">
      <w:pPr>
        <w:jc w:val="both"/>
      </w:pPr>
    </w:p>
    <w:p w14:paraId="07183E70" w14:textId="6563284C" w:rsidR="007966B2" w:rsidRDefault="007966B2" w:rsidP="007966B2">
      <w:pPr>
        <w:jc w:val="both"/>
      </w:pPr>
      <w:r>
        <w:t>If a new model (an executable file with a .exe or .dll extension) is provided by the developers, it is accompanied by a BioSIM interface file (with a .mdl extension). Copying these two files into the ...\BioSIM\Models\ subdirectory adds the new model to the model base. Often the model also comes with documentation in the form of a .pdf file. This file should also be copied into the …\BioSIM\models\ subdirectory.</w:t>
      </w:r>
    </w:p>
    <w:p w14:paraId="48201532" w14:textId="6091674C" w:rsidR="007966B2" w:rsidRDefault="007966B2" w:rsidP="007966B2">
      <w:pPr>
        <w:jc w:val="both"/>
      </w:pPr>
    </w:p>
    <w:p w14:paraId="11D9F616" w14:textId="77777777" w:rsidR="007966B2" w:rsidRPr="001D6AEE" w:rsidRDefault="007966B2" w:rsidP="007966B2">
      <w:pPr>
        <w:jc w:val="both"/>
      </w:pPr>
      <w:r>
        <w:rPr>
          <w:noProof/>
          <w:lang w:eastAsia="en-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.dll) to BioSIM.</w:t>
      </w:r>
    </w:p>
    <w:p w14:paraId="71C25213" w14:textId="77777777" w:rsidR="007966B2" w:rsidRDefault="007966B2" w:rsidP="007966B2">
      <w:pPr>
        <w:jc w:val="both"/>
      </w:pPr>
    </w:p>
    <w:p w14:paraId="46D3A9EC" w14:textId="77777777" w:rsidR="007966B2" w:rsidRPr="001D6AEE" w:rsidRDefault="007966B2" w:rsidP="007966B2">
      <w:pPr>
        <w:jc w:val="both"/>
      </w:pPr>
      <w:r>
        <w:rPr>
          <w:noProof/>
          <w:lang w:eastAsia="en-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7966B2">
      <w:pPr>
        <w:jc w:val="both"/>
      </w:pPr>
    </w:p>
    <w:p w14:paraId="1C9CEFDE" w14:textId="77777777" w:rsidR="007966B2" w:rsidRPr="001D6AEE" w:rsidRDefault="007966B2" w:rsidP="007966B2">
      <w:pPr>
        <w:jc w:val="both"/>
      </w:pPr>
      <w:r>
        <w:rPr>
          <w:noProof/>
          <w:lang w:eastAsia="en-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7966B2">
      <w:pPr>
        <w:jc w:val="both"/>
      </w:pPr>
    </w:p>
    <w:p w14:paraId="746183B9" w14:textId="77777777" w:rsidR="007966B2" w:rsidRPr="001D6AEE" w:rsidRDefault="007966B2" w:rsidP="007966B2">
      <w:pPr>
        <w:jc w:val="both"/>
      </w:pPr>
      <w:r>
        <w:rPr>
          <w:noProof/>
          <w:lang w:eastAsia="en-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7966B2"/>
    <w:p w14:paraId="1D37B9D4" w14:textId="77777777" w:rsidR="007966B2" w:rsidRDefault="007966B2" w:rsidP="007966B2">
      <w:pPr>
        <w:jc w:val="both"/>
      </w:pPr>
      <w:r>
        <w:t>Additional models may be developed and added by the user. For instructions on how to proceed, please refer to the “Models and Model Editor” document.</w:t>
      </w:r>
    </w:p>
    <w:p w14:paraId="32045244" w14:textId="0B05EF46" w:rsidR="00B11985" w:rsidRDefault="00B11985">
      <w:pPr>
        <w:suppressAutoHyphens w:val="0"/>
      </w:pPr>
      <w:r>
        <w:br w:type="page"/>
      </w:r>
    </w:p>
    <w:p w14:paraId="05B52B01" w14:textId="25913A09" w:rsidR="007966B2" w:rsidRDefault="000A2EE0" w:rsidP="00F04896">
      <w:pPr>
        <w:pStyle w:val="Titre3"/>
      </w:pPr>
      <w:bookmarkStart w:id="92" w:name="_Toc507487996"/>
      <w:r>
        <w:lastRenderedPageBreak/>
        <w:t>Linked Data Manager,</w:t>
      </w:r>
      <w:r w:rsidR="007966B2">
        <w:t xml:space="preserve"> Weather Updater</w:t>
      </w:r>
      <w:r w:rsidR="007966B2" w:rsidRPr="007966B2">
        <w:t xml:space="preserve"> page</w:t>
      </w:r>
      <w:bookmarkEnd w:id="92"/>
    </w:p>
    <w:p w14:paraId="63D8C997" w14:textId="4C01EE36" w:rsidR="007966B2" w:rsidRPr="007966B2" w:rsidRDefault="007966B2" w:rsidP="007966B2"/>
    <w:p w14:paraId="242D67E3" w14:textId="37C19346" w:rsidR="00D3109F" w:rsidRDefault="00712C57" w:rsidP="00D3109F">
      <w:pPr>
        <w:jc w:val="both"/>
        <w:rPr>
          <w:color w:val="FF0000"/>
        </w:rPr>
      </w:pPr>
      <w:r w:rsidRPr="0062626D">
        <w:rPr>
          <w:noProof/>
          <w:lang w:eastAsia="en-CA"/>
        </w:rPr>
        <w:drawing>
          <wp:anchor distT="0" distB="0" distL="114300" distR="114300" simplePos="0" relativeHeight="251688960" behindDoc="0" locked="0" layoutInCell="1" allowOverlap="1" wp14:anchorId="276C5F93" wp14:editId="07EAA5E2">
            <wp:simplePos x="0" y="0"/>
            <wp:positionH relativeFrom="column">
              <wp:posOffset>3543651</wp:posOffset>
            </wp:positionH>
            <wp:positionV relativeFrom="paragraph">
              <wp:posOffset>78731</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Weather Updater</w:t>
      </w:r>
      <w:r w:rsidR="00B572CA">
        <w:t xml:space="preserve"> tasks</w:t>
      </w:r>
      <w:r w:rsidR="0062626D" w:rsidRPr="0062626D">
        <w:t xml:space="preserve"> </w:t>
      </w:r>
      <w:r w:rsidR="0062626D">
        <w:t xml:space="preserve">available </w:t>
      </w:r>
      <w:r w:rsidR="0062626D" w:rsidRPr="0062626D">
        <w:t>by default</w:t>
      </w:r>
      <w:r w:rsidR="0062626D">
        <w:t xml:space="preserve"> in BioSIM, but a new weather updater</w:t>
      </w:r>
      <w:r w:rsidR="00B572CA">
        <w:t xml:space="preserve"> task can be added</w:t>
      </w:r>
      <w:r w:rsidR="0062626D">
        <w:t>.</w:t>
      </w:r>
    </w:p>
    <w:p w14:paraId="5E7C8132" w14:textId="303B7205" w:rsidR="00D3109F" w:rsidRDefault="00D3109F" w:rsidP="00D3109F">
      <w:pPr>
        <w:jc w:val="both"/>
        <w:rPr>
          <w:color w:val="FF0000"/>
        </w:rPr>
      </w:pPr>
    </w:p>
    <w:p w14:paraId="0D9DAB7D" w14:textId="2543DDBF" w:rsidR="000F0DE7" w:rsidRPr="001D6AEE" w:rsidRDefault="000F0DE7" w:rsidP="000F0DE7">
      <w:r>
        <w:t xml:space="preserve">All </w:t>
      </w:r>
      <w:r>
        <w:rPr>
          <w:color w:val="000000" w:themeColor="text1"/>
        </w:rPr>
        <w:t>weather updater</w:t>
      </w:r>
      <w:r w:rsidR="00B572CA">
        <w:rPr>
          <w:color w:val="000000" w:themeColor="text1"/>
        </w:rPr>
        <w:t xml:space="preserve"> tasks</w:t>
      </w:r>
      <w:r w:rsidRPr="000F0DE7">
        <w:rPr>
          <w:color w:val="000000" w:themeColor="text1"/>
        </w:rPr>
        <w:t xml:space="preserve"> </w:t>
      </w:r>
      <w:r>
        <w:t xml:space="preserve">(.Update) located in the </w:t>
      </w:r>
      <w:r w:rsidR="000A2EE0">
        <w:t xml:space="preserve">update </w:t>
      </w:r>
      <w:r>
        <w:t>directories (in the project’s \Update\ subdirectory) are</w:t>
      </w:r>
      <w:r>
        <w:rPr>
          <w:spacing w:val="-2"/>
        </w:rPr>
        <w:t xml:space="preserve"> listed in the </w:t>
      </w:r>
      <w:r w:rsidR="000A2EE0">
        <w:rPr>
          <w:spacing w:val="-2"/>
        </w:rPr>
        <w:t>Linked Data Manager</w:t>
      </w:r>
      <w:r>
        <w:rPr>
          <w:spacing w:val="-2"/>
        </w:rPr>
        <w:t xml:space="preserve">’s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7966B2">
      <w:pPr>
        <w:jc w:val="both"/>
        <w:rPr>
          <w:color w:val="FF0000"/>
        </w:rPr>
      </w:pPr>
    </w:p>
    <w:p w14:paraId="1111BA8F" w14:textId="3EE160BA" w:rsidR="007966B2" w:rsidRPr="00936C04" w:rsidRDefault="007966B2" w:rsidP="00936C04">
      <w:r w:rsidRPr="007966B2">
        <w:rPr>
          <w:noProof/>
          <w:color w:val="FF0000"/>
          <w:lang w:eastAsia="en-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936C04"/>
    <w:p w14:paraId="4AABEE03" w14:textId="561E9371" w:rsidR="007966B2" w:rsidRPr="00936C04" w:rsidRDefault="007966B2" w:rsidP="00936C04">
      <w:r w:rsidRPr="00936C04">
        <w:rPr>
          <w:noProof/>
          <w:lang w:eastAsia="en-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936C04"/>
    <w:p w14:paraId="08B38523" w14:textId="1796D893" w:rsidR="007966B2" w:rsidRPr="00936C04" w:rsidRDefault="007966B2" w:rsidP="00936C04">
      <w:r w:rsidRPr="00936C04">
        <w:rPr>
          <w:noProof/>
          <w:lang w:eastAsia="en-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936C04"/>
    <w:p w14:paraId="363EA2BB" w14:textId="69FEEF94" w:rsidR="007966B2" w:rsidRPr="00936C04" w:rsidRDefault="007966B2" w:rsidP="00936C04">
      <w:r w:rsidRPr="00936C04">
        <w:rPr>
          <w:noProof/>
          <w:lang w:eastAsia="en-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7966B2">
      <w:pPr>
        <w:rPr>
          <w:color w:val="FF0000"/>
        </w:rPr>
      </w:pPr>
    </w:p>
    <w:p w14:paraId="05D7F73B" w14:textId="77777777" w:rsidR="00F72197" w:rsidRDefault="00F72197" w:rsidP="007966B2">
      <w:pPr>
        <w:rPr>
          <w:color w:val="FF0000"/>
        </w:rPr>
      </w:pPr>
    </w:p>
    <w:p w14:paraId="37C1A504" w14:textId="467816E2" w:rsidR="00943FAF" w:rsidRDefault="000A2EE0" w:rsidP="00F04896">
      <w:pPr>
        <w:pStyle w:val="Titre3"/>
      </w:pPr>
      <w:bookmarkStart w:id="93" w:name="_Toc507487997"/>
      <w:r>
        <w:t>Linked Data Manager,</w:t>
      </w:r>
      <w:r w:rsidR="007966B2">
        <w:t xml:space="preserve"> Scripts</w:t>
      </w:r>
      <w:r w:rsidR="00856231">
        <w:t xml:space="preserve"> page</w:t>
      </w:r>
      <w:bookmarkEnd w:id="93"/>
    </w:p>
    <w:p w14:paraId="7929AA07" w14:textId="52635BFC" w:rsidR="007966B2" w:rsidRPr="007966B2" w:rsidRDefault="007966B2" w:rsidP="007966B2"/>
    <w:p w14:paraId="1AE45ED3" w14:textId="47ADAA75" w:rsidR="00943FAF" w:rsidRDefault="00943FAF">
      <w:pPr>
        <w:jc w:val="both"/>
      </w:pPr>
    </w:p>
    <w:p w14:paraId="080BEA44" w14:textId="29CCEFCC" w:rsidR="00943FAF" w:rsidRPr="007031F3" w:rsidRDefault="00B11985" w:rsidP="007031F3">
      <w:r w:rsidRPr="007031F3">
        <w:rPr>
          <w:noProof/>
          <w:lang w:eastAsia="en-CA"/>
        </w:rPr>
        <w:drawing>
          <wp:anchor distT="0" distB="0" distL="114300" distR="114300" simplePos="0" relativeHeight="251645952" behindDoc="0" locked="0" layoutInCell="1" allowOverlap="1" wp14:anchorId="270B22CD" wp14:editId="25114DD0">
            <wp:simplePos x="0" y="0"/>
            <wp:positionH relativeFrom="column">
              <wp:posOffset>3584613</wp:posOffset>
            </wp:positionH>
            <wp:positionV relativeFrom="paragraph">
              <wp:posOffset>11174</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sidRPr="007031F3">
        <w:t xml:space="preserve">The </w:t>
      </w:r>
      <w:r w:rsidR="00D3109F" w:rsidRPr="007031F3">
        <w:t>Script</w:t>
      </w:r>
      <w:r w:rsidR="0062626D" w:rsidRPr="007031F3">
        <w:t xml:space="preserve"> page </w:t>
      </w:r>
      <w:r w:rsidR="00B572CA">
        <w:t xml:space="preserve">helps </w:t>
      </w:r>
      <w:r w:rsidR="0062626D" w:rsidRPr="007031F3">
        <w:t>manage script file</w:t>
      </w:r>
      <w:r w:rsidR="00B572CA">
        <w:t>s</w:t>
      </w:r>
      <w:r w:rsidR="0062626D" w:rsidRPr="007031F3">
        <w:t xml:space="preserve"> (e.g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00AE74BD" w:rsidR="00504ED0" w:rsidRPr="001D6AEE" w:rsidRDefault="00504ED0" w:rsidP="00504ED0">
      <w:r>
        <w:t xml:space="preserve">All </w:t>
      </w:r>
      <w:r w:rsidR="00712C57">
        <w:rPr>
          <w:color w:val="000000" w:themeColor="text1"/>
        </w:rPr>
        <w:t>Script</w:t>
      </w:r>
      <w:r w:rsidR="00B572CA">
        <w:rPr>
          <w:color w:val="000000" w:themeColor="text1"/>
        </w:rPr>
        <w:t>s</w:t>
      </w:r>
      <w:r w:rsidR="00712C57" w:rsidRPr="000F0DE7">
        <w:rPr>
          <w:color w:val="000000" w:themeColor="text1"/>
        </w:rPr>
        <w:t xml:space="preserve"> </w:t>
      </w:r>
      <w:r w:rsidR="00712C57">
        <w:t>located</w:t>
      </w:r>
      <w:r>
        <w:t xml:space="preserve"> in the </w:t>
      </w:r>
      <w:r w:rsidR="000A2EE0">
        <w:t xml:space="preserve">script </w:t>
      </w:r>
      <w:r>
        <w:t>directories (in the project’s \</w:t>
      </w:r>
      <w:r w:rsidR="00C830A3">
        <w:t>script</w:t>
      </w:r>
      <w:r>
        <w:t>\ subdirectory) are</w:t>
      </w:r>
      <w:r>
        <w:rPr>
          <w:spacing w:val="-2"/>
        </w:rPr>
        <w:t xml:space="preserve"> listed in the </w:t>
      </w:r>
      <w:r w:rsidR="000A2EE0">
        <w:rPr>
          <w:spacing w:val="-2"/>
        </w:rPr>
        <w:t>Linked Data Manager</w:t>
      </w:r>
      <w:r>
        <w:rPr>
          <w:spacing w:val="-2"/>
        </w:rPr>
        <w:t xml:space="preserve">’s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0437D2" w:rsidP="007031F3">
      <w:r>
        <w:pict w14:anchorId="475EE0C6">
          <v:shape id="Picture 75" o:spid="_x0000_i1043" type="#_x0000_t75" alt="New_" style="width:13.7pt;height:13.7pt;visibility:visible;mso-wrap-style:square">
            <v:imagedata r:id="rId114"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0437D2" w:rsidP="007031F3">
      <w:r>
        <w:pict w14:anchorId="701B93C2">
          <v:shape id="Picture 76" o:spid="_x0000_i1044" type="#_x0000_t75" alt="Delete_icon" style="width:13.7pt;height:13.7pt;visibility:visible;mso-wrap-style:square">
            <v:imagedata r:id="rId115"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eastAsia="en-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eastAsia="en-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102F9422" w:rsidR="004A0802" w:rsidRPr="008F35F1" w:rsidRDefault="00B11985" w:rsidP="00F34241">
      <w:pPr>
        <w:pStyle w:val="Titre1"/>
      </w:pPr>
      <w:bookmarkStart w:id="94" w:name="_Toc322607280"/>
      <w:bookmarkStart w:id="95" w:name="_Toc322607807"/>
      <w:bookmarkStart w:id="96" w:name="_Toc322610806"/>
      <w:bookmarkStart w:id="97" w:name="_Toc322611314"/>
      <w:bookmarkStart w:id="98" w:name="_Toc322611893"/>
      <w:bookmarkStart w:id="99" w:name="_Toc322607281"/>
      <w:bookmarkStart w:id="100" w:name="_Toc322607808"/>
      <w:bookmarkStart w:id="101" w:name="_Toc322610807"/>
      <w:bookmarkStart w:id="102" w:name="_Toc322611315"/>
      <w:bookmarkStart w:id="103" w:name="_Toc322611894"/>
      <w:bookmarkStart w:id="104" w:name="_Toc322607282"/>
      <w:bookmarkStart w:id="105" w:name="_Toc322607809"/>
      <w:bookmarkStart w:id="106" w:name="_Toc322610808"/>
      <w:bookmarkStart w:id="107" w:name="_Toc322611316"/>
      <w:bookmarkStart w:id="108" w:name="_Toc322611895"/>
      <w:bookmarkStart w:id="109" w:name="_Toc322607283"/>
      <w:bookmarkStart w:id="110" w:name="_Toc322607810"/>
      <w:bookmarkStart w:id="111" w:name="_Toc322610809"/>
      <w:bookmarkStart w:id="112" w:name="_Toc322611317"/>
      <w:bookmarkStart w:id="113" w:name="_Toc322611896"/>
      <w:bookmarkStart w:id="114" w:name="_Toc322607284"/>
      <w:bookmarkStart w:id="115" w:name="_Toc322607811"/>
      <w:bookmarkStart w:id="116" w:name="_Toc322610810"/>
      <w:bookmarkStart w:id="117" w:name="_Toc322611318"/>
      <w:bookmarkStart w:id="118" w:name="_Toc322611897"/>
      <w:bookmarkStart w:id="119" w:name="_Toc507487998"/>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Pr>
          <w:noProof/>
          <w:lang w:eastAsia="en-CA"/>
        </w:rPr>
        <w:lastRenderedPageBreak/>
        <w:drawing>
          <wp:anchor distT="0" distB="0" distL="114300" distR="114300" simplePos="0" relativeHeight="251693056" behindDoc="0" locked="0" layoutInCell="1" allowOverlap="1" wp14:anchorId="4FCA2B42" wp14:editId="4DCF45B5">
            <wp:simplePos x="0" y="0"/>
            <wp:positionH relativeFrom="column">
              <wp:posOffset>4615086</wp:posOffset>
            </wp:positionH>
            <wp:positionV relativeFrom="paragraph">
              <wp:posOffset>294242</wp:posOffset>
            </wp:positionV>
            <wp:extent cx="1627880" cy="1520825"/>
            <wp:effectExtent l="0" t="0" r="0" b="3175"/>
            <wp:wrapSquare wrapText="bothSides"/>
            <wp:docPr id="304" name="Picture 269">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a:extLst>
                        <a:ext uri="{FF2B5EF4-FFF2-40B4-BE49-F238E27FC236}">
                          <a16:creationId xmlns:a16="http://schemas.microsoft.com/office/drawing/2014/main" id="{00000000-0000-0000-0000-000000000000}"/>
                        </a:ext>
                      </a:extLst>
                    </pic:cNvPr>
                    <pic:cNvPicPr>
                      <a:picLocks noChangeAspect="1"/>
                    </pic:cNvPicPr>
                  </pic:nvPicPr>
                  <pic:blipFill>
                    <a:blip r:embed="rId116"/>
                    <a:stretch>
                      <a:fillRect/>
                    </a:stretch>
                  </pic:blipFill>
                  <pic:spPr>
                    <a:xfrm>
                      <a:off x="0" y="0"/>
                      <a:ext cx="1627880" cy="1520825"/>
                    </a:xfrm>
                    <a:prstGeom prst="rect">
                      <a:avLst/>
                    </a:prstGeom>
                    <a:noFill/>
                    <a:ln>
                      <a:noFill/>
                      <a:prstDash/>
                    </a:ln>
                  </pic:spPr>
                </pic:pic>
              </a:graphicData>
            </a:graphic>
          </wp:anchor>
        </w:drawing>
      </w:r>
      <w:r w:rsidR="00F34241">
        <w:t>Group</w:t>
      </w:r>
      <w:r w:rsidR="00B572CA">
        <w:t>s</w:t>
      </w:r>
      <w:r w:rsidR="00F34241">
        <w:t xml:space="preserve"> of C</w:t>
      </w:r>
      <w:r w:rsidR="00F34241" w:rsidRPr="008F35F1">
        <w:t>omponent</w:t>
      </w:r>
      <w:r w:rsidR="00856231">
        <w:t>s</w:t>
      </w:r>
      <w:bookmarkEnd w:id="119"/>
    </w:p>
    <w:p w14:paraId="4E9D613A" w14:textId="786C927D" w:rsidR="00131745" w:rsidRDefault="00131745" w:rsidP="00131745">
      <w:pPr>
        <w:jc w:val="both"/>
      </w:pPr>
      <w:r w:rsidRPr="001D6AEE">
        <w:t xml:space="preserve">In the Project window, select the “Project” folder icon and then click the Add Group button </w:t>
      </w:r>
      <w:r>
        <w:rPr>
          <w:noProof/>
          <w:lang w:eastAsia="en-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F34241">
      <w:pPr>
        <w:pStyle w:val="Titre1"/>
      </w:pPr>
      <w:r>
        <w:t xml:space="preserve"> </w:t>
      </w:r>
      <w:bookmarkStart w:id="120" w:name="_Toc507487999"/>
      <w:r>
        <w:t>Defining a Weather Generation</w:t>
      </w:r>
      <w:bookmarkEnd w:id="120"/>
      <w:r>
        <w:t xml:space="preserve"> </w:t>
      </w:r>
    </w:p>
    <w:p w14:paraId="2F2638C6" w14:textId="3C7CA179" w:rsidR="00F34241" w:rsidRDefault="00F34241" w:rsidP="00F34241">
      <w:pPr>
        <w:jc w:val="both"/>
      </w:pPr>
      <w:r>
        <w:t>Once suitable weather databases have been obtained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434158">
      <w:pPr>
        <w:pStyle w:val="Titre2"/>
      </w:pPr>
      <w:bookmarkStart w:id="121" w:name="_Toc507488000"/>
      <w:r>
        <w:t xml:space="preserve">Weather </w:t>
      </w:r>
      <w:r w:rsidR="004E33FD">
        <w:t>Generation Editor</w:t>
      </w:r>
      <w:bookmarkEnd w:id="121"/>
    </w:p>
    <w:p w14:paraId="6D4922C7" w14:textId="77777777" w:rsidR="00317175" w:rsidRPr="00317175" w:rsidRDefault="00317175" w:rsidP="00317175"/>
    <w:p w14:paraId="63B9AA6B" w14:textId="25756182" w:rsidR="00303B6E" w:rsidRDefault="00303B6E" w:rsidP="00303B6E">
      <w:pPr>
        <w:jc w:val="both"/>
      </w:pPr>
      <w:r>
        <w:rPr>
          <w:noProof/>
          <w:lang w:eastAsia="en-CA"/>
        </w:rPr>
        <w:drawing>
          <wp:anchor distT="0" distB="0" distL="114300" distR="114300" simplePos="0" relativeHeight="251695104" behindDoc="0" locked="0" layoutInCell="1" allowOverlap="1" wp14:anchorId="64CBC9DF" wp14:editId="74A3FCC8">
            <wp:simplePos x="0" y="0"/>
            <wp:positionH relativeFrom="column">
              <wp:posOffset>3629405</wp:posOffset>
            </wp:positionH>
            <wp:positionV relativeFrom="paragraph">
              <wp:posOffset>40489</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w:t>
      </w:r>
      <w:r w:rsidR="00B572CA">
        <w:t xml:space="preserve"> the</w:t>
      </w:r>
      <w:r w:rsidR="00F34241">
        <w:t xml:space="preserve"> “Project” folder icon </w:t>
      </w:r>
      <w:r w:rsidRPr="00303B6E">
        <w:t xml:space="preserve"> and click the Add Weather Generation button </w:t>
      </w:r>
      <w:r w:rsidRPr="00303B6E">
        <w:rPr>
          <w:noProof/>
          <w:lang w:eastAsia="en-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be defined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be used as a reminder of the object of a </w:t>
      </w:r>
      <w:r w:rsidRPr="001D6AEE">
        <w:t>weather generation</w:t>
      </w:r>
      <w:r>
        <w:t xml:space="preserve"> or to provide additional details on the </w:t>
      </w:r>
      <w:r w:rsidRPr="001D6AEE">
        <w:t>weather generation</w:t>
      </w:r>
      <w:r>
        <w:t>.</w:t>
      </w:r>
    </w:p>
    <w:p w14:paraId="6DE16CD4" w14:textId="79FB65C9" w:rsidR="00CD6F65" w:rsidRDefault="00CD6F65" w:rsidP="00CD6F65">
      <w:pPr>
        <w:jc w:val="both"/>
      </w:pPr>
    </w:p>
    <w:p w14:paraId="7C18F2C1" w14:textId="41FC4047" w:rsidR="00CD6F65" w:rsidRPr="001D6AEE" w:rsidRDefault="00CD6F65" w:rsidP="00CD6F65">
      <w:pPr>
        <w:jc w:val="both"/>
      </w:pPr>
      <w:r>
        <w:rPr>
          <w:b/>
          <w:bCs/>
        </w:rPr>
        <w:t xml:space="preserve">Location file </w:t>
      </w:r>
      <w:r>
        <w:rPr>
          <w:bCs/>
        </w:rPr>
        <w:t>field (drop-down list):</w:t>
      </w:r>
      <w:r>
        <w:rPr>
          <w:b/>
          <w:bCs/>
        </w:rPr>
        <w:t xml:space="preserve"> </w:t>
      </w:r>
      <w:r>
        <w:t xml:space="preserve">Each </w:t>
      </w:r>
      <w:r w:rsidR="007F24B7">
        <w:t xml:space="preserve">weather generation </w:t>
      </w:r>
      <w:r>
        <w:t xml:space="preserve">in BioSIM is run for a series of locations (also called simulation points). This field is used to specify the list of locations for which the </w:t>
      </w:r>
      <w:r w:rsidR="007F24B7">
        <w:t xml:space="preserve">weather generation </w:t>
      </w:r>
      <w:r>
        <w:t xml:space="preserve">is to be run. The drop-down list contains all existing location lists in the \Loc\ subdirectory of the current project. </w:t>
      </w:r>
    </w:p>
    <w:p w14:paraId="6425CC20" w14:textId="77777777" w:rsidR="00CD6F65" w:rsidRDefault="00CD6F65" w:rsidP="00CD6F65">
      <w:pPr>
        <w:jc w:val="both"/>
      </w:pPr>
    </w:p>
    <w:p w14:paraId="1914C4C3" w14:textId="718FA523" w:rsidR="00CD6F65" w:rsidRDefault="00CD6F65" w:rsidP="00CD6F65">
      <w:pPr>
        <w:jc w:val="both"/>
      </w:pPr>
      <w:r>
        <w:t xml:space="preserve">A new list can be created (or an existing list can be edited) by clicking on the </w:t>
      </w:r>
      <w:r>
        <w:rPr>
          <w:noProof/>
          <w:lang w:eastAsia="en-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Locations File Editor and the Location List Editor. Once a new location list has been created it automatically becomes available in the </w:t>
      </w:r>
      <w:r>
        <w:rPr>
          <w:b/>
          <w:bCs/>
        </w:rPr>
        <w:t xml:space="preserve">Location file </w:t>
      </w:r>
      <w:r>
        <w:t xml:space="preserve">field’s drop-down list and can be selected in any subsequent </w:t>
      </w:r>
      <w:r w:rsidR="007F24B7">
        <w:t>weather generation</w:t>
      </w:r>
      <w:r>
        <w:t>.</w:t>
      </w:r>
    </w:p>
    <w:p w14:paraId="384046E1" w14:textId="0EA3B66D" w:rsidR="00CD6F65" w:rsidRDefault="00CD6F65" w:rsidP="00CD6F65">
      <w:pPr>
        <w:jc w:val="both"/>
      </w:pPr>
    </w:p>
    <w:p w14:paraId="2096AEB1" w14:textId="2751D8FB" w:rsidR="00CD6F65" w:rsidRPr="001D6AEE" w:rsidRDefault="00CD6F65" w:rsidP="00CD6F65">
      <w:pPr>
        <w:jc w:val="both"/>
      </w:pPr>
      <w:r>
        <w:rPr>
          <w:b/>
        </w:rPr>
        <w:t>Weather generator</w:t>
      </w:r>
      <w:r>
        <w:t xml:space="preserve"> </w:t>
      </w:r>
      <w:r w:rsidRPr="00CD6F65">
        <w:rPr>
          <w:b/>
        </w:rPr>
        <w:t>input</w:t>
      </w:r>
      <w:r w:rsidRPr="00CD6F65">
        <w:t xml:space="preserve"> </w:t>
      </w:r>
      <w:r w:rsidRPr="00CD6F65">
        <w:rPr>
          <w:b/>
        </w:rPr>
        <w:t>file</w:t>
      </w:r>
      <w:r>
        <w:t xml:space="preserve"> field </w:t>
      </w:r>
      <w:r>
        <w:rPr>
          <w:bCs/>
        </w:rPr>
        <w:t>(drop-down list)</w:t>
      </w:r>
      <w:r>
        <w:rPr>
          <w:b/>
          <w:bCs/>
        </w:rPr>
        <w:t xml:space="preserve">: </w:t>
      </w:r>
      <w:r>
        <w:t xml:space="preserve">This field is used to select a set of parameters for the weather generator (which assembles a location-specific weather time). Parameter values can be the default ones or a user-defined set, saved in the project's \Model Input\ subdirectory. </w:t>
      </w:r>
    </w:p>
    <w:p w14:paraId="4FB8716D" w14:textId="77777777" w:rsidR="00CD6F65" w:rsidRDefault="00CD6F65" w:rsidP="00CD6F65">
      <w:pPr>
        <w:jc w:val="both"/>
      </w:pPr>
    </w:p>
    <w:p w14:paraId="1FBA19A5" w14:textId="3A4033D8" w:rsidR="00CD6F65" w:rsidRPr="001D6AEE" w:rsidRDefault="00CD6F65" w:rsidP="00303B6E">
      <w:pPr>
        <w:jc w:val="both"/>
      </w:pPr>
      <w:r>
        <w:t xml:space="preserve">To specify a new set of parameter values, or to edit an existing set, the user must click on the </w:t>
      </w:r>
      <w:r>
        <w:rPr>
          <w:noProof/>
          <w:lang w:eastAsia="en-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Weather Generator Input </w:t>
      </w:r>
      <w:r w:rsidR="007F24B7">
        <w:t>Manager</w:t>
      </w:r>
      <w:r>
        <w:t xml:space="preserve"> and the Weather Generator (WG) Parameters. Once a new weather input file has been created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w:t>
      </w:r>
      <w:r w:rsidR="007F24B7">
        <w:t>weather generation</w:t>
      </w:r>
      <w:r>
        <w:t>.</w:t>
      </w:r>
    </w:p>
    <w:p w14:paraId="1D72AEF1" w14:textId="77777777" w:rsidR="00FA112F" w:rsidRDefault="00FA112F" w:rsidP="00303B6E">
      <w:pPr>
        <w:jc w:val="both"/>
      </w:pPr>
    </w:p>
    <w:p w14:paraId="78E621C0" w14:textId="5B33D5BC" w:rsidR="00FA112F" w:rsidRDefault="00FA112F" w:rsidP="00FA112F">
      <w:pPr>
        <w:jc w:val="both"/>
      </w:pPr>
      <w:r>
        <w:rPr>
          <w:b/>
        </w:rPr>
        <w:t>Replication</w:t>
      </w:r>
      <w:r>
        <w:t xml:space="preserve"> field: This field is used to enter the number of replications the user wants to conduct for a given </w:t>
      </w:r>
      <w:r w:rsidR="007F24B7">
        <w:t>weather generation</w:t>
      </w:r>
      <w:r>
        <w:t xml:space="preserve">. </w:t>
      </w:r>
    </w:p>
    <w:p w14:paraId="3BE88F52" w14:textId="390B1309" w:rsidR="00FA112F" w:rsidRDefault="00FA112F" w:rsidP="00FA112F">
      <w:pPr>
        <w:jc w:val="both"/>
      </w:pPr>
      <w:r>
        <w:t xml:space="preserve"> </w:t>
      </w:r>
    </w:p>
    <w:p w14:paraId="30501D9D" w14:textId="43B9ACBA" w:rsidR="00FA112F" w:rsidRDefault="00FA112F" w:rsidP="00FA112F">
      <w:pPr>
        <w:jc w:val="both"/>
      </w:pPr>
      <w:r>
        <w:t xml:space="preserve">Two things must be taken into account when assessing whether or not replication is required: the source of weather input, and the nature of the model. If a </w:t>
      </w:r>
      <w:r w:rsidR="007F24B7">
        <w:t xml:space="preserve">weather generation </w:t>
      </w:r>
      <w:r>
        <w:t>uses Normals disaggregation, it needs to be replicated. Otherwise, replication is unnecessary. When replication is required, an adequate number of replications must be estimated based on the balance between precision and processing time. These basic guidelines can be used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672912A8" w:rsidR="00FA112F" w:rsidRDefault="00FA112F" w:rsidP="00FA112F">
      <w:pPr>
        <w:jc w:val="both"/>
      </w:pPr>
      <w:r>
        <w:t xml:space="preserve">No number of replications provides constant output. The important thing to remember is to use a number of replications that provides what the user is ready to consider as “close enough” constancy (tolerance for differences between runs depends on the problem being studied and the user’s need for output constancy). </w:t>
      </w:r>
      <w:r w:rsidR="00B572CA">
        <w:t>One of the f</w:t>
      </w:r>
      <w:r>
        <w:t xml:space="preserve">actors that can influence the variability between runs </w:t>
      </w:r>
      <w:r w:rsidR="00B572CA">
        <w:t>is</w:t>
      </w:r>
      <w:r>
        <w:t xml:space="preserve"> variability of Normals disaggregation. As a general rule,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5" type="#_x0000_t75" style="width:50.3pt;height:35.45pt;visibility:visible;mso-wrap-style:square" o:ole="">
            <v:imagedata r:id="rId122" o:title=""/>
          </v:shape>
          <o:OLEObject Type="Embed" ProgID="Equation.3" ShapeID="Object 87" DrawAspect="Content" ObjectID="_1711285158" r:id="rId123"/>
        </w:object>
      </w:r>
      <w:r>
        <w:t xml:space="preserve"> </w:t>
      </w:r>
    </w:p>
    <w:p w14:paraId="435841AF" w14:textId="77777777" w:rsidR="00FA112F" w:rsidRDefault="00FA112F" w:rsidP="00FA112F">
      <w:pPr>
        <w:jc w:val="both"/>
      </w:pPr>
    </w:p>
    <w:p w14:paraId="2BDCB8A8" w14:textId="26DE8E2C" w:rsidR="00FA112F" w:rsidRPr="001D6AEE" w:rsidRDefault="00B572CA" w:rsidP="00FA112F">
      <w:pPr>
        <w:jc w:val="both"/>
      </w:pPr>
      <w:r>
        <w:t>w</w:t>
      </w:r>
      <w:r w:rsidR="00FA112F">
        <w:t>here</w:t>
      </w:r>
      <w:r>
        <w:t xml:space="preserve"> </w:t>
      </w:r>
      <w:r w:rsidRPr="00B572CA">
        <w:rPr>
          <w:i/>
        </w:rPr>
        <w:t>D</w:t>
      </w:r>
      <w:r w:rsidRPr="00B572CA">
        <w:rPr>
          <w:i/>
          <w:vertAlign w:val="subscript"/>
        </w:rPr>
        <w:t>r</w:t>
      </w:r>
      <w:r>
        <w:t xml:space="preserve"> </w:t>
      </w:r>
      <w:r w:rsidR="00FA112F">
        <w:t>is the inter-run standard deviation and</w:t>
      </w:r>
      <w:r>
        <w:t xml:space="preserve"> </w:t>
      </w:r>
      <w:r w:rsidRPr="00B572CA">
        <w:rPr>
          <w:i/>
        </w:rPr>
        <w:t>D</w:t>
      </w:r>
      <w:r w:rsidRPr="00B572CA">
        <w:rPr>
          <w:i/>
          <w:vertAlign w:val="subscript"/>
        </w:rPr>
        <w:t>v</w:t>
      </w:r>
      <w:r w:rsidR="00FA112F">
        <w:t xml:space="preserve"> is the standard deviation of the output variable. A preliminary simulation may be useful to obtain an estimate of </w:t>
      </w:r>
      <w:r w:rsidR="00FA112F">
        <w:rPr>
          <w:i/>
        </w:rPr>
        <w:t>D</w:t>
      </w:r>
      <w:r w:rsidR="008E64B1">
        <w:rPr>
          <w:i/>
          <w:vertAlign w:val="subscript"/>
        </w:rPr>
        <w:t>v</w:t>
      </w:r>
      <w:r w:rsidR="00FA112F">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6E28DD">
      <w:pPr>
        <w:pStyle w:val="Titre2"/>
      </w:pPr>
      <w:bookmarkStart w:id="122" w:name="_Toc507488001"/>
      <w:r w:rsidRPr="00221635">
        <w:t>Location file</w:t>
      </w:r>
      <w:bookmarkEnd w:id="122"/>
    </w:p>
    <w:p w14:paraId="34D73F82" w14:textId="02EAA242" w:rsidR="00FA112F" w:rsidRDefault="00FA112F" w:rsidP="00FA112F">
      <w:pPr>
        <w:ind w:left="720"/>
      </w:pPr>
    </w:p>
    <w:p w14:paraId="5AD435EB" w14:textId="03E15A11" w:rsidR="00013915" w:rsidRPr="00013915" w:rsidRDefault="00013915" w:rsidP="00013915">
      <w:pPr>
        <w:ind w:left="720"/>
      </w:pPr>
      <w:r w:rsidRPr="00013915">
        <w:t xml:space="preserve">A location list is a collection of simulation points for which BioSIM can run </w:t>
      </w:r>
      <w:r w:rsidR="007F24B7">
        <w:t>weather generation</w:t>
      </w:r>
      <w:r w:rsidRPr="00013915">
        <w:t xml:space="preserve">. Location lists are managed through the </w:t>
      </w:r>
      <w:r w:rsidR="007F24B7">
        <w:t>Location File Manager</w:t>
      </w:r>
      <w:r w:rsidRPr="00013915">
        <w:t xml:space="preserve"> dialog which is used to create, edit or delete them. </w:t>
      </w:r>
    </w:p>
    <w:p w14:paraId="1A254DF1" w14:textId="77777777" w:rsidR="00013915" w:rsidRPr="00013915" w:rsidRDefault="00013915" w:rsidP="00013915">
      <w:pPr>
        <w:ind w:left="720"/>
      </w:pPr>
    </w:p>
    <w:p w14:paraId="242BDAAA" w14:textId="154ACED1" w:rsidR="00B11985" w:rsidRDefault="00B11985">
      <w:pPr>
        <w:suppressAutoHyphens w:val="0"/>
      </w:pPr>
      <w:r>
        <w:br w:type="page"/>
      </w:r>
    </w:p>
    <w:p w14:paraId="41706381" w14:textId="2423C2D1" w:rsidR="00013915" w:rsidRPr="006E28DD" w:rsidRDefault="00013915" w:rsidP="006E28DD">
      <w:pPr>
        <w:pStyle w:val="Titre3"/>
      </w:pPr>
      <w:bookmarkStart w:id="123" w:name="_Toc348029957"/>
      <w:bookmarkStart w:id="124" w:name="_Toc507488002"/>
      <w:r w:rsidRPr="006E28DD">
        <w:lastRenderedPageBreak/>
        <w:t>Location lists file format</w:t>
      </w:r>
      <w:bookmarkEnd w:id="123"/>
      <w:bookmarkEnd w:id="124"/>
    </w:p>
    <w:p w14:paraId="0FA62B1A" w14:textId="77777777" w:rsidR="00013915" w:rsidRPr="00013915" w:rsidRDefault="00013915" w:rsidP="00013915">
      <w:pPr>
        <w:ind w:left="720"/>
      </w:pPr>
    </w:p>
    <w:p w14:paraId="74D032C0" w14:textId="6950EDA7"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files that need to contain specific column headers. CSV files are easy to generate in worksheet software (e.g. Excel</w:t>
      </w:r>
      <w:r w:rsidR="007F24B7">
        <w:t xml:space="preserve">, </w:t>
      </w:r>
      <w:r w:rsidR="00AD61C6">
        <w:t>LibreOffice</w:t>
      </w:r>
      <w:r w:rsidRPr="00013915">
        <w:t>) using the “Save as” function. Once saved, CSV files are editable using ASCII file editors such as Notepad</w:t>
      </w:r>
      <w:r w:rsidR="007F24B7">
        <w:t>++</w:t>
      </w:r>
      <w:r w:rsidRPr="00013915">
        <w:t xml:space="preserve">. It is important to remember that the default format of CSV files can vary between computers (depending on “regional” settings). BioSIM requires </w:t>
      </w:r>
      <w:r w:rsidR="007F24B7">
        <w:t>comma</w:t>
      </w:r>
      <w:r w:rsidRPr="00013915">
        <w:t xml:space="preserve">-separated fields (values). Because a CSV file’s columns are comma-delimited, commas cannot appear anywhere within the file’s columns (such as in location names) to avoid errors when BioSIM reads these files. Also, </w:t>
      </w:r>
      <w:r w:rsidR="00AA2758">
        <w:t xml:space="preserve">the </w:t>
      </w:r>
      <w:r w:rsidRPr="00013915">
        <w:t xml:space="preserve">decimal </w:t>
      </w:r>
      <w:r w:rsidR="00AA2758">
        <w:t xml:space="preserve">place indicator </w:t>
      </w:r>
      <w:r w:rsidRPr="00013915">
        <w:t xml:space="preserve">must be a period (.), and not a comma (as is often used in French operating environments) </w:t>
      </w:r>
    </w:p>
    <w:p w14:paraId="7237D354" w14:textId="77777777" w:rsidR="00013915" w:rsidRPr="00013915" w:rsidRDefault="00013915" w:rsidP="00013915">
      <w:pPr>
        <w:ind w:left="720"/>
      </w:pPr>
    </w:p>
    <w:p w14:paraId="62B326CA" w14:textId="627787E7" w:rsidR="00013915" w:rsidRPr="00013915" w:rsidRDefault="00013915" w:rsidP="00013915">
      <w:pPr>
        <w:ind w:left="720"/>
      </w:pPr>
      <w:r w:rsidRPr="00013915">
        <w:t xml:space="preserve">In each location list file, there are seven pre-set columns/variables; four are compulsory as they are necessary for the execution of a </w:t>
      </w:r>
      <w:r w:rsidR="00EA5DD4">
        <w:t>weather generation</w:t>
      </w:r>
      <w:r w:rsidRPr="00013915">
        <w:t xml:space="preserve"> and three are optional (denoted by “*”). The user can place the columns in whatever order. However, it is essential that the name of each header be spelled exactly as follows:</w:t>
      </w:r>
    </w:p>
    <w:p w14:paraId="0DE3F52B" w14:textId="77777777" w:rsidR="00013915" w:rsidRPr="00013915" w:rsidRDefault="00013915" w:rsidP="00013915">
      <w:pPr>
        <w:ind w:left="720"/>
        <w:rPr>
          <w:b/>
        </w:rPr>
      </w:pPr>
    </w:p>
    <w:p w14:paraId="7D4127AB" w14:textId="69DFEDA4" w:rsidR="00013915" w:rsidRPr="00013915" w:rsidRDefault="003160C2" w:rsidP="00013915">
      <w:pPr>
        <w:ind w:left="720"/>
        <w:rPr>
          <w:b/>
        </w:rPr>
      </w:pPr>
      <w:r>
        <w:rPr>
          <w:b/>
        </w:rPr>
        <w:t>Key</w:t>
      </w:r>
      <w:r w:rsidR="00013915" w:rsidRPr="00013915">
        <w:rPr>
          <w:b/>
        </w:rPr>
        <w:t>ID,</w:t>
      </w:r>
      <w:r w:rsidRPr="003160C2">
        <w:rPr>
          <w:b/>
        </w:rPr>
        <w:t xml:space="preserve"> </w:t>
      </w:r>
      <w:r w:rsidRPr="00013915">
        <w:rPr>
          <w:b/>
        </w:rPr>
        <w:t>Name,</w:t>
      </w:r>
      <w:r w:rsidR="00013915" w:rsidRPr="00013915">
        <w:rPr>
          <w:b/>
        </w:rPr>
        <w:t xml:space="preserve"> Latitude, Longitude, Elevation, Slope*, Aspect*, …*</w:t>
      </w:r>
    </w:p>
    <w:p w14:paraId="479BBC0A" w14:textId="77777777" w:rsidR="00013915" w:rsidRPr="00013915" w:rsidRDefault="00013915" w:rsidP="00013915">
      <w:pPr>
        <w:ind w:left="720"/>
      </w:pPr>
    </w:p>
    <w:p w14:paraId="3C899B48" w14:textId="68251D6F" w:rsidR="00013915" w:rsidRPr="00013915" w:rsidRDefault="00013915" w:rsidP="00013915">
      <w:pPr>
        <w:ind w:left="720"/>
      </w:pPr>
      <w:r w:rsidRPr="00013915">
        <w:t>The user may add additional columns (…*) in the location list file. If there are any additional columns added to the regular seven, they are handled collectively as “</w:t>
      </w:r>
      <w:r w:rsidR="003160C2">
        <w:t>Site Specific Information</w:t>
      </w:r>
      <w:r w:rsidRPr="00013915">
        <w:t>” in exports by BioSIM if the “</w:t>
      </w:r>
      <w:r w:rsidR="003160C2">
        <w:t>Site Specific Information</w:t>
      </w:r>
      <w:r w:rsidRPr="00013915">
        <w:t xml:space="preserve">” checkbox is checked </w:t>
      </w:r>
      <w:r w:rsidRPr="00013915">
        <w:rPr>
          <w:noProof/>
          <w:lang w:eastAsia="en-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1705709A" w:rsidR="00013915" w:rsidRPr="00013915" w:rsidRDefault="00013915" w:rsidP="00013915">
      <w:pPr>
        <w:ind w:left="720"/>
      </w:pPr>
      <w:r w:rsidRPr="00013915">
        <w:t xml:space="preserve">The </w:t>
      </w:r>
      <w:r w:rsidR="003160C2">
        <w:t>five</w:t>
      </w:r>
      <w:r w:rsidRPr="00013915">
        <w:t xml:space="preserve"> compulsory columns of a BioSIM location list file (</w:t>
      </w:r>
      <w:r w:rsidR="003160C2">
        <w:t>KeyID,</w:t>
      </w:r>
      <w:r w:rsidRPr="00013915">
        <w:t xml:space="preserve">Name, Latitude, Longitude and Elevation) must never contain empty cells. This means that every location must have a value for each variable. On the other hand, the </w:t>
      </w:r>
      <w:r w:rsidR="00AA2758">
        <w:t>o</w:t>
      </w:r>
      <w:r w:rsidRPr="00013915">
        <w:t>ptional columns (</w:t>
      </w:r>
      <w:r w:rsidR="00AA2758">
        <w:t xml:space="preserve">e.g. </w:t>
      </w:r>
      <w:r w:rsidRPr="00013915">
        <w:t xml:space="preserve">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In BioSIM, latitude and longitude coordinates are always expressed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Coordinates in degrees, minutes and seconds (DMS) must be transformed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DD = SIGN(DMS)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Elevations are always expressed in meters (m).</w:t>
      </w:r>
    </w:p>
    <w:p w14:paraId="6BB9D1F2" w14:textId="77777777" w:rsidR="00013915" w:rsidRPr="00013915" w:rsidRDefault="00013915" w:rsidP="00013915">
      <w:pPr>
        <w:ind w:left="720"/>
        <w:rPr>
          <w:b/>
        </w:rPr>
      </w:pPr>
    </w:p>
    <w:p w14:paraId="52B8226E" w14:textId="3D5446CD" w:rsidR="00013915" w:rsidRPr="00013915" w:rsidRDefault="00013915" w:rsidP="00013915">
      <w:pPr>
        <w:ind w:left="720"/>
      </w:pPr>
      <w:r w:rsidRPr="00013915">
        <w:t xml:space="preserve">In BioSIM, Location lists must contain point elevations. If these elevations are not known, they can be extracted from a DEM using the </w:t>
      </w:r>
      <w:r w:rsidR="003160C2">
        <w:t xml:space="preserve">Extract tool </w:t>
      </w:r>
      <w:r w:rsidR="003160C2">
        <w:rPr>
          <w:noProof/>
          <w:lang w:eastAsia="en-CA"/>
        </w:rPr>
        <w:drawing>
          <wp:inline distT="0" distB="0" distL="0" distR="0" wp14:anchorId="2CF06734" wp14:editId="4BFF6209">
            <wp:extent cx="171706" cy="1560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073" cy="162793"/>
                    </a:xfrm>
                    <a:prstGeom prst="rect">
                      <a:avLst/>
                    </a:prstGeom>
                  </pic:spPr>
                </pic:pic>
              </a:graphicData>
            </a:graphic>
          </wp:inline>
        </w:drawing>
      </w:r>
      <w:r w:rsidR="003160C2">
        <w:t xml:space="preserve"> in the location list editor</w:t>
      </w:r>
      <w:r w:rsidRPr="00013915">
        <w:t>.</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588AB8B7" w:rsidR="00013915" w:rsidRPr="00013915" w:rsidRDefault="00013915" w:rsidP="00013915">
      <w:pPr>
        <w:ind w:left="720"/>
      </w:pPr>
      <w:r w:rsidRPr="00013915">
        <w:t xml:space="preserve">Slope and aspect can influence temperature through their impact on incoming radiation. If there are no “Slope” and “Aspect” columns (or if all cells are empty, or if all values are 0), BioSIM simply does not take these attributes into account when it runs a </w:t>
      </w:r>
      <w:r w:rsidR="003160C2">
        <w:t>weather generation</w:t>
      </w:r>
      <w:r w:rsidRPr="00013915">
        <w:t xml:space="preserve">. If the user does not have slope and aspect values in a location list but wants to use them in a </w:t>
      </w:r>
      <w:r w:rsidR="003160C2">
        <w:t>weather generation</w:t>
      </w:r>
      <w:r w:rsidRPr="00013915">
        <w:t xml:space="preserve">, the </w:t>
      </w:r>
      <w:r w:rsidR="003160C2">
        <w:t xml:space="preserve">Extract tool </w:t>
      </w:r>
      <w:r w:rsidR="003160C2">
        <w:rPr>
          <w:noProof/>
          <w:lang w:eastAsia="en-CA"/>
        </w:rPr>
        <w:drawing>
          <wp:inline distT="0" distB="0" distL="0" distR="0" wp14:anchorId="63F12505" wp14:editId="35262D93">
            <wp:extent cx="171706" cy="156096"/>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073" cy="162793"/>
                    </a:xfrm>
                    <a:prstGeom prst="rect">
                      <a:avLst/>
                    </a:prstGeom>
                  </pic:spPr>
                </pic:pic>
              </a:graphicData>
            </a:graphic>
          </wp:inline>
        </w:drawing>
      </w:r>
      <w:r w:rsidR="003160C2">
        <w:t xml:space="preserve"> in the location list editor</w:t>
      </w:r>
      <w:r w:rsidR="003160C2" w:rsidRPr="00013915">
        <w:t xml:space="preserve"> </w:t>
      </w:r>
      <w:r w:rsidRPr="00013915">
        <w:t>can extract this information from a DEM. Cells with unknown Slope and Aspect values can be filled with 0</w:t>
      </w:r>
      <w:r w:rsidR="00910A13">
        <w:t>’s</w:t>
      </w:r>
      <w:r w:rsidRPr="00013915">
        <w:t xml:space="preserve"> meaning they are considered as flat terrain.</w:t>
      </w:r>
    </w:p>
    <w:p w14:paraId="2B39E745" w14:textId="77777777" w:rsidR="00013915" w:rsidRPr="00013915" w:rsidRDefault="00013915" w:rsidP="00013915">
      <w:pPr>
        <w:ind w:left="720"/>
      </w:pPr>
    </w:p>
    <w:p w14:paraId="6769F936" w14:textId="7D93FE1A" w:rsidR="00013915" w:rsidRPr="00013915" w:rsidRDefault="00013915" w:rsidP="00013915">
      <w:pPr>
        <w:ind w:left="720"/>
      </w:pPr>
      <w:r w:rsidRPr="00013915">
        <w:t xml:space="preserve">To use a location list file in BioSIM, once all the specifications mentioned above have been met, it must be saved in CSV format in the </w:t>
      </w:r>
      <w:r w:rsidR="00910A13">
        <w:t>\</w:t>
      </w:r>
      <w:r w:rsidRPr="00013915">
        <w:t>Loc</w:t>
      </w:r>
      <w:r w:rsidR="00910A13">
        <w:t>\</w:t>
      </w:r>
      <w:r w:rsidRPr="00013915">
        <w:t xml:space="preserve"> subdirectory of the project (each project has its own location subdirectory). </w:t>
      </w:r>
    </w:p>
    <w:p w14:paraId="678A80D4" w14:textId="77777777" w:rsidR="00013915" w:rsidRPr="00013915" w:rsidRDefault="00013915" w:rsidP="00013915">
      <w:pPr>
        <w:ind w:left="720"/>
      </w:pPr>
    </w:p>
    <w:p w14:paraId="477D3AA7" w14:textId="05149769" w:rsidR="00013915" w:rsidRDefault="00013915" w:rsidP="00013915">
      <w:pPr>
        <w:ind w:left="720"/>
      </w:pPr>
      <w:r w:rsidRPr="00013915">
        <w:t xml:space="preserve">When BioSIM saves a location list modified through the </w:t>
      </w:r>
      <w:r w:rsidR="007F24B7">
        <w:t>Location File Manager</w:t>
      </w:r>
      <w:r w:rsidRPr="00013915">
        <w:t xml:space="preserve"> dialog</w:t>
      </w:r>
      <w:r w:rsidR="003160C2">
        <w:t>.</w:t>
      </w:r>
      <w:r w:rsidRPr="00013915">
        <w:t xml:space="preserve"> When a location list contains </w:t>
      </w:r>
      <w:r w:rsidR="003160C2">
        <w:t>site’s specific information</w:t>
      </w:r>
      <w:r w:rsidRPr="00013915">
        <w:t>, BioSIM places these additional columns after the five pre-set columns (</w:t>
      </w:r>
      <w:r w:rsidR="003160C2">
        <w:t>Key</w:t>
      </w:r>
      <w:r w:rsidRPr="00013915">
        <w:t xml:space="preserve">ID, </w:t>
      </w:r>
      <w:r w:rsidR="003160C2" w:rsidRPr="00013915">
        <w:t xml:space="preserve">Name, </w:t>
      </w:r>
      <w:r w:rsidRPr="00013915">
        <w:t>Latitude, Longitude, Elevation) when it saves the file.</w:t>
      </w:r>
    </w:p>
    <w:p w14:paraId="5FAADC61" w14:textId="77777777" w:rsidR="003160C2" w:rsidRPr="00013915" w:rsidRDefault="003160C2" w:rsidP="00013915">
      <w:pPr>
        <w:ind w:left="720"/>
      </w:pPr>
    </w:p>
    <w:p w14:paraId="25FD1A39" w14:textId="5E17E159" w:rsidR="00013915" w:rsidRPr="00013915" w:rsidRDefault="007F24B7" w:rsidP="006E28DD">
      <w:pPr>
        <w:pStyle w:val="Titre3"/>
        <w:rPr>
          <w:b w:val="0"/>
        </w:rPr>
      </w:pPr>
      <w:bookmarkStart w:id="125" w:name="_Toc507488003"/>
      <w:r>
        <w:t>Location File Manager</w:t>
      </w:r>
      <w:r w:rsidR="00013915" w:rsidRPr="00013915">
        <w:t xml:space="preserve"> dialog</w:t>
      </w:r>
      <w:bookmarkEnd w:id="125"/>
    </w:p>
    <w:p w14:paraId="79E3C143" w14:textId="77777777" w:rsidR="00013915" w:rsidRPr="00013915" w:rsidRDefault="00013915" w:rsidP="00013915">
      <w:pPr>
        <w:ind w:left="720"/>
      </w:pPr>
      <w:r w:rsidRPr="00013915">
        <w:rPr>
          <w:noProof/>
          <w:lang w:eastAsia="en-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22E4CE3C" w:rsidR="00013915" w:rsidRPr="00013915" w:rsidRDefault="00013915" w:rsidP="00013915">
      <w:pPr>
        <w:ind w:left="720"/>
      </w:pPr>
      <w:r w:rsidRPr="00013915">
        <w:t xml:space="preserve">The </w:t>
      </w:r>
      <w:r w:rsidR="007F24B7">
        <w:t>Location File Manager</w:t>
      </w:r>
      <w:r w:rsidRPr="00013915">
        <w:t xml:space="preserve"> dialog can be used to add, delete and edit Location list files. It contains the names of all the location lists in the project's \Loc\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eastAsia="en-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37160"/>
                    </a:xfrm>
                    <a:prstGeom prst="rect">
                      <a:avLst/>
                    </a:prstGeom>
                    <a:noFill/>
                    <a:ln>
                      <a:noFill/>
                      <a:prstDash/>
                    </a:ln>
                  </pic:spPr>
                </pic:pic>
              </a:graphicData>
            </a:graphic>
          </wp:inline>
        </w:drawing>
      </w:r>
      <w:r w:rsidRPr="00013915">
        <w:t> New: Create a new Location list file that can be edited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eastAsia="en-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eastAsia="en-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eastAsia="en-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eastAsia="en-CA"/>
        </w:rPr>
        <w:lastRenderedPageBreak/>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ShowMap: Sends a selected location list to the ShowMap software where the locations can be viewed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eastAsia="en-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eastAsia="en-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\Loc\ subdirectory into which Location lists can be added, renamed and deleted.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are saved into the project's \Loc\ subdirectory when the user clicks the </w:t>
      </w:r>
      <w:r w:rsidRPr="00013915">
        <w:rPr>
          <w:noProof/>
          <w:lang w:eastAsia="en-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3B3EBF" w:rsidRDefault="003B3EBF" w:rsidP="006E28DD">
      <w:pPr>
        <w:pStyle w:val="Titre3"/>
        <w:rPr>
          <w:b w:val="0"/>
        </w:rPr>
      </w:pPr>
      <w:bookmarkStart w:id="126" w:name="_Toc507488004"/>
      <w:r w:rsidRPr="003B3EBF">
        <w:t>Location List Editor dialog</w:t>
      </w:r>
      <w:bookmarkEnd w:id="126"/>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eastAsia="en-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The Location List Editor dialog is used to generate, edit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eastAsia="en-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eastAsia="en-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7C283761" w14:textId="70DF84AA" w:rsidR="004A6CB8" w:rsidRDefault="003B3EBF" w:rsidP="004A6CB8">
      <w:pPr>
        <w:pStyle w:val="Paragraphedeliste"/>
        <w:numPr>
          <w:ilvl w:val="0"/>
          <w:numId w:val="22"/>
        </w:numPr>
      </w:pPr>
      <w:r w:rsidRPr="004A6CB8">
        <w:rPr>
          <w:b/>
        </w:rPr>
        <w:t>Generate points</w:t>
      </w:r>
      <w:r w:rsidRPr="003B3EBF">
        <w:t xml:space="preserve">: Generate locations from weather stations or a DEM. Opens the Location Generator dialog. </w:t>
      </w:r>
    </w:p>
    <w:p w14:paraId="49F162CC" w14:textId="77777777" w:rsidR="004A6CB8" w:rsidRDefault="004A6CB8" w:rsidP="004A6CB8"/>
    <w:p w14:paraId="5C42EBD0" w14:textId="25D875B4" w:rsidR="004A6CB8" w:rsidRPr="003B3EBF" w:rsidRDefault="004A6CB8" w:rsidP="004A6CB8">
      <w:pPr>
        <w:ind w:left="1416"/>
      </w:pPr>
      <w:r w:rsidRPr="003B3EBF">
        <w:t xml:space="preserve">NOTE: If this button is clicked for a location list that already contains location points, points generated using the Location Generator dialog are added to the current list (it is not overwritten). </w:t>
      </w:r>
    </w:p>
    <w:p w14:paraId="4C85004A" w14:textId="0E3B9504" w:rsidR="003B3EBF" w:rsidRDefault="003B3EBF" w:rsidP="003B3EBF">
      <w:pPr>
        <w:ind w:left="720"/>
      </w:pPr>
    </w:p>
    <w:p w14:paraId="0FFFBE0F" w14:textId="56AB991C" w:rsidR="00A44BCB" w:rsidRDefault="00A44BCB" w:rsidP="003B3EBF">
      <w:pPr>
        <w:ind w:left="720"/>
      </w:pPr>
    </w:p>
    <w:p w14:paraId="101D9B05" w14:textId="5505146E" w:rsidR="00A44BCB" w:rsidRPr="003B3EBF" w:rsidRDefault="005B4CF3" w:rsidP="003B3EBF">
      <w:pPr>
        <w:ind w:left="720"/>
      </w:pPr>
      <w:r>
        <w:rPr>
          <w:noProof/>
          <w:lang w:eastAsia="en-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4">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004A6CB8">
        <w:t xml:space="preserve">elevation, slope aspect </w:t>
      </w:r>
      <w:r w:rsidR="004A052E">
        <w:t>and distance</w:t>
      </w:r>
      <w:r w:rsidR="00442FD5">
        <w:t>-to-shore</w:t>
      </w:r>
      <w:r w:rsidR="004A052E">
        <w:t>.</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eastAsia="en-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eastAsia="en-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4C9F135" w:rsidR="003B3EBF" w:rsidRPr="003B3EBF" w:rsidRDefault="003B3EBF" w:rsidP="003B3EBF">
      <w:pPr>
        <w:ind w:left="720"/>
      </w:pPr>
    </w:p>
    <w:p w14:paraId="1DA69FFB" w14:textId="77777777" w:rsidR="003B3EBF" w:rsidRPr="003B3EBF" w:rsidRDefault="003B3EBF" w:rsidP="006E28DD">
      <w:pPr>
        <w:pStyle w:val="Titre3"/>
        <w:rPr>
          <w:b w:val="0"/>
        </w:rPr>
      </w:pPr>
      <w:bookmarkStart w:id="127" w:name="_Toc507488005"/>
      <w:r w:rsidRPr="003B3EBF">
        <w:lastRenderedPageBreak/>
        <w:t>Location Generator dialog</w:t>
      </w:r>
      <w:bookmarkEnd w:id="127"/>
    </w:p>
    <w:p w14:paraId="1C542DD0" w14:textId="4A2FA931" w:rsidR="003B3EBF" w:rsidRPr="003B3EBF" w:rsidRDefault="005B4CF3" w:rsidP="003B3EBF">
      <w:pPr>
        <w:ind w:left="720"/>
      </w:pPr>
      <w:r w:rsidRPr="003B3EBF">
        <w:rPr>
          <w:noProof/>
          <w:lang w:eastAsia="en-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DEM. “At Random” is the recommended method. Next, a map must be selected from the drop-down list of the </w:t>
      </w:r>
      <w:r w:rsidRPr="003B3EBF">
        <w:rPr>
          <w:b/>
        </w:rPr>
        <w:t>DEM</w:t>
      </w:r>
      <w:r w:rsidRPr="003B3EBF">
        <w:t xml:space="preserve"> field. BioSIM reads point coordinates, elevations and optionally exposure (slope and aspect) from the DEM</w:t>
      </w:r>
    </w:p>
    <w:p w14:paraId="5C5FA38B" w14:textId="77777777" w:rsidR="003B3EBF" w:rsidRPr="003B3EBF" w:rsidRDefault="003B3EBF" w:rsidP="003B3EBF">
      <w:pPr>
        <w:ind w:left="720"/>
      </w:pPr>
    </w:p>
    <w:p w14:paraId="5C11FFA2" w14:textId="3250FAAE" w:rsidR="003B3EBF" w:rsidRPr="003B3EBF" w:rsidRDefault="003B3EBF" w:rsidP="003B3EBF">
      <w:pPr>
        <w:ind w:left="720"/>
      </w:pPr>
      <w:r w:rsidRPr="003B3EBF">
        <w:t xml:space="preserve">The </w:t>
      </w:r>
      <w:r w:rsidRPr="003B3EBF">
        <w:rPr>
          <w:i/>
        </w:rPr>
        <w:t>Input Maps</w:t>
      </w:r>
      <w:r w:rsidRPr="003B3EBF">
        <w:t xml:space="preserve"> page of the </w:t>
      </w:r>
      <w:r w:rsidR="000A2EE0">
        <w:t>Linked Data Manager</w:t>
      </w:r>
      <w:r w:rsidRPr="003B3EBF">
        <w:t xml:space="preserve"> dialog can be used to link new maps to BioSIM (accessed with the browse button </w:t>
      </w:r>
      <w:r w:rsidRPr="003B3EBF">
        <w:rPr>
          <w:noProof/>
          <w:lang w:eastAsia="en-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points </w:t>
      </w:r>
      <w:r w:rsidRPr="003B3EBF">
        <w:rPr>
          <w:bCs/>
        </w:rPr>
        <w:t>field:</w:t>
      </w:r>
      <w:r w:rsidRPr="003B3EBF">
        <w:rPr>
          <w:b/>
          <w:bCs/>
        </w:rPr>
        <w:t xml:space="preserve"> </w:t>
      </w:r>
      <w:r w:rsidRPr="003B3EBF">
        <w:t>Any number of points can be specified. Note that for adequate map generation, it is recommended to have n &gt; 500. When generating a regular grid, point density in both directions is required (north-south, east-west).</w:t>
      </w:r>
    </w:p>
    <w:p w14:paraId="3135DD74" w14:textId="77777777" w:rsidR="003B3EBF" w:rsidRPr="003B3EBF" w:rsidRDefault="003B3EBF" w:rsidP="003B3EBF">
      <w:pPr>
        <w:ind w:left="720"/>
        <w:rPr>
          <w:b/>
          <w:bCs/>
        </w:rPr>
      </w:pPr>
    </w:p>
    <w:p w14:paraId="7A7D6E6C" w14:textId="77777777" w:rsidR="003B3EBF" w:rsidRPr="003B3EBF" w:rsidRDefault="003B3EBF" w:rsidP="006E28DD">
      <w:pPr>
        <w:pStyle w:val="Titre3"/>
        <w:rPr>
          <w:b w:val="0"/>
        </w:rPr>
      </w:pPr>
      <w:bookmarkStart w:id="128" w:name="_Toc507488006"/>
      <w:r w:rsidRPr="003B3EBF">
        <w:t>Number of points needed to obtain good mapping results</w:t>
      </w:r>
      <w:bookmarkEnd w:id="128"/>
      <w:r w:rsidRPr="003B3EBF">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In the tutorial’s example, a small number of simulation points is specified in the Location Generator dialog to limit execution time. However, for an area the size of the province of Québec, 300 is definitively not a sufficient number of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r w:rsidRPr="003B3EBF">
        <w:t xml:space="preserve">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When an insufficient number of points is used, the results of the spatial interpolation can be erratic. On the other hand, if an unnecessarily large number of points is used, the computation time can be excessive. Trial and error is the best method to achieve a good balance between these two constraints. A first guess can be made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AC608C">
        <w:rPr>
          <w:b/>
        </w:rPr>
        <w:t>Extract extreme</w:t>
      </w:r>
      <w:r w:rsidRPr="003B3EBF">
        <w:rPr>
          <w:b/>
        </w:rPr>
        <w:t xml:space="preserve"> </w:t>
      </w:r>
      <w:r w:rsidRPr="003B3EBF">
        <w:t xml:space="preserve">checkbox </w:t>
      </w:r>
      <w:r w:rsidRPr="003B3EBF">
        <w:rPr>
          <w:b/>
          <w:noProof/>
          <w:lang w:eastAsia="en-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eastAsia="en-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eastAsia="en-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rsidRPr="003B3EBF">
        <w:t xml:space="preserve"> must be selected.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button </w:t>
      </w:r>
      <w:r w:rsidRPr="003B3EBF">
        <w:rPr>
          <w:noProof/>
          <w:lang w:eastAsia="en-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button </w:t>
      </w:r>
      <w:r w:rsidRPr="003B3EBF">
        <w:rPr>
          <w:noProof/>
          <w:lang w:eastAsia="en-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button </w:t>
      </w:r>
      <w:r w:rsidRPr="003B3EBF">
        <w:rPr>
          <w:noProof/>
          <w:lang w:eastAsia="en-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eastAsia="en-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3B3EBF" w:rsidRDefault="003B3EBF" w:rsidP="006E28DD">
      <w:pPr>
        <w:pStyle w:val="Titre3"/>
        <w:rPr>
          <w:b w:val="0"/>
          <w:bCs/>
        </w:rPr>
      </w:pPr>
      <w:bookmarkStart w:id="129" w:name="_Toc507488007"/>
      <w:r w:rsidRPr="003B3EBF">
        <w:rPr>
          <w:bCs/>
        </w:rPr>
        <w:t xml:space="preserve">Generate from a </w:t>
      </w:r>
      <w:r w:rsidRPr="006E28DD">
        <w:t>weather</w:t>
      </w:r>
      <w:r w:rsidRPr="003B3EBF">
        <w:rPr>
          <w:bCs/>
        </w:rPr>
        <w:t xml:space="preserve"> database:</w:t>
      </w:r>
      <w:bookmarkEnd w:id="129"/>
      <w:r w:rsidRPr="003B3EBF">
        <w:rPr>
          <w:bCs/>
        </w:rPr>
        <w:t xml:space="preserve"> </w:t>
      </w:r>
    </w:p>
    <w:p w14:paraId="5771A62D" w14:textId="77777777" w:rsidR="003B3EBF" w:rsidRPr="003B3EBF" w:rsidRDefault="003B3EBF" w:rsidP="003B3EBF">
      <w:pPr>
        <w:ind w:left="720"/>
      </w:pPr>
    </w:p>
    <w:p w14:paraId="3E00E9A2" w14:textId="33773F46"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(Normals stations</w:t>
      </w:r>
      <w:r w:rsidR="004A052E">
        <w:t>,</w:t>
      </w:r>
      <w:r w:rsidRPr="003B3EBF">
        <w:t xml:space="preserve"> Daily </w:t>
      </w:r>
      <w:r w:rsidR="004A052E">
        <w:t xml:space="preserve">or Hourly </w:t>
      </w:r>
      <w:r w:rsidRPr="003B3EBF">
        <w:t xml:space="preserve">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button </w:t>
      </w:r>
      <w:r w:rsidRPr="003B3EBF">
        <w:rPr>
          <w:noProof/>
          <w:lang w:eastAsia="en-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D7FB98F" w14:textId="77777777" w:rsidR="00AC608C" w:rsidRDefault="00AC608C" w:rsidP="003B3EBF">
      <w:pPr>
        <w:ind w:left="720"/>
      </w:pPr>
    </w:p>
    <w:p w14:paraId="440FCB29" w14:textId="2880F7E5" w:rsidR="003B3EBF" w:rsidRDefault="003B3EBF" w:rsidP="003B3EBF">
      <w:pPr>
        <w:ind w:left="720"/>
      </w:pPr>
      <w:r w:rsidRPr="003B3EBF">
        <w:t>When using Daily</w:t>
      </w:r>
      <w:r w:rsidR="004A052E">
        <w:t>/Hourly</w:t>
      </w:r>
      <w:r w:rsidRPr="003B3EBF">
        <w:t xml:space="preserve"> stations, the data year (e.g. 2000) for which the user needs weather stations must also be specified in the </w:t>
      </w:r>
      <w:r w:rsidRPr="003B3EBF">
        <w:rPr>
          <w:b/>
        </w:rPr>
        <w:t>Year</w:t>
      </w:r>
      <w:r w:rsidRPr="003B3EBF">
        <w:t xml:space="preserve"> field (to include all available stations regardless of the year, specify </w:t>
      </w:r>
      <w:r w:rsidR="004A052E">
        <w:t>-999</w:t>
      </w:r>
      <w:r w:rsidRPr="003B3EBF">
        <w:t xml:space="preserve"> in this field).</w:t>
      </w:r>
    </w:p>
    <w:p w14:paraId="0C16EA87" w14:textId="1EB4D647" w:rsidR="004A052E" w:rsidRDefault="004A052E" w:rsidP="003B3EBF">
      <w:pPr>
        <w:ind w:left="720"/>
      </w:pPr>
    </w:p>
    <w:p w14:paraId="1A8D26F4" w14:textId="52CEAEB6" w:rsidR="004A052E" w:rsidRPr="003B3EBF" w:rsidRDefault="004A052E" w:rsidP="003B3EBF">
      <w:pPr>
        <w:ind w:left="720"/>
      </w:pPr>
      <w:r w:rsidRPr="004A052E">
        <w:rPr>
          <w:b/>
        </w:rPr>
        <w:t>Generation Type</w:t>
      </w:r>
      <w:r>
        <w:t>: can select between all, most complete, well distributed and complete and distributed.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AC608C">
        <w:rPr>
          <w:b/>
          <w:bCs/>
        </w:rPr>
        <w:t>Sub-region boundaries</w:t>
      </w:r>
      <w:r w:rsidRPr="003B3EBF">
        <w:rPr>
          <w:b/>
          <w:bCs/>
        </w:rPr>
        <w:t xml:space="preserve"> </w:t>
      </w:r>
      <w:r w:rsidRPr="003B3EBF">
        <w:rPr>
          <w:bCs/>
        </w:rPr>
        <w:t xml:space="preserve">checkbox </w:t>
      </w:r>
      <w:r w:rsidRPr="003B3EBF">
        <w:rPr>
          <w:noProof/>
          <w:lang w:eastAsia="en-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eastAsia="en-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2DB809FE" w:rsidR="00B11985" w:rsidRDefault="00B11985">
      <w:pPr>
        <w:suppressAutoHyphens w:val="0"/>
      </w:pPr>
      <w:r>
        <w:br w:type="page"/>
      </w:r>
    </w:p>
    <w:p w14:paraId="2DAF89FE" w14:textId="2F7C2511" w:rsidR="005B4CF3" w:rsidRPr="00EC5552" w:rsidRDefault="005B4CF3" w:rsidP="006E28DD">
      <w:pPr>
        <w:pStyle w:val="Titre3"/>
        <w:rPr>
          <w:b w:val="0"/>
        </w:rPr>
      </w:pPr>
      <w:bookmarkStart w:id="130" w:name="_Toc507488008"/>
      <w:r w:rsidRPr="00EC5552">
        <w:lastRenderedPageBreak/>
        <w:t>Creating a location list outside of BioSIM</w:t>
      </w:r>
      <w:bookmarkEnd w:id="130"/>
    </w:p>
    <w:p w14:paraId="3EB06EB2" w14:textId="53F8DAD8" w:rsidR="005B4CF3" w:rsidRDefault="005B4CF3" w:rsidP="005B4CF3">
      <w:pPr>
        <w:pStyle w:val="Paragraphedeliste"/>
        <w:ind w:left="1224"/>
        <w:rPr>
          <w:b/>
        </w:rPr>
      </w:pPr>
    </w:p>
    <w:p w14:paraId="0CF06F1B" w14:textId="4AF9BA3C" w:rsidR="005B4CF3" w:rsidRDefault="005B4CF3" w:rsidP="005B4CF3">
      <w:pPr>
        <w:pStyle w:val="Paragraphedeliste"/>
        <w:ind w:left="1224"/>
        <w:rPr>
          <w:b/>
        </w:rPr>
      </w:pPr>
    </w:p>
    <w:p w14:paraId="626947EE" w14:textId="739BAD67" w:rsidR="005B4CF3" w:rsidRDefault="00B11985" w:rsidP="005B4CF3">
      <w:pPr>
        <w:ind w:left="720"/>
      </w:pPr>
      <w:r w:rsidRPr="005B4CF3">
        <w:rPr>
          <w:b/>
          <w:noProof/>
          <w:lang w:eastAsia="en-CA"/>
        </w:rPr>
        <w:drawing>
          <wp:anchor distT="0" distB="0" distL="114300" distR="114300" simplePos="0" relativeHeight="251716608" behindDoc="0" locked="0" layoutInCell="1" allowOverlap="1" wp14:anchorId="289CBE7C" wp14:editId="73D86E3A">
            <wp:simplePos x="0" y="0"/>
            <wp:positionH relativeFrom="margin">
              <wp:posOffset>3051649</wp:posOffset>
            </wp:positionH>
            <wp:positionV relativeFrom="paragraph">
              <wp:posOffset>6008</wp:posOffset>
            </wp:positionV>
            <wp:extent cx="3330575" cy="1467485"/>
            <wp:effectExtent l="0" t="0" r="3175" b="0"/>
            <wp:wrapSquare wrapText="bothSides"/>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330575" cy="1467485"/>
                    </a:xfrm>
                    <a:prstGeom prst="rect">
                      <a:avLst/>
                    </a:prstGeom>
                    <a:noFill/>
                    <a:ln>
                      <a:noFill/>
                      <a:prstDash/>
                    </a:ln>
                  </pic:spPr>
                </pic:pic>
              </a:graphicData>
            </a:graphic>
          </wp:anchor>
        </w:drawing>
      </w:r>
      <w:r w:rsidR="005B4CF3" w:rsidRPr="005B4CF3">
        <w:t xml:space="preserve">Location lists can be generated outside of BioSIM and saved as comma-delimited CSV files for BioSIM, using spreadsheet software such as Excel. Once such a list has been entered in the spreadsheet, </w:t>
      </w:r>
    </w:p>
    <w:p w14:paraId="6806A873" w14:textId="50EA495E" w:rsidR="00B62927" w:rsidRPr="005B4CF3" w:rsidRDefault="00B62927" w:rsidP="005B4CF3">
      <w:pPr>
        <w:ind w:left="720"/>
      </w:pPr>
    </w:p>
    <w:p w14:paraId="7BF96088" w14:textId="12FD9E9E" w:rsidR="005B4CF3" w:rsidRPr="005B4CF3" w:rsidRDefault="005B4CF3" w:rsidP="00B62927">
      <w:pPr>
        <w:pStyle w:val="Paragraphedeliste"/>
        <w:ind w:left="1224"/>
        <w:jc w:val="center"/>
        <w:rPr>
          <w:b/>
        </w:rPr>
      </w:pPr>
    </w:p>
    <w:p w14:paraId="28F930E7" w14:textId="65D2BCA1" w:rsidR="005B4CF3" w:rsidRPr="00B11985" w:rsidRDefault="005B4CF3" w:rsidP="005B4CF3">
      <w:pPr>
        <w:pStyle w:val="Paragraphedeliste"/>
        <w:ind w:left="1224"/>
        <w:rPr>
          <w:b/>
        </w:rPr>
      </w:pPr>
    </w:p>
    <w:p w14:paraId="7AD5CC2E" w14:textId="77777777" w:rsidR="005B4CF3" w:rsidRPr="005B4CF3" w:rsidRDefault="005B4CF3" w:rsidP="005B4CF3">
      <w:pPr>
        <w:pStyle w:val="Paragraphedeliste"/>
        <w:ind w:left="1224"/>
        <w:rPr>
          <w:b/>
        </w:rPr>
      </w:pPr>
    </w:p>
    <w:p w14:paraId="7706FEBD" w14:textId="0D79AB56" w:rsidR="005B4CF3" w:rsidRPr="00B62927" w:rsidRDefault="005B4CF3" w:rsidP="002E3BED">
      <w:pPr>
        <w:pStyle w:val="Paragraphedeliste"/>
        <w:numPr>
          <w:ilvl w:val="0"/>
          <w:numId w:val="20"/>
        </w:numPr>
      </w:pPr>
      <w:r w:rsidRPr="00B62927">
        <w:t>All latitudes and longitudes must be converted into decimal degrees. In the decimal degree system, latitudes south of the equator and longitudes west of the Prime Meridian are negative.</w:t>
      </w:r>
    </w:p>
    <w:p w14:paraId="62678694" w14:textId="25FC7F75" w:rsidR="005B4CF3" w:rsidRPr="005B4CF3" w:rsidRDefault="005B4CF3" w:rsidP="00B62927">
      <w:pPr>
        <w:ind w:left="720"/>
      </w:pPr>
    </w:p>
    <w:p w14:paraId="38A2C797" w14:textId="2F3D76F8" w:rsidR="005B4CF3" w:rsidRPr="00B62927" w:rsidRDefault="005B4CF3" w:rsidP="002E3BED">
      <w:pPr>
        <w:pStyle w:val="Paragraphedeliste"/>
        <w:numPr>
          <w:ilvl w:val="0"/>
          <w:numId w:val="20"/>
        </w:numPr>
      </w:pPr>
      <w:r w:rsidRPr="00B62927">
        <w:t xml:space="preserve">If the file does not contain elevation data, a column called “Elevation” must be added and filled with BioSIM’s missing value code (-999). Elevations can be extracted subsequently from a </w:t>
      </w:r>
      <w:r w:rsidR="004A052E" w:rsidRPr="00013915">
        <w:t xml:space="preserve">DEM using the </w:t>
      </w:r>
      <w:r w:rsidR="004A052E">
        <w:t xml:space="preserve">Extract tool </w:t>
      </w:r>
      <w:r w:rsidR="004A052E">
        <w:rPr>
          <w:noProof/>
          <w:lang w:eastAsia="en-CA"/>
        </w:rPr>
        <w:drawing>
          <wp:inline distT="0" distB="0" distL="0" distR="0" wp14:anchorId="74561B28" wp14:editId="265CC186">
            <wp:extent cx="171706" cy="156096"/>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9073" cy="162793"/>
                    </a:xfrm>
                    <a:prstGeom prst="rect">
                      <a:avLst/>
                    </a:prstGeom>
                  </pic:spPr>
                </pic:pic>
              </a:graphicData>
            </a:graphic>
          </wp:inline>
        </w:drawing>
      </w:r>
      <w:r w:rsidR="004A052E">
        <w:t xml:space="preserve"> in the location list editor</w:t>
      </w:r>
      <w:r w:rsidRPr="00B62927">
        <w:t>.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2A5A61A0" w:rsidR="005B4CF3" w:rsidRPr="00B62927" w:rsidRDefault="005B4CF3" w:rsidP="002E3BED">
      <w:pPr>
        <w:pStyle w:val="Paragraphedeliste"/>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436D07BD" w:rsidR="005B4CF3" w:rsidRPr="00B62927" w:rsidRDefault="005B4CF3" w:rsidP="002E3BED">
      <w:pPr>
        <w:pStyle w:val="Paragraphedeliste"/>
        <w:numPr>
          <w:ilvl w:val="0"/>
          <w:numId w:val="20"/>
        </w:numPr>
      </w:pPr>
      <w:r w:rsidRPr="00B62927">
        <w:t xml:space="preserve">The file must contain the </w:t>
      </w:r>
      <w:r w:rsidR="00AC608C">
        <w:t>five</w:t>
      </w:r>
      <w:r w:rsidRPr="00B62927">
        <w:t xml:space="preserve"> compulsory columns (</w:t>
      </w:r>
      <w:r w:rsidR="004A052E">
        <w:t xml:space="preserve">KeyID, </w:t>
      </w:r>
      <w:r w:rsidRPr="00B62927">
        <w:t xml:space="preserve">Name, Latitude, Longitude, Elevation) spelled exactly as </w:t>
      </w:r>
      <w:r w:rsidR="00AC608C">
        <w:t>shown</w:t>
      </w:r>
      <w:r w:rsidRPr="00B62927">
        <w:t xml:space="preserve"> here.</w:t>
      </w:r>
    </w:p>
    <w:p w14:paraId="7394A30B" w14:textId="348766AC" w:rsidR="005B4CF3" w:rsidRPr="005B4CF3" w:rsidRDefault="005B4CF3" w:rsidP="005B4CF3">
      <w:pPr>
        <w:ind w:left="720" w:firstLine="60"/>
      </w:pPr>
    </w:p>
    <w:p w14:paraId="283FD974" w14:textId="77777777" w:rsidR="005B4CF3" w:rsidRPr="005B4CF3" w:rsidRDefault="005B4CF3" w:rsidP="007357D0">
      <w:pPr>
        <w:pStyle w:val="Paragraphedeliste"/>
        <w:ind w:left="1224"/>
        <w:jc w:val="center"/>
        <w:rPr>
          <w:b/>
          <w:lang w:val="fr-CA"/>
        </w:rPr>
      </w:pPr>
      <w:r w:rsidRPr="005B4CF3">
        <w:rPr>
          <w:b/>
          <w:noProof/>
          <w:lang w:eastAsia="en-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6773CDAE" w:rsidR="005B4CF3" w:rsidRPr="005B4CF3" w:rsidRDefault="005B4CF3" w:rsidP="005B4CF3">
      <w:pPr>
        <w:pStyle w:val="Paragraphedeliste"/>
        <w:ind w:left="1224"/>
        <w:rPr>
          <w:b/>
        </w:rPr>
      </w:pPr>
    </w:p>
    <w:p w14:paraId="14971242" w14:textId="54ACD101" w:rsidR="005B4CF3" w:rsidRPr="00B62927" w:rsidRDefault="005B4CF3" w:rsidP="00B62927">
      <w:pPr>
        <w:ind w:left="720"/>
      </w:pPr>
      <w:r w:rsidRPr="00B62927">
        <w:t>When the file is ready to be saved, the user must select [File] [Save as] from the menu bar and select the CSV format in the drop-down list of the type field. The file must then be named and saved it in the \Loc subdirectory of the project. The user must click on Yes if an Excel dialog opens and asks:</w:t>
      </w:r>
    </w:p>
    <w:p w14:paraId="02A4255A" w14:textId="77777777" w:rsidR="005B4CF3" w:rsidRPr="005B4CF3" w:rsidRDefault="005B4CF3" w:rsidP="005B4CF3">
      <w:pPr>
        <w:pStyle w:val="Paragraphedeliste"/>
        <w:ind w:left="1224"/>
        <w:rPr>
          <w:b/>
        </w:rPr>
      </w:pPr>
    </w:p>
    <w:p w14:paraId="6E39AA16" w14:textId="39BF27FB" w:rsidR="005B4CF3" w:rsidRPr="00477F60" w:rsidRDefault="005B4CF3" w:rsidP="00DA67F8">
      <w:pPr>
        <w:pStyle w:val="Paragraphedeliste"/>
        <w:ind w:left="1224"/>
        <w:jc w:val="center"/>
        <w:rPr>
          <w:b/>
        </w:rPr>
      </w:pPr>
    </w:p>
    <w:p w14:paraId="353EF745" w14:textId="77777777" w:rsidR="005B4CF3" w:rsidRPr="005B4CF3" w:rsidRDefault="005B4CF3" w:rsidP="005B4CF3">
      <w:pPr>
        <w:pStyle w:val="Paragraphedeliste"/>
        <w:ind w:left="1224"/>
        <w:rPr>
          <w:b/>
        </w:rPr>
      </w:pPr>
    </w:p>
    <w:p w14:paraId="4BA0E46A" w14:textId="60A670D7" w:rsidR="005B4CF3" w:rsidRPr="00B62927" w:rsidRDefault="00B11985" w:rsidP="00B62927">
      <w:pPr>
        <w:ind w:left="720"/>
      </w:pPr>
      <w:r w:rsidRPr="005B4CF3">
        <w:rPr>
          <w:b/>
          <w:noProof/>
          <w:lang w:eastAsia="en-CA"/>
        </w:rPr>
        <w:lastRenderedPageBreak/>
        <w:drawing>
          <wp:anchor distT="0" distB="0" distL="114300" distR="114300" simplePos="0" relativeHeight="251717632" behindDoc="0" locked="0" layoutInCell="1" allowOverlap="1" wp14:anchorId="2FD3E7FB" wp14:editId="1A136535">
            <wp:simplePos x="0" y="0"/>
            <wp:positionH relativeFrom="column">
              <wp:posOffset>3083248</wp:posOffset>
            </wp:positionH>
            <wp:positionV relativeFrom="paragraph">
              <wp:posOffset>332</wp:posOffset>
            </wp:positionV>
            <wp:extent cx="3336925" cy="830580"/>
            <wp:effectExtent l="0" t="0" r="0" b="7620"/>
            <wp:wrapSquare wrapText="bothSides"/>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336925" cy="830580"/>
                    </a:xfrm>
                    <a:prstGeom prst="rect">
                      <a:avLst/>
                    </a:prstGeom>
                    <a:noFill/>
                    <a:ln>
                      <a:noFill/>
                      <a:prstDash/>
                    </a:ln>
                  </pic:spPr>
                </pic:pic>
              </a:graphicData>
            </a:graphic>
          </wp:anchor>
        </w:drawing>
      </w:r>
      <w:r w:rsidR="005B4CF3" w:rsidRPr="00B62927">
        <w:t>When attempting to close Excel after having saved the file in a CSV format, Excel will enquire whether the file should b</w:t>
      </w:r>
      <w:r w:rsidR="00DA67F8">
        <w:t>e saved. The user must answer Yes</w:t>
      </w:r>
      <w:r w:rsidR="005B4CF3" w:rsidRPr="00B62927">
        <w:t>, because it is unnecessary to save the document in Excel format.</w:t>
      </w:r>
    </w:p>
    <w:p w14:paraId="766781E2" w14:textId="77777777" w:rsidR="005B4CF3" w:rsidRPr="00B62927" w:rsidRDefault="005B4CF3" w:rsidP="00B62927">
      <w:pPr>
        <w:ind w:left="720"/>
      </w:pPr>
    </w:p>
    <w:p w14:paraId="7BEEB0F6" w14:textId="1D0DEECA" w:rsidR="005B4CF3" w:rsidRPr="00B62927" w:rsidRDefault="005B4CF3" w:rsidP="00B62927">
      <w:pPr>
        <w:ind w:left="720"/>
      </w:pPr>
      <w:r w:rsidRPr="00B62927">
        <w:t>Example of a locati</w:t>
      </w:r>
      <w:r w:rsidR="00B11985">
        <w:t>on list data file in CSV format</w:t>
      </w:r>
    </w:p>
    <w:p w14:paraId="0F07C2EF" w14:textId="77777777" w:rsidR="005B4CF3" w:rsidRPr="005B4CF3" w:rsidRDefault="005B4CF3" w:rsidP="005B4CF3">
      <w:pPr>
        <w:pStyle w:val="Paragraphedeliste"/>
        <w:ind w:left="1224"/>
        <w:rPr>
          <w:b/>
        </w:rPr>
      </w:pPr>
    </w:p>
    <w:p w14:paraId="37CDFE27" w14:textId="61FCC0C5" w:rsidR="005B4CF3" w:rsidRPr="00B62927" w:rsidRDefault="004A052E" w:rsidP="00B62927">
      <w:pPr>
        <w:ind w:left="720"/>
      </w:pPr>
      <w:r>
        <w:t>Key</w:t>
      </w:r>
      <w:r w:rsidR="005B4CF3" w:rsidRPr="00B62927">
        <w:t>ID,</w:t>
      </w:r>
      <w:r w:rsidRPr="00B62927">
        <w:t>Name,</w:t>
      </w:r>
      <w:r w:rsidR="005B4CF3" w:rsidRPr="00B62927">
        <w:t>Latitude,Longitude,Elevation</w:t>
      </w:r>
    </w:p>
    <w:p w14:paraId="749BE1E6" w14:textId="0A68F7F0" w:rsidR="005B4CF3" w:rsidRPr="00B62927" w:rsidRDefault="005B4CF3" w:rsidP="00B62927">
      <w:pPr>
        <w:ind w:left="720"/>
      </w:pPr>
      <w:r w:rsidRPr="00B62927">
        <w:t>1,</w:t>
      </w:r>
      <w:r w:rsidR="004A052E" w:rsidRPr="00B62927">
        <w:t>Duchesnay,</w:t>
      </w:r>
      <w:r w:rsidRPr="00B62927">
        <w:t>46.869,-71.64,168</w:t>
      </w:r>
      <w:r w:rsidRPr="00B62927">
        <w:br/>
        <w:t>2,</w:t>
      </w:r>
      <w:r w:rsidR="004A052E" w:rsidRPr="00B62927">
        <w:t>St-Alban,</w:t>
      </w:r>
      <w:r w:rsidRPr="00B62927">
        <w:t>46.738,-72.066,78</w:t>
      </w:r>
      <w:r w:rsidRPr="00B62927">
        <w:br/>
        <w:t>3,</w:t>
      </w:r>
      <w:r w:rsidR="004A052E" w:rsidRPr="00B62927">
        <w:t>Scott,</w:t>
      </w:r>
      <w:r w:rsidRPr="00B62927">
        <w:t>46.506,-71.068,149</w:t>
      </w:r>
    </w:p>
    <w:p w14:paraId="2FFA254E" w14:textId="77777777" w:rsidR="005B4CF3" w:rsidRDefault="005B4CF3" w:rsidP="005B4CF3">
      <w:pPr>
        <w:pStyle w:val="Paragraphedeliste"/>
        <w:ind w:left="1224"/>
        <w:rPr>
          <w:b/>
        </w:rPr>
      </w:pPr>
    </w:p>
    <w:p w14:paraId="7F0CAF91" w14:textId="77777777" w:rsidR="005B4CF3" w:rsidRPr="00EC5552" w:rsidRDefault="005B4CF3" w:rsidP="007F06F5">
      <w:pPr>
        <w:pStyle w:val="Titre2"/>
        <w:rPr>
          <w:b w:val="0"/>
        </w:rPr>
      </w:pPr>
      <w:bookmarkStart w:id="131" w:name="_Toc507488009"/>
      <w:r w:rsidRPr="00EC5552">
        <w:t>Weather Generator input file</w:t>
      </w:r>
      <w:bookmarkEnd w:id="131"/>
      <w:r w:rsidRPr="00EC5552">
        <w:t xml:space="preserve"> </w:t>
      </w:r>
    </w:p>
    <w:p w14:paraId="25063477" w14:textId="03037CA7" w:rsidR="00F04896" w:rsidRDefault="00F04896" w:rsidP="00F04896">
      <w:pPr>
        <w:pStyle w:val="Paragraphedeliste"/>
        <w:ind w:left="1224"/>
        <w:rPr>
          <w:b/>
        </w:rPr>
      </w:pPr>
    </w:p>
    <w:p w14:paraId="2C263FDF" w14:textId="1398AF25" w:rsidR="00F04896" w:rsidRPr="00F04896" w:rsidRDefault="00F04896" w:rsidP="007F06F5">
      <w:pPr>
        <w:pStyle w:val="Titre3"/>
      </w:pPr>
      <w:bookmarkStart w:id="132" w:name="_Toc507488010"/>
      <w:r>
        <w:t xml:space="preserve">Weather Generator Input </w:t>
      </w:r>
      <w:r w:rsidR="004A052E">
        <w:t>F</w:t>
      </w:r>
      <w:r>
        <w:t>ile Manager</w:t>
      </w:r>
      <w:bookmarkEnd w:id="132"/>
    </w:p>
    <w:p w14:paraId="22D8F281" w14:textId="69C79FCE" w:rsidR="00FA112F" w:rsidRDefault="004A052E" w:rsidP="00FA112F">
      <w:pPr>
        <w:ind w:left="720"/>
      </w:pPr>
      <w:r>
        <w:rPr>
          <w:noProof/>
          <w:lang w:eastAsia="en-CA"/>
        </w:rPr>
        <w:drawing>
          <wp:anchor distT="0" distB="0" distL="114300" distR="114300" simplePos="0" relativeHeight="251696128" behindDoc="1" locked="0" layoutInCell="1" allowOverlap="1" wp14:anchorId="0948CFBF" wp14:editId="14105658">
            <wp:simplePos x="0" y="0"/>
            <wp:positionH relativeFrom="column">
              <wp:posOffset>3982720</wp:posOffset>
            </wp:positionH>
            <wp:positionV relativeFrom="paragraph">
              <wp:posOffset>163337</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0C8653DE" w14:textId="790E3DE4" w:rsidR="00513E1A" w:rsidRPr="001D6AEE" w:rsidRDefault="00513E1A" w:rsidP="00513E1A">
      <w:pPr>
        <w:jc w:val="both"/>
      </w:pPr>
      <w:r>
        <w:t xml:space="preserve">The Weather Generator Input </w:t>
      </w:r>
      <w:r w:rsidR="004A052E">
        <w:t>F</w:t>
      </w:r>
      <w:r w:rsidR="00F04896">
        <w:t>ile Manager</w:t>
      </w:r>
      <w:r>
        <w:t xml:space="preserve"> can be used to add, delete and edit Weather input files.</w:t>
      </w:r>
    </w:p>
    <w:p w14:paraId="184C26C5" w14:textId="741F247C" w:rsidR="00513E1A" w:rsidRDefault="00513E1A" w:rsidP="00513E1A">
      <w:pPr>
        <w:jc w:val="both"/>
      </w:pPr>
    </w:p>
    <w:p w14:paraId="3C78131B" w14:textId="77777777" w:rsidR="00513E1A" w:rsidRPr="004512FD" w:rsidRDefault="00513E1A" w:rsidP="00513E1A">
      <w:pPr>
        <w:jc w:val="both"/>
      </w:pPr>
      <w:r>
        <w:rPr>
          <w:noProof/>
          <w:lang w:eastAsia="en-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New: Create a new Weather input file which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eastAsia="en-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eastAsia="en-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eastAsia="en-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0DC33B6E" w:rsidR="00513E1A" w:rsidRPr="001D6AEE" w:rsidRDefault="00513E1A" w:rsidP="00513E1A">
      <w:pPr>
        <w:jc w:val="both"/>
      </w:pPr>
      <w:r>
        <w:rPr>
          <w:noProof/>
          <w:lang w:eastAsia="en-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w:t>
      </w:r>
      <w:r w:rsidR="00EA5DD4">
        <w:t>weather generations</w:t>
      </w:r>
      <w:r>
        <w:t>).</w:t>
      </w:r>
    </w:p>
    <w:p w14:paraId="0EDFC576" w14:textId="77777777" w:rsidR="00513E1A" w:rsidRDefault="00513E1A" w:rsidP="00513E1A">
      <w:pPr>
        <w:jc w:val="both"/>
      </w:pPr>
    </w:p>
    <w:p w14:paraId="424A29E1" w14:textId="533A232C" w:rsidR="007F06F5" w:rsidRDefault="007F06F5" w:rsidP="00513E1A">
      <w:pPr>
        <w:jc w:val="both"/>
      </w:pPr>
    </w:p>
    <w:p w14:paraId="78642A52" w14:textId="11401D53" w:rsidR="007F06F5" w:rsidRDefault="007F06F5" w:rsidP="00513E1A">
      <w:pPr>
        <w:jc w:val="both"/>
      </w:pPr>
    </w:p>
    <w:p w14:paraId="63B1AC97" w14:textId="7606E973" w:rsidR="007F06F5" w:rsidRDefault="007F06F5" w:rsidP="00513E1A">
      <w:pPr>
        <w:jc w:val="both"/>
      </w:pPr>
    </w:p>
    <w:p w14:paraId="0236C7A8" w14:textId="24C98FB9" w:rsidR="007F06F5" w:rsidRDefault="007F06F5" w:rsidP="00513E1A">
      <w:pPr>
        <w:jc w:val="both"/>
      </w:pPr>
    </w:p>
    <w:p w14:paraId="639B5F45" w14:textId="0BE7FBA4" w:rsidR="007F06F5" w:rsidRDefault="007F06F5" w:rsidP="00513E1A">
      <w:pPr>
        <w:jc w:val="both"/>
      </w:pPr>
    </w:p>
    <w:p w14:paraId="5DAD72AE" w14:textId="27241938" w:rsidR="007F06F5" w:rsidRDefault="007F06F5" w:rsidP="00513E1A">
      <w:pPr>
        <w:jc w:val="both"/>
      </w:pPr>
    </w:p>
    <w:p w14:paraId="2EE845B2" w14:textId="7892705B" w:rsidR="007F06F5" w:rsidRDefault="007F06F5" w:rsidP="00513E1A">
      <w:pPr>
        <w:jc w:val="both"/>
      </w:pPr>
    </w:p>
    <w:p w14:paraId="24ED3C09" w14:textId="4B8FF046" w:rsidR="007F06F5" w:rsidRDefault="007F06F5" w:rsidP="00513E1A">
      <w:pPr>
        <w:jc w:val="both"/>
      </w:pPr>
    </w:p>
    <w:p w14:paraId="6C0196B4" w14:textId="154DC6B4" w:rsidR="007F06F5" w:rsidRDefault="007F06F5" w:rsidP="00513E1A">
      <w:pPr>
        <w:jc w:val="both"/>
      </w:pPr>
    </w:p>
    <w:p w14:paraId="63CCA73A" w14:textId="77777777" w:rsidR="007F06F5" w:rsidRPr="001D6AEE" w:rsidRDefault="007F06F5" w:rsidP="00513E1A">
      <w:pPr>
        <w:jc w:val="both"/>
      </w:pPr>
    </w:p>
    <w:p w14:paraId="11F5E71C" w14:textId="77777777" w:rsidR="00FA112F" w:rsidRPr="00FA112F" w:rsidRDefault="00FA112F" w:rsidP="00FA112F">
      <w:pPr>
        <w:ind w:left="720"/>
      </w:pPr>
    </w:p>
    <w:p w14:paraId="66E4C6EC" w14:textId="139CA2A3" w:rsidR="00221635" w:rsidRDefault="00F04896" w:rsidP="007F06F5">
      <w:pPr>
        <w:pStyle w:val="Titre3"/>
      </w:pPr>
      <w:bookmarkStart w:id="133" w:name="_Toc507488011"/>
      <w:r>
        <w:t>Weather Generator (WG) Parameters dialog</w:t>
      </w:r>
      <w:bookmarkEnd w:id="133"/>
    </w:p>
    <w:p w14:paraId="7B1815A9" w14:textId="77777777" w:rsidR="007F06F5" w:rsidRPr="007F06F5" w:rsidRDefault="007F06F5" w:rsidP="007F06F5"/>
    <w:p w14:paraId="69F882BD" w14:textId="5816E42E" w:rsidR="00221635" w:rsidRDefault="00556D2C" w:rsidP="00F04896">
      <w:pPr>
        <w:jc w:val="both"/>
      </w:pPr>
      <w:r w:rsidRPr="004512FD">
        <w:rPr>
          <w:b/>
          <w:bCs/>
          <w:noProof/>
          <w:lang w:eastAsia="en-CA"/>
        </w:rPr>
        <w:drawing>
          <wp:anchor distT="0" distB="0" distL="114300" distR="114300" simplePos="0" relativeHeight="251697152" behindDoc="1" locked="0" layoutInCell="1" allowOverlap="1" wp14:anchorId="2646C334" wp14:editId="1E83F8AD">
            <wp:simplePos x="0" y="0"/>
            <wp:positionH relativeFrom="column">
              <wp:posOffset>3802153</wp:posOffset>
            </wp:positionH>
            <wp:positionV relativeFrom="paragraph">
              <wp:posOffset>3857</wp:posOffset>
            </wp:positionV>
            <wp:extent cx="2619375" cy="2457450"/>
            <wp:effectExtent l="0" t="0" r="9525" b="0"/>
            <wp:wrapTight wrapText="bothSides">
              <wp:wrapPolygon edited="0">
                <wp:start x="0" y="0"/>
                <wp:lineTo x="0" y="21433"/>
                <wp:lineTo x="21521" y="21433"/>
                <wp:lineTo x="2152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619375" cy="2457450"/>
                    </a:xfrm>
                    <a:prstGeom prst="rect">
                      <a:avLst/>
                    </a:prstGeom>
                    <a:noFill/>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Normals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choose between type either hourly</w:t>
      </w:r>
      <w:r w:rsidR="001D6AEE" w:rsidRPr="00ED60C9">
        <w:t xml:space="preserve"> or daily</w:t>
      </w:r>
    </w:p>
    <w:p w14:paraId="3BD53FB4" w14:textId="42FA7D04" w:rsidR="00ED60C9" w:rsidRDefault="00ED60C9" w:rsidP="00F04896">
      <w:pPr>
        <w:jc w:val="both"/>
        <w:rPr>
          <w:b/>
          <w:bCs/>
        </w:rPr>
      </w:pPr>
    </w:p>
    <w:p w14:paraId="1E9AD686" w14:textId="476A35A3" w:rsidR="00ED60C9" w:rsidRDefault="00584656" w:rsidP="00F04896">
      <w:pPr>
        <w:jc w:val="both"/>
        <w:rPr>
          <w:b/>
          <w:bCs/>
        </w:rPr>
      </w:pPr>
      <w:r>
        <w:rPr>
          <w:b/>
          <w:bCs/>
        </w:rPr>
        <w:t xml:space="preserve">Generated variables: </w:t>
      </w:r>
      <w:r w:rsidRPr="00584656">
        <w:t>choose climatic variables</w:t>
      </w:r>
      <w:r w:rsidR="00AB3B5C">
        <w:t xml:space="preserve">. </w:t>
      </w:r>
      <w:r w:rsidR="00AB3B5C" w:rsidRPr="00AB3B5C">
        <w:t xml:space="preserve">To add </w:t>
      </w:r>
      <w:r w:rsidR="00AC608C">
        <w:t>or</w:t>
      </w:r>
      <w:r w:rsidR="00AB3B5C" w:rsidRPr="00AB3B5C">
        <w:t xml:space="preserve"> remove variables click </w:t>
      </w:r>
      <w:r w:rsidR="00AB3B5C">
        <w:t>“</w:t>
      </w:r>
      <w:r w:rsidR="00AB3B5C" w:rsidRPr="00AB3B5C">
        <w:t>...</w:t>
      </w:r>
      <w:r w:rsidR="00DB3BA6">
        <w:t>”</w:t>
      </w:r>
      <w:r w:rsidR="00AB3B5C">
        <w:t>.</w:t>
      </w:r>
      <w:r w:rsidR="00DB3BA6">
        <w:t xml:space="preserve"> When the weather generation is for the purpose of execute a specific model, at least, the mandatory weather variable</w:t>
      </w:r>
      <w:r w:rsidR="0091275C">
        <w:t>s</w:t>
      </w:r>
      <w:r w:rsidR="00DB3BA6">
        <w:t xml:space="preserve"> for this model must be generated. </w:t>
      </w:r>
      <w:r w:rsidR="00AC608C">
        <w:t>To do</w:t>
      </w:r>
      <w:r w:rsidR="0091275C">
        <w:t xml:space="preserve"> this c</w:t>
      </w:r>
      <w:r w:rsidR="00AC608C">
        <w:t>l</w:t>
      </w:r>
      <w:r w:rsidR="0091275C">
        <w:t xml:space="preserve">ick on </w:t>
      </w:r>
      <w:r w:rsidR="0091275C" w:rsidRPr="0091275C">
        <w:rPr>
          <w:rFonts w:ascii="Courier New" w:hAnsi="Courier New" w:cs="Courier New"/>
          <w:sz w:val="22"/>
          <w:szCs w:val="22"/>
        </w:rPr>
        <w:t>select climatic variables from model</w:t>
      </w:r>
      <w:r w:rsidR="0091275C">
        <w:t>.</w:t>
      </w:r>
    </w:p>
    <w:p w14:paraId="1633628B" w14:textId="77777777" w:rsidR="00ED60C9" w:rsidRDefault="00ED60C9" w:rsidP="00F04896">
      <w:pPr>
        <w:jc w:val="both"/>
        <w:rPr>
          <w:b/>
          <w:bCs/>
        </w:rPr>
      </w:pPr>
    </w:p>
    <w:p w14:paraId="4870374D" w14:textId="39A9C1C9" w:rsidR="00F04896" w:rsidRDefault="00F04896" w:rsidP="00F04896">
      <w:pPr>
        <w:jc w:val="both"/>
      </w:pPr>
      <w:r>
        <w:rPr>
          <w:b/>
          <w:bCs/>
        </w:rPr>
        <w:t>Normals Database name</w:t>
      </w:r>
      <w:r>
        <w:rPr>
          <w:bCs/>
        </w:rPr>
        <w:t xml:space="preserve"> field (drop-down list): </w:t>
      </w:r>
      <w:r>
        <w:t xml:space="preserve">Select the Normals database to be used in the </w:t>
      </w:r>
      <w:r w:rsidR="005630F3">
        <w:t>weather generation</w:t>
      </w:r>
      <w:r>
        <w:t>.</w:t>
      </w:r>
      <w:r w:rsidR="00556D2C" w:rsidRPr="004512FD">
        <w:rPr>
          <w:noProof/>
          <w:lang w:eastAsia="fr-CA"/>
        </w:rPr>
        <w:t xml:space="preserve"> </w:t>
      </w:r>
    </w:p>
    <w:p w14:paraId="5527DD6D" w14:textId="77777777" w:rsidR="00F04896" w:rsidRDefault="00F04896" w:rsidP="00F04896">
      <w:pPr>
        <w:jc w:val="both"/>
        <w:rPr>
          <w:b/>
          <w:bCs/>
        </w:rPr>
      </w:pPr>
    </w:p>
    <w:p w14:paraId="756687F2" w14:textId="48D3D12D" w:rsidR="00F04896" w:rsidRDefault="0091275C" w:rsidP="00F04896">
      <w:pPr>
        <w:jc w:val="both"/>
      </w:pPr>
      <w:r>
        <w:rPr>
          <w:noProof/>
          <w:lang w:eastAsia="en-CA"/>
        </w:rPr>
        <w:drawing>
          <wp:anchor distT="0" distB="0" distL="114300" distR="114300" simplePos="0" relativeHeight="251718656" behindDoc="0" locked="0" layoutInCell="1" allowOverlap="1" wp14:anchorId="5E64C09E" wp14:editId="5DADB919">
            <wp:simplePos x="0" y="0"/>
            <wp:positionH relativeFrom="column">
              <wp:posOffset>4713219</wp:posOffset>
            </wp:positionH>
            <wp:positionV relativeFrom="paragraph">
              <wp:posOffset>8614</wp:posOffset>
            </wp:positionV>
            <wp:extent cx="1685677" cy="3045954"/>
            <wp:effectExtent l="0" t="0" r="0" b="254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85677" cy="3045954"/>
                    </a:xfrm>
                    <a:prstGeom prst="rect">
                      <a:avLst/>
                    </a:prstGeom>
                  </pic:spPr>
                </pic:pic>
              </a:graphicData>
            </a:graphic>
          </wp:anchor>
        </w:drawing>
      </w:r>
      <w:r w:rsidR="00F04896">
        <w:rPr>
          <w:b/>
          <w:bCs/>
        </w:rPr>
        <w:t xml:space="preserve">Daily Database name </w:t>
      </w:r>
      <w:r w:rsidR="00F04896">
        <w:rPr>
          <w:bCs/>
        </w:rPr>
        <w:t xml:space="preserve">field (drop-down list): </w:t>
      </w:r>
      <w:r w:rsidR="00F04896">
        <w:t xml:space="preserve">Select the Daily database to be used in the </w:t>
      </w:r>
      <w:r w:rsidR="005630F3">
        <w:t>weather generation</w:t>
      </w:r>
      <w:r w:rsidR="00F04896">
        <w:t>.</w:t>
      </w:r>
    </w:p>
    <w:p w14:paraId="2147D31C" w14:textId="6B3AC63C" w:rsidR="004A052E" w:rsidRDefault="004A052E" w:rsidP="004A052E">
      <w:pPr>
        <w:jc w:val="both"/>
        <w:rPr>
          <w:b/>
          <w:bCs/>
        </w:rPr>
      </w:pPr>
    </w:p>
    <w:p w14:paraId="1D9EA4CD" w14:textId="61D336EB" w:rsidR="004A052E" w:rsidRPr="004512FD" w:rsidRDefault="004A052E" w:rsidP="004A052E">
      <w:pPr>
        <w:jc w:val="both"/>
      </w:pPr>
      <w:r>
        <w:rPr>
          <w:b/>
          <w:bCs/>
        </w:rPr>
        <w:t xml:space="preserve">Hourly Database name </w:t>
      </w:r>
      <w:r>
        <w:rPr>
          <w:bCs/>
        </w:rPr>
        <w:t xml:space="preserve">field (drop-down list): </w:t>
      </w:r>
      <w:r>
        <w:t xml:space="preserve">Select the Hourly database to be used in the </w:t>
      </w:r>
      <w:r w:rsidR="005630F3">
        <w:t>weather generation</w:t>
      </w:r>
      <w:r>
        <w:t>.</w:t>
      </w:r>
    </w:p>
    <w:p w14:paraId="71FB2F18" w14:textId="77777777" w:rsidR="004A052E" w:rsidRPr="004512FD" w:rsidRDefault="004A052E" w:rsidP="00F04896">
      <w:pPr>
        <w:jc w:val="both"/>
      </w:pPr>
    </w:p>
    <w:p w14:paraId="07C7BA82" w14:textId="22C130DE" w:rsidR="00F04896" w:rsidRPr="004512FD" w:rsidRDefault="00F04896"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eastAsia="en-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63833" cy="142875"/>
                    </a:xfrm>
                    <a:prstGeom prst="rect">
                      <a:avLst/>
                    </a:prstGeom>
                    <a:noFill/>
                    <a:ln>
                      <a:noFill/>
                      <a:prstDash/>
                    </a:ln>
                  </pic:spPr>
                </pic:pic>
              </a:graphicData>
            </a:graphic>
          </wp:inline>
        </w:drawing>
      </w:r>
      <w:r>
        <w:t xml:space="preserve"> </w:t>
      </w:r>
      <w:r w:rsidRPr="00DB3BA6">
        <w:rPr>
          <w:b/>
        </w:rPr>
        <w:t>Link a New File</w:t>
      </w:r>
      <w:r>
        <w:t>: Add paths for databases (Normals, Daily, Hourly and Gribs)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37970714" w:rsidR="00F04896" w:rsidRDefault="00F04896" w:rsidP="00F04896">
      <w:pPr>
        <w:jc w:val="both"/>
      </w:pPr>
      <w:r>
        <w:rPr>
          <w:b/>
        </w:rPr>
        <w:t>Number of years</w:t>
      </w:r>
      <w:r>
        <w:t xml:space="preserve"> field: This field is activated when the Normals mode is selected because certain models require more than one year of weather data. This field allows the user to enter the number of years for which to run the </w:t>
      </w:r>
      <w:r w:rsidR="00EA5DD4">
        <w:t>weather generation</w:t>
      </w:r>
      <w:r>
        <w:t>. Note that weather data are randomly generated from normals within a given S</w:t>
      </w:r>
      <w:r w:rsidR="00AC608C">
        <w:t>tandard Normal Generating Period (S</w:t>
      </w:r>
      <w:r>
        <w:t>NGP</w:t>
      </w:r>
      <w:r w:rsidR="00AC608C">
        <w:t>)</w:t>
      </w:r>
      <w:r>
        <w:t xml:space="preserve"> (</w:t>
      </w:r>
      <w:r w:rsidR="00AC608C">
        <w:t>e.g</w:t>
      </w:r>
      <w:r>
        <w:t>. 1981-2010) and that “years” are only stochastically distinct without particular annual ordering involved.</w:t>
      </w:r>
    </w:p>
    <w:p w14:paraId="2DA99742" w14:textId="3CE4D79A" w:rsidR="00F04896" w:rsidRDefault="00F04896" w:rsidP="00F04896">
      <w:pPr>
        <w:jc w:val="both"/>
      </w:pPr>
    </w:p>
    <w:p w14:paraId="13D8DFDA" w14:textId="4E4B4E39" w:rsidR="00F04896" w:rsidRPr="004512FD" w:rsidRDefault="00F04896" w:rsidP="00F04896">
      <w:pPr>
        <w:jc w:val="both"/>
      </w:pPr>
      <w:r>
        <w:rPr>
          <w:b/>
        </w:rPr>
        <w:t xml:space="preserve"> Year from to </w:t>
      </w:r>
      <w:r>
        <w:t xml:space="preserve"> fields: These fields are activated when the </w:t>
      </w:r>
      <w:r w:rsidR="00EA5DD4">
        <w:t xml:space="preserve">From Observation </w:t>
      </w:r>
      <w:r>
        <w:t xml:space="preserve"> </w:t>
      </w:r>
      <w:r w:rsidR="00EA5DD4">
        <w:t xml:space="preserve">type </w:t>
      </w:r>
      <w:r>
        <w:t xml:space="preserve">is selected. The user must enter the first and last year(s) for which to run the </w:t>
      </w:r>
      <w:r w:rsidR="00EA5DD4">
        <w:t>weather generation</w:t>
      </w:r>
      <w:r>
        <w:t xml:space="preserve">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lastRenderedPageBreak/>
        <w:t>Use forecast</w:t>
      </w:r>
      <w:r>
        <w:t xml:space="preserve"> checkbox (activated only in Daily mode) </w:t>
      </w:r>
      <w:r>
        <w:rPr>
          <w:noProof/>
          <w:lang w:eastAsia="en-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When checked, the weather generator uses forecasts available in the Daily data (instead of Normals). Data are considered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048C6C72" w:rsidR="00F04896" w:rsidRPr="004512FD" w:rsidRDefault="00F04896" w:rsidP="00F04896">
      <w:pPr>
        <w:jc w:val="both"/>
      </w:pPr>
      <w:r>
        <w:rPr>
          <w:b/>
        </w:rPr>
        <w:t>Random number type</w:t>
      </w:r>
      <w:r>
        <w:t xml:space="preserve"> field </w:t>
      </w:r>
      <w:r>
        <w:rPr>
          <w:bCs/>
        </w:rPr>
        <w:t>(drop-down list)</w:t>
      </w:r>
      <w:r>
        <w:t xml:space="preserve">: The “Always the same seed” option is used when the user wants the weather time series to be identical from one execution to the next. By default, the </w:t>
      </w:r>
      <w:r w:rsidR="00B06699">
        <w:t xml:space="preserve">weather generation </w:t>
      </w:r>
      <w:r>
        <w:t>uses the “Random seeds” (each execution produces stochastically different weather regimes when using normals).</w:t>
      </w:r>
    </w:p>
    <w:p w14:paraId="3D561611" w14:textId="0C23C34C" w:rsidR="00FA112F" w:rsidRDefault="00FA112F" w:rsidP="00513E1A">
      <w:pPr>
        <w:pStyle w:val="Paragraphedeliste"/>
        <w:ind w:left="1224"/>
      </w:pPr>
    </w:p>
    <w:p w14:paraId="1207482F" w14:textId="634E5FEC" w:rsidR="00CE3469" w:rsidRDefault="00574AFC" w:rsidP="008F35F1">
      <w:r>
        <w:rPr>
          <w:b/>
        </w:rPr>
        <w:t xml:space="preserve">Search Radius: </w:t>
      </w:r>
      <w:r w:rsidR="00C46784" w:rsidRPr="00C46784">
        <w:t>to specify search radius for every cli</w:t>
      </w:r>
      <w:r w:rsidR="00C46784">
        <w:t>matic variable in km if the value is equal to -</w:t>
      </w:r>
      <w:r w:rsidR="00C46784" w:rsidRPr="00C46784">
        <w:t>1 it means that there is no search radius</w:t>
      </w:r>
      <w:r w:rsidR="00C46784">
        <w:t>.</w:t>
      </w:r>
    </w:p>
    <w:p w14:paraId="50C2C5F6" w14:textId="5AFA1330" w:rsidR="005630F3" w:rsidRDefault="005630F3" w:rsidP="008F35F1"/>
    <w:p w14:paraId="46BF0643" w14:textId="34B3F459" w:rsidR="005630F3" w:rsidRDefault="005630F3" w:rsidP="008F35F1">
      <w:r>
        <w:t>Four other options are available:</w:t>
      </w:r>
    </w:p>
    <w:p w14:paraId="3B4B6DB2" w14:textId="2901F0E5" w:rsidR="005630F3" w:rsidRDefault="005630F3" w:rsidP="005630F3">
      <w:pPr>
        <w:pStyle w:val="Paragraphedeliste"/>
        <w:numPr>
          <w:ilvl w:val="0"/>
          <w:numId w:val="22"/>
        </w:numPr>
      </w:pPr>
      <w:r w:rsidRPr="005630F3">
        <w:t>Ignore nearest weather station from simulation point (for cross validation)</w:t>
      </w:r>
    </w:p>
    <w:p w14:paraId="4BE0A76B" w14:textId="66C8653E" w:rsidR="005630F3" w:rsidRDefault="005630F3" w:rsidP="005630F3">
      <w:pPr>
        <w:pStyle w:val="Paragraphedeliste"/>
        <w:numPr>
          <w:ilvl w:val="0"/>
          <w:numId w:val="22"/>
        </w:numPr>
      </w:pPr>
      <w:r w:rsidRPr="005630F3">
        <w:t>Skip database verification (when the database is never updated</w:t>
      </w:r>
      <w:r>
        <w:t>)</w:t>
      </w:r>
    </w:p>
    <w:p w14:paraId="22A1C220" w14:textId="6A912AEE" w:rsidR="005630F3" w:rsidRDefault="005630F3" w:rsidP="005630F3">
      <w:pPr>
        <w:pStyle w:val="Paragraphedeliste"/>
        <w:numPr>
          <w:ilvl w:val="0"/>
          <w:numId w:val="22"/>
        </w:numPr>
      </w:pPr>
      <w:r w:rsidRPr="005630F3">
        <w:t>Don't fill missing values with Normals</w:t>
      </w:r>
    </w:p>
    <w:p w14:paraId="4EB11A7B" w14:textId="3559136F" w:rsidR="005630F3" w:rsidRDefault="005630F3" w:rsidP="005630F3">
      <w:pPr>
        <w:pStyle w:val="Paragraphedeliste"/>
        <w:numPr>
          <w:ilvl w:val="0"/>
          <w:numId w:val="22"/>
        </w:numPr>
      </w:pPr>
      <w:r w:rsidRPr="005630F3">
        <w:t>Use distance</w:t>
      </w:r>
      <w:r w:rsidR="00442FD5">
        <w:t>-to-shore</w:t>
      </w:r>
      <w:r w:rsidRPr="005630F3">
        <w:t xml:space="preserve"> in selection of weather stations and gradients</w:t>
      </w:r>
    </w:p>
    <w:p w14:paraId="0B7AF64C" w14:textId="7A1EE047" w:rsidR="007F06F5" w:rsidRDefault="007F06F5" w:rsidP="008F35F1"/>
    <w:p w14:paraId="0D8EF550" w14:textId="77777777" w:rsidR="005630F3" w:rsidRPr="00C46784" w:rsidRDefault="005630F3" w:rsidP="008F35F1"/>
    <w:p w14:paraId="4C6B5173" w14:textId="61EBA42E" w:rsidR="004A0802" w:rsidRDefault="00FA5468" w:rsidP="007F06F5">
      <w:pPr>
        <w:pStyle w:val="Titre1"/>
      </w:pPr>
      <w:bookmarkStart w:id="134" w:name="_Toc507488012"/>
      <w:r>
        <w:t>M</w:t>
      </w:r>
      <w:r w:rsidR="008F35F1">
        <w:t>ode</w:t>
      </w:r>
      <w:r>
        <w:t>l E</w:t>
      </w:r>
      <w:r w:rsidR="008F35F1">
        <w:t>xecution</w:t>
      </w:r>
      <w:bookmarkEnd w:id="134"/>
    </w:p>
    <w:p w14:paraId="16C530B2" w14:textId="02219EE3" w:rsidR="007F06F5" w:rsidRDefault="007F06F5" w:rsidP="007F06F5">
      <w:pPr>
        <w:jc w:val="both"/>
      </w:pPr>
      <w:r w:rsidRPr="00FA5468">
        <w:t>Select a weather generation to which you want to add an Model Execution and click the Add Model Execution button </w:t>
      </w:r>
      <w:r>
        <w:rPr>
          <w:noProof/>
          <w:lang w:eastAsia="en-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eastAsia="en-CA"/>
        </w:rPr>
        <w:drawing>
          <wp:anchor distT="0" distB="0" distL="114300" distR="114300" simplePos="0" relativeHeight="251704320" behindDoc="0" locked="0" layoutInCell="1" allowOverlap="1" wp14:anchorId="30916ED0" wp14:editId="69921942">
            <wp:simplePos x="0" y="0"/>
            <wp:positionH relativeFrom="margin">
              <wp:posOffset>3621319</wp:posOffset>
            </wp:positionH>
            <wp:positionV relativeFrom="paragraph">
              <wp:posOffset>128744</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be defined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be used as a reminder of the object of a Model Execution or to provide additional details on the Model Execution.</w:t>
      </w:r>
    </w:p>
    <w:p w14:paraId="6CC3E24C" w14:textId="6D7F3398" w:rsidR="00455E15" w:rsidRPr="00FA5468" w:rsidRDefault="00455E15" w:rsidP="00FA5468">
      <w:pPr>
        <w:jc w:val="both"/>
      </w:pPr>
    </w:p>
    <w:p w14:paraId="6790A6B4" w14:textId="21A61070" w:rsidR="00455E15" w:rsidRDefault="00F01957" w:rsidP="00455E15">
      <w:pPr>
        <w:jc w:val="both"/>
      </w:pPr>
      <w:r>
        <w:rPr>
          <w:b/>
          <w:bCs/>
        </w:rPr>
        <w:t>Model t</w:t>
      </w:r>
      <w:r w:rsidR="00455E15">
        <w:rPr>
          <w:b/>
          <w:bCs/>
        </w:rPr>
        <w:t xml:space="preserve">o Execute </w:t>
      </w:r>
      <w:r w:rsidR="00455E15">
        <w:rPr>
          <w:bCs/>
        </w:rPr>
        <w:t>field (drop-down list):</w:t>
      </w:r>
      <w:r w:rsidR="00455E15">
        <w:t xml:space="preserve"> A list containing all the models available to BioSIM. The user must select one of these models. </w:t>
      </w:r>
    </w:p>
    <w:p w14:paraId="6F478756" w14:textId="272CD203" w:rsidR="00455E15" w:rsidRDefault="00455E15" w:rsidP="00455E15">
      <w:pPr>
        <w:jc w:val="both"/>
      </w:pPr>
    </w:p>
    <w:p w14:paraId="0F024010" w14:textId="3D8ACCF7" w:rsidR="00455E15" w:rsidRDefault="00455E15" w:rsidP="00455E15">
      <w:pPr>
        <w:jc w:val="both"/>
      </w:pPr>
      <w:r>
        <w:t xml:space="preserve">The </w:t>
      </w:r>
      <w:r>
        <w:rPr>
          <w:b/>
          <w:noProof/>
          <w:lang w:eastAsia="en-CA"/>
        </w:rPr>
        <w:drawing>
          <wp:inline distT="0" distB="0" distL="0" distR="0" wp14:anchorId="646063A0" wp14:editId="209732CA">
            <wp:extent cx="163774" cy="189364"/>
            <wp:effectExtent l="0" t="0" r="8255" b="127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64728" cy="190467"/>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10E5E258" w14:textId="2EE2B94F" w:rsidR="008354E4" w:rsidRPr="00455E15" w:rsidRDefault="008354E4" w:rsidP="00455E15">
      <w:pPr>
        <w:jc w:val="both"/>
      </w:pPr>
      <w:r>
        <w:t xml:space="preserve">The </w:t>
      </w:r>
      <w:r>
        <w:rPr>
          <w:noProof/>
          <w:lang w:eastAsia="en-CA"/>
        </w:rPr>
        <w:drawing>
          <wp:inline distT="0" distB="0" distL="0" distR="0" wp14:anchorId="1AD79FC4" wp14:editId="3DEA8704">
            <wp:extent cx="134368" cy="14556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3381" cy="155330"/>
                    </a:xfrm>
                    <a:prstGeom prst="rect">
                      <a:avLst/>
                    </a:prstGeom>
                  </pic:spPr>
                </pic:pic>
              </a:graphicData>
            </a:graphic>
          </wp:inline>
        </w:drawing>
      </w:r>
      <w:r>
        <w:t xml:space="preserve"> button open help file of the model when available.</w:t>
      </w:r>
    </w:p>
    <w:p w14:paraId="35582A90" w14:textId="4FB91015" w:rsidR="00455E15" w:rsidRPr="00455E15" w:rsidRDefault="00455E15" w:rsidP="00455E15">
      <w:pPr>
        <w:jc w:val="both"/>
      </w:pPr>
    </w:p>
    <w:p w14:paraId="3C345A2B" w14:textId="1706DE9C" w:rsidR="00D40BEA" w:rsidRPr="00D40BEA" w:rsidRDefault="00F01957" w:rsidP="00D40BEA">
      <w:pPr>
        <w:jc w:val="both"/>
      </w:pPr>
      <w:r>
        <w:rPr>
          <w:b/>
          <w:bCs/>
        </w:rPr>
        <w:t>Parameters file sent</w:t>
      </w:r>
      <w:r w:rsidR="00D40BEA">
        <w:rPr>
          <w:b/>
          <w:bCs/>
        </w:rPr>
        <w:t xml:space="preserve"> to model </w:t>
      </w:r>
      <w:r w:rsidR="00D40BEA">
        <w:rPr>
          <w:bCs/>
        </w:rPr>
        <w:t>field (drop-down list)</w:t>
      </w:r>
      <w:r w:rsidR="00D40BEA">
        <w:rPr>
          <w:b/>
          <w:bCs/>
        </w:rPr>
        <w:t xml:space="preserve">: </w:t>
      </w:r>
      <w:r w:rsidR="00D40BEA">
        <w:rPr>
          <w:bCs/>
        </w:rPr>
        <w:t>T</w:t>
      </w:r>
      <w:r w:rsidR="00D40BEA">
        <w:t xml:space="preserve">his field is used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2264CD6F" w:rsidR="00D40BEA" w:rsidRPr="00D40BEA" w:rsidRDefault="00D40BEA" w:rsidP="00D40BEA">
      <w:pPr>
        <w:jc w:val="both"/>
      </w:pPr>
      <w:r>
        <w:t xml:space="preserve">To specify a new set of parameter values for the model selected, or to edit an existing set, the user must click on the </w:t>
      </w:r>
      <w:r>
        <w:rPr>
          <w:noProof/>
          <w:lang w:eastAsia="en-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w:t>
      </w:r>
      <w:r w:rsidR="008354E4">
        <w:t>Model Input File Manager</w:t>
      </w:r>
      <w:r>
        <w:t xml:space="preserve"> dialog and the model's specific interface dialog. The identity and meaning of model parameters are model-specific. </w:t>
      </w:r>
    </w:p>
    <w:p w14:paraId="622B6B56" w14:textId="46B33AD5" w:rsidR="00D40BEA" w:rsidRDefault="00D40BEA" w:rsidP="00D40BEA">
      <w:pPr>
        <w:jc w:val="both"/>
      </w:pPr>
    </w:p>
    <w:p w14:paraId="36C1AFF0" w14:textId="0F5E4513" w:rsidR="00D40BEA" w:rsidRDefault="00D40BEA" w:rsidP="00D40BEA">
      <w:pPr>
        <w:jc w:val="both"/>
      </w:pPr>
      <w:r>
        <w:t xml:space="preserve">Once a new input file has been </w:t>
      </w:r>
      <w:r w:rsidR="000233EA">
        <w:t>created,</w:t>
      </w:r>
      <w:r>
        <w:t xml:space="preserve"> it automatically becomes available in the </w:t>
      </w:r>
      <w:r>
        <w:rPr>
          <w:b/>
        </w:rPr>
        <w:t>Model input</w:t>
      </w:r>
      <w:r>
        <w:t xml:space="preserve"> field’s drop-down list and is subsequently available </w:t>
      </w:r>
      <w:r w:rsidR="008354E4">
        <w:t xml:space="preserve">when </w:t>
      </w:r>
      <w:r>
        <w:t xml:space="preserve">the </w:t>
      </w:r>
      <w:r w:rsidR="008354E4">
        <w:t xml:space="preserve">same </w:t>
      </w:r>
      <w:r>
        <w:t xml:space="preserve">model </w:t>
      </w:r>
      <w:r w:rsidR="008354E4">
        <w:t xml:space="preserve">family </w:t>
      </w:r>
      <w:r>
        <w:t xml:space="preserve">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is </w:t>
      </w:r>
      <w:r>
        <w:t xml:space="preserve">used </w:t>
      </w:r>
      <w:r w:rsidR="00F8008A">
        <w:t>to specify values of variations of parameters file input parameters.</w:t>
      </w:r>
    </w:p>
    <w:p w14:paraId="492FFC45" w14:textId="77777777" w:rsidR="00C93BDE" w:rsidRDefault="00C93BDE" w:rsidP="00D40BEA">
      <w:pPr>
        <w:jc w:val="both"/>
      </w:pPr>
    </w:p>
    <w:p w14:paraId="2BA9C758" w14:textId="026F07FE" w:rsidR="00C93BDE" w:rsidRDefault="00C93BDE" w:rsidP="00C93BDE">
      <w:pPr>
        <w:jc w:val="both"/>
      </w:pPr>
      <w:r>
        <w:t xml:space="preserve">The </w:t>
      </w:r>
      <w:r>
        <w:rPr>
          <w:noProof/>
          <w:lang w:eastAsia="en-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35" w:name="_Hlt306110403"/>
      <w:r w:rsidRPr="00C93BDE">
        <w:t>a</w:t>
      </w:r>
      <w:bookmarkEnd w:id="135"/>
      <w:r w:rsidRPr="00C93BDE">
        <w:t>log</w:t>
      </w:r>
      <w:r>
        <w:t xml:space="preserve">. Occasionally, when conducting model behaviour analyses, the user can vary one or several model parameters in a </w:t>
      </w:r>
      <w:r w:rsidR="00B06699">
        <w:t xml:space="preserve">model execution </w:t>
      </w:r>
      <w:r>
        <w:t xml:space="preserve"> definition. Parameters available for this type of work are model-specific.</w:t>
      </w:r>
    </w:p>
    <w:p w14:paraId="2C273653" w14:textId="77777777" w:rsidR="00FE71AB" w:rsidRDefault="00FE71AB" w:rsidP="007F06F5">
      <w:pPr>
        <w:pStyle w:val="Titre2"/>
        <w:numPr>
          <w:ilvl w:val="0"/>
          <w:numId w:val="0"/>
        </w:numPr>
        <w:ind w:left="576"/>
      </w:pPr>
    </w:p>
    <w:p w14:paraId="010BCC74" w14:textId="6DE3B2A4" w:rsidR="00FE71AB" w:rsidRPr="007F06F5" w:rsidRDefault="008354E4" w:rsidP="007F06F5">
      <w:pPr>
        <w:pStyle w:val="Titre2"/>
      </w:pPr>
      <w:bookmarkStart w:id="136" w:name="_Toc507488013"/>
      <w:r>
        <w:t>Model Input File Manager</w:t>
      </w:r>
      <w:bookmarkEnd w:id="136"/>
      <w:r w:rsidR="00FE71AB" w:rsidRPr="00FE71AB">
        <w:t xml:space="preserve"> </w:t>
      </w:r>
    </w:p>
    <w:p w14:paraId="32552D9A" w14:textId="77777777" w:rsidR="00FE71AB" w:rsidRPr="00FE71AB" w:rsidRDefault="00FE71AB" w:rsidP="00FE71AB"/>
    <w:p w14:paraId="213E08B0" w14:textId="67F1F57E" w:rsidR="00FE71AB" w:rsidRDefault="00FE71AB" w:rsidP="00FE71AB">
      <w:r>
        <w:t xml:space="preserve">The </w:t>
      </w:r>
      <w:r w:rsidR="008354E4">
        <w:t>Model Input File Manager</w:t>
      </w:r>
      <w:r>
        <w:t xml:space="preserve"> is composed of two dialogs: the </w:t>
      </w:r>
      <w:r w:rsidR="008354E4">
        <w:t>Model Input File Manager</w:t>
      </w:r>
      <w:r>
        <w:t xml:space="preserve"> dialog (used to add, delete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F06F5" w:rsidRDefault="00FE71AB" w:rsidP="007F06F5">
      <w:pPr>
        <w:pStyle w:val="Titre3"/>
      </w:pPr>
      <w:bookmarkStart w:id="137" w:name="_Toc507488014"/>
      <w:r>
        <w:t>Model Input File Manager</w:t>
      </w:r>
      <w:bookmarkEnd w:id="137"/>
      <w:r w:rsidRPr="00FE71AB">
        <w:t xml:space="preserve"> </w:t>
      </w:r>
    </w:p>
    <w:p w14:paraId="7FEE4D77" w14:textId="77777777" w:rsidR="00FE71AB" w:rsidRPr="00FE71AB" w:rsidRDefault="00FE71AB" w:rsidP="00FE71AB">
      <w:r>
        <w:rPr>
          <w:noProof/>
          <w:lang w:eastAsia="en-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The Model Input File Manager can be used to add, delete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eastAsia="en-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eastAsia="en-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eastAsia="en-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eastAsia="en-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eastAsia="en-CA"/>
        </w:rPr>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is selected).</w:t>
      </w:r>
    </w:p>
    <w:p w14:paraId="433FAB72" w14:textId="77777777" w:rsidR="00FE71AB" w:rsidRDefault="00FE71AB" w:rsidP="00FE71AB">
      <w:pPr>
        <w:jc w:val="both"/>
      </w:pPr>
    </w:p>
    <w:p w14:paraId="48763341" w14:textId="77777777" w:rsidR="00FE71AB" w:rsidRDefault="00FE71AB" w:rsidP="00FE71AB">
      <w:pPr>
        <w:jc w:val="both"/>
      </w:pPr>
    </w:p>
    <w:p w14:paraId="79990EDD" w14:textId="297C534F" w:rsidR="00FE71AB" w:rsidRPr="007F06F5" w:rsidRDefault="00FE71AB" w:rsidP="007F06F5">
      <w:pPr>
        <w:pStyle w:val="Titre3"/>
      </w:pPr>
      <w:bookmarkStart w:id="138" w:name="_Toc507488015"/>
      <w:r w:rsidRPr="007F06F5">
        <w:t>Model specific interface dialog</w:t>
      </w:r>
      <w:bookmarkEnd w:id="138"/>
    </w:p>
    <w:p w14:paraId="7FDC34B5" w14:textId="6A079046" w:rsidR="00FE71AB" w:rsidRDefault="008744FB" w:rsidP="00FE71AB">
      <w:r>
        <w:rPr>
          <w:noProof/>
          <w:lang w:eastAsia="en-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5EF1EF48" w:rsidR="00FE71AB" w:rsidRPr="00FE71AB" w:rsidRDefault="00FE71AB" w:rsidP="00FE71AB">
      <w:pPr>
        <w:jc w:val="both"/>
      </w:pPr>
      <w:r>
        <w:t xml:space="preserve">Each model in BioSIM has its own specific interface dialog. The image to the left is an example of a Model interface (in this case Degree Day (Annual)). Each field in this dialog contains a parameter that can be modified by the user. Fields can be text, integers, real numbers, Booleans (Yes/No), drop-down lists, or file names (associated with a browse button </w:t>
      </w:r>
      <w:r>
        <w:rPr>
          <w:noProof/>
          <w:lang w:eastAsia="en-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64161" cy="137160"/>
                    </a:xfrm>
                    <a:prstGeom prst="rect">
                      <a:avLst/>
                    </a:prstGeom>
                    <a:noFill/>
                    <a:ln>
                      <a:noFill/>
                      <a:prstDash/>
                    </a:ln>
                  </pic:spPr>
                </pic:pic>
              </a:graphicData>
            </a:graphic>
          </wp:inline>
        </w:drawing>
      </w:r>
      <w:r>
        <w:t>). Files that are local to the project can be specified in a file name field with the [Project] keyword. For example, [Project]\Input\Deposit.dat points to file Deposit.dat in the project's \Input\ subdirectory.</w:t>
      </w:r>
    </w:p>
    <w:p w14:paraId="31960982" w14:textId="3D6ED5A1" w:rsidR="00FE71AB" w:rsidRDefault="00FE71AB" w:rsidP="00FE71AB">
      <w:pPr>
        <w:jc w:val="both"/>
      </w:pPr>
    </w:p>
    <w:p w14:paraId="63F78E4D" w14:textId="665A80E8" w:rsidR="00FE71AB" w:rsidRPr="00FE71AB" w:rsidRDefault="00FE71AB" w:rsidP="00FE71AB">
      <w:pPr>
        <w:jc w:val="both"/>
      </w:pPr>
      <w:r>
        <w:t xml:space="preserve">To specify non-default parameter values, the user must click on the New button </w:t>
      </w:r>
      <w:r>
        <w:rPr>
          <w:noProof/>
          <w:lang w:eastAsia="en-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in the </w:t>
      </w:r>
      <w:r w:rsidR="008354E4">
        <w:t>Model Input File Manager</w:t>
      </w:r>
      <w:r>
        <w:t xml:space="preserve"> dialog, type in a Model input file name, and change the desired parameter value(s) in the Model interface dialog. Clicking </w:t>
      </w:r>
      <w:r>
        <w:rPr>
          <w:noProof/>
          <w:lang w:eastAsia="en-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459742" cy="142875"/>
                    </a:xfrm>
                    <a:prstGeom prst="rect">
                      <a:avLst/>
                    </a:prstGeom>
                    <a:noFill/>
                    <a:ln>
                      <a:noFill/>
                      <a:prstDash/>
                    </a:ln>
                  </pic:spPr>
                </pic:pic>
              </a:graphicData>
            </a:graphic>
          </wp:inline>
        </w:drawing>
      </w:r>
      <w:r>
        <w:t xml:space="preserve"> in the </w:t>
      </w:r>
      <w:r w:rsidR="008354E4">
        <w:t>Model Input File Manager</w:t>
      </w:r>
      <w:r>
        <w:t xml:space="preserve"> dialog saves the new parameter value(s) in the specified </w:t>
      </w:r>
      <w:r>
        <w:rPr>
          <w:i/>
        </w:rPr>
        <w:t>Model input</w:t>
      </w:r>
      <w:r>
        <w:t xml:space="preserve"> file. </w:t>
      </w:r>
    </w:p>
    <w:p w14:paraId="18285333" w14:textId="5E1BA5EE" w:rsidR="00FE71AB" w:rsidRPr="00C93BDE" w:rsidRDefault="00F01957" w:rsidP="00C93BDE">
      <w:pPr>
        <w:jc w:val="both"/>
      </w:pPr>
      <w:r>
        <w:rPr>
          <w:noProof/>
          <w:lang w:eastAsia="en-CA"/>
        </w:rPr>
        <w:drawing>
          <wp:anchor distT="0" distB="0" distL="114300" distR="114300" simplePos="0" relativeHeight="251715584" behindDoc="0" locked="0" layoutInCell="1" allowOverlap="1" wp14:anchorId="61BBF136" wp14:editId="499FBBB7">
            <wp:simplePos x="0" y="0"/>
            <wp:positionH relativeFrom="column">
              <wp:posOffset>4439920</wp:posOffset>
            </wp:positionH>
            <wp:positionV relativeFrom="paragraph">
              <wp:posOffset>170180</wp:posOffset>
            </wp:positionV>
            <wp:extent cx="1996440" cy="2067560"/>
            <wp:effectExtent l="0" t="0" r="3810" b="889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96440" cy="2067560"/>
                    </a:xfrm>
                    <a:prstGeom prst="rect">
                      <a:avLst/>
                    </a:prstGeom>
                  </pic:spPr>
                </pic:pic>
              </a:graphicData>
            </a:graphic>
            <wp14:sizeRelH relativeFrom="margin">
              <wp14:pctWidth>0</wp14:pctWidth>
            </wp14:sizeRelH>
            <wp14:sizeRelV relativeFrom="margin">
              <wp14:pctHeight>0</wp14:pctHeight>
            </wp14:sizeRelV>
          </wp:anchor>
        </w:drawing>
      </w:r>
    </w:p>
    <w:p w14:paraId="4C72CB16" w14:textId="7B143A86" w:rsidR="00C93BDE" w:rsidRDefault="00C93BDE" w:rsidP="00D40BEA">
      <w:pPr>
        <w:jc w:val="both"/>
      </w:pPr>
    </w:p>
    <w:p w14:paraId="3214D2C4" w14:textId="67916BAD" w:rsidR="00C93BDE" w:rsidRPr="00104E38" w:rsidRDefault="00434158" w:rsidP="00104E38">
      <w:pPr>
        <w:pStyle w:val="Titre2"/>
        <w:rPr>
          <w:b w:val="0"/>
        </w:rPr>
      </w:pPr>
      <w:bookmarkStart w:id="139" w:name="_Toc507488016"/>
      <w:r w:rsidRPr="00104E38">
        <w:t>Parameter Variation dialog</w:t>
      </w:r>
      <w:bookmarkEnd w:id="139"/>
    </w:p>
    <w:p w14:paraId="6709AC7F" w14:textId="174FD72A" w:rsidR="00FE70CD" w:rsidRDefault="00FE70CD" w:rsidP="00FE70CD"/>
    <w:p w14:paraId="792B7AE5" w14:textId="3F9BFBE7" w:rsidR="00FE70CD" w:rsidRPr="00FE70CD" w:rsidRDefault="00FE70CD" w:rsidP="00FE70CD">
      <w:pPr>
        <w:jc w:val="both"/>
        <w:rPr>
          <w:color w:val="000000" w:themeColor="text1"/>
        </w:rPr>
      </w:pPr>
      <w:r w:rsidRPr="00FE70CD">
        <w:rPr>
          <w:color w:val="000000" w:themeColor="text1"/>
        </w:rPr>
        <w:t xml:space="preserve">BioSIM offers the possibility of varying </w:t>
      </w:r>
      <w:r w:rsidR="00B06699">
        <w:rPr>
          <w:color w:val="000000" w:themeColor="text1"/>
        </w:rPr>
        <w:t xml:space="preserve">some </w:t>
      </w:r>
      <w:r w:rsidRPr="00FE70CD">
        <w:rPr>
          <w:color w:val="000000" w:themeColor="text1"/>
        </w:rPr>
        <w:t>numerical model</w:t>
      </w:r>
      <w:r w:rsidR="004C314D" w:rsidRPr="004C314D">
        <w:rPr>
          <w:noProof/>
          <w:lang w:eastAsia="en-CA"/>
        </w:rPr>
        <w:t xml:space="preserve"> </w:t>
      </w:r>
      <w:r w:rsidRPr="00FE70CD">
        <w:rPr>
          <w:color w:val="000000" w:themeColor="text1"/>
        </w:rPr>
        <w:t xml:space="preserve"> parameters, singly or simultaneously, in a controlled manner within a single </w:t>
      </w:r>
      <w:r w:rsidR="00B06699">
        <w:rPr>
          <w:color w:val="000000" w:themeColor="text1"/>
        </w:rPr>
        <w:t xml:space="preserve">model execution </w:t>
      </w:r>
      <w:r w:rsidRPr="00FE70CD">
        <w:rPr>
          <w:color w:val="000000" w:themeColor="text1"/>
        </w:rPr>
        <w:t xml:space="preserve">series. This can be used, for example, in sensitivity analysis. When a parameter is varied, the entire series of </w:t>
      </w:r>
      <w:r w:rsidR="00B06699">
        <w:rPr>
          <w:color w:val="000000" w:themeColor="text1"/>
        </w:rPr>
        <w:t xml:space="preserve">model execution </w:t>
      </w:r>
      <w:r w:rsidRPr="00FE70CD">
        <w:rPr>
          <w:color w:val="000000" w:themeColor="text1"/>
        </w:rPr>
        <w:t xml:space="preserve">(locations and replicates) is repeated for each new combination of parameter values. </w:t>
      </w:r>
    </w:p>
    <w:p w14:paraId="14169F93" w14:textId="573F0C70" w:rsidR="00FE70CD" w:rsidRPr="00FE70CD" w:rsidRDefault="00FE70CD" w:rsidP="00FE70CD">
      <w:pPr>
        <w:jc w:val="both"/>
        <w:rPr>
          <w:color w:val="000000" w:themeColor="text1"/>
        </w:rPr>
      </w:pPr>
    </w:p>
    <w:p w14:paraId="42F491F6" w14:textId="58E24778" w:rsidR="00FE70CD" w:rsidRPr="00FE70CD" w:rsidRDefault="00F01957" w:rsidP="00FE70CD">
      <w:pPr>
        <w:jc w:val="both"/>
        <w:rPr>
          <w:color w:val="000000" w:themeColor="text1"/>
        </w:rPr>
      </w:pPr>
      <w:r>
        <w:rPr>
          <w:noProof/>
          <w:lang w:eastAsia="en-CA"/>
        </w:rPr>
        <w:drawing>
          <wp:anchor distT="0" distB="0" distL="114300" distR="114300" simplePos="0" relativeHeight="251714560" behindDoc="0" locked="0" layoutInCell="1" allowOverlap="1" wp14:anchorId="3CE74C23" wp14:editId="0A420B72">
            <wp:simplePos x="0" y="0"/>
            <wp:positionH relativeFrom="margin">
              <wp:posOffset>3594735</wp:posOffset>
            </wp:positionH>
            <wp:positionV relativeFrom="paragraph">
              <wp:posOffset>132715</wp:posOffset>
            </wp:positionV>
            <wp:extent cx="2844165" cy="1908175"/>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844165" cy="1908175"/>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b/>
          <w:color w:val="000000" w:themeColor="text1"/>
        </w:rPr>
        <w:t>Parameters to be varied</w:t>
      </w:r>
      <w:r w:rsidR="00FE70CD" w:rsidRPr="00FE70CD">
        <w:rPr>
          <w:color w:val="000000" w:themeColor="text1"/>
        </w:rPr>
        <w:t xml:space="preserve"> in the right hand side list field are chosen from the model-specific parameter list appearing in the left hand side list field (</w:t>
      </w:r>
      <w:r w:rsidR="00FE70CD" w:rsidRPr="00FE70CD">
        <w:rPr>
          <w:b/>
          <w:color w:val="000000" w:themeColor="text1"/>
        </w:rPr>
        <w:t>Constant parameters</w:t>
      </w:r>
      <w:r w:rsidR="00FE70CD" w:rsidRPr="00FE70CD">
        <w:rPr>
          <w:color w:val="000000" w:themeColor="text1"/>
        </w:rPr>
        <w:t xml:space="preserve">) of the Parameter Variation dialog (accessed via the  </w:t>
      </w:r>
      <w:r w:rsidR="00FE70CD" w:rsidRPr="00FE70CD">
        <w:rPr>
          <w:noProof/>
          <w:color w:val="000000" w:themeColor="text1"/>
          <w:lang w:eastAsia="en-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00FE70CD" w:rsidRPr="00FE70CD">
        <w:rPr>
          <w:color w:val="000000" w:themeColor="text1"/>
        </w:rPr>
        <w:t xml:space="preserve"> button of the </w:t>
      </w:r>
      <w:r w:rsidR="00B06699">
        <w:rPr>
          <w:color w:val="000000" w:themeColor="text1"/>
        </w:rPr>
        <w:t>Model Execution</w:t>
      </w:r>
      <w:r w:rsidR="00FE70CD" w:rsidRPr="00FE70CD">
        <w:rPr>
          <w:color w:val="000000" w:themeColor="text1"/>
        </w:rPr>
        <w:t xml:space="preserve"> Editor dialog). Each parameter selected and will be varied between a minimum and a maximum value which the user must specify in the </w:t>
      </w:r>
      <w:r w:rsidR="00FE70CD" w:rsidRPr="00FE70CD">
        <w:rPr>
          <w:b/>
          <w:color w:val="000000" w:themeColor="text1"/>
        </w:rPr>
        <w:t>Minimum value</w:t>
      </w:r>
      <w:r w:rsidR="00FE70CD" w:rsidRPr="00FE70CD">
        <w:rPr>
          <w:color w:val="000000" w:themeColor="text1"/>
        </w:rPr>
        <w:t xml:space="preserve"> and </w:t>
      </w:r>
      <w:r w:rsidR="00FE70CD" w:rsidRPr="00FE70CD">
        <w:rPr>
          <w:b/>
          <w:color w:val="000000" w:themeColor="text1"/>
        </w:rPr>
        <w:t>Maximum value</w:t>
      </w:r>
      <w:r w:rsidR="00FE70CD" w:rsidRPr="00FE70CD">
        <w:rPr>
          <w:color w:val="000000" w:themeColor="text1"/>
        </w:rPr>
        <w:t xml:space="preserve"> fields. </w:t>
      </w:r>
    </w:p>
    <w:p w14:paraId="3B904FC0" w14:textId="4FD27BC0"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lastRenderedPageBreak/>
        <w:t xml:space="preserve"> </w:t>
      </w:r>
    </w:p>
    <w:p w14:paraId="748D49E5" w14:textId="50DF997A" w:rsidR="00943FAF" w:rsidRDefault="00943FAF"/>
    <w:p w14:paraId="2D0FBDE8" w14:textId="5CFD2610" w:rsidR="004C314D" w:rsidRDefault="004C314D"/>
    <w:p w14:paraId="76AA1CDC" w14:textId="3A58830F" w:rsidR="004C314D" w:rsidRDefault="004C314D"/>
    <w:p w14:paraId="70A8AA84" w14:textId="77777777" w:rsidR="004C314D" w:rsidRDefault="004C314D"/>
    <w:p w14:paraId="38C5913B" w14:textId="3ACC7E44" w:rsidR="00943FAF" w:rsidRPr="007D222C" w:rsidRDefault="003266E0" w:rsidP="00341346">
      <w:pPr>
        <w:pStyle w:val="Titre1"/>
      </w:pPr>
      <w:bookmarkStart w:id="140" w:name="_Toc322606840"/>
      <w:bookmarkStart w:id="141" w:name="_Toc322607027"/>
      <w:bookmarkStart w:id="142" w:name="_Toc322607301"/>
      <w:bookmarkStart w:id="143" w:name="_Toc322607827"/>
      <w:bookmarkStart w:id="144" w:name="_Toc322610826"/>
      <w:bookmarkStart w:id="145" w:name="_Toc322611334"/>
      <w:bookmarkStart w:id="146" w:name="_Toc322611913"/>
      <w:bookmarkStart w:id="147" w:name="_Toc322606841"/>
      <w:bookmarkStart w:id="148" w:name="_Toc322607028"/>
      <w:bookmarkStart w:id="149" w:name="_Toc322607302"/>
      <w:bookmarkStart w:id="150" w:name="_Toc322607828"/>
      <w:bookmarkStart w:id="151" w:name="_Toc322610827"/>
      <w:bookmarkStart w:id="152" w:name="_Toc322611335"/>
      <w:bookmarkStart w:id="153" w:name="_Toc322611914"/>
      <w:bookmarkStart w:id="154" w:name="_Toc322606842"/>
      <w:bookmarkStart w:id="155" w:name="_Toc322607029"/>
      <w:bookmarkStart w:id="156" w:name="_Toc322607303"/>
      <w:bookmarkStart w:id="157" w:name="_Toc322607829"/>
      <w:bookmarkStart w:id="158" w:name="_Toc322610828"/>
      <w:bookmarkStart w:id="159" w:name="_Toc322611336"/>
      <w:bookmarkStart w:id="160" w:name="_Toc322611915"/>
      <w:bookmarkStart w:id="161" w:name="_Toc322606843"/>
      <w:bookmarkStart w:id="162" w:name="_Toc322607030"/>
      <w:bookmarkStart w:id="163" w:name="_Toc322607304"/>
      <w:bookmarkStart w:id="164" w:name="_Toc322607830"/>
      <w:bookmarkStart w:id="165" w:name="_Toc322610829"/>
      <w:bookmarkStart w:id="166" w:name="_Toc322611337"/>
      <w:bookmarkStart w:id="167" w:name="_Toc322611916"/>
      <w:bookmarkStart w:id="168" w:name="_Toc322606844"/>
      <w:bookmarkStart w:id="169" w:name="_Toc322607031"/>
      <w:bookmarkStart w:id="170" w:name="_Toc322607305"/>
      <w:bookmarkStart w:id="171" w:name="_Toc322607831"/>
      <w:bookmarkStart w:id="172" w:name="_Toc322610830"/>
      <w:bookmarkStart w:id="173" w:name="_Toc322611338"/>
      <w:bookmarkStart w:id="174" w:name="_Toc322611917"/>
      <w:bookmarkStart w:id="175" w:name="_Toc322606845"/>
      <w:bookmarkStart w:id="176" w:name="_Toc322607032"/>
      <w:bookmarkStart w:id="177" w:name="_Toc322607306"/>
      <w:bookmarkStart w:id="178" w:name="_Toc322607832"/>
      <w:bookmarkStart w:id="179" w:name="_Toc322610831"/>
      <w:bookmarkStart w:id="180" w:name="_Toc322611339"/>
      <w:bookmarkStart w:id="181" w:name="_Toc322611918"/>
      <w:bookmarkStart w:id="182" w:name="_Toc322606846"/>
      <w:bookmarkStart w:id="183" w:name="_Toc322607033"/>
      <w:bookmarkStart w:id="184" w:name="_Toc322607307"/>
      <w:bookmarkStart w:id="185" w:name="_Toc322607833"/>
      <w:bookmarkStart w:id="186" w:name="_Toc322610832"/>
      <w:bookmarkStart w:id="187" w:name="_Toc322611340"/>
      <w:bookmarkStart w:id="188" w:name="_Toc322611919"/>
      <w:bookmarkStart w:id="189" w:name="_Toc322606847"/>
      <w:bookmarkStart w:id="190" w:name="_Toc322607034"/>
      <w:bookmarkStart w:id="191" w:name="_Toc322607308"/>
      <w:bookmarkStart w:id="192" w:name="_Toc322607834"/>
      <w:bookmarkStart w:id="193" w:name="_Toc322610833"/>
      <w:bookmarkStart w:id="194" w:name="_Toc322611341"/>
      <w:bookmarkStart w:id="195" w:name="_Toc322611920"/>
      <w:bookmarkStart w:id="196" w:name="_Toc322606848"/>
      <w:bookmarkStart w:id="197" w:name="_Toc322607035"/>
      <w:bookmarkStart w:id="198" w:name="_Toc322607309"/>
      <w:bookmarkStart w:id="199" w:name="_Toc322607835"/>
      <w:bookmarkStart w:id="200" w:name="_Toc322610834"/>
      <w:bookmarkStart w:id="201" w:name="_Toc322611342"/>
      <w:bookmarkStart w:id="202" w:name="_Toc322611921"/>
      <w:bookmarkStart w:id="203" w:name="_Toc322606849"/>
      <w:bookmarkStart w:id="204" w:name="_Toc322607036"/>
      <w:bookmarkStart w:id="205" w:name="_Toc322607310"/>
      <w:bookmarkStart w:id="206" w:name="_Toc322607836"/>
      <w:bookmarkStart w:id="207" w:name="_Toc322610835"/>
      <w:bookmarkStart w:id="208" w:name="_Toc322611343"/>
      <w:bookmarkStart w:id="209" w:name="_Toc322611922"/>
      <w:bookmarkStart w:id="210" w:name="_Toc322606850"/>
      <w:bookmarkStart w:id="211" w:name="_Toc322607037"/>
      <w:bookmarkStart w:id="212" w:name="_Toc322607311"/>
      <w:bookmarkStart w:id="213" w:name="_Toc322607837"/>
      <w:bookmarkStart w:id="214" w:name="_Toc322610836"/>
      <w:bookmarkStart w:id="215" w:name="_Toc322611344"/>
      <w:bookmarkStart w:id="216" w:name="_Toc322611923"/>
      <w:bookmarkStart w:id="217" w:name="_Toc322606851"/>
      <w:bookmarkStart w:id="218" w:name="_Toc322607038"/>
      <w:bookmarkStart w:id="219" w:name="_Toc322607312"/>
      <w:bookmarkStart w:id="220" w:name="_Toc322607838"/>
      <w:bookmarkStart w:id="221" w:name="_Toc322610837"/>
      <w:bookmarkStart w:id="222" w:name="_Toc322611345"/>
      <w:bookmarkStart w:id="223" w:name="_Toc322611924"/>
      <w:bookmarkStart w:id="224" w:name="_Toc322606852"/>
      <w:bookmarkStart w:id="225" w:name="_Toc322607039"/>
      <w:bookmarkStart w:id="226" w:name="_Toc322607313"/>
      <w:bookmarkStart w:id="227" w:name="_Toc322607839"/>
      <w:bookmarkStart w:id="228" w:name="_Toc322610838"/>
      <w:bookmarkStart w:id="229" w:name="_Toc322611346"/>
      <w:bookmarkStart w:id="230" w:name="_Toc322611925"/>
      <w:bookmarkStart w:id="231" w:name="_Toc322606853"/>
      <w:bookmarkStart w:id="232" w:name="_Toc322607040"/>
      <w:bookmarkStart w:id="233" w:name="_Toc322607314"/>
      <w:bookmarkStart w:id="234" w:name="_Toc322607840"/>
      <w:bookmarkStart w:id="235" w:name="_Toc322610839"/>
      <w:bookmarkStart w:id="236" w:name="_Toc322611347"/>
      <w:bookmarkStart w:id="237" w:name="_Toc322611926"/>
      <w:bookmarkStart w:id="238" w:name="_Toc322531319"/>
      <w:bookmarkStart w:id="239" w:name="_Toc322597615"/>
      <w:bookmarkStart w:id="240" w:name="_Toc322606854"/>
      <w:bookmarkStart w:id="241" w:name="_Toc322607041"/>
      <w:bookmarkStart w:id="242" w:name="_Toc322607315"/>
      <w:bookmarkStart w:id="243" w:name="_Toc322607841"/>
      <w:bookmarkStart w:id="244" w:name="_Toc322610840"/>
      <w:bookmarkStart w:id="245" w:name="_Toc322611348"/>
      <w:bookmarkStart w:id="246" w:name="_Toc322611927"/>
      <w:bookmarkStart w:id="247" w:name="_Toc322531321"/>
      <w:bookmarkStart w:id="248" w:name="_Toc322597617"/>
      <w:bookmarkStart w:id="249" w:name="_Toc322606856"/>
      <w:bookmarkStart w:id="250" w:name="_Toc322607043"/>
      <w:bookmarkStart w:id="251" w:name="_Toc322607317"/>
      <w:bookmarkStart w:id="252" w:name="_Toc322607843"/>
      <w:bookmarkStart w:id="253" w:name="_Toc322610842"/>
      <w:bookmarkStart w:id="254" w:name="_Toc322611350"/>
      <w:bookmarkStart w:id="255" w:name="_Toc322611929"/>
      <w:bookmarkStart w:id="256" w:name="_Toc322531323"/>
      <w:bookmarkStart w:id="257" w:name="_Toc322597619"/>
      <w:bookmarkStart w:id="258" w:name="_Toc322606858"/>
      <w:bookmarkStart w:id="259" w:name="_Toc322607045"/>
      <w:bookmarkStart w:id="260" w:name="_Toc322607319"/>
      <w:bookmarkStart w:id="261" w:name="_Toc322607845"/>
      <w:bookmarkStart w:id="262" w:name="_Toc322610844"/>
      <w:bookmarkStart w:id="263" w:name="_Toc322611352"/>
      <w:bookmarkStart w:id="264" w:name="_Toc322611931"/>
      <w:bookmarkStart w:id="265" w:name="_Toc322531325"/>
      <w:bookmarkStart w:id="266" w:name="_Toc322597621"/>
      <w:bookmarkStart w:id="267" w:name="_Toc322606860"/>
      <w:bookmarkStart w:id="268" w:name="_Toc322607047"/>
      <w:bookmarkStart w:id="269" w:name="_Toc322607321"/>
      <w:bookmarkStart w:id="270" w:name="_Toc322607847"/>
      <w:bookmarkStart w:id="271" w:name="_Toc322610846"/>
      <w:bookmarkStart w:id="272" w:name="_Toc322611354"/>
      <w:bookmarkStart w:id="273" w:name="_Toc322611933"/>
      <w:bookmarkStart w:id="274" w:name="_Toc322531327"/>
      <w:bookmarkStart w:id="275" w:name="_Toc322597623"/>
      <w:bookmarkStart w:id="276" w:name="_Toc322606862"/>
      <w:bookmarkStart w:id="277" w:name="_Toc322607049"/>
      <w:bookmarkStart w:id="278" w:name="_Toc322607323"/>
      <w:bookmarkStart w:id="279" w:name="_Toc322607849"/>
      <w:bookmarkStart w:id="280" w:name="_Toc322610848"/>
      <w:bookmarkStart w:id="281" w:name="_Toc322611356"/>
      <w:bookmarkStart w:id="282" w:name="_Toc322611935"/>
      <w:bookmarkStart w:id="283" w:name="_Toc322531329"/>
      <w:bookmarkStart w:id="284" w:name="_Toc322597625"/>
      <w:bookmarkStart w:id="285" w:name="_Toc322606864"/>
      <w:bookmarkStart w:id="286" w:name="_Toc322607051"/>
      <w:bookmarkStart w:id="287" w:name="_Toc322607325"/>
      <w:bookmarkStart w:id="288" w:name="_Toc322607851"/>
      <w:bookmarkStart w:id="289" w:name="_Toc322610850"/>
      <w:bookmarkStart w:id="290" w:name="_Toc322611358"/>
      <w:bookmarkStart w:id="291" w:name="_Toc322611937"/>
      <w:bookmarkStart w:id="292" w:name="_Toc322531330"/>
      <w:bookmarkStart w:id="293" w:name="_Toc322597626"/>
      <w:bookmarkStart w:id="294" w:name="_Toc322606865"/>
      <w:bookmarkStart w:id="295" w:name="_Toc322607052"/>
      <w:bookmarkStart w:id="296" w:name="_Toc322607326"/>
      <w:bookmarkStart w:id="297" w:name="_Toc322607852"/>
      <w:bookmarkStart w:id="298" w:name="_Toc322610851"/>
      <w:bookmarkStart w:id="299" w:name="_Toc322611359"/>
      <w:bookmarkStart w:id="300" w:name="_Toc322611938"/>
      <w:bookmarkStart w:id="301" w:name="_Toc322531331"/>
      <w:bookmarkStart w:id="302" w:name="_Toc322597627"/>
      <w:bookmarkStart w:id="303" w:name="_Toc322606866"/>
      <w:bookmarkStart w:id="304" w:name="_Toc322607053"/>
      <w:bookmarkStart w:id="305" w:name="_Toc322607327"/>
      <w:bookmarkStart w:id="306" w:name="_Toc322607853"/>
      <w:bookmarkStart w:id="307" w:name="_Toc322610852"/>
      <w:bookmarkStart w:id="308" w:name="_Toc322611360"/>
      <w:bookmarkStart w:id="309" w:name="_Toc322611939"/>
      <w:bookmarkStart w:id="310" w:name="_Toc322531332"/>
      <w:bookmarkStart w:id="311" w:name="_Toc322597628"/>
      <w:bookmarkStart w:id="312" w:name="_Toc322606867"/>
      <w:bookmarkStart w:id="313" w:name="_Toc322607054"/>
      <w:bookmarkStart w:id="314" w:name="_Toc322607328"/>
      <w:bookmarkStart w:id="315" w:name="_Toc322607854"/>
      <w:bookmarkStart w:id="316" w:name="_Toc322610853"/>
      <w:bookmarkStart w:id="317" w:name="_Toc322611361"/>
      <w:bookmarkStart w:id="318" w:name="_Toc322611940"/>
      <w:bookmarkStart w:id="319" w:name="_Toc507488017"/>
      <w:bookmarkEnd w:id="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3266E0">
        <w:t>Defining Analyses</w:t>
      </w:r>
      <w:bookmarkEnd w:id="319"/>
    </w:p>
    <w:p w14:paraId="0E6145A0" w14:textId="05163733" w:rsidR="00943FAF" w:rsidRPr="004512FD" w:rsidRDefault="00856231">
      <w:pPr>
        <w:jc w:val="both"/>
      </w:pPr>
      <w:r>
        <w:t>Once a component</w:t>
      </w:r>
      <w:r w:rsidR="004C314D">
        <w:t xml:space="preserve"> </w:t>
      </w:r>
      <w:r>
        <w:t xml:space="preserve">has been defined (even before it has been run), an analysis of its outputs can be defined. An analysis </w:t>
      </w:r>
      <w:r>
        <w:rPr>
          <w:bCs/>
        </w:rPr>
        <w:t>can only be run after</w:t>
      </w:r>
      <w:r w:rsidR="004C314D">
        <w:rPr>
          <w:bCs/>
        </w:rPr>
        <w:t xml:space="preserve"> </w:t>
      </w:r>
      <w:r>
        <w:rPr>
          <w:bCs/>
        </w:rPr>
        <w:t>its</w:t>
      </w:r>
      <w:r>
        <w:t xml:space="preserve"> parent </w:t>
      </w:r>
      <w:r w:rsidR="004A7D76">
        <w:t>has been executed</w:t>
      </w:r>
      <w:r>
        <w:t xml:space="preserve">. </w:t>
      </w:r>
    </w:p>
    <w:p w14:paraId="44B8BFA6" w14:textId="77777777" w:rsidR="00943FAF" w:rsidRDefault="00943FAF">
      <w:pPr>
        <w:jc w:val="both"/>
      </w:pPr>
    </w:p>
    <w:p w14:paraId="7E9D29CE" w14:textId="11479727" w:rsidR="00943FAF" w:rsidRPr="004512FD" w:rsidRDefault="00856231">
      <w:pPr>
        <w:jc w:val="both"/>
      </w:pPr>
      <w:r>
        <w:t xml:space="preserve">A new analysis of the currently-selected component (highlighted in the Project window) is defined with the </w:t>
      </w:r>
      <w:hyperlink w:anchor="_Defining_an_Analysis" w:history="1">
        <w:r>
          <w:rPr>
            <w:rStyle w:val="Lienhypertexte"/>
          </w:rPr>
          <w:t>Analysis Editor dialog</w:t>
        </w:r>
      </w:hyperlink>
      <w:r>
        <w:t xml:space="preserve">. This dialog can be accessed by selecting [Project] [Add Analysis…] from the menu bar, clicking on the Add analysis button </w:t>
      </w:r>
      <w:r>
        <w:rPr>
          <w:noProof/>
          <w:lang w:eastAsia="en-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right-clicking on the component in the Project window and selecting [Add Analysis…] from the Pop-up menu. </w:t>
      </w:r>
    </w:p>
    <w:p w14:paraId="6E59B041" w14:textId="77777777" w:rsidR="00943FAF" w:rsidRDefault="00943FAF">
      <w:pPr>
        <w:jc w:val="both"/>
      </w:pPr>
    </w:p>
    <w:p w14:paraId="01CBA787" w14:textId="29B4CB47"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r>
        <w:rPr>
          <w:i/>
        </w:rPr>
        <w:t>What</w:t>
      </w:r>
      <w:r w:rsidR="00443530">
        <w:rPr>
          <w:i/>
        </w:rPr>
        <w:t>, Which</w:t>
      </w:r>
      <w:r>
        <w:t xml:space="preserve"> and </w:t>
      </w:r>
      <w:r>
        <w:rPr>
          <w:i/>
        </w:rPr>
        <w:t>How</w:t>
      </w:r>
      <w:r>
        <w:t xml:space="preserve"> which collectively specify the information to be extracted from</w:t>
      </w:r>
      <w:r w:rsidR="004C314D">
        <w:t xml:space="preserve"> the parent component’s results.</w:t>
      </w:r>
      <w:r>
        <w:t xml:space="preserve">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default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What,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434158">
      <w:pPr>
        <w:pStyle w:val="Titre2"/>
      </w:pPr>
      <w:bookmarkStart w:id="320" w:name="_Toc507488018"/>
      <w:r>
        <w:t>General tab</w:t>
      </w:r>
      <w:bookmarkEnd w:id="320"/>
      <w:r>
        <w:tab/>
      </w:r>
    </w:p>
    <w:p w14:paraId="0E1131F5" w14:textId="0AF31592" w:rsidR="00943FAF" w:rsidRDefault="00943FAF"/>
    <w:p w14:paraId="44B6492A" w14:textId="44E5B875" w:rsidR="00943FAF" w:rsidRPr="004512FD" w:rsidRDefault="002277FC">
      <w:r>
        <w:rPr>
          <w:noProof/>
          <w:lang w:eastAsia="en-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is used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be defined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be used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434158">
      <w:pPr>
        <w:pStyle w:val="Titre2"/>
      </w:pPr>
      <w:bookmarkStart w:id="321" w:name="_Toc507488019"/>
      <w:r>
        <w:rPr>
          <w:b w:val="0"/>
          <w:i/>
          <w:noProof/>
          <w:lang w:eastAsia="en-CA"/>
        </w:rPr>
        <w:lastRenderedPageBreak/>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1"/>
    </w:p>
    <w:p w14:paraId="137A3E80" w14:textId="3DA2634D" w:rsidR="00943FAF" w:rsidRPr="004512FD" w:rsidRDefault="00856231">
      <w:r>
        <w:t xml:space="preserve">The </w:t>
      </w:r>
      <w:r>
        <w:rPr>
          <w:i/>
        </w:rPr>
        <w:t>Where</w:t>
      </w:r>
      <w:r>
        <w:t xml:space="preserve"> tab allows the user to spatially subset data from the parent component;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default BioSIM processes all locations. To select a subset of locations, the user must check </w:t>
      </w:r>
      <w:r>
        <w:rPr>
          <w:noProof/>
          <w:lang w:eastAsia="en-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eastAsia="en-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2" w:name="_Defining_an_Analysis"/>
      <w:bookmarkEnd w:id="322"/>
    </w:p>
    <w:p w14:paraId="4E8293F9" w14:textId="77777777" w:rsidR="00943FAF" w:rsidRDefault="00943FAF">
      <w:pPr>
        <w:jc w:val="both"/>
      </w:pPr>
    </w:p>
    <w:p w14:paraId="02738490" w14:textId="77777777" w:rsidR="00943FAF" w:rsidRDefault="00856231" w:rsidP="00434158">
      <w:pPr>
        <w:pStyle w:val="Titre2"/>
      </w:pPr>
      <w:bookmarkStart w:id="323" w:name="_Toc507488020"/>
      <w:r>
        <w:t>When tab</w:t>
      </w:r>
      <w:bookmarkEnd w:id="323"/>
    </w:p>
    <w:p w14:paraId="24B13845" w14:textId="77777777" w:rsidR="00943FAF" w:rsidRDefault="00943FAF">
      <w:pPr>
        <w:jc w:val="both"/>
      </w:pPr>
    </w:p>
    <w:p w14:paraId="3DC86C23" w14:textId="77777777" w:rsidR="00943FAF" w:rsidRPr="004512FD" w:rsidRDefault="00856231">
      <w:pPr>
        <w:jc w:val="both"/>
      </w:pPr>
      <w:r>
        <w:rPr>
          <w:noProof/>
          <w:lang w:eastAsia="en-CA"/>
        </w:rPr>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eastAsia="en-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 xml:space="preserve">Depending on the parent component’s temporal mode and type, the format of dates (beginning and end) may vary. By default, if a subset is not specified, the analysis uses the entire period covered by the parent component. If beginning and end dates are entered, they must both be in the same format (e.g. year/month/day). </w:t>
      </w:r>
    </w:p>
    <w:p w14:paraId="23BAFDFF" w14:textId="77777777" w:rsidR="00943FAF" w:rsidRDefault="00943FAF">
      <w:pPr>
        <w:jc w:val="both"/>
      </w:pPr>
    </w:p>
    <w:p w14:paraId="57AEE7DE" w14:textId="7F3E6517"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eastAsia="en-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can be used to specify beginning and/or end dates relative to the current (system clock) date. This is a special feature that is useful when BioSIM is executed to forecast events in real-time on an automatic basis. The units of the shift are defined by the temporal type (e.g. annual, monthly, daily</w:t>
      </w:r>
      <w:r w:rsidR="00CB6A1E">
        <w:t>, hourly</w:t>
      </w:r>
      <w:r>
        <w:t xml:space="preserve">). In a </w:t>
      </w:r>
      <w:r w:rsidR="00CB6A1E">
        <w:t xml:space="preserve">daily </w:t>
      </w:r>
      <w:r>
        <w:t xml:space="preserve">type of </w:t>
      </w:r>
      <w:r w:rsidR="00B06699">
        <w:t>weather generation</w:t>
      </w:r>
      <w:r>
        <w:t xml:space="preserve">,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time period,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button </w:t>
      </w:r>
      <w:r>
        <w:rPr>
          <w:noProof/>
          <w:lang w:eastAsia="en-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time period using boundaries defined by the beginning and end dates. As a result, data from the entire period covered between the beginning and end dates are used by BioSIM. </w:t>
      </w:r>
    </w:p>
    <w:p w14:paraId="458AC145" w14:textId="40BD25F7" w:rsidR="00943FAF" w:rsidRDefault="00943FAF">
      <w:pPr>
        <w:jc w:val="both"/>
      </w:pPr>
    </w:p>
    <w:p w14:paraId="77253C38" w14:textId="77777777" w:rsidR="00943FAF" w:rsidRPr="004512FD" w:rsidRDefault="00856231">
      <w:pPr>
        <w:jc w:val="both"/>
      </w:pPr>
      <w:r>
        <w:lastRenderedPageBreak/>
        <w:t xml:space="preserve">Year by Year button </w:t>
      </w:r>
      <w:r>
        <w:rPr>
          <w:noProof/>
          <w:lang w:eastAsia="en-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rcRect/>
                    <a:stretch>
                      <a:fillRect/>
                    </a:stretch>
                  </pic:blipFill>
                  <pic:spPr>
                    <a:xfrm>
                      <a:off x="0" y="0"/>
                      <a:ext cx="554985" cy="142875"/>
                    </a:xfrm>
                    <a:prstGeom prst="rect">
                      <a:avLst/>
                    </a:prstGeom>
                    <a:noFill/>
                    <a:ln>
                      <a:noFill/>
                      <a:prstDash/>
                    </a:ln>
                  </pic:spPr>
                </pic:pic>
              </a:graphicData>
            </a:graphic>
          </wp:inline>
        </w:drawing>
      </w:r>
      <w:r>
        <w:t>: If the “Year by Year” time coverage is selected, BioSIM uses data from the period covered between the beginning and end dates on a year by year basis. Data outside the specified dates, year by year, is disregarded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434158">
      <w:pPr>
        <w:pStyle w:val="Titre2"/>
      </w:pPr>
      <w:bookmarkStart w:id="324" w:name="_Toc507488021"/>
      <w:r>
        <w:rPr>
          <w:noProof/>
          <w:lang w:eastAsia="en-CA"/>
        </w:rPr>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4"/>
    </w:p>
    <w:p w14:paraId="69F981F8" w14:textId="772D3F03" w:rsidR="00943FAF" w:rsidRPr="002277FC" w:rsidRDefault="00856231">
      <w:pPr>
        <w:rPr>
          <w:color w:val="000000" w:themeColor="text1"/>
        </w:rPr>
      </w:pPr>
      <w:r w:rsidRPr="002277FC">
        <w:rPr>
          <w:color w:val="000000" w:themeColor="text1"/>
        </w:rPr>
        <w:t xml:space="preserve">The </w:t>
      </w:r>
      <w:r w:rsidRPr="002277FC">
        <w:rPr>
          <w:i/>
          <w:color w:val="000000" w:themeColor="text1"/>
        </w:rPr>
        <w:t>What</w:t>
      </w:r>
      <w:r w:rsidRPr="002277FC">
        <w:rPr>
          <w:color w:val="000000" w:themeColor="text1"/>
        </w:rPr>
        <w:t xml:space="preserve"> tab allows the user to select a subset of </w:t>
      </w:r>
      <w:r w:rsidR="004C314D">
        <w:rPr>
          <w:color w:val="000000" w:themeColor="text1"/>
        </w:rPr>
        <w:t>parameters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6C1C157C" w:rsidR="00443530" w:rsidRDefault="00856231">
      <w:r>
        <w:t xml:space="preserve">To select a subset of variables, the user must check </w:t>
      </w:r>
      <w:r>
        <w:rPr>
          <w:noProof/>
          <w:lang w:eastAsia="en-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w:t>
      </w:r>
      <w:r w:rsidR="004C314D">
        <w:t>parameters</w:t>
      </w:r>
      <w:r>
        <w:t xml:space="preserve">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434158">
      <w:pPr>
        <w:pStyle w:val="Titre2"/>
      </w:pPr>
      <w:bookmarkStart w:id="325" w:name="_Toc507488022"/>
      <w:r>
        <w:rPr>
          <w:noProof/>
          <w:lang w:eastAsia="en-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25"/>
    </w:p>
    <w:p w14:paraId="1F03282C" w14:textId="1095DA8A" w:rsidR="00443530" w:rsidRDefault="00443530" w:rsidP="00443530"/>
    <w:p w14:paraId="328F0766" w14:textId="2038EA66" w:rsidR="00443530" w:rsidRPr="004512FD" w:rsidRDefault="00443530" w:rsidP="00443530">
      <w:r>
        <w:t xml:space="preserve">The </w:t>
      </w:r>
      <w:r>
        <w:rPr>
          <w:i/>
        </w:rPr>
        <w:t xml:space="preserve">Which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eastAsia="en-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5B6C543D" w:rsidR="00443530" w:rsidRPr="00B008BA" w:rsidRDefault="00856231" w:rsidP="00434158">
      <w:pPr>
        <w:pStyle w:val="Titre2"/>
      </w:pPr>
      <w:bookmarkStart w:id="326" w:name="_Toc507488023"/>
      <w:r>
        <w:lastRenderedPageBreak/>
        <w:t>How tab</w:t>
      </w:r>
      <w:bookmarkEnd w:id="326"/>
    </w:p>
    <w:p w14:paraId="68EA3B97" w14:textId="2265B62E" w:rsidR="00943FAF" w:rsidRDefault="004A7D76">
      <w:r>
        <w:rPr>
          <w:noProof/>
          <w:lang w:eastAsia="en-CA"/>
        </w:rPr>
        <w:drawing>
          <wp:anchor distT="0" distB="0" distL="114300" distR="114300" simplePos="0" relativeHeight="251652096" behindDoc="0" locked="0" layoutInCell="1" allowOverlap="1" wp14:anchorId="187CDB6D" wp14:editId="498C696A">
            <wp:simplePos x="0" y="0"/>
            <wp:positionH relativeFrom="column">
              <wp:posOffset>3900852</wp:posOffset>
            </wp:positionH>
            <wp:positionV relativeFrom="paragraph">
              <wp:posOffset>126242</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FCFC46" w14:textId="513CBE84" w:rsidR="00943FAF" w:rsidRPr="004512FD" w:rsidRDefault="00856231">
      <w:r>
        <w:t xml:space="preserve">The </w:t>
      </w:r>
      <w:r>
        <w:rPr>
          <w:i/>
        </w:rPr>
        <w:t>How</w:t>
      </w:r>
      <w:r>
        <w:t xml:space="preserve"> tab is the most complex tab in the Analysis Editor dialog and can be used to accomplish a wide variety of tasks involving calculations and transformations.</w:t>
      </w:r>
    </w:p>
    <w:p w14:paraId="10670344" w14:textId="1E7043FE" w:rsidR="00943FAF" w:rsidRDefault="00943FAF"/>
    <w:p w14:paraId="5AF508AA" w14:textId="47110571" w:rsidR="00943FAF" w:rsidRPr="004512FD" w:rsidRDefault="00856231">
      <w:r>
        <w:t xml:space="preserve">It is important for the user to understand that BioSIM stores results in one of two ways: either by values or by statistics. For example, </w:t>
      </w:r>
      <w:r w:rsidR="00CB6A1E">
        <w:t xml:space="preserve">weather generations and model execution </w:t>
      </w:r>
      <w:r>
        <w:t xml:space="preserve">store information as values and analyses as statistics. If an analysis is based on a statistical parent component (e.g.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581C95A1" w:rsidR="00943FAF" w:rsidRPr="004512FD" w:rsidRDefault="00856231">
      <w:r>
        <w:t xml:space="preserve">The second part of the tab is activated when </w:t>
      </w:r>
      <w:r>
        <w:rPr>
          <w:szCs w:val="24"/>
        </w:rPr>
        <w:t>the</w:t>
      </w:r>
      <w:r>
        <w:rPr>
          <w:rFonts w:ascii="Courier New" w:hAnsi="Courier New" w:cs="Courier New"/>
          <w:sz w:val="22"/>
          <w:szCs w:val="22"/>
        </w:rPr>
        <w:t xml:space="preserve"> Define time transformation</w:t>
      </w:r>
      <w:r>
        <w:t xml:space="preserve"> checkbox is checked </w:t>
      </w:r>
      <w:r>
        <w:rPr>
          <w:noProof/>
          <w:lang w:eastAsia="en-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(e.g. daily) to another time format (e.g. annual). Each time format is composed of a type (</w:t>
      </w:r>
      <w:r w:rsidR="004C314D">
        <w:t xml:space="preserve">Hourly, </w:t>
      </w:r>
      <w:r>
        <w:t>daily, monthly or annual) and a mode (for each year or over all years). If the “For each year” mode is selected BioSIM separates values by year before working with them. If the “Over all years” mode is selected, BioSIM uses the entire period.</w:t>
      </w:r>
    </w:p>
    <w:p w14:paraId="693C4FAB" w14:textId="77777777" w:rsidR="00943FAF" w:rsidRDefault="00943FAF"/>
    <w:p w14:paraId="49C951C1" w14:textId="1BDFF2DD" w:rsidR="00943FAF" w:rsidRPr="004512FD" w:rsidRDefault="00856231">
      <w:r>
        <w:t xml:space="preserve">The following example is meant to illustrate the difference between the “For each year” and “Over all years” options: </w:t>
      </w:r>
      <w:r w:rsidR="00CB6A1E">
        <w:t>if a</w:t>
      </w:r>
      <w:r>
        <w:t xml:space="preserve"> </w:t>
      </w:r>
      <w:r w:rsidR="00CB6A1E">
        <w:t>model execution</w:t>
      </w:r>
      <w:r>
        <w:t xml:space="preserve"> generated daily values from 2005 to 2008; the objective of the analysis is to transform these daily values into monthly values. If “For each year” is selected as the </w:t>
      </w:r>
      <w:r>
        <w:rPr>
          <w:b/>
        </w:rPr>
        <w:t>Temporal transformation of mode</w:t>
      </w:r>
      <w:r>
        <w:t xml:space="preserve">, the result will be 12 values per year, for each of the four years of </w:t>
      </w:r>
      <w:r w:rsidR="00CB6A1E">
        <w:t xml:space="preserve">the </w:t>
      </w:r>
      <w:r>
        <w:t>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can be performed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eastAsia="en-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compute statistics (lowest value, mean, standard deviation, highest value, etc.). The user can choose to compute all statistics or one statistic at a time. If all statistics are computed,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64A46D73" w:rsidR="00943FAF" w:rsidRDefault="00856231" w:rsidP="002E3BED">
      <w:pPr>
        <w:numPr>
          <w:ilvl w:val="0"/>
          <w:numId w:val="10"/>
        </w:numPr>
      </w:pPr>
      <w:r>
        <w:lastRenderedPageBreak/>
        <w:t>Standard deviation</w:t>
      </w:r>
      <w:r w:rsidR="004C314D">
        <w:t xml:space="preserve"> (N-1)</w:t>
      </w:r>
    </w:p>
    <w:p w14:paraId="6930FA4C" w14:textId="40AEE6F2" w:rsidR="004C314D" w:rsidRDefault="004C314D" w:rsidP="004C314D">
      <w:pPr>
        <w:numPr>
          <w:ilvl w:val="0"/>
          <w:numId w:val="10"/>
        </w:numPr>
      </w:pPr>
      <w:r>
        <w:t>Standard deviation (N)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3BA6F7B2" w:rsidR="00943FAF" w:rsidRDefault="00856231" w:rsidP="002E3BED">
      <w:pPr>
        <w:numPr>
          <w:ilvl w:val="0"/>
          <w:numId w:val="10"/>
        </w:numPr>
      </w:pPr>
      <w:r>
        <w:t>Highest</w:t>
      </w:r>
    </w:p>
    <w:p w14:paraId="0F793BA9" w14:textId="6E484B4E" w:rsidR="004C314D" w:rsidRDefault="004C314D" w:rsidP="002E3BED">
      <w:pPr>
        <w:numPr>
          <w:ilvl w:val="0"/>
          <w:numId w:val="10"/>
        </w:numPr>
      </w:pPr>
      <w:r>
        <w:t>Total Sum of Square (TSS)</w:t>
      </w:r>
    </w:p>
    <w:p w14:paraId="667DED97" w14:textId="3CCB599B" w:rsidR="004C314D" w:rsidRDefault="004C314D" w:rsidP="002E3BED">
      <w:pPr>
        <w:numPr>
          <w:ilvl w:val="0"/>
          <w:numId w:val="10"/>
        </w:numPr>
      </w:pPr>
      <w:r>
        <w:t>Quadratic Mean</w:t>
      </w:r>
    </w:p>
    <w:p w14:paraId="60395B22" w14:textId="4833BF17" w:rsidR="004C314D" w:rsidRDefault="004C314D" w:rsidP="002E3BED">
      <w:pPr>
        <w:numPr>
          <w:ilvl w:val="0"/>
          <w:numId w:val="10"/>
        </w:numPr>
      </w:pPr>
      <w:r>
        <w:t>Range</w:t>
      </w:r>
    </w:p>
    <w:p w14:paraId="0436A409" w14:textId="78B5DAAC" w:rsidR="004C314D" w:rsidRDefault="004C314D" w:rsidP="002E3BED">
      <w:pPr>
        <w:numPr>
          <w:ilvl w:val="0"/>
          <w:numId w:val="10"/>
        </w:numPr>
      </w:pPr>
      <w:r>
        <w:t>Nb Values</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eastAsia="en-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extract an event. An event is a time at which something occurs (e.g. time when variable is maximum). In the “event” definitions below, a criterion is often needed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Time when variables are minimum</w:t>
      </w:r>
    </w:p>
    <w:p w14:paraId="4F71E509" w14:textId="1E7B6E96" w:rsidR="00943FAF" w:rsidRDefault="00871D7F" w:rsidP="002E3BED">
      <w:pPr>
        <w:numPr>
          <w:ilvl w:val="0"/>
          <w:numId w:val="11"/>
        </w:numPr>
        <w:tabs>
          <w:tab w:val="left" w:pos="0"/>
        </w:tabs>
        <w:snapToGrid w:val="0"/>
        <w:jc w:val="both"/>
      </w:pPr>
      <w:r>
        <w:t>First time when variables &gt;=</w:t>
      </w:r>
    </w:p>
    <w:p w14:paraId="5F6C63A8" w14:textId="2EF69B9A" w:rsidR="00943FAF" w:rsidRDefault="00856231" w:rsidP="002E3BED">
      <w:pPr>
        <w:numPr>
          <w:ilvl w:val="0"/>
          <w:numId w:val="11"/>
        </w:numPr>
        <w:tabs>
          <w:tab w:val="left" w:pos="0"/>
        </w:tabs>
        <w:snapToGrid w:val="0"/>
        <w:jc w:val="both"/>
      </w:pPr>
      <w:r>
        <w:t>First time when variables &lt;=</w:t>
      </w:r>
    </w:p>
    <w:p w14:paraId="5C38189E" w14:textId="2928537F" w:rsidR="00943FAF" w:rsidRDefault="00856231" w:rsidP="002E3BED">
      <w:pPr>
        <w:numPr>
          <w:ilvl w:val="0"/>
          <w:numId w:val="11"/>
        </w:numPr>
        <w:tabs>
          <w:tab w:val="left" w:pos="0"/>
        </w:tabs>
        <w:snapToGrid w:val="0"/>
        <w:jc w:val="both"/>
      </w:pPr>
      <w:r>
        <w:t>Last time when variables &gt;=</w:t>
      </w:r>
    </w:p>
    <w:p w14:paraId="6F155783" w14:textId="1D6D7FF5" w:rsidR="00943FAF" w:rsidRDefault="00856231" w:rsidP="002E3BED">
      <w:pPr>
        <w:numPr>
          <w:ilvl w:val="0"/>
          <w:numId w:val="11"/>
        </w:numPr>
        <w:tabs>
          <w:tab w:val="left" w:pos="0"/>
        </w:tabs>
        <w:snapToGrid w:val="0"/>
        <w:jc w:val="both"/>
      </w:pPr>
      <w:r>
        <w:t>Last time when variables &lt;=</w:t>
      </w:r>
    </w:p>
    <w:p w14:paraId="20CB2EEF" w14:textId="6BBEA847" w:rsidR="00943FAF" w:rsidRDefault="00856231" w:rsidP="002E3BED">
      <w:pPr>
        <w:numPr>
          <w:ilvl w:val="0"/>
          <w:numId w:val="11"/>
        </w:numPr>
        <w:tabs>
          <w:tab w:val="left" w:pos="0"/>
        </w:tabs>
        <w:snapToGrid w:val="0"/>
        <w:jc w:val="both"/>
      </w:pPr>
      <w:r>
        <w:t>First time when cumulative % of variables &gt; =  (here, the output variable is summed up over time, and the sum is divided by the total sum)</w:t>
      </w:r>
    </w:p>
    <w:p w14:paraId="5FB4D598" w14:textId="77777777" w:rsidR="00871D7F" w:rsidRDefault="004C314D" w:rsidP="00990516">
      <w:pPr>
        <w:numPr>
          <w:ilvl w:val="0"/>
          <w:numId w:val="11"/>
        </w:numPr>
        <w:tabs>
          <w:tab w:val="left" w:pos="0"/>
        </w:tabs>
        <w:snapToGrid w:val="0"/>
        <w:jc w:val="both"/>
      </w:pPr>
      <w:r>
        <w:t xml:space="preserve">First time when </w:t>
      </w:r>
      <w:r w:rsidR="00871D7F">
        <w:t>variable &gt;= (</w:t>
      </w:r>
      <w:r>
        <w:t xml:space="preserve">% of </w:t>
      </w:r>
      <w:r w:rsidR="00871D7F">
        <w:t>max)</w:t>
      </w:r>
    </w:p>
    <w:p w14:paraId="42E1613B" w14:textId="512DA8E2" w:rsidR="00943FAF" w:rsidRDefault="00856231" w:rsidP="00990516">
      <w:pPr>
        <w:numPr>
          <w:ilvl w:val="0"/>
          <w:numId w:val="11"/>
        </w:numPr>
        <w:tabs>
          <w:tab w:val="left" w:pos="0"/>
        </w:tabs>
        <w:snapToGrid w:val="0"/>
        <w:jc w:val="both"/>
      </w:pPr>
      <w:r>
        <w:t>Time when variables stabilizes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is needed, the edit box </w:t>
      </w:r>
      <w:r>
        <w:rPr>
          <w:bCs/>
          <w:noProof/>
          <w:lang w:eastAsia="en-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than 50, the event type would be “First time when variables &gt; ” and “50” would be the event criterion. </w:t>
      </w:r>
    </w:p>
    <w:p w14:paraId="127DA5FD" w14:textId="77777777" w:rsidR="00943FAF" w:rsidRDefault="00943FAF">
      <w:pPr>
        <w:jc w:val="both"/>
      </w:pPr>
    </w:p>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parameters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eastAsia="en-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checked </w:t>
      </w:r>
      <w:r>
        <w:rPr>
          <w:noProof/>
          <w:lang w:eastAsia="en-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checked </w:t>
      </w:r>
      <w:r>
        <w:rPr>
          <w:noProof/>
          <w:lang w:eastAsia="en-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lastRenderedPageBreak/>
        <w:t xml:space="preserve">Additional notes: The output of an analysis always depends on what is selected in the drop-down lists of the output time format of the </w:t>
      </w:r>
      <w:r>
        <w:rPr>
          <w:i/>
        </w:rPr>
        <w:t>How</w:t>
      </w:r>
      <w:r>
        <w:t xml:space="preserve"> tab (output). For example, if the time period specified in the </w:t>
      </w:r>
      <w:r>
        <w:rPr>
          <w:i/>
        </w:rPr>
        <w:t>When</w:t>
      </w:r>
      <w:r>
        <w:t xml:space="preserve"> tab (input) is from May 15</w:t>
      </w:r>
      <w:r>
        <w:rPr>
          <w:vertAlign w:val="superscript"/>
        </w:rPr>
        <w:t xml:space="preserve"> th</w:t>
      </w:r>
      <w:r>
        <w:t xml:space="preserve"> to June 15</w:t>
      </w:r>
      <w:r>
        <w:rPr>
          <w:vertAlign w:val="superscript"/>
        </w:rPr>
        <w:t xml:space="preserve"> th</w:t>
      </w:r>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
    <w:p w14:paraId="0ACC4134" w14:textId="77777777" w:rsidR="00943FAF" w:rsidRDefault="00943FAF"/>
    <w:p w14:paraId="2245BC77" w14:textId="77777777" w:rsidR="00943FAF" w:rsidRDefault="00943FAF">
      <w:pPr>
        <w:jc w:val="both"/>
      </w:pPr>
    </w:p>
    <w:p w14:paraId="685BE1D1" w14:textId="77777777" w:rsidR="00943FAF" w:rsidRDefault="00943FAF"/>
    <w:p w14:paraId="27F2FECC" w14:textId="77777777" w:rsidR="00943FAF" w:rsidRDefault="00856231" w:rsidP="00341346">
      <w:pPr>
        <w:pStyle w:val="Titre1"/>
      </w:pPr>
      <w:bookmarkStart w:id="327" w:name="_Toc507488024"/>
      <w:bookmarkEnd w:id="1"/>
      <w:r>
        <w:t>Generating maps (spatial interpolation)</w:t>
      </w:r>
      <w:bookmarkEnd w:id="327"/>
    </w:p>
    <w:p w14:paraId="302592DB" w14:textId="77777777" w:rsidR="00943FAF" w:rsidRDefault="00856231">
      <w:pPr>
        <w:jc w:val="both"/>
      </w:pPr>
      <w:r>
        <w:t>Mapping components are used to transform punctual results into surfaces (maps) and produce as many maps as the number of combinations of dimensions specified in their parent component (e.g. months, variables). This is why redimensioning through analysis components must be done prior to adding a mapping component. When creating a map component in BioSIM the following steps are required:</w:t>
      </w:r>
    </w:p>
    <w:p w14:paraId="2C7F9E9F" w14:textId="77777777" w:rsidR="00943FAF" w:rsidRDefault="00943FAF">
      <w:pPr>
        <w:jc w:val="both"/>
      </w:pPr>
    </w:p>
    <w:p w14:paraId="36F5030B" w14:textId="036293A0" w:rsidR="00943FAF" w:rsidRDefault="00856231" w:rsidP="002E3BED">
      <w:pPr>
        <w:numPr>
          <w:ilvl w:val="0"/>
          <w:numId w:val="12"/>
        </w:numPr>
        <w:jc w:val="both"/>
      </w:pPr>
      <w:r>
        <w:t xml:space="preserve">Adding a </w:t>
      </w:r>
      <w:r w:rsidR="00D546AE">
        <w:t>w</w:t>
      </w:r>
      <w:r w:rsidR="00670310">
        <w:t>eather generator</w:t>
      </w:r>
    </w:p>
    <w:p w14:paraId="0763C5C0" w14:textId="77777777" w:rsidR="00D546AE" w:rsidRDefault="00D546AE" w:rsidP="00D546AE">
      <w:pPr>
        <w:numPr>
          <w:ilvl w:val="0"/>
          <w:numId w:val="12"/>
        </w:numPr>
        <w:jc w:val="both"/>
      </w:pPr>
      <w:r>
        <w:t>Generating a locations list from a DEM of the area to be mapped</w:t>
      </w:r>
    </w:p>
    <w:p w14:paraId="1E1B62B4" w14:textId="6F426E16" w:rsidR="00670310" w:rsidRDefault="00670310" w:rsidP="002E3BED">
      <w:pPr>
        <w:numPr>
          <w:ilvl w:val="0"/>
          <w:numId w:val="12"/>
        </w:numPr>
        <w:jc w:val="both"/>
      </w:pPr>
      <w:r>
        <w:t>Adding a model execution</w:t>
      </w:r>
      <w:r w:rsidR="00D546AE">
        <w:t xml:space="preserve"> </w:t>
      </w:r>
    </w:p>
    <w:p w14:paraId="5AD638F3" w14:textId="53D9AA1A" w:rsidR="00943FAF" w:rsidRDefault="00856231" w:rsidP="002E3BED">
      <w:pPr>
        <w:numPr>
          <w:ilvl w:val="0"/>
          <w:numId w:val="12"/>
        </w:numPr>
        <w:jc w:val="both"/>
      </w:pPr>
      <w:r>
        <w:t>Adding an analysis of the variables of interest.</w:t>
      </w:r>
      <w:r w:rsidR="00D546AE">
        <w:t xml:space="preserve"> In case of event, an extra function analysis must be add to convert time reference into Julian Day.</w:t>
      </w:r>
    </w:p>
    <w:p w14:paraId="6753B0CB" w14:textId="77777777" w:rsidR="00943FAF" w:rsidRDefault="00856231" w:rsidP="002E3BED">
      <w:pPr>
        <w:numPr>
          <w:ilvl w:val="0"/>
          <w:numId w:val="12"/>
        </w:numPr>
        <w:jc w:val="both"/>
      </w:pPr>
      <w:r>
        <w:t>Adding a mapping component using the DEM of the area to be mapped.</w:t>
      </w:r>
    </w:p>
    <w:p w14:paraId="10B258E1" w14:textId="77777777" w:rsidR="00943FAF" w:rsidRDefault="00943FAF">
      <w:pPr>
        <w:jc w:val="both"/>
      </w:pPr>
    </w:p>
    <w:p w14:paraId="25087041" w14:textId="48A31069" w:rsidR="00943FAF" w:rsidRDefault="00856231">
      <w:pPr>
        <w:jc w:val="both"/>
      </w:pPr>
      <w:r>
        <w:t xml:space="preserve">The key to producing an output map in BioSIM is the generation of a suitable location list within the </w:t>
      </w:r>
      <w:r w:rsidR="00174422">
        <w:t xml:space="preserve">weather generation </w:t>
      </w:r>
      <w:r>
        <w:t>definition. In particular, the location list must contain a sufficiently large number of simulation points (&gt;100) distributed more or less evenly over the entire extent of the input DEM, and covering as much as possible of its range of elevations. BioSIM’s Location</w:t>
      </w:r>
      <w:bookmarkStart w:id="328" w:name="_Hlt322531079"/>
      <w:r>
        <w:t xml:space="preserve"> </w:t>
      </w:r>
      <w:bookmarkEnd w:id="328"/>
      <w:r>
        <w:t>List Editor is quite useful in generating such location lists, allowing to take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027DAE86" w:rsidR="00943FAF" w:rsidRDefault="00856231">
      <w:pPr>
        <w:jc w:val="both"/>
      </w:pPr>
      <w:r>
        <w:t xml:space="preserve">Through a chain of several components (e.g. analysis, merge), the user can convert outputs into a format allowing the desired mapping results (for example, to map an event date, the user needs to define an analysis and extract the event beforehand). Mapping components are most often added as a child to an analysis component. Only in rare instances can a mapping component be added directly to a </w:t>
      </w:r>
      <w:r w:rsidR="00174422">
        <w:t>model execution</w:t>
      </w:r>
      <w:r>
        <w:t>.</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02223A">
      <w:pPr>
        <w:pStyle w:val="Titre2"/>
        <w:rPr>
          <w:b w:val="0"/>
        </w:rPr>
      </w:pPr>
      <w:r w:rsidRPr="0002223A">
        <w:rPr>
          <w:b w:val="0"/>
        </w:rPr>
        <w:lastRenderedPageBreak/>
        <w:tab/>
      </w:r>
      <w:bookmarkStart w:id="329" w:name="_Toc507488025"/>
      <w:r w:rsidRPr="0002223A">
        <w:t>Mapping dialog</w:t>
      </w:r>
      <w:bookmarkEnd w:id="329"/>
    </w:p>
    <w:p w14:paraId="21EF037F" w14:textId="334508F2" w:rsidR="00943FAF" w:rsidRDefault="00670310">
      <w:pPr>
        <w:jc w:val="both"/>
      </w:pPr>
      <w:r>
        <w:rPr>
          <w:noProof/>
          <w:lang w:eastAsia="en-CA"/>
        </w:rPr>
        <w:drawing>
          <wp:anchor distT="0" distB="0" distL="114300" distR="114300" simplePos="0" relativeHeight="251646976" behindDoc="0" locked="0" layoutInCell="1" allowOverlap="1" wp14:anchorId="07EF6C27" wp14:editId="5BB366C4">
            <wp:simplePos x="0" y="0"/>
            <wp:positionH relativeFrom="column">
              <wp:posOffset>3254347</wp:posOffset>
            </wp:positionH>
            <wp:positionV relativeFrom="paragraph">
              <wp:posOffset>121313</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button </w:t>
      </w:r>
      <w:r>
        <w:rPr>
          <w:noProof/>
          <w:lang w:eastAsia="en-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7346EFD8" w:rsidR="00943FAF" w:rsidRDefault="00856231">
      <w:pPr>
        <w:jc w:val="both"/>
      </w:pPr>
      <w:r>
        <w:t xml:space="preserve">A mapping component is used to perform a spatial interpolation on the results of a parent component (e.g. on a </w:t>
      </w:r>
      <w:r w:rsidR="00174422">
        <w:t xml:space="preserve">weather generation, a model execution, </w:t>
      </w:r>
      <w:r>
        <w:t xml:space="preserve">an analysis, a function analysis, etc.) and produces as many maps as the number of different combinations between the temporal dimensions, </w:t>
      </w:r>
      <w:r w:rsidR="00174422">
        <w:t xml:space="preserve">replication, </w:t>
      </w:r>
      <w:r>
        <w:t xml:space="preserve">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Lienhypertexte"/>
            <w:color w:val="auto"/>
            <w:u w:val="none"/>
          </w:rPr>
          <w:t>linked to BioSIM</w:t>
        </w:r>
      </w:hyperlink>
      <w:r>
        <w:rPr>
          <w:rStyle w:val="Lienhypertexte"/>
          <w:color w:val="auto"/>
          <w:u w:val="none"/>
        </w:rPr>
        <w:t xml:space="preserve"> (using the browse button </w:t>
      </w:r>
      <w:r>
        <w:rPr>
          <w:noProof/>
          <w:lang w:eastAsia="en-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Lienhypertexte"/>
          <w:color w:val="auto"/>
          <w:u w:val="none"/>
        </w:rPr>
        <w:t xml:space="preserve">to the right of the </w:t>
      </w:r>
      <w:r>
        <w:rPr>
          <w:rStyle w:val="Lienhypertexte"/>
          <w:b/>
          <w:color w:val="auto"/>
          <w:u w:val="none"/>
        </w:rPr>
        <w:t>Input DEM</w:t>
      </w:r>
      <w:r>
        <w:rPr>
          <w:rStyle w:val="Lienhypertexte"/>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77BDC6B5" w14:textId="0147E7B0" w:rsidR="00D546AE" w:rsidRPr="001D6AEE" w:rsidRDefault="00856231" w:rsidP="00D546AE">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w:t>
      </w:r>
      <w:r w:rsidR="00D546AE">
        <w:t xml:space="preserve">model execution </w:t>
      </w:r>
      <w:r>
        <w:t xml:space="preserve"> or on any child component.</w:t>
      </w:r>
      <w:r w:rsidR="00D546AE">
        <w:t xml:space="preserve"> When </w:t>
      </w:r>
      <w:r w:rsidR="00174422">
        <w:t xml:space="preserve">is </w:t>
      </w:r>
      <w:r w:rsidR="00D546AE">
        <w:t xml:space="preserve">an </w:t>
      </w:r>
      <w:r w:rsidR="00174422">
        <w:t xml:space="preserve">temporal results, </w:t>
      </w:r>
      <w:r w:rsidR="00D546AE">
        <w:t>time reference must be converted with a function analysis before to be used in a mapping, because the mapping of time references will give unreadable result.</w:t>
      </w:r>
    </w:p>
    <w:p w14:paraId="569F257A" w14:textId="77777777" w:rsidR="00943FAF" w:rsidRDefault="00943FAF">
      <w:pPr>
        <w:jc w:val="both"/>
      </w:pPr>
    </w:p>
    <w:p w14:paraId="326DA299" w14:textId="77777777" w:rsidR="00943FAF" w:rsidRPr="001D6AEE" w:rsidRDefault="00856231">
      <w:pPr>
        <w:jc w:val="both"/>
      </w:pPr>
      <w:r>
        <w:t xml:space="preserve">The </w:t>
      </w:r>
      <w:r>
        <w:rPr>
          <w:b/>
        </w:rPr>
        <w:t>Nb of maps created</w:t>
      </w:r>
      <w:r>
        <w:t xml:space="preserve"> field displays the total number of maps that is created by the mapping component (e.g.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t>Name</w:t>
      </w:r>
      <w:r>
        <w:t xml:space="preserve"> field: Name of the mapping component to be defined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can be added to provide additional details on the mapping component for the user’s benefit.</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is selected, additional options may be specified through the Advanced Mapping Options dialog accessed via the browse button </w:t>
      </w:r>
      <w:r>
        <w:rPr>
          <w:noProof/>
          <w:lang w:eastAsia="en-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below for more detail).</w:t>
      </w:r>
    </w:p>
    <w:p w14:paraId="0A6111A2" w14:textId="77777777" w:rsidR="00943FAF" w:rsidRDefault="00943FAF">
      <w:pPr>
        <w:jc w:val="both"/>
      </w:pPr>
    </w:p>
    <w:p w14:paraId="48EE30EB" w14:textId="25A9CE62" w:rsidR="00943FAF" w:rsidRPr="001D6AEE" w:rsidRDefault="00856231">
      <w:pPr>
        <w:jc w:val="both"/>
      </w:pPr>
      <w:r>
        <w:rPr>
          <w:b/>
        </w:rPr>
        <w:t>Input DEM</w:t>
      </w:r>
      <w:r>
        <w:t xml:space="preserve"> field (drop-down list): Allows the user to select the DEM for the mapping component. DEM’s can be added using the browse button </w:t>
      </w:r>
      <w:r>
        <w:rPr>
          <w:noProof/>
          <w:lang w:eastAsia="en-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the </w:t>
      </w:r>
      <w:r>
        <w:rPr>
          <w:i/>
        </w:rPr>
        <w:t>Input Maps</w:t>
      </w:r>
      <w:r>
        <w:t xml:space="preserve"> page of the </w:t>
      </w:r>
      <w:r w:rsidR="000A2EE0">
        <w:t>Linked Data Manager</w:t>
      </w:r>
      <w:r>
        <w:t xml:space="preserve"> dialog for more details).</w:t>
      </w:r>
    </w:p>
    <w:p w14:paraId="74D782A1" w14:textId="77777777" w:rsidR="00943FAF" w:rsidRDefault="00943FAF">
      <w:pPr>
        <w:jc w:val="both"/>
      </w:pPr>
    </w:p>
    <w:p w14:paraId="0ABB63D6" w14:textId="7E20AEDF" w:rsidR="00943FAF" w:rsidRDefault="00856231">
      <w:pPr>
        <w:jc w:val="both"/>
      </w:pPr>
      <w:r>
        <w:rPr>
          <w:b/>
        </w:rPr>
        <w:t>Output map</w:t>
      </w:r>
      <w:r>
        <w:t xml:space="preserve"> </w:t>
      </w:r>
      <w:r>
        <w:rPr>
          <w:b/>
        </w:rPr>
        <w:t>name</w:t>
      </w:r>
      <w:r>
        <w:t xml:space="preserve"> field: Allows the user to enter an output map name. Because a mapping component can create more than one map, a WildCard format can be used to automatically assign names to maps. The user can choose and combine four different WildCards:</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5F8D8EBC" w:rsidR="00943FAF" w:rsidRDefault="00856231" w:rsidP="002E3BED">
      <w:pPr>
        <w:numPr>
          <w:ilvl w:val="0"/>
          <w:numId w:val="13"/>
        </w:numPr>
        <w:jc w:val="both"/>
      </w:pPr>
      <w:r>
        <w:t>%p: inserts t</w:t>
      </w:r>
      <w:r w:rsidR="00174422">
        <w:t>he value of a varied parameter</w:t>
      </w:r>
    </w:p>
    <w:p w14:paraId="54A9A92C" w14:textId="6498DB8D" w:rsidR="00174422" w:rsidRDefault="00174422" w:rsidP="002E3BED">
      <w:pPr>
        <w:numPr>
          <w:ilvl w:val="0"/>
          <w:numId w:val="13"/>
        </w:numPr>
        <w:jc w:val="both"/>
      </w:pPr>
      <w:r>
        <w:t>%r: replication</w:t>
      </w:r>
    </w:p>
    <w:p w14:paraId="12CAFDD2" w14:textId="207045AD" w:rsidR="00174422" w:rsidRDefault="00174422" w:rsidP="002E3BED">
      <w:pPr>
        <w:numPr>
          <w:ilvl w:val="0"/>
          <w:numId w:val="13"/>
        </w:numPr>
        <w:jc w:val="both"/>
      </w:pPr>
      <w:r>
        <w:t>%d: creation date</w:t>
      </w:r>
    </w:p>
    <w:p w14:paraId="0C134907" w14:textId="77777777" w:rsidR="00943FAF" w:rsidRDefault="00943FAF">
      <w:pPr>
        <w:jc w:val="both"/>
      </w:pPr>
    </w:p>
    <w:p w14:paraId="5AE5397B" w14:textId="06D8F5F2" w:rsidR="00943FAF" w:rsidRDefault="00856231">
      <w:pPr>
        <w:jc w:val="both"/>
      </w:pPr>
      <w:r>
        <w:t>Output maps are stored in the project's \MapOutput\ subdirectory, in the same format as the input DEM. Because all maps created in BioSIM are stored in the same output directory, the user must make sure all maps generated have distinct names by the judicious use of WildCards in output map names. In particular, if the %c WildCard is used, the user should makes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Default="00856231" w:rsidP="00F04896">
      <w:pPr>
        <w:pStyle w:val="Titre3"/>
      </w:pPr>
      <w:bookmarkStart w:id="330" w:name="_Toc507488026"/>
      <w:r>
        <w:t>Transformation dialog</w:t>
      </w:r>
      <w:bookmarkEnd w:id="330"/>
    </w:p>
    <w:p w14:paraId="5A5C85FD" w14:textId="678950DE" w:rsidR="00943FAF" w:rsidRPr="001D6AEE" w:rsidRDefault="00943FAF">
      <w:pPr>
        <w:jc w:val="both"/>
      </w:pPr>
    </w:p>
    <w:p w14:paraId="2A8D29CE" w14:textId="1622804B" w:rsidR="00943FAF" w:rsidRDefault="00856231">
      <w:pPr>
        <w:jc w:val="both"/>
      </w:pPr>
      <w:r>
        <w:t>In some cases, a transformation of the output should be used prior to map making. The transformation is applied prior to interpolation, and then reversed to produce a map on the original scale. A logit transformation is useful, for example, when interpolating probabilities, so that values on the output map remain between 0 and 1.</w:t>
      </w:r>
    </w:p>
    <w:p w14:paraId="04899716" w14:textId="77777777" w:rsidR="00943FAF" w:rsidRDefault="00943FAF">
      <w:pPr>
        <w:jc w:val="both"/>
      </w:pPr>
    </w:p>
    <w:p w14:paraId="2D75D2E7" w14:textId="0918B9C7" w:rsidR="00943FAF" w:rsidRPr="001D6AEE" w:rsidRDefault="003B23AB">
      <w:pPr>
        <w:jc w:val="both"/>
      </w:pPr>
      <w:r>
        <w:rPr>
          <w:noProof/>
          <w:lang w:eastAsia="en-CA"/>
        </w:rPr>
        <w:drawing>
          <wp:anchor distT="0" distB="0" distL="114300" distR="114300" simplePos="0" relativeHeight="251659264" behindDoc="0" locked="0" layoutInCell="1" allowOverlap="1" wp14:anchorId="3AEAC26B" wp14:editId="694787E5">
            <wp:simplePos x="0" y="0"/>
            <wp:positionH relativeFrom="column">
              <wp:posOffset>4440500</wp:posOffset>
            </wp:positionH>
            <wp:positionV relativeFrom="paragraph">
              <wp:posOffset>0</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r w:rsidR="00856231">
        <w:t xml:space="preserve">To transform event data, the user can access the Transformation dialog by clicking the browse button </w:t>
      </w:r>
      <w:r w:rsidR="00856231">
        <w:rPr>
          <w:noProof/>
          <w:lang w:eastAsia="en-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rsidR="00856231">
        <w:t xml:space="preserve"> to the right of this field. </w:t>
      </w:r>
    </w:p>
    <w:p w14:paraId="1C28AC54" w14:textId="77777777" w:rsidR="00943FAF" w:rsidRDefault="00943FAF">
      <w:pPr>
        <w:jc w:val="both"/>
      </w:pPr>
    </w:p>
    <w:p w14:paraId="2FF49B77" w14:textId="77777777" w:rsidR="00943FAF" w:rsidRDefault="00943FAF">
      <w:pPr>
        <w:jc w:val="both"/>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eastAsia="en-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can be used to access the project’s MapOutput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checkbox </w:t>
      </w:r>
      <w:r>
        <w:rPr>
          <w:noProof/>
          <w:lang w:eastAsia="en-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eastAsia="en-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only the computation of the best mapping parameters and the cross-validation R² (goodness-of-fit) of the interpolation are computed. The map itself is not created.</w:t>
      </w:r>
    </w:p>
    <w:p w14:paraId="49D6E804" w14:textId="791B6D81" w:rsidR="00477F60" w:rsidRDefault="00477F60">
      <w:pPr>
        <w:suppressAutoHyphens w:val="0"/>
      </w:pPr>
      <w:r>
        <w:br w:type="page"/>
      </w:r>
    </w:p>
    <w:p w14:paraId="548FC063" w14:textId="77777777" w:rsidR="00943FAF" w:rsidRDefault="00856231" w:rsidP="00F04896">
      <w:pPr>
        <w:pStyle w:val="Titre3"/>
      </w:pPr>
      <w:bookmarkStart w:id="331" w:name="_Toc507488027"/>
      <w:r>
        <w:lastRenderedPageBreak/>
        <w:t>Advanced Mapping Options dialog</w:t>
      </w:r>
      <w:bookmarkEnd w:id="331"/>
    </w:p>
    <w:p w14:paraId="29D47520" w14:textId="77777777" w:rsidR="00943FAF" w:rsidRDefault="00943FAF">
      <w:pPr>
        <w:jc w:val="both"/>
      </w:pPr>
    </w:p>
    <w:p w14:paraId="569E1A53" w14:textId="77777777" w:rsidR="00943FAF" w:rsidRPr="001D6AEE" w:rsidRDefault="00856231">
      <w:pPr>
        <w:jc w:val="both"/>
      </w:pPr>
      <w:r>
        <w:t xml:space="preserve">Fields in the Advanced Mapping Options dialog (accessed by clicking the browse button </w:t>
      </w:r>
      <w:r>
        <w:rPr>
          <w:noProof/>
          <w:lang w:eastAsia="en-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are activated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points </w:t>
      </w:r>
      <w:r>
        <w:t xml:space="preserve">field: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6B01054F" w:rsidR="00943FAF" w:rsidRDefault="00943FAF">
      <w:pPr>
        <w:jc w:val="both"/>
      </w:pPr>
    </w:p>
    <w:p w14:paraId="358AF204" w14:textId="013AE900" w:rsidR="00943FAF" w:rsidRPr="001D6AEE" w:rsidRDefault="00856231">
      <w:pPr>
        <w:jc w:val="both"/>
      </w:pPr>
      <w:r>
        <w:rPr>
          <w:b/>
        </w:rPr>
        <w:t>Apply global range limits (standard deviation)</w:t>
      </w:r>
      <w:r>
        <w:t xml:space="preserve"> </w:t>
      </w:r>
      <w:r>
        <w:rPr>
          <w:noProof/>
          <w:lang w:eastAsia="en-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checked </w:t>
      </w:r>
      <w:r>
        <w:rPr>
          <w:noProof/>
          <w:lang w:eastAsia="en-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4C0955EE" w:rsidR="00943FAF" w:rsidRPr="001D6AEE" w:rsidRDefault="007520D3">
      <w:pPr>
        <w:jc w:val="both"/>
      </w:pPr>
      <w:r>
        <w:rPr>
          <w:noProof/>
          <w:lang w:eastAsia="en-CA"/>
        </w:rPr>
        <w:drawing>
          <wp:anchor distT="0" distB="0" distL="114300" distR="114300" simplePos="0" relativeHeight="251680768" behindDoc="0" locked="0" layoutInCell="1" allowOverlap="1" wp14:anchorId="0F20825A" wp14:editId="4AEF84F5">
            <wp:simplePos x="0" y="0"/>
            <wp:positionH relativeFrom="column">
              <wp:posOffset>3704491</wp:posOffset>
            </wp:positionH>
            <wp:positionV relativeFrom="paragraph">
              <wp:posOffset>45704</wp:posOffset>
            </wp:positionV>
            <wp:extent cx="2926715" cy="2322195"/>
            <wp:effectExtent l="0" t="0" r="6985" b="1905"/>
            <wp:wrapSquare wrapText="bothSides"/>
            <wp:docPr id="202"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2926715" cy="23221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Pr>
          <w:b/>
        </w:rPr>
        <w:t>Apply global range limits (fixed)</w:t>
      </w:r>
      <w:r w:rsidR="00856231">
        <w:t xml:space="preserve"> </w:t>
      </w:r>
      <w:r w:rsidR="00856231">
        <w:rPr>
          <w:noProof/>
          <w:lang w:eastAsia="en-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00856231">
        <w:t xml:space="preserve"> checkbox: When this is checked </w:t>
      </w:r>
      <w:r w:rsidR="00856231">
        <w:rPr>
          <w:noProof/>
          <w:lang w:eastAsia="en-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00856231">
        <w:t xml:space="preserve">, range limits are applied over the entire map (global) based on the minimum (Min), maximum (Max) values specified. If the </w:t>
      </w:r>
      <w:r w:rsidR="00856231">
        <w:rPr>
          <w:b/>
        </w:rPr>
        <w:t>Limit to range</w:t>
      </w:r>
      <w:r w:rsidR="00856231">
        <w:t xml:space="preserve"> checkbox is checked </w:t>
      </w:r>
      <w:r w:rsidR="00856231">
        <w:rPr>
          <w:noProof/>
          <w:lang w:eastAsia="en-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00856231">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Specifying other fields is a specialist’s task that is not recommended to the average user, and requires specific knowledge of the interpolation methods. The user should not change the default settings unless well familiar with this topic.</w:t>
      </w:r>
      <w:r>
        <w:rPr>
          <w:rStyle w:val="Marquedecommentair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434158">
      <w:pPr>
        <w:pStyle w:val="Titre2"/>
      </w:pPr>
      <w:bookmarkStart w:id="332" w:name="_Toc507488028"/>
      <w:r>
        <w:t>Interpolation methods</w:t>
      </w:r>
      <w:bookmarkEnd w:id="332"/>
    </w:p>
    <w:p w14:paraId="18B64406" w14:textId="77777777" w:rsidR="00943FAF" w:rsidRDefault="00943FAF"/>
    <w:p w14:paraId="235C57EC" w14:textId="77777777" w:rsidR="00943FAF" w:rsidRDefault="00856231" w:rsidP="00F04896">
      <w:pPr>
        <w:pStyle w:val="Titre3"/>
      </w:pPr>
      <w:bookmarkStart w:id="333" w:name="_Toc507488029"/>
      <w:r>
        <w:t>Interpolation method 1: Spatial Regression</w:t>
      </w:r>
      <w:bookmarkEnd w:id="333"/>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elevation and slope/aspect. Interactions and second power terms are included. The model is simplified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Default="00856231" w:rsidP="00F04896">
      <w:pPr>
        <w:pStyle w:val="Titre3"/>
      </w:pPr>
      <w:bookmarkStart w:id="334" w:name="_Toc507488030"/>
      <w:r>
        <w:lastRenderedPageBreak/>
        <w:t>Interpolation method 2: Universal Kriging</w:t>
      </w:r>
      <w:bookmarkEnd w:id="334"/>
      <w:r>
        <w:t> </w:t>
      </w:r>
    </w:p>
    <w:p w14:paraId="23985CB5" w14:textId="77777777" w:rsidR="00943FAF" w:rsidRDefault="00943FAF"/>
    <w:p w14:paraId="27293EDB" w14:textId="77777777" w:rsidR="00943FAF" w:rsidRDefault="00856231">
      <w:pPr>
        <w:jc w:val="both"/>
      </w:pPr>
      <w:r>
        <w:t>Universal Kriging with external drift is a commonly used interpolation method (see Deutsch, C.V.; Journel, A.G. 1992. GSLIB: Geostatistical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(variogram model, detrending method, search radius, lags, etc.). It is highly recommended that the user allows BioSIM to make these choices, but it is nevertheless possible to override BioSIM’s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variogram model from the drop-down list, or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lags, or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distance, or let BioSIM find the best.</w:t>
      </w:r>
    </w:p>
    <w:p w14:paraId="640731A1" w14:textId="77777777" w:rsidR="00943FAF" w:rsidRDefault="00943FAF">
      <w:pPr>
        <w:jc w:val="both"/>
        <w:rPr>
          <w:b/>
        </w:rPr>
      </w:pPr>
    </w:p>
    <w:p w14:paraId="0307D39F" w14:textId="77777777" w:rsidR="00943FAF" w:rsidRPr="001D6AEE" w:rsidRDefault="00856231">
      <w:pPr>
        <w:jc w:val="both"/>
      </w:pPr>
      <w:r>
        <w:rPr>
          <w:b/>
        </w:rPr>
        <w:t xml:space="preserve">Detrending </w:t>
      </w:r>
      <w:r>
        <w:t>field: Usually, detrending is not necessary, but occasionally interpolation is better after detrending. By default, BioSIM applies no detrending.</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But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eastAsia="en-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checked </w:t>
      </w:r>
      <w:r>
        <w:rPr>
          <w:noProof/>
          <w:lang w:eastAsia="en-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Default="00856231" w:rsidP="00F04896">
      <w:pPr>
        <w:pStyle w:val="Titre3"/>
      </w:pPr>
      <w:bookmarkStart w:id="335" w:name="_Toc507488031"/>
      <w:r>
        <w:t>Interpolation method 3: Inverse Weighted Distance</w:t>
      </w:r>
      <w:bookmarkEnd w:id="335"/>
    </w:p>
    <w:p w14:paraId="2A5590EA" w14:textId="77777777" w:rsidR="00943FAF" w:rsidRDefault="00943FAF"/>
    <w:p w14:paraId="2FA51E86" w14:textId="77777777" w:rsidR="00943FAF" w:rsidRPr="001D6AEE" w:rsidRDefault="00856231">
      <w:r>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r>
        <w:rPr>
          <w:i/>
        </w:rPr>
        <w:t>u</w:t>
      </w:r>
      <w:r>
        <w:rPr>
          <w:i/>
          <w:vertAlign w:val="subscript"/>
        </w:rPr>
        <w:t>i</w:t>
      </w:r>
      <w:r>
        <w:t xml:space="preserve"> at locations (</w:t>
      </w:r>
      <w:r>
        <w:rPr>
          <w:i/>
        </w:rPr>
        <w:t>x</w:t>
      </w:r>
      <w:r>
        <w:rPr>
          <w:i/>
          <w:vertAlign w:val="subscript"/>
        </w:rPr>
        <w:t>i</w:t>
      </w:r>
      <w:r>
        <w:t>,</w:t>
      </w:r>
      <w:r>
        <w:rPr>
          <w:i/>
        </w:rPr>
        <w:t xml:space="preserve"> y</w:t>
      </w:r>
      <w:r>
        <w:rPr>
          <w:i/>
          <w:vertAlign w:val="subscript"/>
        </w:rPr>
        <w:t>i</w:t>
      </w:r>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6" type="#_x0000_t75" style="width:50.3pt;height:28.55pt;visibility:visible;mso-wrap-style:square" o:ole="">
            <v:imagedata r:id="rId169" o:title=""/>
          </v:shape>
          <o:OLEObject Type="Embed" ProgID="Equation.DSMT4" ShapeID="_x0000_i1046" DrawAspect="Content" ObjectID="_1711285159" r:id="rId170"/>
        </w:object>
      </w:r>
      <w:r>
        <w:t xml:space="preserve">where </w:t>
      </w:r>
      <w:r>
        <w:object w:dxaOrig="1020" w:dyaOrig="900" w14:anchorId="348E510A">
          <v:shape id="_x0000_i1047" type="#_x0000_t75" style="width:50.3pt;height:43.45pt;visibility:visible;mso-wrap-style:square" o:ole="">
            <v:imagedata r:id="rId171" o:title=""/>
          </v:shape>
          <o:OLEObject Type="Embed" ProgID="Equation.DSMT4" ShapeID="_x0000_i1047" DrawAspect="Content" ObjectID="_1711285160" r:id="rId172"/>
        </w:object>
      </w:r>
      <w:r>
        <w:t xml:space="preserve">and </w:t>
      </w:r>
      <w:r>
        <w:object w:dxaOrig="2060" w:dyaOrig="360" w14:anchorId="52C7C8B8">
          <v:shape id="_x0000_i1048" type="#_x0000_t75" style="width:100.55pt;height:21.7pt;visibility:visible;mso-wrap-style:square" o:ole="">
            <v:imagedata r:id="rId173" o:title=""/>
          </v:shape>
          <o:OLEObject Type="Embed" ProgID="Equation.DSMT4" ShapeID="_x0000_i1048" DrawAspect="Content" ObjectID="_1711285161" r:id="rId174"/>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value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49" type="#_x0000_t75" style="width:50.3pt;height:43.45pt;visibility:visible;mso-wrap-style:square" o:ole="">
            <v:imagedata r:id="rId175" o:title=""/>
          </v:shape>
          <o:OLEObject Type="Embed" ProgID="Equation.DSMT4" ShapeID="_x0000_i1049" DrawAspect="Content" ObjectID="_1711285162" r:id="rId176"/>
        </w:object>
      </w:r>
      <w:r>
        <w:t xml:space="preserve"> where </w:t>
      </w:r>
      <w:r>
        <w:object w:dxaOrig="1320" w:dyaOrig="660" w14:anchorId="2FBE1F99">
          <v:shape id="_x0000_i1050" type="#_x0000_t75" style="width:64pt;height:36.55pt;visibility:visible;mso-wrap-style:square" o:ole="">
            <v:imagedata r:id="rId177" o:title=""/>
          </v:shape>
          <o:OLEObject Type="Embed" ProgID="Equation.DSMT4" ShapeID="_x0000_i1050" DrawAspect="Content" ObjectID="_1711285163" r:id="rId178"/>
        </w:object>
      </w:r>
      <w:r>
        <w:t xml:space="preserve"> and </w:t>
      </w:r>
      <w:r>
        <w:rPr>
          <w:i/>
        </w:rPr>
        <w:t>h</w:t>
      </w:r>
      <w:r>
        <w:rPr>
          <w:vertAlign w:val="subscript"/>
        </w:rPr>
        <w:t>max</w:t>
      </w:r>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Modified, or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r>
        <w:t>), or let BioSIM choose the best.</w:t>
      </w:r>
    </w:p>
    <w:p w14:paraId="5D7ECBAB" w14:textId="70633837" w:rsidR="00943FAF" w:rsidRDefault="00943FAF"/>
    <w:p w14:paraId="64585894" w14:textId="77777777" w:rsidR="00943FAF" w:rsidRDefault="00943FAF"/>
    <w:p w14:paraId="2C4B1077" w14:textId="77777777" w:rsidR="00943FAF" w:rsidRDefault="00856231" w:rsidP="00F04896">
      <w:pPr>
        <w:pStyle w:val="Titre3"/>
      </w:pPr>
      <w:bookmarkStart w:id="336" w:name="_Toc507488032"/>
      <w:r>
        <w:t>Interpolation method 4: Thin Plate Splines</w:t>
      </w:r>
      <w:bookmarkEnd w:id="336"/>
    </w:p>
    <w:p w14:paraId="56C371E2" w14:textId="77777777" w:rsidR="00943FAF" w:rsidRDefault="00943FAF"/>
    <w:p w14:paraId="22F4BDF9" w14:textId="77777777" w:rsidR="00943FAF" w:rsidRPr="001D6AEE" w:rsidRDefault="00856231">
      <w:r>
        <w:t xml:space="preserve">Thin Plate Splines (TPS) is an interpolation method based on neighbourhood splines. Given a set of </w:t>
      </w:r>
      <w:r>
        <w:rPr>
          <w:i/>
        </w:rPr>
        <w:t>N</w:t>
      </w:r>
      <w:r>
        <w:t xml:space="preserve"> neighboring points, the TPS surface is described by parameters that include 6 global affine motion parameters and 2</w:t>
      </w:r>
      <w:r>
        <w:rPr>
          <w:i/>
        </w:rPr>
        <w:t>N</w:t>
      </w:r>
      <w:r>
        <w:t xml:space="preserve"> coefficients. These parameters are uniquely defined for each neighbourhood by solving a system of linear equations, and not by regression. There is only one user-specifiable parameter in TPS, other than the value of </w:t>
      </w:r>
      <w:r>
        <w:rPr>
          <w:i/>
        </w:rPr>
        <w:t>N</w:t>
      </w:r>
      <w:r>
        <w:t xml:space="preserve"> specified in the </w:t>
      </w:r>
      <w:r>
        <w:rPr>
          <w:b/>
        </w:rPr>
        <w:t>Number of points</w:t>
      </w:r>
      <w:r>
        <w:t xml:space="preserve"> field in this dialog. The value of </w:t>
      </w:r>
      <w:r>
        <w:rPr>
          <w:i/>
        </w:rPr>
        <w:t>N</w:t>
      </w:r>
      <w:r>
        <w:t xml:space="preserve"> has a major effect on the interpolation time, depending on computer speed. A number of points lower than 100 is recommended for a regional TPS, and under 2000 for a global TPS..</w:t>
      </w:r>
    </w:p>
    <w:p w14:paraId="2228CF41" w14:textId="77777777" w:rsidR="00943FAF" w:rsidRDefault="00943FAF"/>
    <w:p w14:paraId="12A3A345" w14:textId="77777777" w:rsidR="00943FAF" w:rsidRPr="001D6AEE" w:rsidRDefault="00856231">
      <w:pPr>
        <w:jc w:val="both"/>
      </w:pPr>
      <w:r>
        <w:rPr>
          <w:b/>
        </w:rPr>
        <w:t>Mehod</w:t>
      </w:r>
      <w:r>
        <w:t xml:space="preserve"> field: Select from three available variants:</w:t>
      </w:r>
    </w:p>
    <w:p w14:paraId="2ABB3974" w14:textId="77777777" w:rsidR="00943FAF" w:rsidRDefault="00856231">
      <w:pPr>
        <w:ind w:firstLine="360"/>
        <w:jc w:val="both"/>
      </w:pPr>
      <w:r>
        <w:t>Regional: A TPS is created for each pixel. This can take a long time to compute.</w:t>
      </w:r>
    </w:p>
    <w:p w14:paraId="6B97D122" w14:textId="77777777" w:rsidR="00943FAF" w:rsidRPr="001D6AEE" w:rsidRDefault="00856231">
      <w:pPr>
        <w:ind w:firstLine="360"/>
        <w:jc w:val="both"/>
      </w:pPr>
      <w:r>
        <w:t xml:space="preserve">Global: a global TPS is created with the </w:t>
      </w:r>
      <w:r>
        <w:rPr>
          <w:i/>
        </w:rPr>
        <w:t>N</w:t>
      </w:r>
      <w:r>
        <w:t xml:space="preserve"> points. Points are selected as random. </w:t>
      </w:r>
    </w:p>
    <w:p w14:paraId="3A3EF5D2" w14:textId="77777777" w:rsidR="00943FAF" w:rsidRPr="001D6AEE" w:rsidRDefault="00856231">
      <w:pPr>
        <w:ind w:firstLine="360"/>
        <w:jc w:val="both"/>
      </w:pPr>
      <w:r>
        <w:t xml:space="preserve">Global (with clustering): </w:t>
      </w:r>
      <w:r>
        <w:rPr>
          <w:i/>
        </w:rPr>
        <w:t>N</w:t>
      </w:r>
      <w:r>
        <w:t xml:space="preserve"> is used to determine the number of clusters. A K-mean clustering is used to regroup similar points. Then a global TPS is made. </w:t>
      </w:r>
    </w:p>
    <w:p w14:paraId="1C69457E" w14:textId="77777777" w:rsidR="00943FAF" w:rsidRDefault="00943FAF">
      <w:pPr>
        <w:jc w:val="both"/>
        <w:rPr>
          <w:b/>
          <w:bCs/>
        </w:rPr>
      </w:pPr>
    </w:p>
    <w:p w14:paraId="0D9BC233" w14:textId="77777777" w:rsidR="00943FAF" w:rsidRPr="001D6AEE" w:rsidRDefault="00856231">
      <w:pPr>
        <w:jc w:val="both"/>
      </w:pPr>
      <w:r>
        <w:rPr>
          <w:bCs/>
        </w:rPr>
        <w:t xml:space="preserve">For more information this interpolation method, see en.wikipedia.org/wiki/Thin_plate_spline. For a thorough discussion see </w:t>
      </w:r>
      <w:hyperlink r:id="rId179" w:history="1">
        <w:r>
          <w:rPr>
            <w:rStyle w:val="Lienhypertexte"/>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434158">
      <w:pPr>
        <w:pStyle w:val="Titre2"/>
      </w:pPr>
      <w:bookmarkStart w:id="337" w:name="_Toc507488033"/>
      <w:r>
        <w:t>Displaying mapping results</w:t>
      </w:r>
      <w:bookmarkEnd w:id="337"/>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is executed,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The observed values (the result of the parent component) and the estimated (mapped_ value, displayed in the Data tab of BioSIM’s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77777777" w:rsidR="00943FAF" w:rsidRDefault="00856231">
      <w:pPr>
        <w:jc w:val="both"/>
      </w:pPr>
      <w:r>
        <w:t xml:space="preserve">The resulting map(s) can be displayed by selecting the component in the Project window and choosing [Project] [Show Output Map(s)] from the menu bar, or by right-clicking on it and selecting </w:t>
      </w:r>
      <w:r>
        <w:lastRenderedPageBreak/>
        <w:t>[Show Output Map(s)]. This sends the maps to ShowMap, an independent application distributed with BioSIM.</w:t>
      </w:r>
    </w:p>
    <w:p w14:paraId="6B0CE4EA" w14:textId="77777777" w:rsidR="00943FAF" w:rsidRDefault="00943FAF">
      <w:pPr>
        <w:jc w:val="both"/>
      </w:pPr>
    </w:p>
    <w:p w14:paraId="68B6E775" w14:textId="6DF35BA6" w:rsidR="00943FAF" w:rsidRDefault="00856231">
      <w:pPr>
        <w:jc w:val="both"/>
      </w:pPr>
      <w:r>
        <w:t xml:space="preserve">Right-clicking again on the mapping component and selecting [Show Locations] displays the location list on the maps. </w:t>
      </w:r>
    </w:p>
    <w:p w14:paraId="6C05D9D7" w14:textId="2B43B971" w:rsidR="0002223A" w:rsidRDefault="0002223A">
      <w:pPr>
        <w:jc w:val="both"/>
      </w:pPr>
    </w:p>
    <w:p w14:paraId="3E71B9F3" w14:textId="2A2B3128" w:rsidR="0002223A" w:rsidRDefault="0002223A">
      <w:pPr>
        <w:jc w:val="both"/>
      </w:pPr>
    </w:p>
    <w:p w14:paraId="56099D94" w14:textId="77777777" w:rsidR="0002223A" w:rsidRDefault="0002223A">
      <w:pPr>
        <w:jc w:val="both"/>
      </w:pPr>
    </w:p>
    <w:p w14:paraId="098BB5A2" w14:textId="77777777" w:rsidR="00943FAF" w:rsidRDefault="00856231" w:rsidP="00341346">
      <w:pPr>
        <w:pStyle w:val="Titre1"/>
      </w:pPr>
      <w:bookmarkStart w:id="338" w:name="_Map_Editor_dialog"/>
      <w:bookmarkStart w:id="339" w:name="_Toc322606883"/>
      <w:bookmarkStart w:id="340" w:name="_Toc322607070"/>
      <w:bookmarkStart w:id="341" w:name="_Toc322607344"/>
      <w:bookmarkStart w:id="342" w:name="_Toc322607870"/>
      <w:bookmarkStart w:id="343" w:name="_Toc322610869"/>
      <w:bookmarkStart w:id="344" w:name="_Toc322611377"/>
      <w:bookmarkStart w:id="345" w:name="_Toc322611956"/>
      <w:bookmarkStart w:id="346" w:name="_Toc507488034"/>
      <w:bookmarkEnd w:id="338"/>
      <w:bookmarkEnd w:id="339"/>
      <w:bookmarkEnd w:id="340"/>
      <w:bookmarkEnd w:id="341"/>
      <w:bookmarkEnd w:id="342"/>
      <w:bookmarkEnd w:id="343"/>
      <w:bookmarkEnd w:id="344"/>
      <w:bookmarkEnd w:id="345"/>
      <w:r>
        <w:t>Running components: Creating the Output Database</w:t>
      </w:r>
      <w:bookmarkEnd w:id="346"/>
    </w:p>
    <w:p w14:paraId="4FC3B70E" w14:textId="0167A96F" w:rsidR="00943FAF" w:rsidRPr="001D6AEE" w:rsidRDefault="00856231">
      <w:pPr>
        <w:jc w:val="both"/>
      </w:pPr>
      <w:r>
        <w:t>Once one or several components have been defined, the next step is to execute them. Components (</w:t>
      </w:r>
      <w:r w:rsidR="00174422">
        <w:t>weather generation, model execution</w:t>
      </w:r>
      <w:r>
        <w:t xml:space="preserve">, analyses, etc.) must be run before their results are available to be viewed and analysed. For a component to be run, it must be checked </w:t>
      </w:r>
      <w:r>
        <w:rPr>
          <w:noProof/>
          <w:lang w:eastAsia="en-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77777777" w:rsidR="00943FAF" w:rsidRDefault="00943FAF">
      <w:pPr>
        <w:jc w:val="both"/>
      </w:pPr>
    </w:p>
    <w:p w14:paraId="51CE120F" w14:textId="77777777" w:rsidR="00943FAF" w:rsidRPr="001D6AEE" w:rsidRDefault="00856231">
      <w:pPr>
        <w:jc w:val="both"/>
      </w:pPr>
      <w:r>
        <w:t xml:space="preserve">Checked </w:t>
      </w:r>
      <w:r>
        <w:rPr>
          <w:noProof/>
          <w:lang w:eastAsia="en-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eastAsia="en-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77777777" w:rsidR="00943FAF" w:rsidRDefault="00943FAF">
      <w:pPr>
        <w:jc w:val="both"/>
      </w:pPr>
    </w:p>
    <w:p w14:paraId="7A2F163D" w14:textId="57F12937" w:rsidR="00943FAF" w:rsidRPr="001D6AEE" w:rsidRDefault="00856231">
      <w:pPr>
        <w:jc w:val="both"/>
      </w:pPr>
      <w:r>
        <w:rPr>
          <w:b/>
          <w:bCs/>
        </w:rPr>
        <w:t>NOTE:</w:t>
      </w:r>
      <w:r>
        <w:t xml:space="preserve"> Whenever a change is made to a component’s definition (e.g. component parameter value) or in the weather databases used for a </w:t>
      </w:r>
      <w:r w:rsidR="00174422">
        <w:t>weather generation</w:t>
      </w:r>
      <w:r>
        <w:t xml:space="preserve">, it is important to re-execute the component (and all there child) to update its outputs. When a component is updated, all the child components must be updated as well. To run a component and all of its child components simultaneously the user must make sure that they are all checked </w:t>
      </w:r>
      <w:r>
        <w:rPr>
          <w:noProof/>
          <w:lang w:eastAsia="en-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77777777" w:rsidR="00943FAF" w:rsidRDefault="00856231">
      <w:pPr>
        <w:jc w:val="both"/>
      </w:pPr>
      <w:r>
        <w:t xml:space="preserve">Once the checked components have been executed,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77777777" w:rsidR="00943FAF" w:rsidRDefault="00943FAF">
      <w:pPr>
        <w:jc w:val="both"/>
      </w:pPr>
    </w:p>
    <w:p w14:paraId="0C00938A" w14:textId="77777777" w:rsidR="00943FAF" w:rsidRDefault="00943FAF">
      <w:pPr>
        <w:jc w:val="both"/>
      </w:pPr>
    </w:p>
    <w:p w14:paraId="0D28DFB1" w14:textId="340CFA53" w:rsidR="00943FAF" w:rsidRDefault="00856231" w:rsidP="00341346">
      <w:pPr>
        <w:pStyle w:val="Titre1"/>
      </w:pPr>
      <w:bookmarkStart w:id="347" w:name="_Toc322606885"/>
      <w:bookmarkStart w:id="348" w:name="_Toc322607072"/>
      <w:bookmarkStart w:id="349" w:name="_Toc322607346"/>
      <w:bookmarkStart w:id="350" w:name="_Toc322607872"/>
      <w:bookmarkStart w:id="351" w:name="_Toc322610871"/>
      <w:bookmarkStart w:id="352" w:name="_Toc322611379"/>
      <w:bookmarkStart w:id="353" w:name="_Toc322611958"/>
      <w:bookmarkStart w:id="354" w:name="_Defining_and_Running"/>
      <w:bookmarkStart w:id="355" w:name="_Toc162664013"/>
      <w:bookmarkStart w:id="356" w:name="_Toc507488035"/>
      <w:bookmarkEnd w:id="347"/>
      <w:bookmarkEnd w:id="348"/>
      <w:bookmarkEnd w:id="349"/>
      <w:bookmarkEnd w:id="350"/>
      <w:bookmarkEnd w:id="351"/>
      <w:bookmarkEnd w:id="352"/>
      <w:bookmarkEnd w:id="353"/>
      <w:bookmarkEnd w:id="354"/>
      <w:r>
        <w:t>Examining Results</w:t>
      </w:r>
      <w:bookmarkEnd w:id="355"/>
      <w:bookmarkEnd w:id="356"/>
    </w:p>
    <w:p w14:paraId="741A3282" w14:textId="1BF2AADF" w:rsidR="00943FAF" w:rsidRDefault="00856231" w:rsidP="00434158">
      <w:pPr>
        <w:pStyle w:val="Titre2"/>
      </w:pPr>
      <w:r>
        <w:t xml:space="preserve"> </w:t>
      </w:r>
      <w:bookmarkStart w:id="357" w:name="_Toc507488036"/>
      <w:r>
        <w:t>Data</w:t>
      </w:r>
      <w:bookmarkEnd w:id="357"/>
    </w:p>
    <w:p w14:paraId="2C10A1AF" w14:textId="4791E5E2" w:rsidR="00943FAF" w:rsidRPr="001D6AEE" w:rsidRDefault="00174422">
      <w:pPr>
        <w:jc w:val="both"/>
      </w:pPr>
      <w:r>
        <w:rPr>
          <w:noProof/>
          <w:lang w:eastAsia="en-CA"/>
        </w:rPr>
        <w:drawing>
          <wp:anchor distT="0" distB="0" distL="114300" distR="114300" simplePos="0" relativeHeight="251657216" behindDoc="0" locked="0" layoutInCell="1" allowOverlap="1" wp14:anchorId="65C6F55B" wp14:editId="07A28910">
            <wp:simplePos x="0" y="0"/>
            <wp:positionH relativeFrom="column">
              <wp:posOffset>3312472</wp:posOffset>
            </wp:positionH>
            <wp:positionV relativeFrom="paragraph">
              <wp:posOffset>4691</wp:posOffset>
            </wp:positionV>
            <wp:extent cx="2775600" cy="1245600"/>
            <wp:effectExtent l="0" t="0" r="5715" b="0"/>
            <wp:wrapSquare wrapText="bothSides"/>
            <wp:docPr id="216"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775600" cy="1245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Once a component has been successfully executed, results can be viewed by selecting it in the Project window. The </w:t>
      </w:r>
      <w:r w:rsidR="00856231">
        <w:rPr>
          <w:i/>
        </w:rPr>
        <w:t>Data</w:t>
      </w:r>
      <w:r w:rsidR="00856231">
        <w:t xml:space="preserve"> tab of BioSIM’s main window shows the results in tabular form, while the </w:t>
      </w:r>
      <w:r w:rsidR="00856231">
        <w:rPr>
          <w:i/>
        </w:rPr>
        <w:t>Graph</w:t>
      </w:r>
      <w:r w:rsidR="00856231">
        <w:t xml:space="preserve"> tab allows the user to create and display them graphically.</w:t>
      </w:r>
    </w:p>
    <w:p w14:paraId="1517852D" w14:textId="77777777" w:rsidR="00943FAF" w:rsidRDefault="00943FAF">
      <w:pPr>
        <w:jc w:val="both"/>
      </w:pPr>
    </w:p>
    <w:p w14:paraId="425CD794" w14:textId="781E7034" w:rsidR="00943FAF" w:rsidRPr="001D6AEE" w:rsidRDefault="00856231">
      <w:pPr>
        <w:jc w:val="both"/>
      </w:pPr>
      <w:r>
        <w:t xml:space="preserve">The </w:t>
      </w:r>
      <w:r>
        <w:rPr>
          <w:b/>
        </w:rPr>
        <w:t>drop-down list</w:t>
      </w:r>
      <w:r>
        <w:t xml:space="preserve"> in the upper right corner of the main window allows the user to choose the statistic to view in the </w:t>
      </w:r>
      <w:r w:rsidR="005B6BE2">
        <w:rPr>
          <w:i/>
        </w:rPr>
        <w:t>Spreadsheet</w:t>
      </w:r>
      <w:r>
        <w:t xml:space="preserve"> tab. The “Nb Values” </w:t>
      </w:r>
      <w:r>
        <w:lastRenderedPageBreak/>
        <w:t>selection in particular is useful to verify that statistics were calculated as the user intended. For instance, the user can verify if statistics were compiled from daily values or from monthly values (i.e. 365 days or 12 months).</w:t>
      </w:r>
    </w:p>
    <w:p w14:paraId="7EC7267F" w14:textId="77777777" w:rsidR="00943FAF" w:rsidRDefault="00943FAF">
      <w:pPr>
        <w:jc w:val="both"/>
      </w:pPr>
    </w:p>
    <w:p w14:paraId="391CDF42" w14:textId="7FF0112B" w:rsidR="00943FAF" w:rsidRDefault="00856231">
      <w:pPr>
        <w:jc w:val="both"/>
      </w:pPr>
      <w:r>
        <w:t xml:space="preserve">There can be five dimensions to the results: locations, parameters, replications, time and variables. When viewing results, each of the first four dimensions is displayed in one distinct column while the “variables” dimension is displayed in as many columns as there are variables. Whenever a dimension has a single value, its column is automatically hidden. If the variable represents an event, its values are displayed as calendar dates, where format can be </w:t>
      </w:r>
      <w:r w:rsidR="00550CF4">
        <w:t xml:space="preserve">hourly, </w:t>
      </w:r>
      <w:r>
        <w:t>daily, monthly or annual with or without the year, depending on the temporal type and mode of the component.</w:t>
      </w:r>
    </w:p>
    <w:p w14:paraId="23ADAA0A" w14:textId="093BC7DA" w:rsidR="00943FAF" w:rsidRDefault="00943FAF">
      <w:pPr>
        <w:jc w:val="both"/>
      </w:pPr>
    </w:p>
    <w:p w14:paraId="58610AE9" w14:textId="77777777" w:rsidR="00943FAF" w:rsidRDefault="00943FAF">
      <w:pPr>
        <w:jc w:val="both"/>
      </w:pPr>
    </w:p>
    <w:p w14:paraId="1DEC7F36" w14:textId="21F2463F" w:rsidR="00943FAF" w:rsidRDefault="00856231" w:rsidP="00434158">
      <w:pPr>
        <w:pStyle w:val="Titre2"/>
      </w:pPr>
      <w:bookmarkStart w:id="358" w:name="_Toc507488037"/>
      <w:r>
        <w:t>Exporting results</w:t>
      </w:r>
      <w:bookmarkEnd w:id="358"/>
    </w:p>
    <w:p w14:paraId="14D90A0B" w14:textId="667D991B" w:rsidR="00943FAF" w:rsidRPr="001D6AEE" w:rsidRDefault="0002223A">
      <w:pPr>
        <w:jc w:val="both"/>
      </w:pPr>
      <w:r>
        <w:rPr>
          <w:noProof/>
          <w:lang w:eastAsia="en-CA"/>
        </w:rPr>
        <w:drawing>
          <wp:anchor distT="0" distB="0" distL="114300" distR="114300" simplePos="0" relativeHeight="251653120" behindDoc="0" locked="0" layoutInCell="1" allowOverlap="1" wp14:anchorId="7B925819" wp14:editId="236FA708">
            <wp:simplePos x="0" y="0"/>
            <wp:positionH relativeFrom="column">
              <wp:posOffset>5718175</wp:posOffset>
            </wp:positionH>
            <wp:positionV relativeFrom="paragraph">
              <wp:posOffset>87630</wp:posOffset>
            </wp:positionV>
            <wp:extent cx="777240" cy="2107870"/>
            <wp:effectExtent l="0" t="0" r="3810" b="6985"/>
            <wp:wrapTight wrapText="bothSides">
              <wp:wrapPolygon edited="0">
                <wp:start x="0" y="0"/>
                <wp:lineTo x="0" y="21476"/>
                <wp:lineTo x="21176" y="21476"/>
                <wp:lineTo x="21176" y="0"/>
                <wp:lineTo x="0" y="0"/>
              </wp:wrapPolygon>
            </wp:wrapTight>
            <wp:docPr id="217"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777240" cy="2107870"/>
                    </a:xfrm>
                    <a:prstGeom prst="rect">
                      <a:avLst/>
                    </a:prstGeom>
                    <a:noFill/>
                    <a:ln>
                      <a:noFill/>
                      <a:prstDash/>
                    </a:ln>
                  </pic:spPr>
                </pic:pic>
              </a:graphicData>
            </a:graphic>
            <wp14:sizeRelV relativeFrom="margin">
              <wp14:pctHeight>0</wp14:pctHeight>
            </wp14:sizeRelV>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eastAsia="en-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eastAsia="en-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button </w:t>
      </w:r>
      <w:r>
        <w:rPr>
          <w:noProof/>
          <w:lang w:eastAsia="en-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eastAsia="en-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The Export window contains the list of exports currently defined for the selected component. When a component contains pre-defined exports, the export files are over-written each time the component is executed.</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When the Automatically export at execution</w:t>
      </w:r>
      <w:r>
        <w:rPr>
          <w:b/>
          <w:bCs/>
        </w:rPr>
        <w:t xml:space="preserve"> </w:t>
      </w:r>
      <w:r>
        <w:rPr>
          <w:bCs/>
        </w:rPr>
        <w:t xml:space="preserve">checkbox </w:t>
      </w:r>
      <w:r>
        <w:rPr>
          <w:noProof/>
          <w:lang w:eastAsia="en-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are saved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eastAsia="en-CA"/>
        </w:rPr>
        <w:drawing>
          <wp:inline distT="0" distB="0" distL="0" distR="0" wp14:anchorId="607A8803" wp14:editId="51C3023A">
            <wp:extent cx="136800" cy="151200"/>
            <wp:effectExtent l="0" t="0" r="0" b="127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36800" cy="151200"/>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eastAsia="en-CA"/>
        </w:rPr>
        <w:drawing>
          <wp:inline distT="0" distB="0" distL="0" distR="0" wp14:anchorId="190EE76F" wp14:editId="50D9A8CE">
            <wp:extent cx="172800" cy="162000"/>
            <wp:effectExtent l="0" t="0" r="0" b="9525"/>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172800" cy="162000"/>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 xml:space="preserve">spreadsheet (e.g. Excel). </w:t>
      </w:r>
    </w:p>
    <w:p w14:paraId="090C492D" w14:textId="77777777" w:rsidR="00943FAF" w:rsidRDefault="00943FAF">
      <w:pPr>
        <w:jc w:val="both"/>
      </w:pPr>
    </w:p>
    <w:p w14:paraId="375FF4BA" w14:textId="44BE8DDD" w:rsidR="00943FAF" w:rsidRPr="001D6AEE" w:rsidRDefault="009C649F" w:rsidP="00016E16">
      <w:pPr>
        <w:jc w:val="both"/>
        <w:rPr>
          <w:color w:val="FF0000"/>
        </w:rPr>
      </w:pPr>
      <w:r>
        <w:rPr>
          <w:noProof/>
          <w:lang w:eastAsia="en-CA"/>
        </w:rPr>
        <w:drawing>
          <wp:inline distT="0" distB="0" distL="0" distR="0" wp14:anchorId="52461BC7" wp14:editId="2FD3FA7F">
            <wp:extent cx="104400" cy="1152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4400" cy="115200"/>
                    </a:xfrm>
                    <a:prstGeom prst="rect">
                      <a:avLst/>
                    </a:prstGeom>
                  </pic:spPr>
                </pic:pic>
              </a:graphicData>
            </a:graphic>
          </wp:inline>
        </w:drawing>
      </w:r>
      <w:r w:rsidR="00856231" w:rsidRPr="00F20E3C">
        <w:rPr>
          <w:color w:val="FF0000"/>
        </w:rPr>
        <w:t xml:space="preserve"> </w:t>
      </w:r>
      <w:r w:rsidR="00016E16">
        <w:t xml:space="preserve">To Spreadsheet II: Export the results to disk and simultaneously send them to the user’s spreadsheet II (e.g. </w:t>
      </w:r>
      <w:r w:rsidR="00AD61C6">
        <w:t>LibreOffice</w:t>
      </w:r>
      <w:r w:rsidR="00016E16">
        <w:t xml:space="preserve"> </w:t>
      </w:r>
      <w:r w:rsidR="00016E16" w:rsidRPr="00016E16">
        <w:t>Calc</w:t>
      </w:r>
      <w:r w:rsidR="00016E16">
        <w:t>)</w:t>
      </w:r>
    </w:p>
    <w:p w14:paraId="773C51F1" w14:textId="77777777" w:rsidR="00943FAF" w:rsidRDefault="00943FAF">
      <w:pPr>
        <w:jc w:val="both"/>
      </w:pPr>
    </w:p>
    <w:p w14:paraId="60208A9A" w14:textId="77777777" w:rsidR="00943FAF" w:rsidRPr="001D6AEE" w:rsidRDefault="00856231">
      <w:pPr>
        <w:jc w:val="both"/>
      </w:pPr>
      <w:r>
        <w:rPr>
          <w:noProof/>
          <w:lang w:eastAsia="en-CA"/>
        </w:rPr>
        <w:drawing>
          <wp:inline distT="0" distB="0" distL="0" distR="0" wp14:anchorId="0BB50858" wp14:editId="11B2AD83">
            <wp:extent cx="147600" cy="136800"/>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47600" cy="136800"/>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are also exported as CSV files. </w:t>
      </w:r>
    </w:p>
    <w:p w14:paraId="5B72201E" w14:textId="77777777" w:rsidR="00943FAF" w:rsidRDefault="00943FAF">
      <w:pPr>
        <w:jc w:val="both"/>
      </w:pPr>
    </w:p>
    <w:p w14:paraId="44470780" w14:textId="77777777" w:rsidR="00943FAF" w:rsidRPr="001D6AEE" w:rsidRDefault="00856231">
      <w:pPr>
        <w:jc w:val="both"/>
      </w:pPr>
      <w:r>
        <w:t xml:space="preserve">Format options specific to CSV files (e.g. column separators and decimal delimiters) can be specified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be exported. Variables and statistics to be exported can be added or removed by checking </w:t>
      </w:r>
      <w:r>
        <w:rPr>
          <w:noProof/>
          <w:lang w:eastAsia="en-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59" w:name="_Graph_View"/>
      <w:bookmarkStart w:id="360" w:name="_Toc322606891"/>
      <w:bookmarkStart w:id="361" w:name="_Toc322607078"/>
      <w:bookmarkStart w:id="362" w:name="_Toc322607352"/>
      <w:bookmarkStart w:id="363" w:name="_Toc322607878"/>
      <w:bookmarkStart w:id="364" w:name="_Toc322610877"/>
      <w:bookmarkStart w:id="365" w:name="_Toc322611385"/>
      <w:bookmarkStart w:id="366" w:name="_Toc322611964"/>
      <w:bookmarkEnd w:id="359"/>
      <w:bookmarkEnd w:id="360"/>
      <w:bookmarkEnd w:id="361"/>
      <w:bookmarkEnd w:id="362"/>
      <w:bookmarkEnd w:id="363"/>
      <w:bookmarkEnd w:id="364"/>
      <w:bookmarkEnd w:id="365"/>
      <w:bookmarkEnd w:id="366"/>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341346">
      <w:pPr>
        <w:pStyle w:val="Titre1"/>
      </w:pPr>
      <w:bookmarkStart w:id="367" w:name="_Toc322531346"/>
      <w:bookmarkStart w:id="368" w:name="_Toc322597650"/>
      <w:bookmarkStart w:id="369" w:name="_Toc322606892"/>
      <w:bookmarkStart w:id="370" w:name="_Toc322607079"/>
      <w:bookmarkStart w:id="371" w:name="_Toc322607353"/>
      <w:bookmarkStart w:id="372" w:name="_Toc322607879"/>
      <w:bookmarkStart w:id="373" w:name="_Toc322610878"/>
      <w:bookmarkStart w:id="374" w:name="_Toc322611386"/>
      <w:bookmarkStart w:id="375" w:name="_Toc322611965"/>
      <w:bookmarkStart w:id="376" w:name="_Multiple_Analysis_Dialog"/>
      <w:bookmarkStart w:id="377" w:name="_Toc322531347"/>
      <w:bookmarkStart w:id="378" w:name="_Toc322597651"/>
      <w:bookmarkStart w:id="379" w:name="_Toc322606893"/>
      <w:bookmarkStart w:id="380" w:name="_Toc322607080"/>
      <w:bookmarkStart w:id="381" w:name="_Toc322607354"/>
      <w:bookmarkStart w:id="382" w:name="_Toc322607880"/>
      <w:bookmarkStart w:id="383" w:name="_Toc322610879"/>
      <w:bookmarkStart w:id="384" w:name="_Toc322611387"/>
      <w:bookmarkStart w:id="385" w:name="_Toc322611966"/>
      <w:bookmarkStart w:id="386" w:name="_Toc322531348"/>
      <w:bookmarkStart w:id="387" w:name="_Toc322597652"/>
      <w:bookmarkStart w:id="388" w:name="_Toc322606894"/>
      <w:bookmarkStart w:id="389" w:name="_Toc322607081"/>
      <w:bookmarkStart w:id="390" w:name="_Toc322607355"/>
      <w:bookmarkStart w:id="391" w:name="_Toc322607881"/>
      <w:bookmarkStart w:id="392" w:name="_Toc322610880"/>
      <w:bookmarkStart w:id="393" w:name="_Toc322611388"/>
      <w:bookmarkStart w:id="394" w:name="_Toc322611967"/>
      <w:bookmarkStart w:id="395" w:name="_Toc322531349"/>
      <w:bookmarkStart w:id="396" w:name="_Toc322597653"/>
      <w:bookmarkStart w:id="397" w:name="_Toc322606895"/>
      <w:bookmarkStart w:id="398" w:name="_Toc322607082"/>
      <w:bookmarkStart w:id="399" w:name="_Toc322607356"/>
      <w:bookmarkStart w:id="400" w:name="_Toc322607882"/>
      <w:bookmarkStart w:id="401" w:name="_Toc322610881"/>
      <w:bookmarkStart w:id="402" w:name="_Toc322611389"/>
      <w:bookmarkStart w:id="403" w:name="_Toc322611968"/>
      <w:bookmarkStart w:id="404" w:name="_Toc322531350"/>
      <w:bookmarkStart w:id="405" w:name="_Toc322597654"/>
      <w:bookmarkStart w:id="406" w:name="_Toc322606896"/>
      <w:bookmarkStart w:id="407" w:name="_Toc322607083"/>
      <w:bookmarkStart w:id="408" w:name="_Toc322607357"/>
      <w:bookmarkStart w:id="409" w:name="_Toc322607883"/>
      <w:bookmarkStart w:id="410" w:name="_Toc322610882"/>
      <w:bookmarkStart w:id="411" w:name="_Toc322611390"/>
      <w:bookmarkStart w:id="412" w:name="_Toc322611969"/>
      <w:bookmarkStart w:id="413" w:name="_Toc322531351"/>
      <w:bookmarkStart w:id="414" w:name="_Toc322597655"/>
      <w:bookmarkStart w:id="415" w:name="_Toc322606897"/>
      <w:bookmarkStart w:id="416" w:name="_Toc322607084"/>
      <w:bookmarkStart w:id="417" w:name="_Toc322607358"/>
      <w:bookmarkStart w:id="418" w:name="_Toc322607884"/>
      <w:bookmarkStart w:id="419" w:name="_Toc322610883"/>
      <w:bookmarkStart w:id="420" w:name="_Toc322611391"/>
      <w:bookmarkStart w:id="421" w:name="_Toc322611970"/>
      <w:bookmarkStart w:id="422" w:name="_Model_Editor_Dialog"/>
      <w:bookmarkStart w:id="423" w:name="_Toc507488038"/>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t>Other components</w:t>
      </w:r>
      <w:bookmarkEnd w:id="423"/>
    </w:p>
    <w:p w14:paraId="7E3C73E4" w14:textId="77777777" w:rsidR="00943FAF" w:rsidRDefault="00856231" w:rsidP="00341346">
      <w:pPr>
        <w:pStyle w:val="Titre2"/>
        <w:spacing w:line="276" w:lineRule="auto"/>
      </w:pPr>
      <w:bookmarkStart w:id="424" w:name="_Toc507488039"/>
      <w:r>
        <w:t>Function Analysis</w:t>
      </w:r>
      <w:bookmarkEnd w:id="424"/>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eastAsia="en-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toolbar,  select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02223A" w:rsidRDefault="00856231" w:rsidP="0002223A">
      <w:pPr>
        <w:pStyle w:val="Titre3"/>
      </w:pPr>
      <w:bookmarkStart w:id="425" w:name="_Toc507488040"/>
      <w:r>
        <w:t>Function Analysis dialog</w:t>
      </w:r>
      <w:bookmarkEnd w:id="425"/>
    </w:p>
    <w:p w14:paraId="05F7D5F7" w14:textId="4293A927" w:rsidR="0002223A" w:rsidRDefault="0002223A">
      <w:pPr>
        <w:jc w:val="both"/>
      </w:pPr>
      <w:r>
        <w:rPr>
          <w:noProof/>
          <w:lang w:eastAsia="en-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A function analysis can be used to perform logical or arithmetic operations one row at a time on the parent component’s output variables to create new variables</w:t>
      </w:r>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be defined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be used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are used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eastAsia="en-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rcRect/>
                    <a:stretch>
                      <a:fillRect/>
                    </a:stretch>
                  </pic:blipFill>
                  <pic:spPr>
                    <a:xfrm>
                      <a:off x="0" y="0"/>
                      <a:ext cx="153033" cy="137160"/>
                    </a:xfrm>
                    <a:prstGeom prst="rect">
                      <a:avLst/>
                    </a:prstGeom>
                    <a:noFill/>
                    <a:ln>
                      <a:noFill/>
                      <a:prstDash/>
                    </a:ln>
                  </pic:spPr>
                </pic:pic>
              </a:graphicData>
            </a:graphic>
          </wp:inline>
        </w:drawing>
      </w:r>
      <w:r>
        <w:t>) and define it. A new variable’s name is typed-in by the user in the left hand side of the panel witch lists all the function analysis output variables defined by the user. Buttons at the top of the left hand side panel can be used to perform the following:</w:t>
      </w:r>
    </w:p>
    <w:p w14:paraId="0A1B657F" w14:textId="77777777" w:rsidR="00943FAF" w:rsidRDefault="00943FAF">
      <w:pPr>
        <w:jc w:val="both"/>
      </w:pPr>
    </w:p>
    <w:p w14:paraId="58115D53" w14:textId="77777777" w:rsidR="00943FAF" w:rsidRPr="001D6AEE" w:rsidRDefault="00856231">
      <w:pPr>
        <w:jc w:val="both"/>
      </w:pPr>
      <w:r>
        <w:rPr>
          <w:noProof/>
          <w:lang w:eastAsia="en-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eastAsia="en-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eastAsia="en-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eastAsia="en-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The right hand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t>Name</w:t>
      </w:r>
      <w:r>
        <w:t xml:space="preserve"> field: Internal variable name, which must not contain spaces or special characters (e.g. +,-,*,/,etc.). This is the name that is used by BioSIM to refer to this new variable. The name in the </w:t>
      </w:r>
      <w:r>
        <w:rPr>
          <w:b/>
        </w:rPr>
        <w:t>Name</w:t>
      </w:r>
      <w:r>
        <w:t xml:space="preserve"> field corresponds to the name given to the variable in the left hand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eastAsia="en-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eastAsia="en-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t>Precision</w:t>
      </w:r>
      <w:r>
        <w:t xml:space="preserve"> field: The number of decimal places used to display or export results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is defined by one equation, using a combination of operators, functions, constants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is typed in by the user in the Value column next to the new variable’s Equation field on the right hand side of the panel. For a complete list of the operators, functions and constants available for equations, the user can click the </w:t>
      </w:r>
      <w:r>
        <w:rPr>
          <w:b/>
          <w:noProof/>
          <w:lang w:eastAsia="en-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Default="00341346" w:rsidP="00F04896">
      <w:pPr>
        <w:pStyle w:val="Titre3"/>
      </w:pPr>
      <w:bookmarkStart w:id="426" w:name="_Toc507488041"/>
      <w:r>
        <w:rPr>
          <w:noProof/>
          <w:lang w:eastAsia="en-CA"/>
        </w:rPr>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2875915" cy="1944370"/>
                    </a:xfrm>
                    <a:prstGeom prst="rect">
                      <a:avLst/>
                    </a:prstGeom>
                    <a:noFill/>
                    <a:ln>
                      <a:noFill/>
                      <a:prstDash/>
                    </a:ln>
                  </pic:spPr>
                </pic:pic>
              </a:graphicData>
            </a:graphic>
          </wp:anchor>
        </w:drawing>
      </w:r>
      <w:r w:rsidR="00856231">
        <w:t>Analysis Function Test dialog</w:t>
      </w:r>
      <w:bookmarkEnd w:id="426"/>
    </w:p>
    <w:p w14:paraId="52E74BB4" w14:textId="2D94440E" w:rsidR="00943FAF" w:rsidRDefault="00943FAF">
      <w:pPr>
        <w:jc w:val="both"/>
      </w:pPr>
    </w:p>
    <w:p w14:paraId="0E5017DA" w14:textId="40A515EE" w:rsidR="00943FAF" w:rsidRPr="001D6AEE" w:rsidRDefault="00856231">
      <w:pPr>
        <w:jc w:val="both"/>
      </w:pPr>
      <w:r>
        <w:t xml:space="preserve">The </w:t>
      </w:r>
      <w:r>
        <w:rPr>
          <w:noProof/>
          <w:lang w:eastAsia="en-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left hand side list field’s Values column and clicking the </w:t>
      </w:r>
      <w:r>
        <w:rPr>
          <w:noProof/>
          <w:lang w:eastAsia="en-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01CB1E2" w:rsidR="00943FAF" w:rsidRDefault="00795415" w:rsidP="00434158">
      <w:pPr>
        <w:pStyle w:val="Titre2"/>
      </w:pPr>
      <w:bookmarkStart w:id="427" w:name="_Toc507488042"/>
      <w:r>
        <w:lastRenderedPageBreak/>
        <w:t xml:space="preserve">Weather </w:t>
      </w:r>
      <w:r w:rsidR="00856231">
        <w:t>Input Analysis</w:t>
      </w:r>
      <w:bookmarkEnd w:id="427"/>
    </w:p>
    <w:p w14:paraId="3906ADA9" w14:textId="0442DE8A" w:rsidR="00943FAF" w:rsidRPr="001D6AEE" w:rsidRDefault="00856231">
      <w:pPr>
        <w:jc w:val="both"/>
        <w:rPr>
          <w:color w:val="000000" w:themeColor="text1"/>
        </w:rPr>
      </w:pPr>
      <w:r w:rsidRPr="00381829">
        <w:rPr>
          <w:color w:val="000000" w:themeColor="text1"/>
        </w:rPr>
        <w:t xml:space="preserve">To open the </w:t>
      </w:r>
      <w:r w:rsidR="00795415">
        <w:rPr>
          <w:color w:val="000000" w:themeColor="text1"/>
        </w:rPr>
        <w:t xml:space="preserve">Weather </w:t>
      </w:r>
      <w:r w:rsidRPr="00381829">
        <w:rPr>
          <w:color w:val="000000" w:themeColor="text1"/>
        </w:rPr>
        <w:t xml:space="preserve">Input Analysis dialog and add a </w:t>
      </w:r>
      <w:r w:rsidR="00795415">
        <w:rPr>
          <w:color w:val="000000" w:themeColor="text1"/>
        </w:rPr>
        <w:t xml:space="preserve">weather </w:t>
      </w:r>
      <w:r w:rsidRPr="00381829">
        <w:rPr>
          <w:color w:val="000000" w:themeColor="text1"/>
        </w:rPr>
        <w:t xml:space="preserve">input analysis component to a project, the user can either click the Add </w:t>
      </w:r>
      <w:r w:rsidR="00795415">
        <w:rPr>
          <w:color w:val="000000" w:themeColor="text1"/>
        </w:rPr>
        <w:t xml:space="preserve">Weather </w:t>
      </w:r>
      <w:r w:rsidRPr="00381829">
        <w:rPr>
          <w:color w:val="000000" w:themeColor="text1"/>
        </w:rPr>
        <w:t xml:space="preserve">Input Analysis button </w:t>
      </w:r>
      <w:r w:rsidRPr="00381829">
        <w:rPr>
          <w:noProof/>
          <w:color w:val="000000" w:themeColor="text1"/>
          <w:lang w:eastAsia="en-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 xml:space="preserve">Input Analysis…] from the menu bar, or right-click on a </w:t>
      </w:r>
      <w:r w:rsidR="00211797">
        <w:rPr>
          <w:color w:val="000000" w:themeColor="text1"/>
        </w:rPr>
        <w:t>weather generation</w:t>
      </w:r>
      <w:r w:rsidRPr="00381829">
        <w:rPr>
          <w:color w:val="000000" w:themeColor="text1"/>
        </w:rPr>
        <w:t xml:space="preserve"> in the Project window and select [Add</w:t>
      </w:r>
      <w:r w:rsidR="00381829">
        <w:rPr>
          <w:color w:val="000000" w:themeColor="text1"/>
        </w:rPr>
        <w:t xml:space="preserve"> Weather</w:t>
      </w:r>
      <w:r w:rsidRPr="00381829">
        <w:rPr>
          <w:color w:val="000000" w:themeColor="text1"/>
        </w:rPr>
        <w:t xml:space="preserve"> Input Analysis…] from the Pop-up menu. </w:t>
      </w:r>
    </w:p>
    <w:p w14:paraId="5040FFB7" w14:textId="0E051512" w:rsidR="00943FAF" w:rsidRPr="00381829" w:rsidRDefault="00943FAF">
      <w:pPr>
        <w:jc w:val="both"/>
        <w:rPr>
          <w:color w:val="000000" w:themeColor="text1"/>
        </w:rPr>
      </w:pPr>
    </w:p>
    <w:p w14:paraId="689EE8B8" w14:textId="3552C155" w:rsidR="00943FAF" w:rsidRPr="001D6AEE" w:rsidRDefault="00856231">
      <w:pPr>
        <w:jc w:val="both"/>
        <w:rPr>
          <w:color w:val="000000" w:themeColor="text1"/>
        </w:rPr>
      </w:pPr>
      <w:r w:rsidRPr="00381829">
        <w:rPr>
          <w:noProof/>
          <w:color w:val="000000" w:themeColor="text1"/>
          <w:lang w:eastAsia="en-CA"/>
        </w:rPr>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2942594" cy="1795781"/>
                    </a:xfrm>
                    <a:prstGeom prst="rect">
                      <a:avLst/>
                    </a:prstGeom>
                    <a:noFill/>
                    <a:ln>
                      <a:noFill/>
                      <a:prstDash/>
                    </a:ln>
                  </pic:spPr>
                </pic:pic>
              </a:graphicData>
            </a:graphic>
          </wp:anchor>
        </w:drawing>
      </w:r>
      <w:r w:rsidRPr="00381829">
        <w:rPr>
          <w:color w:val="000000" w:themeColor="text1"/>
        </w:rPr>
        <w:t xml:space="preserve">An </w:t>
      </w:r>
      <w:r w:rsidR="00795415">
        <w:rPr>
          <w:color w:val="000000" w:themeColor="text1"/>
        </w:rPr>
        <w:t xml:space="preserve">weather </w:t>
      </w:r>
      <w:r w:rsidRPr="00381829">
        <w:rPr>
          <w:color w:val="000000" w:themeColor="text1"/>
        </w:rPr>
        <w:t xml:space="preserve">input analysis can only be performed on a </w:t>
      </w:r>
      <w:r w:rsidR="00795415">
        <w:rPr>
          <w:color w:val="000000" w:themeColor="text1"/>
        </w:rPr>
        <w:t>weather generation</w:t>
      </w:r>
      <w:r w:rsidRPr="00381829">
        <w:rPr>
          <w:color w:val="000000" w:themeColor="text1"/>
        </w:rPr>
        <w:t xml:space="preserve">. It is used to explore the weather inputs used in the </w:t>
      </w:r>
      <w:r w:rsidR="00795415">
        <w:rPr>
          <w:color w:val="000000" w:themeColor="text1"/>
        </w:rPr>
        <w:t>weather generation</w:t>
      </w:r>
      <w:r w:rsidRPr="00381829">
        <w:rPr>
          <w:color w:val="000000" w:themeColor="text1"/>
        </w:rPr>
        <w:t xml:space="preserve">. There are six types of </w:t>
      </w:r>
      <w:r w:rsidR="00795415">
        <w:rPr>
          <w:color w:val="000000" w:themeColor="text1"/>
        </w:rPr>
        <w:t xml:space="preserve">weather </w:t>
      </w:r>
      <w:r w:rsidRPr="00381829">
        <w:rPr>
          <w:color w:val="000000" w:themeColor="text1"/>
        </w:rPr>
        <w:t xml:space="preserve">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13C35895" w14:textId="77777777" w:rsidR="00943FAF" w:rsidRPr="00381829" w:rsidRDefault="00943FAF">
      <w:pPr>
        <w:jc w:val="both"/>
        <w:rPr>
          <w:color w:val="000000" w:themeColor="text1"/>
        </w:rPr>
      </w:pPr>
    </w:p>
    <w:p w14:paraId="482A0DB1" w14:textId="7DEF8CFC" w:rsidR="00943FAF" w:rsidRPr="00381829" w:rsidRDefault="00856231" w:rsidP="002E3BED">
      <w:pPr>
        <w:numPr>
          <w:ilvl w:val="0"/>
          <w:numId w:val="15"/>
        </w:numPr>
        <w:jc w:val="both"/>
        <w:rPr>
          <w:color w:val="000000" w:themeColor="text1"/>
        </w:rPr>
      </w:pPr>
      <w:r w:rsidRPr="00381829">
        <w:rPr>
          <w:color w:val="000000" w:themeColor="text1"/>
        </w:rPr>
        <w:t xml:space="preserve">Match stations (Normals): list the normals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MatchedStations </w:t>
      </w:r>
      <w:r w:rsidR="002C44CB">
        <w:rPr>
          <w:color w:val="000000" w:themeColor="text1"/>
        </w:rPr>
        <w:t>application</w:t>
      </w:r>
      <w:r w:rsidRPr="00381829">
        <w:rPr>
          <w:color w:val="000000" w:themeColor="text1"/>
        </w:rPr>
        <w:t>, but as a result of a component.</w:t>
      </w:r>
    </w:p>
    <w:p w14:paraId="105C16AC" w14:textId="77777777" w:rsidR="00943FAF" w:rsidRPr="00381829" w:rsidRDefault="00943FAF">
      <w:pPr>
        <w:jc w:val="both"/>
        <w:rPr>
          <w:color w:val="000000" w:themeColor="text1"/>
        </w:rPr>
      </w:pPr>
    </w:p>
    <w:p w14:paraId="37DE7005" w14:textId="4A96D2BB" w:rsidR="00943FAF" w:rsidRPr="00381829" w:rsidRDefault="00856231" w:rsidP="002E3BED">
      <w:pPr>
        <w:numPr>
          <w:ilvl w:val="0"/>
          <w:numId w:val="15"/>
        </w:numPr>
        <w:jc w:val="both"/>
        <w:rPr>
          <w:color w:val="000000" w:themeColor="text1"/>
        </w:rPr>
      </w:pPr>
      <w:r w:rsidRPr="00381829">
        <w:rPr>
          <w:color w:val="000000" w:themeColor="text1"/>
        </w:rPr>
        <w:t>Match stations (</w:t>
      </w:r>
      <w:r w:rsidR="002C44CB">
        <w:rPr>
          <w:color w:val="000000" w:themeColor="text1"/>
        </w:rPr>
        <w:t>Observation</w:t>
      </w:r>
      <w:r w:rsidRPr="00381829">
        <w:rPr>
          <w:color w:val="000000" w:themeColor="text1"/>
        </w:rPr>
        <w:t xml:space="preserve">): List the daily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w:t>
      </w:r>
      <w:r w:rsidR="002C44CB">
        <w:rPr>
          <w:color w:val="000000" w:themeColor="text1"/>
        </w:rPr>
        <w:t>Matched</w:t>
      </w:r>
      <w:r w:rsidRPr="00381829">
        <w:rPr>
          <w:color w:val="000000" w:themeColor="text1"/>
        </w:rPr>
        <w:t xml:space="preserve">Stations </w:t>
      </w:r>
      <w:r w:rsidR="002C44CB">
        <w:rPr>
          <w:color w:val="000000" w:themeColor="text1"/>
        </w:rPr>
        <w:t>application</w:t>
      </w:r>
      <w:r w:rsidRPr="00381829">
        <w:rPr>
          <w:color w:val="000000" w:themeColor="text1"/>
        </w:rPr>
        <w:t>, but as a res</w:t>
      </w:r>
      <w:r w:rsidR="002C44CB">
        <w:rPr>
          <w:color w:val="000000" w:themeColor="text1"/>
        </w:rPr>
        <w:t>ult of a component. Valid only i</w:t>
      </w:r>
      <w:r w:rsidRPr="00381829">
        <w:rPr>
          <w:color w:val="000000" w:themeColor="text1"/>
        </w:rPr>
        <w:t xml:space="preserve">n </w:t>
      </w:r>
      <w:r w:rsidR="002C44CB">
        <w:rPr>
          <w:color w:val="000000" w:themeColor="text1"/>
        </w:rPr>
        <w:t xml:space="preserve">Observation </w:t>
      </w:r>
      <w:r w:rsidRPr="00381829">
        <w:rPr>
          <w:color w:val="000000" w:themeColor="text1"/>
        </w:rPr>
        <w:t>mode.</w:t>
      </w:r>
    </w:p>
    <w:p w14:paraId="6B7C37BF" w14:textId="77777777" w:rsidR="00943FAF" w:rsidRPr="00381829" w:rsidRDefault="00943FAF">
      <w:pPr>
        <w:ind w:left="360"/>
        <w:jc w:val="both"/>
        <w:rPr>
          <w:color w:val="000000" w:themeColor="text1"/>
        </w:rPr>
      </w:pPr>
    </w:p>
    <w:p w14:paraId="1773829D" w14:textId="5962565C" w:rsidR="00943FAF" w:rsidRPr="00381829" w:rsidRDefault="00856231" w:rsidP="002E3BED">
      <w:pPr>
        <w:numPr>
          <w:ilvl w:val="0"/>
          <w:numId w:val="15"/>
        </w:numPr>
        <w:jc w:val="both"/>
        <w:rPr>
          <w:color w:val="000000" w:themeColor="text1"/>
        </w:rPr>
      </w:pPr>
      <w:r w:rsidRPr="00381829">
        <w:rPr>
          <w:color w:val="000000" w:themeColor="text1"/>
        </w:rPr>
        <w:t xml:space="preserve">X Validation (Normals): performs a jackknife cross-validation for all weather stations in the Normals database matched to the locations of a </w:t>
      </w:r>
      <w:r w:rsidR="002C44CB">
        <w:rPr>
          <w:color w:val="000000" w:themeColor="text1"/>
        </w:rPr>
        <w:t>weather generation</w:t>
      </w:r>
      <w:r w:rsidRPr="00381829">
        <w:rPr>
          <w:color w:val="000000" w:themeColor="text1"/>
        </w:rPr>
        <w:t xml:space="preserve">. This is a way to estimate the error associated with the normals input. </w:t>
      </w:r>
    </w:p>
    <w:p w14:paraId="45668DFD" w14:textId="77777777" w:rsidR="00943FAF" w:rsidRPr="00381829" w:rsidRDefault="00943FAF">
      <w:pPr>
        <w:ind w:left="360"/>
        <w:jc w:val="both"/>
        <w:rPr>
          <w:color w:val="000000" w:themeColor="text1"/>
        </w:rPr>
      </w:pPr>
    </w:p>
    <w:p w14:paraId="0A61EB4B" w14:textId="3540A40C" w:rsidR="00943FAF" w:rsidRPr="00381829" w:rsidRDefault="00856231" w:rsidP="002E3BED">
      <w:pPr>
        <w:numPr>
          <w:ilvl w:val="0"/>
          <w:numId w:val="15"/>
        </w:numPr>
        <w:jc w:val="both"/>
        <w:rPr>
          <w:color w:val="000000" w:themeColor="text1"/>
        </w:rPr>
      </w:pPr>
      <w:r w:rsidRPr="00381829">
        <w:rPr>
          <w:color w:val="000000" w:themeColor="text1"/>
        </w:rPr>
        <w:t>X Validation (</w:t>
      </w:r>
      <w:r w:rsidR="002C44CB">
        <w:rPr>
          <w:color w:val="000000" w:themeColor="text1"/>
        </w:rPr>
        <w:t>Observation</w:t>
      </w:r>
      <w:r w:rsidRPr="00381829">
        <w:rPr>
          <w:color w:val="000000" w:themeColor="text1"/>
        </w:rPr>
        <w:t xml:space="preserve">) (only for </w:t>
      </w:r>
      <w:r w:rsidR="002C44CB">
        <w:rPr>
          <w:color w:val="000000" w:themeColor="text1"/>
        </w:rPr>
        <w:t xml:space="preserve">Observation </w:t>
      </w:r>
      <w:r w:rsidRPr="00381829">
        <w:rPr>
          <w:color w:val="000000" w:themeColor="text1"/>
        </w:rPr>
        <w:t xml:space="preserve">mode): performs a jackknife cross-validation on all </w:t>
      </w:r>
      <w:r w:rsidR="002C44CB">
        <w:rPr>
          <w:color w:val="000000" w:themeColor="text1"/>
        </w:rPr>
        <w:t xml:space="preserve">observed </w:t>
      </w:r>
      <w:r w:rsidRPr="00381829">
        <w:rPr>
          <w:color w:val="000000" w:themeColor="text1"/>
        </w:rPr>
        <w:t xml:space="preserve">weather stations matched to the locations of a </w:t>
      </w:r>
      <w:r w:rsidR="002C44CB">
        <w:rPr>
          <w:color w:val="000000" w:themeColor="text1"/>
        </w:rPr>
        <w:t>weather generation</w:t>
      </w:r>
      <w:r w:rsidRPr="00381829">
        <w:rPr>
          <w:color w:val="000000" w:themeColor="text1"/>
        </w:rPr>
        <w:t xml:space="preserve">. This is a way to estimate the error associated with the </w:t>
      </w:r>
      <w:r w:rsidR="00211797">
        <w:rPr>
          <w:color w:val="000000" w:themeColor="text1"/>
        </w:rPr>
        <w:t xml:space="preserve">observations </w:t>
      </w:r>
      <w:r w:rsidRPr="00381829">
        <w:rPr>
          <w:color w:val="000000" w:themeColor="text1"/>
        </w:rPr>
        <w:t xml:space="preserve">input. Valid only on a </w:t>
      </w:r>
      <w:r w:rsidR="00211797">
        <w:rPr>
          <w:color w:val="000000" w:themeColor="text1"/>
        </w:rPr>
        <w:t xml:space="preserve">weather generation </w:t>
      </w:r>
      <w:r w:rsidRPr="00381829">
        <w:rPr>
          <w:color w:val="000000" w:themeColor="text1"/>
        </w:rPr>
        <w:t xml:space="preserve">based on </w:t>
      </w:r>
      <w:r w:rsidR="00211797">
        <w:rPr>
          <w:color w:val="000000" w:themeColor="text1"/>
        </w:rPr>
        <w:t>Observation</w:t>
      </w:r>
      <w:r w:rsidRPr="00381829">
        <w:rPr>
          <w:color w:val="000000" w:themeColor="text1"/>
        </w:rPr>
        <w:t xml:space="preserve"> mode.</w:t>
      </w:r>
    </w:p>
    <w:p w14:paraId="698C618D" w14:textId="77777777" w:rsidR="00943FAF" w:rsidRPr="00381829" w:rsidRDefault="00943FAF">
      <w:pPr>
        <w:ind w:left="360"/>
        <w:jc w:val="both"/>
        <w:rPr>
          <w:color w:val="000000" w:themeColor="text1"/>
        </w:rPr>
      </w:pPr>
    </w:p>
    <w:p w14:paraId="49875F19" w14:textId="5D3A799F" w:rsidR="00943FAF" w:rsidRDefault="00856231" w:rsidP="002E3BED">
      <w:pPr>
        <w:numPr>
          <w:ilvl w:val="0"/>
          <w:numId w:val="15"/>
        </w:numPr>
        <w:jc w:val="both"/>
        <w:rPr>
          <w:color w:val="000000" w:themeColor="text1"/>
        </w:rPr>
      </w:pPr>
      <w:r w:rsidRPr="00381829">
        <w:rPr>
          <w:color w:val="000000" w:themeColor="text1"/>
        </w:rPr>
        <w:t>Extract normals: estimates normals (using the current Normals datab</w:t>
      </w:r>
      <w:r w:rsidR="00211797">
        <w:rPr>
          <w:color w:val="000000" w:themeColor="text1"/>
        </w:rPr>
        <w:t>ase) at each location point</w:t>
      </w:r>
      <w:r w:rsidRPr="00381829">
        <w:rPr>
          <w:color w:val="000000" w:themeColor="text1"/>
        </w:rPr>
        <w:t>.</w:t>
      </w:r>
    </w:p>
    <w:p w14:paraId="74D95665" w14:textId="77777777" w:rsidR="00DB2369" w:rsidRDefault="00DB2369" w:rsidP="00DB2369">
      <w:pPr>
        <w:pStyle w:val="Paragraphedeliste"/>
        <w:rPr>
          <w:color w:val="000000" w:themeColor="text1"/>
        </w:rPr>
      </w:pPr>
    </w:p>
    <w:p w14:paraId="2B534E4F" w14:textId="782C7D7A" w:rsidR="00DB2369" w:rsidRDefault="00DB2369" w:rsidP="00DB2369">
      <w:pPr>
        <w:numPr>
          <w:ilvl w:val="0"/>
          <w:numId w:val="15"/>
        </w:numPr>
        <w:jc w:val="both"/>
        <w:rPr>
          <w:color w:val="000000" w:themeColor="text1"/>
        </w:rPr>
      </w:pPr>
      <w:r>
        <w:rPr>
          <w:color w:val="000000" w:themeColor="text1"/>
        </w:rPr>
        <w:t xml:space="preserve">Number of missing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w:t>
      </w:r>
      <w:r w:rsidR="002C44CB">
        <w:rPr>
          <w:color w:val="000000" w:themeColor="text1"/>
        </w:rPr>
        <w:t xml:space="preserve">missing </w:t>
      </w:r>
      <w:r>
        <w:rPr>
          <w:color w:val="000000" w:themeColor="text1"/>
        </w:rPr>
        <w:t>observation</w:t>
      </w:r>
      <w:r w:rsidR="002C44CB">
        <w:rPr>
          <w:color w:val="000000" w:themeColor="text1"/>
        </w:rPr>
        <w:t>s</w:t>
      </w:r>
      <w:r>
        <w:rPr>
          <w:color w:val="000000" w:themeColor="text1"/>
        </w:rPr>
        <w:t xml:space="preserve"> </w:t>
      </w:r>
      <w:r w:rsidR="002C44CB">
        <w:rPr>
          <w:color w:val="000000" w:themeColor="text1"/>
        </w:rPr>
        <w:t xml:space="preserve">available </w:t>
      </w:r>
      <w:r w:rsidRPr="00381829">
        <w:rPr>
          <w:color w:val="000000" w:themeColor="text1"/>
        </w:rPr>
        <w:t xml:space="preserve">in the database for each location. Provides information about </w:t>
      </w:r>
      <w:r w:rsidR="002C44CB">
        <w:rPr>
          <w:color w:val="000000" w:themeColor="text1"/>
        </w:rPr>
        <w:t xml:space="preserve">how the </w:t>
      </w:r>
      <w:r w:rsidRPr="00381829">
        <w:rPr>
          <w:color w:val="000000" w:themeColor="text1"/>
        </w:rPr>
        <w:t>database</w:t>
      </w:r>
      <w:r w:rsidR="002C44CB">
        <w:rPr>
          <w:color w:val="000000" w:themeColor="text1"/>
        </w:rPr>
        <w:t xml:space="preserve"> is up to date</w:t>
      </w:r>
      <w:r w:rsidRPr="00381829">
        <w:rPr>
          <w:color w:val="000000" w:themeColor="text1"/>
        </w:rPr>
        <w:t>.</w:t>
      </w:r>
    </w:p>
    <w:p w14:paraId="5DD6B917" w14:textId="46BC73CE" w:rsidR="00D569E2" w:rsidRPr="00381829" w:rsidRDefault="00D569E2" w:rsidP="00D569E2">
      <w:pPr>
        <w:jc w:val="both"/>
        <w:rPr>
          <w:color w:val="000000" w:themeColor="text1"/>
        </w:rPr>
      </w:pPr>
    </w:p>
    <w:p w14:paraId="4A472F17" w14:textId="18A13335" w:rsidR="002C44CB" w:rsidRPr="00381829" w:rsidRDefault="002C44CB" w:rsidP="002C44CB">
      <w:pPr>
        <w:numPr>
          <w:ilvl w:val="0"/>
          <w:numId w:val="15"/>
        </w:numPr>
        <w:jc w:val="both"/>
        <w:rPr>
          <w:color w:val="000000" w:themeColor="text1"/>
        </w:rPr>
      </w:pPr>
      <w:r>
        <w:rPr>
          <w:color w:val="000000" w:themeColor="text1"/>
        </w:rPr>
        <w:t xml:space="preserve">Number of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observations available </w:t>
      </w:r>
      <w:r w:rsidRPr="00381829">
        <w:rPr>
          <w:color w:val="000000" w:themeColor="text1"/>
        </w:rPr>
        <w:t xml:space="preserve">in the database for each location. Provides information about </w:t>
      </w:r>
      <w:r>
        <w:rPr>
          <w:color w:val="000000" w:themeColor="text1"/>
        </w:rPr>
        <w:t xml:space="preserve">how the </w:t>
      </w:r>
      <w:r w:rsidRPr="00381829">
        <w:rPr>
          <w:color w:val="000000" w:themeColor="text1"/>
        </w:rPr>
        <w:t>database</w:t>
      </w:r>
      <w:r>
        <w:rPr>
          <w:color w:val="000000" w:themeColor="text1"/>
        </w:rPr>
        <w:t xml:space="preserve"> is up to date</w:t>
      </w:r>
      <w:r w:rsidRPr="00381829">
        <w:rPr>
          <w:color w:val="000000" w:themeColor="text1"/>
        </w:rPr>
        <w:t>.</w:t>
      </w:r>
    </w:p>
    <w:p w14:paraId="0B76141A" w14:textId="77777777" w:rsidR="00DB2369" w:rsidRPr="00381829" w:rsidRDefault="00DB2369" w:rsidP="002C44CB">
      <w:pPr>
        <w:ind w:left="720"/>
        <w:jc w:val="both"/>
        <w:rPr>
          <w:color w:val="000000" w:themeColor="text1"/>
        </w:rPr>
      </w:pP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434158">
      <w:pPr>
        <w:pStyle w:val="Titre2"/>
      </w:pPr>
      <w:bookmarkStart w:id="428" w:name="_Toc507488043"/>
      <w:r>
        <w:t>Import a File as a Component</w:t>
      </w:r>
      <w:bookmarkEnd w:id="428"/>
    </w:p>
    <w:p w14:paraId="7A87F3DB" w14:textId="02EDBF72" w:rsidR="00943FAF" w:rsidRPr="001D6AEE" w:rsidRDefault="0002223A">
      <w:pPr>
        <w:jc w:val="both"/>
      </w:pPr>
      <w:r>
        <w:rPr>
          <w:noProof/>
          <w:color w:val="FF0000"/>
          <w:lang w:eastAsia="en-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be imported as components can only be added to a group component. To open the Import a File as a Component dialog, the user can either click the Add Import Component button </w:t>
      </w:r>
      <w:r w:rsidR="00856231">
        <w:rPr>
          <w:noProof/>
          <w:lang w:eastAsia="en-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The Import a File as a Component dialog allows the user to load external results and use them in BioSIM. This can be useful to generate a map from the imported values. The import file must be in CSV format and be located in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434158">
      <w:pPr>
        <w:pStyle w:val="Titre2"/>
      </w:pPr>
      <w:bookmarkStart w:id="429" w:name="_Toc507488044"/>
      <w:r>
        <w:rPr>
          <w:noProof/>
          <w:lang w:eastAsia="en-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29"/>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eastAsia="en-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 xml:space="preserve">The Merge dialog allows the user to merge the results of several components of the same type (e.g. analyses) to create a single component. Merging two components can be useful to export the results of several components in a single file or to perform a function analysis combining variables in different components. A merge component can only be added into a group that already contains more than one component of the same type. Only the components present in the group are available for the merge. Only one “dimension” can be joined at a time; all other dimensions must have the same size. For example, if the user wants to merge the output variables of two analyses, each analysis must have the same number of locations, parameter values, replications and would need to cover the same time period (type and mode). </w:t>
      </w:r>
    </w:p>
    <w:p w14:paraId="40914920" w14:textId="77777777" w:rsidR="00943FAF" w:rsidRDefault="00943FAF">
      <w:pPr>
        <w:jc w:val="both"/>
      </w:pPr>
    </w:p>
    <w:p w14:paraId="20AF2F43" w14:textId="388ECAAD" w:rsidR="00943FAF" w:rsidRPr="001D6AEE" w:rsidRDefault="00856231">
      <w:pPr>
        <w:jc w:val="both"/>
      </w:pPr>
      <w:r>
        <w:rPr>
          <w:b/>
        </w:rPr>
        <w:lastRenderedPageBreak/>
        <w:t>Internal name</w:t>
      </w:r>
      <w:r>
        <w:t xml:space="preserve"> field: An ID assigned internally by BioSIM to locate each component of a project.</w:t>
      </w:r>
    </w:p>
    <w:p w14:paraId="7BB4E09F" w14:textId="77777777" w:rsidR="00943FAF" w:rsidRDefault="00943FAF">
      <w:pPr>
        <w:jc w:val="both"/>
      </w:pPr>
    </w:p>
    <w:p w14:paraId="651A384F" w14:textId="77777777" w:rsidR="00943FAF" w:rsidRDefault="00943FAF">
      <w:pPr>
        <w:jc w:val="both"/>
      </w:pPr>
    </w:p>
    <w:p w14:paraId="39EF14FA" w14:textId="65E3487B" w:rsidR="00943FAF" w:rsidRDefault="00856231" w:rsidP="00434158">
      <w:pPr>
        <w:pStyle w:val="Titre2"/>
      </w:pPr>
      <w:bookmarkStart w:id="430" w:name="_Toc162664025"/>
      <w:bookmarkStart w:id="431" w:name="_Toc507488045"/>
      <w:r>
        <w:t>Clean Up</w:t>
      </w:r>
      <w:bookmarkEnd w:id="430"/>
      <w:bookmarkEnd w:id="431"/>
    </w:p>
    <w:p w14:paraId="24049257" w14:textId="76A42EB7" w:rsidR="00943FAF" w:rsidRDefault="00856231">
      <w:pPr>
        <w:jc w:val="both"/>
      </w:pPr>
      <w:r>
        <w:t xml:space="preserve">The user can delete </w:t>
      </w:r>
      <w:r w:rsidR="00211797">
        <w:t xml:space="preserve">component </w:t>
      </w:r>
      <w:r>
        <w:t xml:space="preserve">output data, and any other files from the current project’s ...\Tmp\ subdirectory by selecting [Tools] [Clean Up Internal Files…] from the menu bar. Once this is done, </w:t>
      </w:r>
      <w:r w:rsidR="00211797">
        <w:t xml:space="preserve">component </w:t>
      </w:r>
      <w:r>
        <w:t>outputs results are no longer available.</w:t>
      </w:r>
    </w:p>
    <w:p w14:paraId="5E6ECD13" w14:textId="77777777" w:rsidR="00943FAF" w:rsidRDefault="00943FAF">
      <w:pPr>
        <w:jc w:val="both"/>
      </w:pPr>
    </w:p>
    <w:p w14:paraId="5BBE37F4" w14:textId="713E4952" w:rsidR="00943FAF" w:rsidRDefault="00341346" w:rsidP="00341346">
      <w:pPr>
        <w:pStyle w:val="Titre2"/>
      </w:pPr>
      <w:bookmarkStart w:id="432" w:name="_Toc507488046"/>
      <w:r>
        <w:t>Weather updater</w:t>
      </w:r>
      <w:bookmarkEnd w:id="432"/>
    </w:p>
    <w:p w14:paraId="1673BA71" w14:textId="0D1BF506" w:rsidR="00102C93" w:rsidRDefault="00FF66E1" w:rsidP="00341346">
      <w:r>
        <w:t xml:space="preserve">The </w:t>
      </w:r>
      <w:r w:rsidR="00D569E2">
        <w:t>W</w:t>
      </w:r>
      <w:r>
        <w:t>eather</w:t>
      </w:r>
      <w:r w:rsidR="00D569E2">
        <w:t>U</w:t>
      </w:r>
      <w:r>
        <w:t xml:space="preserve">pdater application </w:t>
      </w:r>
      <w:r w:rsidR="00D569E2">
        <w:t xml:space="preserve">is </w:t>
      </w:r>
      <w:r>
        <w:t>use</w:t>
      </w:r>
      <w:r w:rsidR="00AD61C6">
        <w:t>d</w:t>
      </w:r>
      <w:r>
        <w:t xml:space="preserve"> </w:t>
      </w:r>
      <w:r w:rsidR="00D569E2">
        <w:t xml:space="preserve">to </w:t>
      </w:r>
      <w:r>
        <w:t>create, edit, and update the weather database (hourly, daily, normals, and Gribs).</w:t>
      </w:r>
    </w:p>
    <w:p w14:paraId="467FA50E" w14:textId="545A06D7" w:rsidR="00102C93" w:rsidRDefault="00102C93" w:rsidP="00341346"/>
    <w:p w14:paraId="1F6BD3CE" w14:textId="3CEF9C67" w:rsidR="00102C93" w:rsidRDefault="009432FC" w:rsidP="00102C93">
      <w:pPr>
        <w:jc w:val="both"/>
      </w:pPr>
      <w:r>
        <w:rPr>
          <w:noProof/>
          <w:lang w:eastAsia="en-CA"/>
        </w:rPr>
        <w:drawing>
          <wp:anchor distT="0" distB="0" distL="114300" distR="114300" simplePos="0" relativeHeight="251713536" behindDoc="1" locked="0" layoutInCell="1" allowOverlap="1" wp14:anchorId="50796113" wp14:editId="51F05787">
            <wp:simplePos x="0" y="0"/>
            <wp:positionH relativeFrom="column">
              <wp:posOffset>33655</wp:posOffset>
            </wp:positionH>
            <wp:positionV relativeFrom="paragraph">
              <wp:posOffset>400050</wp:posOffset>
            </wp:positionV>
            <wp:extent cx="6058800" cy="3560400"/>
            <wp:effectExtent l="0" t="0" r="0" b="2540"/>
            <wp:wrapTight wrapText="bothSides">
              <wp:wrapPolygon edited="0">
                <wp:start x="0" y="0"/>
                <wp:lineTo x="0" y="21500"/>
                <wp:lineTo x="21530" y="21500"/>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1">
                      <a:extLst>
                        <a:ext uri="{28A0092B-C50C-407E-A947-70E740481C1C}">
                          <a14:useLocalDpi xmlns:a14="http://schemas.microsoft.com/office/drawing/2010/main" val="0"/>
                        </a:ext>
                      </a:extLst>
                    </a:blip>
                    <a:stretch>
                      <a:fillRect/>
                    </a:stretch>
                  </pic:blipFill>
                  <pic:spPr>
                    <a:xfrm>
                      <a:off x="0" y="0"/>
                      <a:ext cx="6058800" cy="3560400"/>
                    </a:xfrm>
                    <a:prstGeom prst="rect">
                      <a:avLst/>
                    </a:prstGeom>
                  </pic:spPr>
                </pic:pic>
              </a:graphicData>
            </a:graphic>
            <wp14:sizeRelH relativeFrom="margin">
              <wp14:pctWidth>0</wp14:pctWidth>
            </wp14:sizeRelH>
            <wp14:sizeRelV relativeFrom="margin">
              <wp14:pctHeight>0</wp14:pctHeight>
            </wp14:sizeRelV>
          </wp:anchor>
        </w:drawing>
      </w:r>
      <w:r w:rsidR="00102C93">
        <w:t>To open the Weather</w:t>
      </w:r>
      <w:r w:rsidR="00D569E2">
        <w:t>Updater, click the Open Weather</w:t>
      </w:r>
      <w:r w:rsidR="00102C93">
        <w:t xml:space="preserve">Updater button </w:t>
      </w:r>
      <w:r w:rsidR="00102C93">
        <w:rPr>
          <w:noProof/>
          <w:lang w:eastAsia="en-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2A24D041" w14:textId="0CE12930" w:rsidR="00AA05E1" w:rsidRDefault="00BE12B0" w:rsidP="00B72D2C">
      <w:pPr>
        <w:jc w:val="both"/>
      </w:pPr>
      <w:r>
        <w:t>T</w:t>
      </w:r>
      <w:r w:rsidRPr="00BE12B0">
        <w:t>he project window is divided into two part</w:t>
      </w:r>
      <w:r w:rsidR="00AD61C6">
        <w:t>s</w:t>
      </w:r>
      <w:r w:rsidR="00BF3FB8">
        <w:t>.</w:t>
      </w:r>
      <w:r w:rsidR="00AD61C6">
        <w:t xml:space="preserve"> </w:t>
      </w:r>
      <w:r w:rsidR="001558BC">
        <w:t>First part</w:t>
      </w:r>
      <w:r w:rsidR="00D569E2">
        <w:t xml:space="preserve"> is</w:t>
      </w:r>
      <w:r w:rsidR="001558BC">
        <w:t xml:space="preserve"> to add </w:t>
      </w:r>
      <w:r w:rsidR="00B72D2C">
        <w:t>a “</w:t>
      </w:r>
      <w:r w:rsidR="001558BC">
        <w:t>download weather data</w:t>
      </w:r>
      <w:r w:rsidR="00B72D2C">
        <w:t>”</w:t>
      </w:r>
      <w:r w:rsidR="00D569E2">
        <w:t xml:space="preserve"> component. T</w:t>
      </w:r>
      <w:r w:rsidR="00150704">
        <w:t>he second part</w:t>
      </w:r>
      <w:r>
        <w:t xml:space="preserve"> </w:t>
      </w:r>
      <w:r w:rsidR="00D569E2">
        <w:t xml:space="preserve">is to </w:t>
      </w:r>
      <w:r>
        <w:t>create different types of database output</w:t>
      </w:r>
      <w:r w:rsidR="00B72D2C">
        <w:t>s</w:t>
      </w:r>
      <w:r>
        <w:t xml:space="preserve"> (Hourly, Daily, Normal, or Gribs)</w:t>
      </w:r>
      <w:r w:rsidR="00D569E2">
        <w:t xml:space="preserve"> from </w:t>
      </w:r>
      <w:r w:rsidR="00B72D2C">
        <w:t xml:space="preserve">a </w:t>
      </w:r>
      <w:r w:rsidR="00D569E2">
        <w:t>download component</w:t>
      </w:r>
      <w:r>
        <w:t>.</w:t>
      </w:r>
      <w:r w:rsidR="00B72D2C">
        <w:t xml:space="preserve"> </w:t>
      </w:r>
      <w:r w:rsidR="00AA05E1">
        <w:t xml:space="preserve">The properties window </w:t>
      </w:r>
      <w:r w:rsidR="00D569E2">
        <w:t>allow</w:t>
      </w:r>
      <w:r w:rsidR="00B72D2C">
        <w:t>s</w:t>
      </w:r>
      <w:r w:rsidR="00D569E2">
        <w:t xml:space="preserve"> the user to visualize and edit the </w:t>
      </w:r>
      <w:r w:rsidR="00AA05E1">
        <w:t xml:space="preserve">properties </w:t>
      </w:r>
      <w:r w:rsidR="00D569E2">
        <w:t>a component</w:t>
      </w:r>
      <w:r w:rsidR="00B72D2C">
        <w:t xml:space="preserve"> (e.g.</w:t>
      </w:r>
      <w:r w:rsidR="00D569E2">
        <w:t xml:space="preserve"> </w:t>
      </w:r>
      <w:r w:rsidR="00AA05E1">
        <w:t>working directory</w:t>
      </w:r>
      <w:r w:rsidR="00D569E2">
        <w:t xml:space="preserve"> </w:t>
      </w:r>
      <w:r w:rsidR="00B72D2C">
        <w:t>etc.)</w:t>
      </w:r>
      <w:r w:rsidR="00AA05E1">
        <w:t>.</w:t>
      </w:r>
    </w:p>
    <w:p w14:paraId="1882B3C5" w14:textId="11C1C331" w:rsidR="00A74D7E" w:rsidRDefault="00A74D7E" w:rsidP="00341346"/>
    <w:p w14:paraId="5169DC35" w14:textId="0BB3D158" w:rsidR="00477F60" w:rsidRDefault="00477F60" w:rsidP="00341346"/>
    <w:p w14:paraId="0C72DC5D" w14:textId="3A3C5E01" w:rsidR="00477F60" w:rsidRDefault="00477F60">
      <w:pPr>
        <w:suppressAutoHyphens w:val="0"/>
      </w:pPr>
      <w:r>
        <w:br w:type="page"/>
      </w:r>
    </w:p>
    <w:p w14:paraId="500DCFB2" w14:textId="37541E3D" w:rsidR="00341346" w:rsidRDefault="00477F60" w:rsidP="00341346">
      <w:pPr>
        <w:pStyle w:val="Titre2"/>
      </w:pPr>
      <w:bookmarkStart w:id="433" w:name="_Toc507488047"/>
      <w:r>
        <w:lastRenderedPageBreak/>
        <w:t>Daily/</w:t>
      </w:r>
      <w:r w:rsidR="00341346">
        <w:t>Hourly Editor</w:t>
      </w:r>
      <w:bookmarkEnd w:id="433"/>
    </w:p>
    <w:p w14:paraId="3D229984" w14:textId="684EA036" w:rsidR="004F5763" w:rsidRDefault="004F5763" w:rsidP="004F5763">
      <w:r>
        <w:t xml:space="preserve">The </w:t>
      </w:r>
      <w:r w:rsidR="00477F60">
        <w:t xml:space="preserve">DailyEditor and </w:t>
      </w:r>
      <w:r>
        <w:t xml:space="preserve">HourlyEditor application </w:t>
      </w:r>
      <w:r w:rsidR="00477F60">
        <w:t xml:space="preserve">can be </w:t>
      </w:r>
      <w:r>
        <w:t>use</w:t>
      </w:r>
      <w:r w:rsidR="00B72D2C">
        <w:t>d</w:t>
      </w:r>
      <w:r>
        <w:t xml:space="preserve"> to visualize and modify the </w:t>
      </w:r>
      <w:r w:rsidR="00477F60">
        <w:t>Daily/</w:t>
      </w:r>
      <w:r>
        <w:t>Hourly database.</w:t>
      </w:r>
      <w:r w:rsidR="00477F60">
        <w:t xml:space="preserve"> To open the DailyEditor application, click the Open DailyEditor </w:t>
      </w:r>
      <w:r w:rsidR="00477F60" w:rsidRPr="009026A4">
        <w:rPr>
          <w:noProof/>
          <w:lang w:eastAsia="en-CA"/>
        </w:rPr>
        <w:drawing>
          <wp:inline distT="0" distB="0" distL="0" distR="0" wp14:anchorId="6267CE99" wp14:editId="436DB21A">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rsidR="00477F60">
        <w:t xml:space="preserve"> button in the BioSIM toolbar. </w:t>
      </w:r>
      <w:r>
        <w:t xml:space="preserve">To open the HourlyEditor application, click the Open </w:t>
      </w:r>
      <w:r w:rsidR="00D569E2">
        <w:t>Hourly</w:t>
      </w:r>
      <w:r>
        <w:t xml:space="preserve">Editor </w:t>
      </w:r>
      <w:r w:rsidRPr="009026A4">
        <w:rPr>
          <w:noProof/>
          <w:lang w:eastAsia="en-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2B652E88" w14:textId="77777777" w:rsidR="00B72D2C" w:rsidRDefault="00B72D2C" w:rsidP="004F5763"/>
    <w:p w14:paraId="7368385D" w14:textId="71E4A89B" w:rsidR="004F5763" w:rsidRDefault="00C17F4D" w:rsidP="004F5763">
      <w:r>
        <w:rPr>
          <w:noProof/>
          <w:lang w:eastAsia="en-CA"/>
        </w:rPr>
        <w:drawing>
          <wp:inline distT="0" distB="0" distL="0" distR="0" wp14:anchorId="6C2545F5" wp14:editId="64DE9D95">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05">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47A49C2A" w14:textId="77777777" w:rsidR="00B72D2C" w:rsidRDefault="00B72D2C" w:rsidP="004F5763"/>
    <w:p w14:paraId="004738B5" w14:textId="1D4F7580" w:rsidR="004F5763" w:rsidRDefault="00B72D2C" w:rsidP="004F5763">
      <w:r>
        <w:t>T</w:t>
      </w:r>
      <w:r w:rsidR="004F5763">
        <w:t>he station list window displays all existing stations in the database.</w:t>
      </w:r>
    </w:p>
    <w:p w14:paraId="4757210A" w14:textId="77777777" w:rsidR="004F5763" w:rsidRDefault="004F5763" w:rsidP="004F5763"/>
    <w:p w14:paraId="642AE7F4" w14:textId="52E8C506" w:rsidR="004F5763" w:rsidRDefault="00F74119" w:rsidP="004F5763">
      <w:r>
        <w:t>T</w:t>
      </w:r>
      <w:r w:rsidR="004F5763">
        <w:t xml:space="preserve">he Properties window displays information </w:t>
      </w:r>
      <w:r w:rsidR="00B72D2C">
        <w:t>on</w:t>
      </w:r>
      <w:r>
        <w:t xml:space="preserve"> the </w:t>
      </w:r>
      <w:r w:rsidR="004F5763">
        <w:t xml:space="preserve">selected </w:t>
      </w:r>
      <w:r>
        <w:t xml:space="preserve">weather </w:t>
      </w:r>
      <w:r w:rsidR="004F5763">
        <w:t>station.</w:t>
      </w:r>
      <w:r w:rsidR="00B72D2C">
        <w:t xml:space="preserve"> </w:t>
      </w:r>
      <w:r>
        <w:t>T</w:t>
      </w:r>
      <w:r w:rsidR="004F5763">
        <w:t xml:space="preserve">he </w:t>
      </w:r>
      <w:r>
        <w:t xml:space="preserve">Spreadsheet </w:t>
      </w:r>
      <w:r w:rsidR="004F5763">
        <w:t xml:space="preserve">window displays the meteorological data of the selected </w:t>
      </w:r>
      <w:r>
        <w:t xml:space="preserve">weather </w:t>
      </w:r>
      <w:r w:rsidR="004F5763">
        <w:t>station</w:t>
      </w:r>
      <w:r>
        <w:t xml:space="preserve"> and the Charts window</w:t>
      </w:r>
      <w:r w:rsidRPr="00F05BFC">
        <w:t xml:space="preserve"> plot</w:t>
      </w:r>
      <w:r w:rsidR="00B72D2C">
        <w:t>s</w:t>
      </w:r>
      <w:r w:rsidRPr="00F05BFC">
        <w:t xml:space="preserve"> </w:t>
      </w:r>
      <w:r>
        <w:t xml:space="preserve">it. Data can be summarize on the fly on a </w:t>
      </w:r>
      <w:r w:rsidRPr="00F05BFC">
        <w:t xml:space="preserve">hourly, daily, monthly </w:t>
      </w:r>
      <w:r>
        <w:t xml:space="preserve">or annual basis. </w:t>
      </w:r>
    </w:p>
    <w:p w14:paraId="20B919BE" w14:textId="0F606045" w:rsidR="00341346" w:rsidRDefault="00341346" w:rsidP="00341346"/>
    <w:p w14:paraId="634EF17B" w14:textId="3E8C8CBD" w:rsidR="00A74D7E" w:rsidRDefault="00A74D7E" w:rsidP="00341346"/>
    <w:p w14:paraId="3100092D" w14:textId="6288568D" w:rsidR="00F05BFC" w:rsidRPr="00341346" w:rsidRDefault="00F05BFC" w:rsidP="00341346"/>
    <w:p w14:paraId="59CA026C" w14:textId="5AC25A49" w:rsidR="00341346" w:rsidRDefault="00341346" w:rsidP="00A74D7E">
      <w:pPr>
        <w:pStyle w:val="Titre2"/>
      </w:pPr>
      <w:bookmarkStart w:id="434" w:name="_Toc507488048"/>
      <w:r>
        <w:t>Normals Editor</w:t>
      </w:r>
      <w:bookmarkEnd w:id="434"/>
    </w:p>
    <w:p w14:paraId="08C23AD7" w14:textId="40A05743" w:rsidR="00D44402" w:rsidRDefault="00D44402" w:rsidP="00D44402">
      <w:r>
        <w:t xml:space="preserve">The NormalsEditor application </w:t>
      </w:r>
      <w:r w:rsidR="00E75FB0">
        <w:t xml:space="preserve">is </w:t>
      </w:r>
      <w:r>
        <w:t>use</w:t>
      </w:r>
      <w:r w:rsidR="00E75FB0">
        <w:t>d</w:t>
      </w:r>
      <w:r>
        <w:t xml:space="preserve"> to visualize and modify the </w:t>
      </w:r>
      <w:r w:rsidR="00F74119">
        <w:t xml:space="preserve">Normals </w:t>
      </w:r>
      <w:r>
        <w:t>database.</w:t>
      </w:r>
      <w:r w:rsidR="00E75FB0">
        <w:t xml:space="preserve"> </w:t>
      </w:r>
      <w:r>
        <w:t xml:space="preserve">To open the </w:t>
      </w:r>
      <w:r w:rsidR="00F74119">
        <w:t>Normals</w:t>
      </w:r>
      <w:r>
        <w:t>Editor appl</w:t>
      </w:r>
      <w:r w:rsidR="00F74119">
        <w:t>ication, click the Open Normals</w:t>
      </w:r>
      <w:r>
        <w:t xml:space="preserve">Editor </w:t>
      </w:r>
      <w:r w:rsidRPr="009026A4">
        <w:rPr>
          <w:noProof/>
          <w:lang w:eastAsia="en-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5FCF8FEC" w:rsidR="00D44402" w:rsidRDefault="00C17F4D" w:rsidP="00D44402">
      <w:r>
        <w:rPr>
          <w:noProof/>
          <w:lang w:eastAsia="en-CA"/>
        </w:rPr>
        <w:lastRenderedPageBreak/>
        <w:drawing>
          <wp:inline distT="0" distB="0" distL="0" distR="0" wp14:anchorId="38D130CB" wp14:editId="282CE1A9">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07">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75123BE8" w14:textId="77777777" w:rsidR="00E75FB0" w:rsidRDefault="00E75FB0" w:rsidP="00D44402"/>
    <w:p w14:paraId="31DE80D6" w14:textId="13CD79FF" w:rsidR="00D44402" w:rsidRDefault="00D44402" w:rsidP="00D44402">
      <w:r w:rsidRPr="006E708F">
        <w:t xml:space="preserve">The </w:t>
      </w:r>
      <w:r>
        <w:t>Normals</w:t>
      </w:r>
      <w:r w:rsidRPr="006E708F">
        <w:t xml:space="preserve">Editor application contains the same windows as the </w:t>
      </w:r>
      <w:r>
        <w:t>Hourly editor such as (</w:t>
      </w:r>
      <w:r w:rsidRPr="006E708F">
        <w:t>stations</w:t>
      </w:r>
      <w:r>
        <w:t xml:space="preserve"> list</w:t>
      </w:r>
      <w:r w:rsidRPr="006E708F">
        <w:t>, properties, spreadsh</w:t>
      </w:r>
      <w:r>
        <w:t>eet, and chart)</w:t>
      </w:r>
      <w:r w:rsidRPr="006E708F">
        <w:t>.</w:t>
      </w:r>
    </w:p>
    <w:p w14:paraId="6D0E76BD" w14:textId="77777777" w:rsidR="00876B88" w:rsidRPr="00876B88" w:rsidRDefault="00876B88" w:rsidP="00876B88"/>
    <w:p w14:paraId="4BC40901" w14:textId="2352C732" w:rsidR="00A74D7E" w:rsidRDefault="00A74D7E" w:rsidP="00A74D7E"/>
    <w:p w14:paraId="71B34E6B" w14:textId="77777777" w:rsidR="003D08A0" w:rsidRPr="00A74D7E" w:rsidRDefault="003D08A0" w:rsidP="00A74D7E"/>
    <w:p w14:paraId="2B75749E" w14:textId="77777777" w:rsidR="00943FAF" w:rsidRDefault="00856231" w:rsidP="00434158">
      <w:pPr>
        <w:pStyle w:val="Titre2"/>
      </w:pPr>
      <w:bookmarkStart w:id="435" w:name="_Toc507488049"/>
      <w:r>
        <w:t>Weather Station Matches for Location List</w:t>
      </w:r>
      <w:bookmarkEnd w:id="435"/>
    </w:p>
    <w:p w14:paraId="5407973B" w14:textId="6704E1A9" w:rsidR="00943FAF" w:rsidRDefault="00943FAF">
      <w:pPr>
        <w:jc w:val="both"/>
      </w:pPr>
    </w:p>
    <w:p w14:paraId="4241975D" w14:textId="08A11DE3" w:rsidR="00943FAF" w:rsidRDefault="00F74119">
      <w:pPr>
        <w:jc w:val="both"/>
      </w:pPr>
      <w:r>
        <w:t xml:space="preserve">The MatchStations application </w:t>
      </w:r>
      <w:r w:rsidR="00856231">
        <w:t xml:space="preserve">lists which weather stations BioSIM matches to locations in the </w:t>
      </w:r>
      <w:r w:rsidR="00F751BC">
        <w:t>weather gen</w:t>
      </w:r>
      <w:r w:rsidR="00F819D5">
        <w:t>e</w:t>
      </w:r>
      <w:r w:rsidR="00F751BC">
        <w:t>ration’s</w:t>
      </w:r>
      <w:r w:rsidR="00856231">
        <w:t xml:space="preserve"> location list. The search algorithm looks through the relevant weather databases and reports the stations matched in the list fields on the right hand side of the dialog. In Normals mode, only normals stations are matched. In </w:t>
      </w:r>
      <w:r>
        <w:t xml:space="preserve">Observation </w:t>
      </w:r>
      <w:r w:rsidR="00856231">
        <w:t xml:space="preserve">mode, both </w:t>
      </w:r>
      <w:r>
        <w:t>N</w:t>
      </w:r>
      <w:r w:rsidR="00856231">
        <w:t xml:space="preserve">ormals and </w:t>
      </w:r>
      <w:r>
        <w:t>observation</w:t>
      </w:r>
      <w:r w:rsidR="00856231">
        <w:t xml:space="preserve"> stations are matched to locations. </w:t>
      </w:r>
    </w:p>
    <w:p w14:paraId="695897F6" w14:textId="77777777" w:rsidR="00943FAF" w:rsidRDefault="00943FAF">
      <w:pPr>
        <w:jc w:val="both"/>
      </w:pPr>
    </w:p>
    <w:p w14:paraId="06CA95A8" w14:textId="640A333B" w:rsidR="00943FAF" w:rsidRDefault="00856231">
      <w:pPr>
        <w:jc w:val="both"/>
      </w:pPr>
      <w:r>
        <w:t>To open the Match</w:t>
      </w:r>
      <w:r w:rsidR="00F74119">
        <w:t>Stations</w:t>
      </w:r>
      <w:r>
        <w:t xml:space="preserve"> </w:t>
      </w:r>
      <w:r w:rsidR="006F05BE">
        <w:t xml:space="preserve">application, </w:t>
      </w:r>
      <w:r>
        <w:t xml:space="preserve">the user must select a </w:t>
      </w:r>
      <w:r w:rsidR="00F74119">
        <w:t xml:space="preserve">weather generation </w:t>
      </w:r>
      <w:r>
        <w:t xml:space="preserve">in the Project window and either click the Show Matched Stations button </w:t>
      </w:r>
      <w:r>
        <w:rPr>
          <w:noProof/>
          <w:lang w:eastAsia="en-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w:t>
      </w:r>
      <w:r w:rsidR="00F74119">
        <w:t>main toolbar</w:t>
      </w:r>
      <w:r>
        <w:t xml:space="preserve">, </w:t>
      </w:r>
      <w:r w:rsidR="00F74119">
        <w:t xml:space="preserve">or </w:t>
      </w:r>
      <w:r>
        <w:t>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eastAsia="en-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7F289EA0" w:rsidR="00512901" w:rsidRPr="00512901" w:rsidRDefault="00512901" w:rsidP="00512901">
      <w:r w:rsidRPr="00512901">
        <w:t>In the «Inputs» window, you can select the type of data (daily, hourty), weather</w:t>
      </w:r>
      <w:r>
        <w:t>,</w:t>
      </w:r>
      <w:r w:rsidRPr="00512901">
        <w:t xml:space="preserve"> variable, number of neighbors, year you want to see the stations</w:t>
      </w:r>
      <w:r w:rsidR="009B0F07">
        <w:t xml:space="preserve"> ,</w:t>
      </w:r>
      <w:r w:rsidR="009B0F07" w:rsidRPr="009B0F07">
        <w:t xml:space="preserve"> </w:t>
      </w:r>
      <w:r w:rsidR="009B0F07" w:rsidRPr="00CE6A67">
        <w:t>the paths of the databases</w:t>
      </w:r>
      <w:r w:rsidR="006F05BE">
        <w:t xml:space="preserve"> </w:t>
      </w:r>
      <w:r w:rsidR="009B0F07">
        <w:t>(Normals</w:t>
      </w:r>
      <w:r w:rsidR="006F05BE">
        <w:t>,</w:t>
      </w:r>
      <w:r w:rsidR="009B0F07">
        <w:t xml:space="preserve"> Daily</w:t>
      </w:r>
      <w:r w:rsidR="006F05BE">
        <w:t xml:space="preserve"> and Hourly</w:t>
      </w:r>
      <w:r w:rsidR="009B0F07">
        <w:t>)</w:t>
      </w:r>
      <w:r w:rsidR="009B0F07" w:rsidRPr="00CE6A67">
        <w:t xml:space="preserve"> used for the </w:t>
      </w:r>
      <w:r w:rsidR="006F05BE">
        <w:t>weather generation</w:t>
      </w:r>
      <w:r w:rsidR="009B0F07" w:rsidRPr="00CE6A67">
        <w:t>.</w:t>
      </w:r>
    </w:p>
    <w:p w14:paraId="71B73807" w14:textId="77777777" w:rsidR="00512901" w:rsidRPr="00512901" w:rsidRDefault="00512901" w:rsidP="00512901"/>
    <w:p w14:paraId="1CED540A" w14:textId="14E38FCA" w:rsidR="00512901" w:rsidRPr="00512901" w:rsidRDefault="00512901" w:rsidP="00512901">
      <w:r w:rsidRPr="00512901">
        <w:t xml:space="preserve"> The «Properties» window displays </w:t>
      </w:r>
      <w:r w:rsidR="006F05BE">
        <w:t xml:space="preserve">information (coordinates, </w:t>
      </w:r>
      <w:r w:rsidR="006F05BE" w:rsidRPr="00512901">
        <w:t>elevation</w:t>
      </w:r>
      <w:r w:rsidR="006F05BE">
        <w:t xml:space="preserve"> …) about </w:t>
      </w:r>
      <w:r w:rsidRPr="00512901">
        <w:t>the selected location.</w:t>
      </w:r>
    </w:p>
    <w:p w14:paraId="57BDC1E6" w14:textId="77777777" w:rsidR="00512901" w:rsidRPr="00512901" w:rsidRDefault="00512901" w:rsidP="00512901"/>
    <w:p w14:paraId="25C46C39" w14:textId="251B9AD8" w:rsidR="00512901" w:rsidRPr="00512901" w:rsidRDefault="00512901" w:rsidP="00512901">
      <w:r w:rsidRPr="00512901">
        <w:t>The «Normals» window displays the information on the closest Normals stations matched to the selected location. While the «Observation» window displays the information on the closest Daily</w:t>
      </w:r>
      <w:r w:rsidR="006F05BE">
        <w:t>/Hourly</w:t>
      </w:r>
      <w:r w:rsidRPr="00512901">
        <w:t xml:space="preserve"> stations matched to the selected location. Please note that for a given location, Normals and observation stations matched may differ.</w:t>
      </w:r>
    </w:p>
    <w:p w14:paraId="7B788E1C" w14:textId="77777777" w:rsidR="00512901" w:rsidRPr="00512901" w:rsidRDefault="00512901" w:rsidP="00512901"/>
    <w:p w14:paraId="5AF0CC58" w14:textId="6CA1F171" w:rsidR="00512901" w:rsidRPr="00512901" w:rsidRDefault="00512901" w:rsidP="00512901">
      <w:r w:rsidRPr="00512901">
        <w:t>Both the Normals and Daily</w:t>
      </w:r>
      <w:r w:rsidR="006F05BE">
        <w:t>/Hourly</w:t>
      </w:r>
      <w:r w:rsidRPr="00512901">
        <w:t xml:space="preserve"> station list fields contain a column that displays the weight (%) each weather station has in generating weather data for the selected location (assuming there are no missing data). These weights are proportional to </w:t>
      </w:r>
      <w:r w:rsidR="002B1B63">
        <w:t xml:space="preserve">the virtual </w:t>
      </w:r>
      <w:r w:rsidRPr="00512901">
        <w:t>distance from the location.</w:t>
      </w:r>
      <w:r w:rsidR="002B1B63">
        <w:t xml:space="preserve"> The virtual distance include a factor for e</w:t>
      </w:r>
      <w:r w:rsidR="00442FD5">
        <w:t xml:space="preserve">levation and </w:t>
      </w:r>
      <w:r w:rsidR="002B1B63">
        <w:t>distance</w:t>
      </w:r>
      <w:r w:rsidR="00442FD5">
        <w:t>-to-shore</w:t>
      </w:r>
      <w:r w:rsidR="002B1B63">
        <w:t xml:space="preserve"> (when used).</w:t>
      </w:r>
    </w:p>
    <w:p w14:paraId="62DC35B1" w14:textId="77777777" w:rsidR="00512901" w:rsidRPr="00512901" w:rsidRDefault="00512901" w:rsidP="00512901"/>
    <w:p w14:paraId="5D50CC52" w14:textId="67D97CBE" w:rsidR="00943FAF" w:rsidRDefault="00F819D5" w:rsidP="00512901">
      <w:r>
        <w:t>D</w:t>
      </w:r>
      <w:r w:rsidR="00512901" w:rsidRPr="00512901">
        <w:t>istance and elevation columns can be useful in identifying errors in the specification of locations (e.g. positive longitude in the western hemisphere).</w:t>
      </w:r>
    </w:p>
    <w:p w14:paraId="4526C586" w14:textId="0159BA5B" w:rsidR="003D08A0" w:rsidRDefault="003D08A0" w:rsidP="00512901"/>
    <w:p w14:paraId="6A4EDAF8" w14:textId="17A63C92" w:rsidR="00DB4577" w:rsidRDefault="00DB4577">
      <w:pPr>
        <w:suppressAutoHyphens w:val="0"/>
      </w:pPr>
      <w:r>
        <w:br w:type="page"/>
      </w:r>
    </w:p>
    <w:p w14:paraId="4FDABA42" w14:textId="77777777" w:rsidR="00943FAF" w:rsidRDefault="00856231" w:rsidP="00341346">
      <w:pPr>
        <w:pStyle w:val="Titre1"/>
      </w:pPr>
      <w:bookmarkStart w:id="436" w:name="_Toc322531359"/>
      <w:bookmarkStart w:id="437" w:name="_Toc322597663"/>
      <w:bookmarkStart w:id="438" w:name="_Toc322606907"/>
      <w:bookmarkStart w:id="439" w:name="_Toc322607094"/>
      <w:bookmarkStart w:id="440" w:name="_Toc322607368"/>
      <w:bookmarkStart w:id="441" w:name="_Toc322607894"/>
      <w:bookmarkStart w:id="442" w:name="_Toc322610893"/>
      <w:bookmarkStart w:id="443" w:name="_Toc322611401"/>
      <w:bookmarkStart w:id="444" w:name="_Toc322611980"/>
      <w:bookmarkStart w:id="445" w:name="_Toc507488050"/>
      <w:bookmarkEnd w:id="436"/>
      <w:bookmarkEnd w:id="437"/>
      <w:bookmarkEnd w:id="438"/>
      <w:bookmarkEnd w:id="439"/>
      <w:bookmarkEnd w:id="440"/>
      <w:bookmarkEnd w:id="441"/>
      <w:bookmarkEnd w:id="442"/>
      <w:bookmarkEnd w:id="443"/>
      <w:bookmarkEnd w:id="444"/>
      <w:r>
        <w:lastRenderedPageBreak/>
        <w:t>Models in BioSIM</w:t>
      </w:r>
      <w:bookmarkEnd w:id="445"/>
    </w:p>
    <w:p w14:paraId="152868B2" w14:textId="77777777" w:rsidR="00943FAF" w:rsidRDefault="00856231">
      <w:pPr>
        <w:jc w:val="both"/>
      </w:pPr>
      <w:r>
        <w:t xml:space="preserve">Simulation models that are suitable for incorporation into BioSIM’s model base must: </w:t>
      </w:r>
    </w:p>
    <w:p w14:paraId="4A452BA9" w14:textId="77777777" w:rsidR="00943FAF" w:rsidRDefault="00943FAF">
      <w:pPr>
        <w:jc w:val="both"/>
      </w:pPr>
    </w:p>
    <w:p w14:paraId="5AA8D8AC" w14:textId="4C0F8D3B" w:rsidR="00943FAF" w:rsidRDefault="00856231" w:rsidP="002E3BED">
      <w:pPr>
        <w:pStyle w:val="Liste2"/>
        <w:numPr>
          <w:ilvl w:val="0"/>
          <w:numId w:val="16"/>
        </w:numPr>
        <w:tabs>
          <w:tab w:val="left" w:pos="566"/>
        </w:tabs>
        <w:ind w:hanging="283"/>
        <w:jc w:val="both"/>
      </w:pPr>
      <w:r>
        <w:t xml:space="preserve">be weather-driven, accept daily minimum and maximum temperature in °C (and, optionally, precipitation in mm, </w:t>
      </w:r>
      <w:r w:rsidR="002B1B63">
        <w:t xml:space="preserve">dew point in °C, relative humidity in %, </w:t>
      </w:r>
      <w:r>
        <w:t xml:space="preserve">wind speed in km/h, </w:t>
      </w:r>
      <w:r w:rsidR="002B1B63">
        <w:t xml:space="preserve">wind direction in °, </w:t>
      </w:r>
      <w:r>
        <w:t xml:space="preserve">snowfall and snow </w:t>
      </w:r>
      <w:r w:rsidR="002B1B63">
        <w:t>water equivalent in mm</w:t>
      </w:r>
      <w:r w:rsidR="002B1B63" w:rsidRPr="002B1B63">
        <w:t xml:space="preserve"> </w:t>
      </w:r>
      <w:r w:rsidR="002B1B63">
        <w:t xml:space="preserve">of water, snow depth </w:t>
      </w:r>
      <w:r>
        <w:t xml:space="preserve">in </w:t>
      </w:r>
      <w:r w:rsidR="002B1B63">
        <w:t>c</w:t>
      </w:r>
      <w:r>
        <w:t xml:space="preserve">m, </w:t>
      </w:r>
      <w:r w:rsidR="002B1B63">
        <w:t xml:space="preserve">pressure in hPa, </w:t>
      </w:r>
      <w:r>
        <w:t xml:space="preserve">or solar radiation in </w:t>
      </w:r>
      <w:r w:rsidR="002B1B63">
        <w:t>watt</w:t>
      </w:r>
      <w:r>
        <w:t xml:space="preserve">/m²) as input, and output a series (1, 2, ..., n) of lines containing an arbitrary number of output variables; </w:t>
      </w:r>
    </w:p>
    <w:p w14:paraId="1A8D1601" w14:textId="77777777" w:rsidR="00943FAF" w:rsidRPr="001D6AEE" w:rsidRDefault="00856231" w:rsidP="002E3BED">
      <w:pPr>
        <w:pStyle w:val="Liste2"/>
        <w:numPr>
          <w:ilvl w:val="0"/>
          <w:numId w:val="16"/>
        </w:numPr>
        <w:tabs>
          <w:tab w:val="left" w:pos="566"/>
        </w:tabs>
        <w:ind w:hanging="283"/>
        <w:jc w:val="both"/>
      </w:pPr>
      <w:r>
        <w:rPr>
          <w:spacing w:val="-2"/>
        </w:rPr>
        <w:t>make no interactive requests for input</w:t>
      </w:r>
      <w:r>
        <w:t>;</w:t>
      </w:r>
    </w:p>
    <w:p w14:paraId="3191DDD6" w14:textId="77777777" w:rsidR="00943FAF" w:rsidRDefault="00856231" w:rsidP="002E3BED">
      <w:pPr>
        <w:pStyle w:val="Liste2"/>
        <w:numPr>
          <w:ilvl w:val="0"/>
          <w:numId w:val="16"/>
        </w:numPr>
        <w:tabs>
          <w:tab w:val="left" w:pos="566"/>
        </w:tabs>
        <w:ind w:hanging="283"/>
        <w:jc w:val="both"/>
      </w:pPr>
      <w:r>
        <w:t xml:space="preserve">accept, as their sole command-line argument, the name of an input parameter specification file. </w:t>
      </w:r>
    </w:p>
    <w:p w14:paraId="43F81A6E" w14:textId="77777777" w:rsidR="00943FAF" w:rsidRDefault="00943FAF">
      <w:pPr>
        <w:pStyle w:val="Liste2"/>
      </w:pPr>
    </w:p>
    <w:p w14:paraId="201AD6F0" w14:textId="44E5AC03" w:rsidR="00943FAF" w:rsidRDefault="00856231">
      <w:pPr>
        <w:jc w:val="both"/>
      </w:pPr>
      <w:r>
        <w:t xml:space="preserve">In BioSIM, models are independent applications (called executable files, with .exe or .dll extensions) that have no user interface and run without requiring interaction with the user and without output to the display. BioSIM executes each model run of a </w:t>
      </w:r>
      <w:r w:rsidR="00F751BC">
        <w:t xml:space="preserve">model execution </w:t>
      </w:r>
      <w:r>
        <w:t xml:space="preserve">task either by “spawning” the model as a child process through an operating system call to the model’s executable file, or as a call to the model’s dll.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10E4B660" w:rsidR="00943FAF" w:rsidRDefault="00856231">
      <w:pPr>
        <w:jc w:val="both"/>
      </w:pPr>
      <w:r>
        <w:t xml:space="preserve">Adapting a simulation model to meet the basic requirements of BioSIM involves some programming capabilities. While a hugely practical object-oriented base-class called BioSIMModelBase is available to perform all the required basic functions of models in BioSIM, this class has yet to be documented. It is possible to make arrangements with BioSIM developers for technical assistance in adding a model to BioSIM’s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BioSIM’s model list is a relatively simple task. For additional details on how to edit existing models, or for instructions on how to create new models in BioSIM please refer to the “Models and model interfaces” document. </w:t>
      </w:r>
      <w:bookmarkStart w:id="446" w:name="_Toc322597665"/>
      <w:bookmarkEnd w:id="446"/>
    </w:p>
    <w:p w14:paraId="303CDFE6" w14:textId="6F6BC7DB" w:rsidR="0002223A" w:rsidRDefault="0002223A" w:rsidP="0002223A">
      <w:pPr>
        <w:jc w:val="both"/>
      </w:pPr>
    </w:p>
    <w:p w14:paraId="14DF199E" w14:textId="75F6CC34" w:rsidR="00477F60" w:rsidRDefault="00477F60">
      <w:pPr>
        <w:suppressAutoHyphens w:val="0"/>
      </w:pPr>
      <w:r>
        <w:br w:type="page"/>
      </w:r>
    </w:p>
    <w:p w14:paraId="35A946B1" w14:textId="00CF8109" w:rsidR="00943FAF" w:rsidRDefault="00856231" w:rsidP="00341346">
      <w:pPr>
        <w:pStyle w:val="Titre1"/>
      </w:pPr>
      <w:bookmarkStart w:id="447" w:name="_Toc322606909"/>
      <w:bookmarkStart w:id="448" w:name="_Toc322607096"/>
      <w:bookmarkStart w:id="449" w:name="_Toc322607370"/>
      <w:bookmarkStart w:id="450" w:name="_Toc322607896"/>
      <w:bookmarkStart w:id="451" w:name="_Toc322610895"/>
      <w:bookmarkStart w:id="452" w:name="_Toc322611403"/>
      <w:bookmarkStart w:id="453" w:name="_Toc322611982"/>
      <w:bookmarkStart w:id="454" w:name="_Toc322597666"/>
      <w:bookmarkStart w:id="455" w:name="_Toc322606910"/>
      <w:bookmarkStart w:id="456" w:name="_Toc322607097"/>
      <w:bookmarkStart w:id="457" w:name="_Toc322607371"/>
      <w:bookmarkStart w:id="458" w:name="_Toc322607897"/>
      <w:bookmarkStart w:id="459" w:name="_Toc322610896"/>
      <w:bookmarkStart w:id="460" w:name="_Toc322611404"/>
      <w:bookmarkStart w:id="461" w:name="_Toc322611983"/>
      <w:bookmarkStart w:id="462" w:name="_Toc322597667"/>
      <w:bookmarkStart w:id="463" w:name="_Toc322606911"/>
      <w:bookmarkStart w:id="464" w:name="_Toc322607098"/>
      <w:bookmarkStart w:id="465" w:name="_Toc322607372"/>
      <w:bookmarkStart w:id="466" w:name="_Toc322607898"/>
      <w:bookmarkStart w:id="467" w:name="_Toc322610897"/>
      <w:bookmarkStart w:id="468" w:name="_Toc322611405"/>
      <w:bookmarkStart w:id="469" w:name="_Toc322611984"/>
      <w:bookmarkStart w:id="470" w:name="_Toc322597668"/>
      <w:bookmarkStart w:id="471" w:name="_Toc322606912"/>
      <w:bookmarkStart w:id="472" w:name="_Toc322607099"/>
      <w:bookmarkStart w:id="473" w:name="_Toc322607373"/>
      <w:bookmarkStart w:id="474" w:name="_Toc322607899"/>
      <w:bookmarkStart w:id="475" w:name="_Toc322610898"/>
      <w:bookmarkStart w:id="476" w:name="_Toc322611406"/>
      <w:bookmarkStart w:id="477" w:name="_Toc322611985"/>
      <w:bookmarkStart w:id="478" w:name="_Toc322597669"/>
      <w:bookmarkStart w:id="479" w:name="_Toc322606913"/>
      <w:bookmarkStart w:id="480" w:name="_Toc322607100"/>
      <w:bookmarkStart w:id="481" w:name="_Toc322607374"/>
      <w:bookmarkStart w:id="482" w:name="_Toc322607900"/>
      <w:bookmarkStart w:id="483" w:name="_Toc322610899"/>
      <w:bookmarkStart w:id="484" w:name="_Toc322611407"/>
      <w:bookmarkStart w:id="485" w:name="_Toc322611986"/>
      <w:bookmarkStart w:id="486" w:name="_Toc322597670"/>
      <w:bookmarkStart w:id="487" w:name="_Toc322606914"/>
      <w:bookmarkStart w:id="488" w:name="_Toc322607101"/>
      <w:bookmarkStart w:id="489" w:name="_Toc322607375"/>
      <w:bookmarkStart w:id="490" w:name="_Toc322607901"/>
      <w:bookmarkStart w:id="491" w:name="_Toc322610900"/>
      <w:bookmarkStart w:id="492" w:name="_Toc322611408"/>
      <w:bookmarkStart w:id="493" w:name="_Toc322611987"/>
      <w:bookmarkStart w:id="494" w:name="_Toc322597671"/>
      <w:bookmarkStart w:id="495" w:name="_Toc322606915"/>
      <w:bookmarkStart w:id="496" w:name="_Toc322607102"/>
      <w:bookmarkStart w:id="497" w:name="_Toc322607376"/>
      <w:bookmarkStart w:id="498" w:name="_Toc322607902"/>
      <w:bookmarkStart w:id="499" w:name="_Toc322610901"/>
      <w:bookmarkStart w:id="500" w:name="_Toc322611409"/>
      <w:bookmarkStart w:id="501" w:name="_Toc322611988"/>
      <w:bookmarkStart w:id="502" w:name="_Toc322597672"/>
      <w:bookmarkStart w:id="503" w:name="_Toc322606916"/>
      <w:bookmarkStart w:id="504" w:name="_Toc322607103"/>
      <w:bookmarkStart w:id="505" w:name="_Toc322607377"/>
      <w:bookmarkStart w:id="506" w:name="_Toc322607903"/>
      <w:bookmarkStart w:id="507" w:name="_Toc322610902"/>
      <w:bookmarkStart w:id="508" w:name="_Toc322611410"/>
      <w:bookmarkStart w:id="509" w:name="_Toc322611989"/>
      <w:bookmarkStart w:id="510" w:name="_Toc322597673"/>
      <w:bookmarkStart w:id="511" w:name="_Toc322606917"/>
      <w:bookmarkStart w:id="512" w:name="_Toc322607104"/>
      <w:bookmarkStart w:id="513" w:name="_Toc322607378"/>
      <w:bookmarkStart w:id="514" w:name="_Toc322607904"/>
      <w:bookmarkStart w:id="515" w:name="_Toc322610903"/>
      <w:bookmarkStart w:id="516" w:name="_Toc322611411"/>
      <w:bookmarkStart w:id="517" w:name="_Toc322611990"/>
      <w:bookmarkStart w:id="518" w:name="_Toc322597674"/>
      <w:bookmarkStart w:id="519" w:name="_Toc322606918"/>
      <w:bookmarkStart w:id="520" w:name="_Toc322607105"/>
      <w:bookmarkStart w:id="521" w:name="_Toc322607379"/>
      <w:bookmarkStart w:id="522" w:name="_Toc322607905"/>
      <w:bookmarkStart w:id="523" w:name="_Toc322610904"/>
      <w:bookmarkStart w:id="524" w:name="_Toc322611412"/>
      <w:bookmarkStart w:id="525" w:name="_Toc322611991"/>
      <w:bookmarkStart w:id="526" w:name="_Toc322597675"/>
      <w:bookmarkStart w:id="527" w:name="_Toc322606919"/>
      <w:bookmarkStart w:id="528" w:name="_Toc322607106"/>
      <w:bookmarkStart w:id="529" w:name="_Toc322607380"/>
      <w:bookmarkStart w:id="530" w:name="_Toc322607906"/>
      <w:bookmarkStart w:id="531" w:name="_Toc322610905"/>
      <w:bookmarkStart w:id="532" w:name="_Toc322611413"/>
      <w:bookmarkStart w:id="533" w:name="_Toc322611992"/>
      <w:bookmarkStart w:id="534" w:name="_Toc322597676"/>
      <w:bookmarkStart w:id="535" w:name="_Toc322606920"/>
      <w:bookmarkStart w:id="536" w:name="_Toc322607107"/>
      <w:bookmarkStart w:id="537" w:name="_Toc322607381"/>
      <w:bookmarkStart w:id="538" w:name="_Toc322607907"/>
      <w:bookmarkStart w:id="539" w:name="_Toc322610906"/>
      <w:bookmarkStart w:id="540" w:name="_Toc322611414"/>
      <w:bookmarkStart w:id="541" w:name="_Toc322611993"/>
      <w:bookmarkStart w:id="542" w:name="_Toc507488051"/>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r>
        <w:lastRenderedPageBreak/>
        <w:t>BioSIM Options Dialog</w:t>
      </w:r>
      <w:bookmarkEnd w:id="542"/>
    </w:p>
    <w:p w14:paraId="3A09B783" w14:textId="0FAED3FD" w:rsidR="00943FAF" w:rsidRPr="001D6AEE" w:rsidRDefault="00E776AC">
      <w:pPr>
        <w:jc w:val="both"/>
      </w:pPr>
      <w:r>
        <w:t>To access BioSIM’s Options dialog the user must select [</w:t>
      </w:r>
      <w:r w:rsidR="006F3790" w:rsidRPr="006F3790">
        <w:rPr>
          <w:color w:val="000000" w:themeColor="text1"/>
        </w:rPr>
        <w:t>View</w:t>
      </w:r>
      <w:r>
        <w:t xml:space="preserve">] [Options] from the menu bar, or click the Options button </w:t>
      </w:r>
      <w:r>
        <w:rPr>
          <w:noProof/>
          <w:lang w:eastAsia="en-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button </w:t>
      </w:r>
      <w:r>
        <w:rPr>
          <w:noProof/>
          <w:lang w:eastAsia="en-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eastAsia="en-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264161" cy="137160"/>
                    </a:xfrm>
                    <a:prstGeom prst="rect">
                      <a:avLst/>
                    </a:prstGeom>
                    <a:noFill/>
                    <a:ln>
                      <a:noFill/>
                      <a:prstDash/>
                    </a:ln>
                  </pic:spPr>
                </pic:pic>
              </a:graphicData>
            </a:graphic>
          </wp:inline>
        </w:drawing>
      </w:r>
      <w:r>
        <w:t>. In those instances, BioSIM has been configured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357F0A2F" w:rsidR="00943FAF" w:rsidRDefault="00E776AC" w:rsidP="00434158">
      <w:pPr>
        <w:pStyle w:val="Titre2"/>
      </w:pPr>
      <w:bookmarkStart w:id="543" w:name="_Toc507488052"/>
      <w:r>
        <w:t>BioSIM Options page</w:t>
      </w:r>
      <w:bookmarkEnd w:id="543"/>
      <w:r>
        <w:t xml:space="preserve"> </w:t>
      </w:r>
    </w:p>
    <w:p w14:paraId="23A74E97" w14:textId="65B67FA5" w:rsidR="00943FAF" w:rsidRDefault="00057A26">
      <w:pPr>
        <w:jc w:val="both"/>
        <w:rPr>
          <w:b/>
        </w:rPr>
      </w:pPr>
      <w:r>
        <w:rPr>
          <w:noProof/>
          <w:lang w:eastAsia="en-CA"/>
        </w:rPr>
        <w:drawing>
          <wp:anchor distT="0" distB="0" distL="114300" distR="114300" simplePos="0" relativeHeight="251666432" behindDoc="0" locked="0" layoutInCell="1" allowOverlap="1" wp14:anchorId="0FED3884" wp14:editId="0DECB291">
            <wp:simplePos x="0" y="0"/>
            <wp:positionH relativeFrom="column">
              <wp:posOffset>3616877</wp:posOffset>
            </wp:positionH>
            <wp:positionV relativeFrom="paragraph">
              <wp:posOffset>2567</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E04923C" w14:textId="5E09167C" w:rsidR="00ED1F4B" w:rsidRPr="00ED1F4B" w:rsidRDefault="00E776AC" w:rsidP="00ED1F4B">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checkbox </w:t>
      </w:r>
      <w:r>
        <w:rPr>
          <w:noProof/>
          <w:lang w:eastAsia="en-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w:t>
      </w:r>
      <w:r w:rsidR="00931418">
        <w:t xml:space="preserve"> By default </w:t>
      </w:r>
      <w:r w:rsidR="00ED1F4B" w:rsidRPr="00ED1F4B">
        <w:t>BioSIM do</w:t>
      </w:r>
      <w:r w:rsidR="00931418">
        <w:t>es not</w:t>
      </w:r>
      <w:r w:rsidR="00ED1F4B" w:rsidRPr="00ED1F4B">
        <w:t xml:space="preserve"> export </w:t>
      </w:r>
      <w:r w:rsidR="00931418">
        <w:t xml:space="preserve">rows containing only </w:t>
      </w:r>
      <w:r w:rsidR="00ED1F4B" w:rsidRPr="00ED1F4B">
        <w:t>missing data</w:t>
      </w:r>
      <w:r w:rsidR="00931418">
        <w:t>. C</w:t>
      </w:r>
      <w:r w:rsidR="00ED1F4B">
        <w:t xml:space="preserve">heck the </w:t>
      </w:r>
      <w:r w:rsidR="00ED1F4B" w:rsidRPr="00ED1F4B">
        <w:rPr>
          <w:rFonts w:ascii="Courier New" w:hAnsi="Courier New" w:cs="Courier New"/>
          <w:sz w:val="22"/>
          <w:szCs w:val="22"/>
        </w:rPr>
        <w:t>Export all rows even if it only missing data</w:t>
      </w:r>
      <w:r w:rsidR="00ED1F4B">
        <w:t xml:space="preserve"> checkbox </w:t>
      </w:r>
      <w:r w:rsidR="00ED1F4B">
        <w:rPr>
          <w:noProof/>
          <w:lang w:eastAsia="en-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rsidR="00ED1F4B">
        <w:t xml:space="preserve"> to export all rows.</w:t>
      </w:r>
    </w:p>
    <w:p w14:paraId="2448C8DF" w14:textId="5A6EBBDD" w:rsidR="00943FAF" w:rsidRDefault="00943FAF">
      <w:pPr>
        <w:jc w:val="both"/>
      </w:pPr>
    </w:p>
    <w:p w14:paraId="652A05E1" w14:textId="77777777" w:rsidR="00477F60" w:rsidRDefault="00477F60">
      <w:pPr>
        <w:jc w:val="both"/>
      </w:pPr>
    </w:p>
    <w:p w14:paraId="174EE5BC" w14:textId="77777777" w:rsidR="00943FAF" w:rsidRDefault="00E776AC" w:rsidP="00434158">
      <w:pPr>
        <w:pStyle w:val="Titre2"/>
      </w:pPr>
      <w:bookmarkStart w:id="544" w:name="_Toc507488053"/>
      <w:r>
        <w:t>Directories page</w:t>
      </w:r>
      <w:bookmarkEnd w:id="544"/>
    </w:p>
    <w:p w14:paraId="742E2A6C" w14:textId="5C556DAC" w:rsidR="00943FAF" w:rsidRPr="001D6AEE" w:rsidRDefault="0002223A">
      <w:pPr>
        <w:jc w:val="both"/>
      </w:pPr>
      <w:r>
        <w:rPr>
          <w:noProof/>
          <w:lang w:eastAsia="en-CA"/>
        </w:rPr>
        <w:drawing>
          <wp:anchor distT="0" distB="0" distL="114300" distR="114300" simplePos="0" relativeHeight="251667456" behindDoc="0" locked="0" layoutInCell="1" allowOverlap="1" wp14:anchorId="610AB890" wp14:editId="54A679D9">
            <wp:simplePos x="0" y="0"/>
            <wp:positionH relativeFrom="column">
              <wp:posOffset>3562046</wp:posOffset>
            </wp:positionH>
            <wp:positionV relativeFrom="paragraph">
              <wp:posOffset>173962</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In this page, BioSIM’s global and local directories (or paths) are listed. Two can be set by the user</w:t>
      </w:r>
      <w:r w:rsidR="00931418">
        <w:t>:</w:t>
      </w:r>
      <w:r w:rsidR="00E776AC">
        <w:t xml:space="preserve"> global </w:t>
      </w:r>
      <w:r w:rsidR="00E776AC">
        <w:rPr>
          <w:b/>
        </w:rPr>
        <w:t>Weather</w:t>
      </w:r>
      <w:r w:rsidR="00E776AC">
        <w:t xml:space="preserve"> and </w:t>
      </w:r>
      <w:r w:rsidR="00E776AC">
        <w:rPr>
          <w:b/>
        </w:rPr>
        <w:t xml:space="preserve">Input </w:t>
      </w:r>
      <w:r w:rsidR="00E22E24">
        <w:rPr>
          <w:b/>
        </w:rPr>
        <w:t>maps</w:t>
      </w:r>
      <w:r w:rsidR="00931418">
        <w:rPr>
          <w:b/>
        </w:rPr>
        <w:t xml:space="preserve"> </w:t>
      </w:r>
      <w:r w:rsidR="00E776AC">
        <w:rPr>
          <w:b/>
        </w:rPr>
        <w:t>(elevations)</w:t>
      </w:r>
      <w:r w:rsidR="00931418">
        <w:rPr>
          <w:b/>
        </w:rPr>
        <w:t xml:space="preserve">. </w:t>
      </w:r>
      <w:r w:rsidR="00931418" w:rsidRPr="00931418">
        <w:t>T</w:t>
      </w:r>
      <w:r w:rsidR="00E776AC">
        <w: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6435339" w:rsidR="00943FAF" w:rsidRPr="001D6AEE" w:rsidRDefault="00E776AC">
      <w:r>
        <w:t xml:space="preserve">The user can specify several global directories for Normals and </w:t>
      </w:r>
      <w:r w:rsidR="00C700DF">
        <w:t xml:space="preserve">observation </w:t>
      </w:r>
      <w:r>
        <w:t xml:space="preserve">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1F4AE2BE"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be specified by typing their extension in the second list field (on the far right). BioSIM only searches for files with extensions that appear in this list. Specific DEMs can also be linked to BioSIM through the </w:t>
      </w:r>
      <w:r w:rsidR="00C700DF">
        <w:t>Linked</w:t>
      </w:r>
      <w:r>
        <w:t xml:space="preserve"> Data </w:t>
      </w:r>
      <w:r w:rsidR="00FC6816">
        <w:t>Manager</w:t>
      </w:r>
      <w:r>
        <w:t xml:space="preserve"> (accessed from the main menu [Tools][</w:t>
      </w:r>
      <w:r w:rsidR="00C700DF">
        <w:t xml:space="preserve">Linked Data </w:t>
      </w:r>
      <w:r w:rsidR="00FC6816">
        <w:t>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eastAsia="en-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2">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eastAsia="en-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13">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eastAsia="en-CA"/>
        </w:rPr>
        <w:lastRenderedPageBreak/>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14">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r w:rsidRPr="00B11639">
        <w:t>up</w:t>
      </w:r>
    </w:p>
    <w:p w14:paraId="2E23345D" w14:textId="5991CFE3" w:rsidR="00B11639" w:rsidRDefault="00B11639" w:rsidP="00B11639">
      <w:pPr>
        <w:rPr>
          <w:b/>
        </w:rPr>
      </w:pPr>
      <w:r>
        <w:rPr>
          <w:b/>
          <w:noProof/>
          <w:lang w:eastAsia="en-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15">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r w:rsidR="005D3E4F" w:rsidRPr="005D3E4F">
        <w:t>down</w:t>
      </w:r>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434158">
      <w:pPr>
        <w:pStyle w:val="Titre2"/>
      </w:pPr>
      <w:bookmarkStart w:id="545" w:name="_Toc507488054"/>
      <w:r>
        <w:t>Links page</w:t>
      </w:r>
      <w:bookmarkEnd w:id="545"/>
      <w:r>
        <w:t xml:space="preserve"> </w:t>
      </w:r>
    </w:p>
    <w:p w14:paraId="057DE787" w14:textId="20D8039A" w:rsidR="00943FAF" w:rsidRDefault="0002223A">
      <w:pPr>
        <w:jc w:val="both"/>
      </w:pPr>
      <w:r>
        <w:rPr>
          <w:noProof/>
          <w:lang w:eastAsia="en-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1014CAFC" w:rsidR="00943FAF" w:rsidRPr="001D6AEE" w:rsidRDefault="00E776AC">
      <w:pPr>
        <w:jc w:val="both"/>
      </w:pPr>
      <w:r>
        <w:t xml:space="preserve">It is also useful to set the paths of applications that BioSIM can be linked to. The paths to BioSIM’s </w:t>
      </w:r>
      <w:r w:rsidR="0047008B" w:rsidRPr="0047008B">
        <w:t xml:space="preserve">ten </w:t>
      </w:r>
      <w:r>
        <w:t>main peripheral programs (ShowMap,</w:t>
      </w:r>
      <w:r w:rsidR="0047008B">
        <w:t xml:space="preserve"> Hourly</w:t>
      </w:r>
      <w:r w:rsidR="00C700DF">
        <w:t>Editor, DailyEditor, Normals</w:t>
      </w:r>
      <w:r w:rsidR="0047008B">
        <w:t>Editor,</w:t>
      </w:r>
      <w:r w:rsidR="00BF67FF">
        <w:t xml:space="preserve"> </w:t>
      </w:r>
      <w:r w:rsidR="00C700DF">
        <w:t>ModelsEditor, MatchStations, WeatherUpdater, FTPTransfer and TDate</w:t>
      </w:r>
      <w:r>
        <w:t xml:space="preserve">) are set automatically and usually do not need review. </w:t>
      </w:r>
    </w:p>
    <w:p w14:paraId="77B37F42" w14:textId="77777777" w:rsidR="00943FAF" w:rsidRDefault="00943FAF">
      <w:pPr>
        <w:jc w:val="both"/>
      </w:pPr>
    </w:p>
    <w:p w14:paraId="3C2604EE" w14:textId="7838F536" w:rsidR="00943FAF" w:rsidRDefault="00E776AC">
      <w:pPr>
        <w:jc w:val="both"/>
      </w:pPr>
      <w:r>
        <w:t xml:space="preserve">The paths to the user’s favourite spreadsheet software where results are exported (e.g.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434158">
      <w:pPr>
        <w:pStyle w:val="Titre2"/>
      </w:pPr>
      <w:bookmarkStart w:id="546" w:name="_Toc507488055"/>
      <w:r>
        <w:t>Region page</w:t>
      </w:r>
      <w:bookmarkEnd w:id="546"/>
    </w:p>
    <w:p w14:paraId="56C6534E" w14:textId="3A186F6E" w:rsidR="00943FAF" w:rsidRDefault="0002223A">
      <w:pPr>
        <w:jc w:val="both"/>
      </w:pPr>
      <w:r>
        <w:rPr>
          <w:noProof/>
          <w:lang w:eastAsia="en-CA"/>
        </w:rPr>
        <w:drawing>
          <wp:anchor distT="0" distB="0" distL="114300" distR="114300" simplePos="0" relativeHeight="251669504" behindDoc="0" locked="0" layoutInCell="1" allowOverlap="1" wp14:anchorId="5A9A3B1E" wp14:editId="33B62CDA">
            <wp:simplePos x="0" y="0"/>
            <wp:positionH relativeFrom="column">
              <wp:posOffset>3663902</wp:posOffset>
            </wp:positionH>
            <wp:positionV relativeFrom="paragraph">
              <wp:posOffset>128251</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52189C51" w:rsidR="00943FAF" w:rsidRPr="001D6AEE" w:rsidRDefault="00E776AC">
      <w:pPr>
        <w:jc w:val="both"/>
      </w:pPr>
      <w:r>
        <w:t xml:space="preserve">The </w:t>
      </w:r>
      <w:r>
        <w:rPr>
          <w:i/>
        </w:rPr>
        <w:t>Region</w:t>
      </w:r>
      <w:r>
        <w:t xml:space="preserve"> page allows the user to modify the variable delimiters and the time </w:t>
      </w:r>
      <w:r w:rsidR="00931418">
        <w:t xml:space="preserve">variable </w:t>
      </w:r>
      <w:r>
        <w:t>format when exporting a file.</w:t>
      </w:r>
    </w:p>
    <w:p w14:paraId="13C242A4" w14:textId="0019A393" w:rsidR="00943FAF" w:rsidRDefault="00943FAF">
      <w:pPr>
        <w:jc w:val="both"/>
        <w:rPr>
          <w:b/>
        </w:rPr>
      </w:pPr>
    </w:p>
    <w:p w14:paraId="1E8343E7" w14:textId="1BC658C5" w:rsidR="00943FAF" w:rsidRPr="001D6AEE" w:rsidRDefault="00E776AC">
      <w:pPr>
        <w:jc w:val="both"/>
      </w:pPr>
      <w:r>
        <w:rPr>
          <w:b/>
        </w:rPr>
        <w:t>Decimal delimiter</w:t>
      </w:r>
      <w:r>
        <w:t xml:space="preserve"> field</w:t>
      </w:r>
      <w:r>
        <w:rPr>
          <w:b/>
        </w:rPr>
        <w:t xml:space="preserve">: </w:t>
      </w:r>
      <w:r>
        <w:t xml:space="preserve">Allows the user to change the default decimal character in variables to be exported. Usually this is “.”, but in French environments it is often “,”. In that case, a list-delimiter character other than “,” must be specified in the </w:t>
      </w:r>
      <w:r w:rsidR="00931418" w:rsidRPr="00931418">
        <w:rPr>
          <w:b/>
        </w:rPr>
        <w:t>list delimiter</w:t>
      </w:r>
      <w:r>
        <w:t xml:space="preserve"> field.</w:t>
      </w:r>
    </w:p>
    <w:p w14:paraId="2CD0C2D8" w14:textId="77777777" w:rsidR="00943FAF" w:rsidRDefault="00943FAF">
      <w:pPr>
        <w:jc w:val="both"/>
      </w:pPr>
    </w:p>
    <w:p w14:paraId="5FCFAEB6" w14:textId="420B9024"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w:t>
      </w:r>
      <w:r w:rsidR="00931418">
        <w:t>this</w:t>
      </w:r>
      <w:r>
        <w:t xml:space="preserve">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lastRenderedPageBreak/>
        <w:t xml:space="preserve">Often it is useful to have each element of a time representation exported as a separate column (e.g., year and ordinal date). In that case, the user must replace the default separator “/” by the list delimiter (as defined in the </w:t>
      </w:r>
      <w:r>
        <w:rPr>
          <w:b/>
        </w:rPr>
        <w:t>List delimiter</w:t>
      </w:r>
      <w:r>
        <w:t xml:space="preserve"> field). For example, if the coma is the list delimitor, “%y,%j” outputs two columns, one for year and one for ordinal (Julian) date. The user must also remember to change the column header definition so two headers are also exported (e.g., Year, OrdinalDate).  </w:t>
      </w:r>
    </w:p>
    <w:p w14:paraId="451B80A2" w14:textId="77777777" w:rsidR="00943FAF" w:rsidRDefault="00943FAF">
      <w:pPr>
        <w:ind w:left="360"/>
      </w:pPr>
    </w:p>
    <w:p w14:paraId="4B229A8C" w14:textId="77777777" w:rsidR="00943FAF" w:rsidRDefault="00E776AC">
      <w:r>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 xml:space="preserve">remove leading zeros (e.g.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434158">
      <w:pPr>
        <w:pStyle w:val="Titre2"/>
      </w:pPr>
      <w:bookmarkStart w:id="547" w:name="_Toc507488056"/>
      <w:r>
        <w:t>Advanced Options page</w:t>
      </w:r>
      <w:bookmarkEnd w:id="547"/>
    </w:p>
    <w:p w14:paraId="46585519" w14:textId="77777777" w:rsidR="00943FAF" w:rsidRDefault="00943FAF">
      <w:pPr>
        <w:jc w:val="both"/>
      </w:pPr>
    </w:p>
    <w:p w14:paraId="45C57174" w14:textId="008A3634" w:rsidR="00943FAF" w:rsidRPr="001D6AEE" w:rsidRDefault="0002223A">
      <w:pPr>
        <w:jc w:val="both"/>
      </w:pPr>
      <w:r>
        <w:rPr>
          <w:noProof/>
          <w:lang w:eastAsia="en-CA"/>
        </w:rPr>
        <w:drawing>
          <wp:anchor distT="0" distB="0" distL="114300" distR="114300" simplePos="0" relativeHeight="251670528" behindDoc="0" locked="0" layoutInCell="1" allowOverlap="1" wp14:anchorId="0B721536" wp14:editId="0DB14D51">
            <wp:simplePos x="0" y="0"/>
            <wp:positionH relativeFrom="column">
              <wp:posOffset>3631138</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F4F7075" w:rsidR="00943FAF" w:rsidRPr="001D6AEE" w:rsidRDefault="00E776AC">
      <w:pPr>
        <w:tabs>
          <w:tab w:val="left" w:pos="240"/>
        </w:tabs>
        <w:snapToGrid w:val="0"/>
        <w:jc w:val="both"/>
      </w:pPr>
      <w:r>
        <w:rPr>
          <w:rFonts w:ascii="Courier New" w:hAnsi="Courier New" w:cs="Courier New"/>
          <w:sz w:val="22"/>
          <w:szCs w:val="22"/>
        </w:rPr>
        <w:t xml:space="preserve">Run </w:t>
      </w:r>
      <w:r w:rsidR="00F751BC">
        <w:rPr>
          <w:rFonts w:ascii="Courier New" w:hAnsi="Courier New" w:cs="Courier New"/>
          <w:sz w:val="22"/>
          <w:szCs w:val="22"/>
        </w:rPr>
        <w:t>weather generation</w:t>
      </w:r>
      <w:r>
        <w:rPr>
          <w:rFonts w:ascii="Courier New" w:hAnsi="Courier New" w:cs="Courier New"/>
          <w:sz w:val="22"/>
          <w:szCs w:val="22"/>
        </w:rPr>
        <w:t xml:space="preserve"> even if none of the simulation points are within </w:t>
      </w:r>
      <w:r>
        <w:rPr>
          <w:rFonts w:ascii="Courier New" w:hAnsi="Courier New" w:cs="Courier New"/>
          <w:noProof/>
          <w:sz w:val="22"/>
          <w:szCs w:val="22"/>
          <w:lang w:eastAsia="en-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3B81D02" w:rsidR="00943FAF" w:rsidRPr="001D6AEE" w:rsidRDefault="00E776AC">
      <w:pPr>
        <w:tabs>
          <w:tab w:val="left" w:pos="240"/>
        </w:tabs>
        <w:snapToGrid w:val="0"/>
        <w:jc w:val="both"/>
      </w:pPr>
      <w:r>
        <w:rPr>
          <w:rFonts w:ascii="Courier New" w:hAnsi="Courier New" w:cs="Courier New"/>
          <w:sz w:val="22"/>
          <w:szCs w:val="22"/>
        </w:rPr>
        <w:t>Warn when a simulation point is farther than</w:t>
      </w:r>
      <w:r>
        <w:rPr>
          <w:sz w:val="22"/>
          <w:szCs w:val="22"/>
        </w:rPr>
        <w:t xml:space="preserve"> </w:t>
      </w:r>
      <w:r>
        <w:rPr>
          <w:noProof/>
          <w:sz w:val="22"/>
          <w:szCs w:val="22"/>
          <w:lang w:eastAsia="en-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62B04E1D" w:rsidR="00943FAF" w:rsidRPr="001D6AEE" w:rsidRDefault="00E776AC">
      <w:pPr>
        <w:tabs>
          <w:tab w:val="left" w:pos="240"/>
        </w:tabs>
        <w:snapToGrid w:val="0"/>
        <w:jc w:val="both"/>
      </w:pPr>
      <w:r>
        <w:rPr>
          <w:rFonts w:ascii="Courier New" w:hAnsi="Courier New" w:cs="Courier New"/>
          <w:sz w:val="22"/>
          <w:szCs w:val="22"/>
        </w:rPr>
        <w:t xml:space="preserve">Run simulations even if there are missing years in the </w:t>
      </w:r>
      <w:r w:rsidR="00F751BC">
        <w:rPr>
          <w:rFonts w:ascii="Courier New" w:hAnsi="Courier New" w:cs="Courier New"/>
          <w:sz w:val="22"/>
          <w:szCs w:val="22"/>
        </w:rPr>
        <w:t>obse</w:t>
      </w:r>
      <w:r w:rsidR="00931418">
        <w:rPr>
          <w:rFonts w:ascii="Courier New" w:hAnsi="Courier New" w:cs="Courier New"/>
          <w:sz w:val="22"/>
          <w:szCs w:val="22"/>
        </w:rPr>
        <w:t>r</w:t>
      </w:r>
      <w:r w:rsidR="00F751BC">
        <w:rPr>
          <w:rFonts w:ascii="Courier New" w:hAnsi="Courier New" w:cs="Courier New"/>
          <w:sz w:val="22"/>
          <w:szCs w:val="22"/>
        </w:rPr>
        <w:t>vations</w:t>
      </w:r>
      <w:r>
        <w:rPr>
          <w:rFonts w:ascii="Courier New" w:hAnsi="Courier New" w:cs="Courier New"/>
          <w:sz w:val="22"/>
          <w:szCs w:val="22"/>
        </w:rPr>
        <w:t xml:space="preserve"> database</w:t>
      </w:r>
      <w:r>
        <w:rPr>
          <w:rFonts w:ascii="Courier New" w:hAnsi="Courier New" w:cs="Courier New"/>
        </w:rPr>
        <w:t xml:space="preserve"> </w:t>
      </w:r>
      <w:r>
        <w:t xml:space="preserve">checkbox </w:t>
      </w:r>
      <w:r>
        <w:rPr>
          <w:noProof/>
          <w:lang w:eastAsia="en-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eastAsia="en-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7EEB1AC2"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00931418">
        <w:t>s</w:t>
      </w:r>
      <w:r w:rsidRPr="00B82660">
        <w:t xml:space="preserve"> to use when a simulation is run</w:t>
      </w:r>
      <w:r w:rsidR="00931418">
        <w:t xml:space="preserve"> (BioSIM uses parallel-processing capabilities)</w:t>
      </w:r>
    </w:p>
    <w:p w14:paraId="07D4F1CC" w14:textId="77777777" w:rsidR="00353381" w:rsidRDefault="00353381">
      <w:pPr>
        <w:tabs>
          <w:tab w:val="left" w:pos="240"/>
        </w:tabs>
        <w:snapToGrid w:val="0"/>
        <w:jc w:val="both"/>
      </w:pPr>
    </w:p>
    <w:p w14:paraId="474F4F8C" w14:textId="37920AD6" w:rsidR="00943FAF" w:rsidRDefault="00943FAF"/>
    <w:sectPr w:rsidR="00943FAF" w:rsidSect="00121430">
      <w:headerReference w:type="even" r:id="rId221"/>
      <w:headerReference w:type="default" r:id="rId222"/>
      <w:footerReference w:type="even" r:id="rId223"/>
      <w:footerReference w:type="default" r:id="rId224"/>
      <w:headerReference w:type="first" r:id="rId225"/>
      <w:footerReference w:type="first" r:id="rId226"/>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BD52C1" w14:textId="77777777" w:rsidR="003E5B69" w:rsidRDefault="003E5B69">
      <w:r>
        <w:separator/>
      </w:r>
    </w:p>
  </w:endnote>
  <w:endnote w:type="continuationSeparator" w:id="0">
    <w:p w14:paraId="7340AD7A" w14:textId="77777777" w:rsidR="003E5B69" w:rsidRDefault="003E5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DDEFD"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" filled="f" stroked="f">
              <v:textbox style="mso-fit-shape-to-text:t" inset="0,0,0,0">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D75F8" w14:textId="2A6FD9C9" w:rsidR="000437D2" w:rsidRDefault="000437D2">
    <w:pPr>
      <w:pStyle w:val="Pieddepag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ADB89" w14:textId="77777777" w:rsidR="000437D2" w:rsidRDefault="000437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17E6"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" filled="f" stroked="f">
              <v:textbox style="mso-fit-shape-to-text:t" inset="0,0,0,0">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52673"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DTlUMJmwEAADsDAAAOAAAAAAAA&#10;AAAAAAAAAC4CAABkcnMvZTJvRG9jLnhtbFBLAQItABQABgAIAAAAIQAE0ugP0gAAAP8AAAAPAAAA&#10;AAAAAAAAAAAAAPUDAABkcnMvZG93bnJldi54bWxQSwUGAAAAAAQABADzAAAA9AQAAAAA&#10;" filled="f" stroked="f">
              <v:textbox style="mso-fit-shape-to-text:t" inset="0,0,0,0">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B7045"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Bn/9Q7mwEAADsDAAAOAAAAAAAA&#10;AAAAAAAAAC4CAABkcnMvZTJvRG9jLnhtbFBLAQItABQABgAIAAAAIQAE0ugP0gAAAP8AAAAPAAAA&#10;AAAAAAAAAAAAAPUDAABkcnMvZG93bnJldi54bWxQSwUGAAAAAAQABADzAAAA9AQAAAAA&#10;" filled="f" stroked="f">
              <v:textbox style="mso-fit-shape-to-text:t" inset="0,0,0,0">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91A61" w14:textId="77777777" w:rsidR="000437D2" w:rsidRDefault="000437D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D07C0" w14:textId="77777777" w:rsidR="000437D2" w:rsidRDefault="000437D2">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FE85F" w14:textId="0929FC7A" w:rsidR="000437D2" w:rsidRDefault="000437D2">
    <w:pPr>
      <w:pStyle w:val="Pieddepag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BD801" w14:textId="77777777" w:rsidR="000437D2" w:rsidRDefault="000437D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8ABCE" w14:textId="22396119" w:rsidR="000437D2" w:rsidRDefault="000437D2">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A258E6" w14:textId="77777777" w:rsidR="003E5B69" w:rsidRDefault="003E5B69">
      <w:r>
        <w:rPr>
          <w:color w:val="000000"/>
        </w:rPr>
        <w:separator/>
      </w:r>
    </w:p>
  </w:footnote>
  <w:footnote w:type="continuationSeparator" w:id="0">
    <w:p w14:paraId="4557CC30" w14:textId="77777777" w:rsidR="003E5B69" w:rsidRDefault="003E5B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CDBB0" w14:textId="77777777" w:rsidR="000437D2" w:rsidRDefault="000437D2">
    <w:pPr>
      <w:pStyle w:val="En-tte"/>
    </w:pPr>
    <w:r>
      <w:t>User’s Manual</w:t>
    </w:r>
  </w:p>
  <w:p w14:paraId="1404ABB5" w14:textId="77777777" w:rsidR="000437D2" w:rsidRDefault="000437D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76D1C" w14:textId="77777777" w:rsidR="000437D2" w:rsidRDefault="000437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47BCC" w14:textId="77777777" w:rsidR="000437D2" w:rsidRDefault="000437D2">
    <w:pPr>
      <w:pStyle w:val="En-tte"/>
    </w:pPr>
    <w:r>
      <w:t>User’s Manual</w:t>
    </w:r>
  </w:p>
  <w:p w14:paraId="7DEE3DDD" w14:textId="77777777" w:rsidR="000437D2" w:rsidRDefault="000437D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6DDB8" w14:textId="77777777" w:rsidR="000437D2" w:rsidRDefault="000437D2">
    <w:pPr>
      <w:pStyle w:val="En-tte"/>
      <w:jc w:val="right"/>
      <w:rPr>
        <w:color w:val="999999"/>
      </w:rPr>
    </w:pPr>
    <w:r>
      <w:rPr>
        <w:color w:val="999999"/>
      </w:rPr>
      <w:t>BioSIM 10</w:t>
    </w:r>
  </w:p>
  <w:p w14:paraId="6C1498D5" w14:textId="77777777" w:rsidR="000437D2" w:rsidRDefault="000437D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A2271" w14:textId="77777777" w:rsidR="000437D2" w:rsidRDefault="000437D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2A3F8" w14:textId="77777777" w:rsidR="000437D2" w:rsidRDefault="000437D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D2BE1" w14:textId="77777777" w:rsidR="000437D2" w:rsidRDefault="000437D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97B9D" w14:textId="77777777" w:rsidR="000437D2" w:rsidRDefault="000437D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459924"/>
      <w:docPartObj>
        <w:docPartGallery w:val="Page Numbers (Top of Page)"/>
        <w:docPartUnique/>
      </w:docPartObj>
    </w:sdtPr>
    <w:sdtEndPr>
      <w:rPr>
        <w:noProof/>
      </w:rPr>
    </w:sdtEndPr>
    <w:sdtContent>
      <w:p w14:paraId="12B22D06" w14:textId="1DB8F16B" w:rsidR="000437D2" w:rsidRDefault="000437D2">
        <w:pPr>
          <w:pStyle w:val="En-tte"/>
          <w:jc w:val="right"/>
        </w:pPr>
        <w:r>
          <w:fldChar w:fldCharType="begin"/>
        </w:r>
        <w:r>
          <w:instrText xml:space="preserve"> PAGE   \* MERGEFORMAT </w:instrText>
        </w:r>
        <w:r>
          <w:fldChar w:fldCharType="separate"/>
        </w:r>
        <w:r w:rsidR="00764942">
          <w:rPr>
            <w:noProof/>
          </w:rPr>
          <w:t>18</w:t>
        </w:r>
        <w:r>
          <w:rPr>
            <w:noProof/>
          </w:rPr>
          <w:fldChar w:fldCharType="end"/>
        </w:r>
      </w:p>
    </w:sdtContent>
  </w:sdt>
  <w:p w14:paraId="388A42F2" w14:textId="77777777" w:rsidR="000437D2" w:rsidRDefault="000437D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B1B78" w14:textId="77777777" w:rsidR="000437D2" w:rsidRDefault="000437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5.5pt;height:22.5pt;visibility:visible;mso-wrap-style:square" o:bullet="t">
        <v:imagedata r:id="rId1" o:title=""/>
      </v:shape>
    </w:pict>
  </w:numPicBullet>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F04B52"/>
    <w:multiLevelType w:val="multilevel"/>
    <w:tmpl w:val="863AC48E"/>
    <w:styleLink w:val="LFO7"/>
    <w:lvl w:ilvl="0">
      <w:numFmt w:val="bullet"/>
      <w:pStyle w:val="Listepuces"/>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15:restartNumberingAfterBreak="0">
    <w:nsid w:val="3AC9615E"/>
    <w:multiLevelType w:val="multilevel"/>
    <w:tmpl w:val="070A6FB4"/>
    <w:styleLink w:val="WWOutlineList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0"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5" w15:restartNumberingAfterBreak="0">
    <w:nsid w:val="5B8A0003"/>
    <w:multiLevelType w:val="multilevel"/>
    <w:tmpl w:val="7CF4091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5FD652A7"/>
    <w:multiLevelType w:val="hybridMultilevel"/>
    <w:tmpl w:val="E706540A"/>
    <w:lvl w:ilvl="0" w:tplc="10090001">
      <w:start w:val="1"/>
      <w:numFmt w:val="bullet"/>
      <w:lvlText w:val=""/>
      <w:lvlJc w:val="left"/>
      <w:pPr>
        <w:tabs>
          <w:tab w:val="num" w:pos="720"/>
        </w:tabs>
        <w:ind w:left="720" w:hanging="360"/>
      </w:pPr>
      <w:rPr>
        <w:rFonts w:ascii="Symbol" w:hAnsi="Symbol" w:hint="default"/>
      </w:rPr>
    </w:lvl>
    <w:lvl w:ilvl="1" w:tplc="DE18F6D2" w:tentative="1">
      <w:start w:val="1"/>
      <w:numFmt w:val="bullet"/>
      <w:lvlText w:val=""/>
      <w:lvlJc w:val="left"/>
      <w:pPr>
        <w:tabs>
          <w:tab w:val="num" w:pos="1440"/>
        </w:tabs>
        <w:ind w:left="1440" w:hanging="360"/>
      </w:pPr>
      <w:rPr>
        <w:rFonts w:ascii="Symbol" w:hAnsi="Symbol" w:hint="default"/>
      </w:rPr>
    </w:lvl>
    <w:lvl w:ilvl="2" w:tplc="5A8E6C80" w:tentative="1">
      <w:start w:val="1"/>
      <w:numFmt w:val="bullet"/>
      <w:lvlText w:val=""/>
      <w:lvlJc w:val="left"/>
      <w:pPr>
        <w:tabs>
          <w:tab w:val="num" w:pos="2160"/>
        </w:tabs>
        <w:ind w:left="2160" w:hanging="360"/>
      </w:pPr>
      <w:rPr>
        <w:rFonts w:ascii="Symbol" w:hAnsi="Symbol" w:hint="default"/>
      </w:rPr>
    </w:lvl>
    <w:lvl w:ilvl="3" w:tplc="D360CBD4" w:tentative="1">
      <w:start w:val="1"/>
      <w:numFmt w:val="bullet"/>
      <w:lvlText w:val=""/>
      <w:lvlJc w:val="left"/>
      <w:pPr>
        <w:tabs>
          <w:tab w:val="num" w:pos="2880"/>
        </w:tabs>
        <w:ind w:left="2880" w:hanging="360"/>
      </w:pPr>
      <w:rPr>
        <w:rFonts w:ascii="Symbol" w:hAnsi="Symbol" w:hint="default"/>
      </w:rPr>
    </w:lvl>
    <w:lvl w:ilvl="4" w:tplc="218C53DA" w:tentative="1">
      <w:start w:val="1"/>
      <w:numFmt w:val="bullet"/>
      <w:lvlText w:val=""/>
      <w:lvlJc w:val="left"/>
      <w:pPr>
        <w:tabs>
          <w:tab w:val="num" w:pos="3600"/>
        </w:tabs>
        <w:ind w:left="3600" w:hanging="360"/>
      </w:pPr>
      <w:rPr>
        <w:rFonts w:ascii="Symbol" w:hAnsi="Symbol" w:hint="default"/>
      </w:rPr>
    </w:lvl>
    <w:lvl w:ilvl="5" w:tplc="63169EEC" w:tentative="1">
      <w:start w:val="1"/>
      <w:numFmt w:val="bullet"/>
      <w:lvlText w:val=""/>
      <w:lvlJc w:val="left"/>
      <w:pPr>
        <w:tabs>
          <w:tab w:val="num" w:pos="4320"/>
        </w:tabs>
        <w:ind w:left="4320" w:hanging="360"/>
      </w:pPr>
      <w:rPr>
        <w:rFonts w:ascii="Symbol" w:hAnsi="Symbol" w:hint="default"/>
      </w:rPr>
    </w:lvl>
    <w:lvl w:ilvl="6" w:tplc="7436D88E" w:tentative="1">
      <w:start w:val="1"/>
      <w:numFmt w:val="bullet"/>
      <w:lvlText w:val=""/>
      <w:lvlJc w:val="left"/>
      <w:pPr>
        <w:tabs>
          <w:tab w:val="num" w:pos="5040"/>
        </w:tabs>
        <w:ind w:left="5040" w:hanging="360"/>
      </w:pPr>
      <w:rPr>
        <w:rFonts w:ascii="Symbol" w:hAnsi="Symbol" w:hint="default"/>
      </w:rPr>
    </w:lvl>
    <w:lvl w:ilvl="7" w:tplc="76DC536C" w:tentative="1">
      <w:start w:val="1"/>
      <w:numFmt w:val="bullet"/>
      <w:lvlText w:val=""/>
      <w:lvlJc w:val="left"/>
      <w:pPr>
        <w:tabs>
          <w:tab w:val="num" w:pos="5760"/>
        </w:tabs>
        <w:ind w:left="5760" w:hanging="360"/>
      </w:pPr>
      <w:rPr>
        <w:rFonts w:ascii="Symbol" w:hAnsi="Symbol" w:hint="default"/>
      </w:rPr>
    </w:lvl>
    <w:lvl w:ilvl="8" w:tplc="B4AA53D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0"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4"/>
  </w:num>
  <w:num w:numId="3">
    <w:abstractNumId w:val="6"/>
  </w:num>
  <w:num w:numId="4">
    <w:abstractNumId w:val="20"/>
  </w:num>
  <w:num w:numId="5">
    <w:abstractNumId w:val="17"/>
  </w:num>
  <w:num w:numId="6">
    <w:abstractNumId w:val="3"/>
  </w:num>
  <w:num w:numId="7">
    <w:abstractNumId w:val="9"/>
  </w:num>
  <w:num w:numId="8">
    <w:abstractNumId w:val="1"/>
  </w:num>
  <w:num w:numId="9">
    <w:abstractNumId w:val="12"/>
  </w:num>
  <w:num w:numId="10">
    <w:abstractNumId w:val="21"/>
  </w:num>
  <w:num w:numId="11">
    <w:abstractNumId w:val="13"/>
  </w:num>
  <w:num w:numId="12">
    <w:abstractNumId w:val="18"/>
  </w:num>
  <w:num w:numId="13">
    <w:abstractNumId w:val="11"/>
  </w:num>
  <w:num w:numId="14">
    <w:abstractNumId w:val="0"/>
  </w:num>
  <w:num w:numId="15">
    <w:abstractNumId w:val="8"/>
  </w:num>
  <w:num w:numId="16">
    <w:abstractNumId w:val="14"/>
  </w:num>
  <w:num w:numId="17">
    <w:abstractNumId w:val="7"/>
  </w:num>
  <w:num w:numId="18">
    <w:abstractNumId w:val="10"/>
  </w:num>
  <w:num w:numId="19">
    <w:abstractNumId w:val="5"/>
  </w:num>
  <w:num w:numId="20">
    <w:abstractNumId w:val="19"/>
  </w:num>
  <w:num w:numId="21">
    <w:abstractNumId w:val="15"/>
  </w:num>
  <w:num w:numId="22">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1"/>
  <w:activeWritingStyle w:appName="MSWord" w:lang="fr-CA" w:vendorID="64" w:dllVersion="131078" w:nlCheck="1" w:checkStyle="0"/>
  <w:activeWritingStyle w:appName="MSWord" w:lang="en-CA" w:vendorID="64" w:dllVersion="131078" w:nlCheck="1" w:checkStyle="1"/>
  <w:attachedTemplate r:id="rId1"/>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FAF"/>
    <w:rsid w:val="00003E9D"/>
    <w:rsid w:val="00006843"/>
    <w:rsid w:val="00013915"/>
    <w:rsid w:val="00015771"/>
    <w:rsid w:val="00016E16"/>
    <w:rsid w:val="0002223A"/>
    <w:rsid w:val="000233EA"/>
    <w:rsid w:val="000437D2"/>
    <w:rsid w:val="00045353"/>
    <w:rsid w:val="00046033"/>
    <w:rsid w:val="00052227"/>
    <w:rsid w:val="00057A26"/>
    <w:rsid w:val="00057A7B"/>
    <w:rsid w:val="00061CF2"/>
    <w:rsid w:val="000639DE"/>
    <w:rsid w:val="000812D6"/>
    <w:rsid w:val="00082E8C"/>
    <w:rsid w:val="00086FBF"/>
    <w:rsid w:val="0009024C"/>
    <w:rsid w:val="00095100"/>
    <w:rsid w:val="0009684E"/>
    <w:rsid w:val="000A2EE0"/>
    <w:rsid w:val="000C37BA"/>
    <w:rsid w:val="000F0DE7"/>
    <w:rsid w:val="000F4398"/>
    <w:rsid w:val="00102C93"/>
    <w:rsid w:val="00104E38"/>
    <w:rsid w:val="001067F5"/>
    <w:rsid w:val="00110575"/>
    <w:rsid w:val="0011564D"/>
    <w:rsid w:val="00121430"/>
    <w:rsid w:val="0012502E"/>
    <w:rsid w:val="00131745"/>
    <w:rsid w:val="00150704"/>
    <w:rsid w:val="00151A77"/>
    <w:rsid w:val="001558BC"/>
    <w:rsid w:val="0015733F"/>
    <w:rsid w:val="0016082B"/>
    <w:rsid w:val="00172955"/>
    <w:rsid w:val="00174422"/>
    <w:rsid w:val="00183CB9"/>
    <w:rsid w:val="00194373"/>
    <w:rsid w:val="001966D8"/>
    <w:rsid w:val="001A2745"/>
    <w:rsid w:val="001A47DC"/>
    <w:rsid w:val="001A5DA4"/>
    <w:rsid w:val="001A6102"/>
    <w:rsid w:val="001B54DF"/>
    <w:rsid w:val="001B5511"/>
    <w:rsid w:val="001D6AEE"/>
    <w:rsid w:val="001F1255"/>
    <w:rsid w:val="001F45E7"/>
    <w:rsid w:val="00211797"/>
    <w:rsid w:val="00215F66"/>
    <w:rsid w:val="00221635"/>
    <w:rsid w:val="002222A7"/>
    <w:rsid w:val="002277FC"/>
    <w:rsid w:val="0023065D"/>
    <w:rsid w:val="002350C6"/>
    <w:rsid w:val="00235E8A"/>
    <w:rsid w:val="00246B30"/>
    <w:rsid w:val="0027184C"/>
    <w:rsid w:val="00273C5F"/>
    <w:rsid w:val="002854EF"/>
    <w:rsid w:val="002866F2"/>
    <w:rsid w:val="0029198C"/>
    <w:rsid w:val="002B1B63"/>
    <w:rsid w:val="002C42B2"/>
    <w:rsid w:val="002C43F7"/>
    <w:rsid w:val="002C44CB"/>
    <w:rsid w:val="002D6ABB"/>
    <w:rsid w:val="002E37BE"/>
    <w:rsid w:val="002E3BED"/>
    <w:rsid w:val="002F2914"/>
    <w:rsid w:val="002F362B"/>
    <w:rsid w:val="002F43E9"/>
    <w:rsid w:val="00303B6E"/>
    <w:rsid w:val="003122E1"/>
    <w:rsid w:val="0031572B"/>
    <w:rsid w:val="003160C2"/>
    <w:rsid w:val="00316BDF"/>
    <w:rsid w:val="00317175"/>
    <w:rsid w:val="00325027"/>
    <w:rsid w:val="003266E0"/>
    <w:rsid w:val="00341346"/>
    <w:rsid w:val="00353381"/>
    <w:rsid w:val="0035700D"/>
    <w:rsid w:val="00360CB3"/>
    <w:rsid w:val="00362219"/>
    <w:rsid w:val="00363218"/>
    <w:rsid w:val="003737E0"/>
    <w:rsid w:val="00380D01"/>
    <w:rsid w:val="00381829"/>
    <w:rsid w:val="00394FD6"/>
    <w:rsid w:val="0039560D"/>
    <w:rsid w:val="00397A5E"/>
    <w:rsid w:val="003A394A"/>
    <w:rsid w:val="003B23AB"/>
    <w:rsid w:val="003B3EBF"/>
    <w:rsid w:val="003B533C"/>
    <w:rsid w:val="003D08A0"/>
    <w:rsid w:val="003E3D7F"/>
    <w:rsid w:val="003E5B69"/>
    <w:rsid w:val="003E7E71"/>
    <w:rsid w:val="003F2F69"/>
    <w:rsid w:val="003F4AE3"/>
    <w:rsid w:val="003F5DCC"/>
    <w:rsid w:val="00413C0B"/>
    <w:rsid w:val="00423E08"/>
    <w:rsid w:val="00426A24"/>
    <w:rsid w:val="00432E69"/>
    <w:rsid w:val="00434158"/>
    <w:rsid w:val="00442FD5"/>
    <w:rsid w:val="00443530"/>
    <w:rsid w:val="00445FDF"/>
    <w:rsid w:val="004512FD"/>
    <w:rsid w:val="00455E15"/>
    <w:rsid w:val="0047008B"/>
    <w:rsid w:val="00477F60"/>
    <w:rsid w:val="004920E8"/>
    <w:rsid w:val="004A052E"/>
    <w:rsid w:val="004A0802"/>
    <w:rsid w:val="004A2A46"/>
    <w:rsid w:val="004A6CB8"/>
    <w:rsid w:val="004A6F91"/>
    <w:rsid w:val="004A738D"/>
    <w:rsid w:val="004A7D76"/>
    <w:rsid w:val="004B1180"/>
    <w:rsid w:val="004B1484"/>
    <w:rsid w:val="004B2A1F"/>
    <w:rsid w:val="004B7554"/>
    <w:rsid w:val="004C314D"/>
    <w:rsid w:val="004E33FD"/>
    <w:rsid w:val="004E6D4D"/>
    <w:rsid w:val="004F2B41"/>
    <w:rsid w:val="004F5763"/>
    <w:rsid w:val="00504ED0"/>
    <w:rsid w:val="005127C8"/>
    <w:rsid w:val="00512901"/>
    <w:rsid w:val="00513E1A"/>
    <w:rsid w:val="00522DE9"/>
    <w:rsid w:val="00536131"/>
    <w:rsid w:val="00540D00"/>
    <w:rsid w:val="00550CF4"/>
    <w:rsid w:val="00556D2C"/>
    <w:rsid w:val="005630F3"/>
    <w:rsid w:val="00574AFC"/>
    <w:rsid w:val="00577EDF"/>
    <w:rsid w:val="0058127E"/>
    <w:rsid w:val="00584656"/>
    <w:rsid w:val="005951F8"/>
    <w:rsid w:val="005A5FE8"/>
    <w:rsid w:val="005B3B24"/>
    <w:rsid w:val="005B4CF3"/>
    <w:rsid w:val="005B6BE2"/>
    <w:rsid w:val="005C5821"/>
    <w:rsid w:val="005D0B37"/>
    <w:rsid w:val="005D3E4F"/>
    <w:rsid w:val="005F1B80"/>
    <w:rsid w:val="006060E8"/>
    <w:rsid w:val="006209CD"/>
    <w:rsid w:val="0062263E"/>
    <w:rsid w:val="00623908"/>
    <w:rsid w:val="0062626D"/>
    <w:rsid w:val="006266D1"/>
    <w:rsid w:val="006304E4"/>
    <w:rsid w:val="006418CB"/>
    <w:rsid w:val="00643380"/>
    <w:rsid w:val="00644656"/>
    <w:rsid w:val="00645BAE"/>
    <w:rsid w:val="00670310"/>
    <w:rsid w:val="006775E7"/>
    <w:rsid w:val="00677F95"/>
    <w:rsid w:val="00692453"/>
    <w:rsid w:val="00694A26"/>
    <w:rsid w:val="00697595"/>
    <w:rsid w:val="006C5926"/>
    <w:rsid w:val="006D1810"/>
    <w:rsid w:val="006D5CE6"/>
    <w:rsid w:val="006E28DD"/>
    <w:rsid w:val="006E708F"/>
    <w:rsid w:val="006F05BE"/>
    <w:rsid w:val="006F3790"/>
    <w:rsid w:val="007031F3"/>
    <w:rsid w:val="00705C95"/>
    <w:rsid w:val="00712C57"/>
    <w:rsid w:val="007357D0"/>
    <w:rsid w:val="0074185B"/>
    <w:rsid w:val="007520D3"/>
    <w:rsid w:val="00764942"/>
    <w:rsid w:val="00777554"/>
    <w:rsid w:val="007776AE"/>
    <w:rsid w:val="00783CC4"/>
    <w:rsid w:val="00795415"/>
    <w:rsid w:val="007966B2"/>
    <w:rsid w:val="007D222C"/>
    <w:rsid w:val="007D4EA9"/>
    <w:rsid w:val="007D658E"/>
    <w:rsid w:val="007E219D"/>
    <w:rsid w:val="007F06F5"/>
    <w:rsid w:val="007F24B7"/>
    <w:rsid w:val="007F49D5"/>
    <w:rsid w:val="008023C0"/>
    <w:rsid w:val="00825307"/>
    <w:rsid w:val="008354E4"/>
    <w:rsid w:val="008466B0"/>
    <w:rsid w:val="00846B93"/>
    <w:rsid w:val="00856231"/>
    <w:rsid w:val="008563CF"/>
    <w:rsid w:val="00866F67"/>
    <w:rsid w:val="00871D7F"/>
    <w:rsid w:val="008744FB"/>
    <w:rsid w:val="00876B88"/>
    <w:rsid w:val="008B18D6"/>
    <w:rsid w:val="008B52D0"/>
    <w:rsid w:val="008B53FA"/>
    <w:rsid w:val="008B6F6A"/>
    <w:rsid w:val="008D4FA5"/>
    <w:rsid w:val="008E540D"/>
    <w:rsid w:val="008E64B1"/>
    <w:rsid w:val="008F0330"/>
    <w:rsid w:val="008F03FA"/>
    <w:rsid w:val="008F35F1"/>
    <w:rsid w:val="00910A13"/>
    <w:rsid w:val="009115F2"/>
    <w:rsid w:val="0091275C"/>
    <w:rsid w:val="00931418"/>
    <w:rsid w:val="00931471"/>
    <w:rsid w:val="009351BE"/>
    <w:rsid w:val="0093579E"/>
    <w:rsid w:val="00936C04"/>
    <w:rsid w:val="009432FC"/>
    <w:rsid w:val="00943FAF"/>
    <w:rsid w:val="00955D5F"/>
    <w:rsid w:val="00965D6F"/>
    <w:rsid w:val="00974FC5"/>
    <w:rsid w:val="009763B2"/>
    <w:rsid w:val="00976889"/>
    <w:rsid w:val="009821A6"/>
    <w:rsid w:val="00990516"/>
    <w:rsid w:val="00995E4D"/>
    <w:rsid w:val="00996A16"/>
    <w:rsid w:val="009A5DC1"/>
    <w:rsid w:val="009B0F07"/>
    <w:rsid w:val="009B4A20"/>
    <w:rsid w:val="009C5C33"/>
    <w:rsid w:val="009C649F"/>
    <w:rsid w:val="009E1055"/>
    <w:rsid w:val="00A16D96"/>
    <w:rsid w:val="00A441F1"/>
    <w:rsid w:val="00A44BCB"/>
    <w:rsid w:val="00A463FE"/>
    <w:rsid w:val="00A5230C"/>
    <w:rsid w:val="00A5691E"/>
    <w:rsid w:val="00A74D7E"/>
    <w:rsid w:val="00A7582E"/>
    <w:rsid w:val="00A75B67"/>
    <w:rsid w:val="00AA05C4"/>
    <w:rsid w:val="00AA05E1"/>
    <w:rsid w:val="00AA08E2"/>
    <w:rsid w:val="00AA2758"/>
    <w:rsid w:val="00AB3B5C"/>
    <w:rsid w:val="00AC4C46"/>
    <w:rsid w:val="00AC608C"/>
    <w:rsid w:val="00AC65B6"/>
    <w:rsid w:val="00AD2772"/>
    <w:rsid w:val="00AD61C6"/>
    <w:rsid w:val="00AE1E2E"/>
    <w:rsid w:val="00AF4873"/>
    <w:rsid w:val="00AF76EB"/>
    <w:rsid w:val="00B008BA"/>
    <w:rsid w:val="00B0418E"/>
    <w:rsid w:val="00B050C3"/>
    <w:rsid w:val="00B06699"/>
    <w:rsid w:val="00B11639"/>
    <w:rsid w:val="00B11985"/>
    <w:rsid w:val="00B26897"/>
    <w:rsid w:val="00B316AC"/>
    <w:rsid w:val="00B43E10"/>
    <w:rsid w:val="00B569D6"/>
    <w:rsid w:val="00B572CA"/>
    <w:rsid w:val="00B6011D"/>
    <w:rsid w:val="00B62927"/>
    <w:rsid w:val="00B72D2C"/>
    <w:rsid w:val="00B82660"/>
    <w:rsid w:val="00B868D3"/>
    <w:rsid w:val="00BA1C29"/>
    <w:rsid w:val="00BB4140"/>
    <w:rsid w:val="00BC5E92"/>
    <w:rsid w:val="00BD6E72"/>
    <w:rsid w:val="00BE12B0"/>
    <w:rsid w:val="00BE7A7E"/>
    <w:rsid w:val="00BF1A0D"/>
    <w:rsid w:val="00BF2E83"/>
    <w:rsid w:val="00BF3FB8"/>
    <w:rsid w:val="00BF67FF"/>
    <w:rsid w:val="00C11539"/>
    <w:rsid w:val="00C17F4D"/>
    <w:rsid w:val="00C44677"/>
    <w:rsid w:val="00C46784"/>
    <w:rsid w:val="00C552BB"/>
    <w:rsid w:val="00C62503"/>
    <w:rsid w:val="00C63851"/>
    <w:rsid w:val="00C700DF"/>
    <w:rsid w:val="00C71314"/>
    <w:rsid w:val="00C7739F"/>
    <w:rsid w:val="00C80B54"/>
    <w:rsid w:val="00C830A3"/>
    <w:rsid w:val="00C93BDE"/>
    <w:rsid w:val="00CA31DA"/>
    <w:rsid w:val="00CB6A1E"/>
    <w:rsid w:val="00CB7FCA"/>
    <w:rsid w:val="00CC1067"/>
    <w:rsid w:val="00CC2DAB"/>
    <w:rsid w:val="00CC57F3"/>
    <w:rsid w:val="00CD6F65"/>
    <w:rsid w:val="00CE22ED"/>
    <w:rsid w:val="00CE3469"/>
    <w:rsid w:val="00CE6FA1"/>
    <w:rsid w:val="00CF03F4"/>
    <w:rsid w:val="00CF318C"/>
    <w:rsid w:val="00D010D6"/>
    <w:rsid w:val="00D10AFB"/>
    <w:rsid w:val="00D3109F"/>
    <w:rsid w:val="00D40BEA"/>
    <w:rsid w:val="00D44402"/>
    <w:rsid w:val="00D4545B"/>
    <w:rsid w:val="00D546AE"/>
    <w:rsid w:val="00D569E2"/>
    <w:rsid w:val="00D673A8"/>
    <w:rsid w:val="00D7343C"/>
    <w:rsid w:val="00D75B6C"/>
    <w:rsid w:val="00D81FD2"/>
    <w:rsid w:val="00D95DE5"/>
    <w:rsid w:val="00D96327"/>
    <w:rsid w:val="00DA67F8"/>
    <w:rsid w:val="00DB2369"/>
    <w:rsid w:val="00DB3BA6"/>
    <w:rsid w:val="00DB4577"/>
    <w:rsid w:val="00DC38A9"/>
    <w:rsid w:val="00DD4793"/>
    <w:rsid w:val="00DF4FFE"/>
    <w:rsid w:val="00DF7B79"/>
    <w:rsid w:val="00E22E24"/>
    <w:rsid w:val="00E350F8"/>
    <w:rsid w:val="00E363F1"/>
    <w:rsid w:val="00E37E8B"/>
    <w:rsid w:val="00E41E40"/>
    <w:rsid w:val="00E44045"/>
    <w:rsid w:val="00E5122C"/>
    <w:rsid w:val="00E61F19"/>
    <w:rsid w:val="00E70432"/>
    <w:rsid w:val="00E75FB0"/>
    <w:rsid w:val="00E776AC"/>
    <w:rsid w:val="00EA5DD4"/>
    <w:rsid w:val="00EB52AC"/>
    <w:rsid w:val="00EC0B3D"/>
    <w:rsid w:val="00EC5552"/>
    <w:rsid w:val="00ED0D2A"/>
    <w:rsid w:val="00ED1E75"/>
    <w:rsid w:val="00ED1F4B"/>
    <w:rsid w:val="00ED34F9"/>
    <w:rsid w:val="00ED60C9"/>
    <w:rsid w:val="00EE1706"/>
    <w:rsid w:val="00EE447A"/>
    <w:rsid w:val="00EF3B21"/>
    <w:rsid w:val="00EF6CD2"/>
    <w:rsid w:val="00F01957"/>
    <w:rsid w:val="00F03005"/>
    <w:rsid w:val="00F04896"/>
    <w:rsid w:val="00F05BFC"/>
    <w:rsid w:val="00F06FF6"/>
    <w:rsid w:val="00F10560"/>
    <w:rsid w:val="00F13886"/>
    <w:rsid w:val="00F20E3C"/>
    <w:rsid w:val="00F31857"/>
    <w:rsid w:val="00F32B2E"/>
    <w:rsid w:val="00F34241"/>
    <w:rsid w:val="00F36466"/>
    <w:rsid w:val="00F4654E"/>
    <w:rsid w:val="00F65DCA"/>
    <w:rsid w:val="00F70619"/>
    <w:rsid w:val="00F70E60"/>
    <w:rsid w:val="00F72197"/>
    <w:rsid w:val="00F74119"/>
    <w:rsid w:val="00F751BC"/>
    <w:rsid w:val="00F8008A"/>
    <w:rsid w:val="00F819D5"/>
    <w:rsid w:val="00F9424B"/>
    <w:rsid w:val="00F94EEC"/>
    <w:rsid w:val="00FA112F"/>
    <w:rsid w:val="00FA5468"/>
    <w:rsid w:val="00FB2ED1"/>
    <w:rsid w:val="00FC1DAC"/>
    <w:rsid w:val="00FC6816"/>
    <w:rsid w:val="00FD3FBA"/>
    <w:rsid w:val="00FD48D0"/>
    <w:rsid w:val="00FD4C84"/>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Titre1">
    <w:name w:val="heading 1"/>
    <w:basedOn w:val="Normal"/>
    <w:next w:val="Normal"/>
    <w:autoRedefine/>
    <w:rsid w:val="00341346"/>
    <w:pPr>
      <w:widowControl w:val="0"/>
      <w:numPr>
        <w:numId w:val="21"/>
      </w:numPr>
      <w:spacing w:after="480"/>
      <w:outlineLvl w:val="0"/>
    </w:pPr>
    <w:rPr>
      <w:b/>
      <w:sz w:val="32"/>
      <w:szCs w:val="32"/>
    </w:rPr>
  </w:style>
  <w:style w:type="paragraph" w:styleId="Titre2">
    <w:name w:val="heading 2"/>
    <w:basedOn w:val="Normal"/>
    <w:next w:val="Normal"/>
    <w:autoRedefine/>
    <w:rsid w:val="00434158"/>
    <w:pPr>
      <w:keepNext/>
      <w:widowControl w:val="0"/>
      <w:numPr>
        <w:ilvl w:val="1"/>
        <w:numId w:val="21"/>
      </w:numPr>
      <w:tabs>
        <w:tab w:val="left" w:pos="0"/>
      </w:tabs>
      <w:spacing w:after="240" w:line="240" w:lineRule="atLeast"/>
      <w:outlineLvl w:val="1"/>
    </w:pPr>
    <w:rPr>
      <w:b/>
      <w:color w:val="000000" w:themeColor="text1"/>
      <w:sz w:val="28"/>
      <w:szCs w:val="24"/>
    </w:rPr>
  </w:style>
  <w:style w:type="paragraph" w:styleId="Titre3">
    <w:name w:val="heading 3"/>
    <w:basedOn w:val="Normal"/>
    <w:next w:val="Normal"/>
    <w:autoRedefine/>
    <w:rsid w:val="00F04896"/>
    <w:pPr>
      <w:keepNext/>
      <w:widowControl w:val="0"/>
      <w:numPr>
        <w:ilvl w:val="2"/>
        <w:numId w:val="21"/>
      </w:numPr>
      <w:tabs>
        <w:tab w:val="left" w:pos="-72"/>
      </w:tabs>
      <w:spacing w:line="240" w:lineRule="atLeast"/>
      <w:outlineLvl w:val="2"/>
    </w:pPr>
    <w:rPr>
      <w:b/>
    </w:rPr>
  </w:style>
  <w:style w:type="paragraph" w:styleId="Titre4">
    <w:name w:val="heading 4"/>
    <w:basedOn w:val="Normal"/>
    <w:next w:val="Normal"/>
    <w:autoRedefine/>
    <w:pPr>
      <w:keepNext/>
      <w:widowControl w:val="0"/>
      <w:numPr>
        <w:ilvl w:val="3"/>
        <w:numId w:val="21"/>
      </w:numPr>
      <w:spacing w:line="240" w:lineRule="atLeast"/>
      <w:outlineLvl w:val="3"/>
    </w:pPr>
    <w:rPr>
      <w:b/>
    </w:rPr>
  </w:style>
  <w:style w:type="paragraph" w:styleId="Titre5">
    <w:name w:val="heading 5"/>
    <w:basedOn w:val="Normal"/>
    <w:next w:val="Normal"/>
    <w:pPr>
      <w:keepNext/>
      <w:widowControl w:val="0"/>
      <w:numPr>
        <w:ilvl w:val="4"/>
        <w:numId w:val="21"/>
      </w:numPr>
      <w:spacing w:line="240" w:lineRule="atLeast"/>
      <w:outlineLvl w:val="4"/>
    </w:pPr>
  </w:style>
  <w:style w:type="paragraph" w:styleId="Titre6">
    <w:name w:val="heading 6"/>
    <w:basedOn w:val="Normal"/>
    <w:next w:val="Normal"/>
    <w:pPr>
      <w:keepNext/>
      <w:numPr>
        <w:ilvl w:val="5"/>
        <w:numId w:val="21"/>
      </w:numPr>
      <w:tabs>
        <w:tab w:val="left" w:pos="-720"/>
        <w:tab w:val="right" w:pos="5103"/>
      </w:tabs>
      <w:jc w:val="both"/>
      <w:outlineLvl w:val="5"/>
    </w:pPr>
    <w:rPr>
      <w:spacing w:val="-2"/>
    </w:rPr>
  </w:style>
  <w:style w:type="paragraph" w:styleId="Titre7">
    <w:name w:val="heading 7"/>
    <w:basedOn w:val="Normal"/>
    <w:next w:val="Normal"/>
    <w:pPr>
      <w:keepNext/>
      <w:widowControl w:val="0"/>
      <w:numPr>
        <w:ilvl w:val="6"/>
        <w:numId w:val="21"/>
      </w:numPr>
      <w:spacing w:line="240" w:lineRule="atLeast"/>
      <w:outlineLvl w:val="6"/>
    </w:pPr>
  </w:style>
  <w:style w:type="paragraph" w:styleId="Titre8">
    <w:name w:val="heading 8"/>
    <w:basedOn w:val="Normal"/>
    <w:next w:val="Normal"/>
    <w:pPr>
      <w:keepNext/>
      <w:numPr>
        <w:ilvl w:val="7"/>
        <w:numId w:val="21"/>
      </w:numPr>
      <w:tabs>
        <w:tab w:val="left" w:pos="-720"/>
        <w:tab w:val="right" w:pos="0"/>
      </w:tabs>
      <w:jc w:val="both"/>
      <w:outlineLvl w:val="7"/>
    </w:pPr>
    <w:rPr>
      <w:b/>
      <w:spacing w:val="-2"/>
      <w:lang w:val="en-US"/>
    </w:rPr>
  </w:style>
  <w:style w:type="paragraph" w:styleId="Titre9">
    <w:name w:val="heading 9"/>
    <w:basedOn w:val="Normal"/>
    <w:next w:val="Normal"/>
    <w:pPr>
      <w:numPr>
        <w:ilvl w:val="8"/>
        <w:numId w:val="2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En-tte">
    <w:name w:val="header"/>
    <w:basedOn w:val="Normal"/>
    <w:link w:val="En-tteCar"/>
    <w:uiPriority w:val="99"/>
    <w:pPr>
      <w:tabs>
        <w:tab w:val="center" w:pos="4536"/>
        <w:tab w:val="right" w:pos="9072"/>
      </w:tabs>
    </w:pPr>
  </w:style>
  <w:style w:type="paragraph" w:styleId="Pieddepage">
    <w:name w:val="footer"/>
    <w:basedOn w:val="Normal"/>
    <w:pPr>
      <w:tabs>
        <w:tab w:val="center" w:pos="4536"/>
        <w:tab w:val="right" w:pos="9072"/>
      </w:tabs>
    </w:pPr>
  </w:style>
  <w:style w:type="paragraph" w:styleId="Normalcentr">
    <w:name w:val="Block Text"/>
    <w:basedOn w:val="Normal"/>
    <w:pPr>
      <w:snapToGrid w:val="0"/>
      <w:spacing w:after="120"/>
      <w:ind w:left="1440" w:right="1440"/>
    </w:pPr>
  </w:style>
  <w:style w:type="paragraph" w:styleId="Liste2">
    <w:name w:val="List 2"/>
    <w:basedOn w:val="Normal"/>
    <w:pPr>
      <w:snapToGrid w:val="0"/>
      <w:ind w:left="566" w:hanging="283"/>
    </w:pPr>
  </w:style>
  <w:style w:type="paragraph" w:styleId="TM3">
    <w:name w:val="toc 3"/>
    <w:basedOn w:val="Normal"/>
    <w:next w:val="Normal"/>
    <w:autoRedefine/>
    <w:uiPriority w:val="39"/>
    <w:pPr>
      <w:ind w:left="480"/>
    </w:pPr>
  </w:style>
  <w:style w:type="paragraph" w:styleId="TM2">
    <w:name w:val="toc 2"/>
    <w:basedOn w:val="Normal"/>
    <w:next w:val="Normal"/>
    <w:autoRedefine/>
    <w:uiPriority w:val="39"/>
    <w:pPr>
      <w:ind w:left="240"/>
    </w:pPr>
  </w:style>
  <w:style w:type="paragraph" w:styleId="TM1">
    <w:name w:val="toc 1"/>
    <w:basedOn w:val="Normal"/>
    <w:next w:val="Normal"/>
    <w:autoRedefine/>
    <w:uiPriority w:val="39"/>
    <w:pPr>
      <w:tabs>
        <w:tab w:val="left" w:pos="480"/>
        <w:tab w:val="right" w:leader="dot" w:pos="9394"/>
      </w:tabs>
    </w:pPr>
    <w:rPr>
      <w:b/>
    </w:rPr>
  </w:style>
  <w:style w:type="paragraph" w:styleId="TM4">
    <w:name w:val="toc 4"/>
    <w:basedOn w:val="Normal"/>
    <w:next w:val="Normal"/>
    <w:autoRedefine/>
    <w:uiPriority w:val="39"/>
    <w:pPr>
      <w:ind w:left="720"/>
    </w:pPr>
  </w:style>
  <w:style w:type="paragraph" w:styleId="TM5">
    <w:name w:val="toc 5"/>
    <w:basedOn w:val="Normal"/>
    <w:next w:val="Normal"/>
    <w:autoRedefine/>
    <w:uiPriority w:val="39"/>
    <w:pPr>
      <w:ind w:left="960"/>
    </w:pPr>
  </w:style>
  <w:style w:type="paragraph" w:styleId="TM6">
    <w:name w:val="toc 6"/>
    <w:basedOn w:val="Normal"/>
    <w:next w:val="Normal"/>
    <w:autoRedefine/>
    <w:uiPriority w:val="39"/>
    <w:pPr>
      <w:ind w:left="1200"/>
    </w:pPr>
  </w:style>
  <w:style w:type="paragraph" w:styleId="TM7">
    <w:name w:val="toc 7"/>
    <w:basedOn w:val="Normal"/>
    <w:next w:val="Normal"/>
    <w:autoRedefine/>
    <w:uiPriority w:val="39"/>
    <w:pPr>
      <w:ind w:left="1440"/>
    </w:pPr>
  </w:style>
  <w:style w:type="paragraph" w:styleId="TM8">
    <w:name w:val="toc 8"/>
    <w:basedOn w:val="Normal"/>
    <w:next w:val="Normal"/>
    <w:autoRedefine/>
    <w:uiPriority w:val="39"/>
    <w:pPr>
      <w:ind w:left="1680"/>
    </w:pPr>
  </w:style>
  <w:style w:type="paragraph" w:styleId="TM9">
    <w:name w:val="toc 9"/>
    <w:basedOn w:val="Normal"/>
    <w:next w:val="Normal"/>
    <w:autoRedefine/>
    <w:uiPriority w:val="39"/>
    <w:pPr>
      <w:ind w:left="1920"/>
    </w:pPr>
  </w:style>
  <w:style w:type="character" w:styleId="Appelnotedebasdep">
    <w:name w:val="footnote reference"/>
    <w:rPr>
      <w:rFonts w:ascii="Tms Rmn" w:hAnsi="Tms Rmn"/>
      <w:position w:val="6"/>
      <w:sz w:val="16"/>
      <w:vertAlign w:val="baseline"/>
      <w:lang w:val="en-US"/>
    </w:rPr>
  </w:style>
  <w:style w:type="paragraph" w:styleId="Notedebasdepage">
    <w:name w:val="footnote text"/>
    <w:basedOn w:val="Normal"/>
    <w:pPr>
      <w:widowControl w:val="0"/>
    </w:pPr>
    <w:rPr>
      <w:lang w:val="en-US"/>
    </w:rPr>
  </w:style>
  <w:style w:type="paragraph" w:styleId="Retraitcorpsdetexte">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Corpsdetexte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Corpsdetexte">
    <w:name w:val="Body Text"/>
    <w:basedOn w:val="Normal"/>
    <w:pPr>
      <w:spacing w:after="120"/>
    </w:pPr>
  </w:style>
  <w:style w:type="paragraph" w:styleId="Retraitcorpsdetexte2">
    <w:name w:val="Body Text Indent 2"/>
    <w:basedOn w:val="Normal"/>
    <w:pPr>
      <w:spacing w:after="120" w:line="480" w:lineRule="auto"/>
      <w:ind w:left="283"/>
    </w:pPr>
  </w:style>
  <w:style w:type="paragraph" w:styleId="Retraitcorpsdetexte3">
    <w:name w:val="Body Text Indent 3"/>
    <w:basedOn w:val="Normal"/>
    <w:pPr>
      <w:spacing w:after="120"/>
      <w:ind w:left="283"/>
    </w:pPr>
    <w:rPr>
      <w:sz w:val="16"/>
      <w:szCs w:val="16"/>
    </w:rPr>
  </w:style>
  <w:style w:type="paragraph" w:styleId="Corpsdetexte3">
    <w:name w:val="Body Text 3"/>
    <w:basedOn w:val="Normal"/>
    <w:pPr>
      <w:spacing w:after="120"/>
    </w:pPr>
    <w:rPr>
      <w:sz w:val="16"/>
      <w:szCs w:val="16"/>
    </w:rPr>
  </w:style>
  <w:style w:type="character" w:styleId="Marquedecommentaire">
    <w:name w:val="annotation reference"/>
    <w:rPr>
      <w:sz w:val="16"/>
      <w:szCs w:val="16"/>
    </w:rPr>
  </w:style>
  <w:style w:type="paragraph" w:styleId="Commentaire">
    <w:name w:val="annotation text"/>
    <w:basedOn w:val="Normal"/>
    <w:rPr>
      <w:sz w:val="20"/>
    </w:rPr>
  </w:style>
  <w:style w:type="paragraph" w:styleId="Textebrut">
    <w:name w:val="Plain Text"/>
    <w:basedOn w:val="Normal"/>
    <w:rPr>
      <w:rFonts w:ascii="Courier New" w:hAnsi="Courier New" w:cs="Courier New"/>
      <w:sz w:val="20"/>
    </w:rPr>
  </w:style>
  <w:style w:type="paragraph" w:styleId="Explorateurdedocuments">
    <w:name w:val="Document Map"/>
    <w:basedOn w:val="Normal"/>
    <w:pPr>
      <w:shd w:val="clear" w:color="auto" w:fill="000080"/>
    </w:pPr>
    <w:rPr>
      <w:rFonts w:ascii="Tahoma" w:hAnsi="Tahoma" w:cs="Tahoma"/>
      <w:sz w:val="20"/>
    </w:rPr>
  </w:style>
  <w:style w:type="paragraph" w:styleId="Titre">
    <w:name w:val="Title"/>
    <w:basedOn w:val="Normal"/>
    <w:pPr>
      <w:spacing w:before="240" w:after="60"/>
      <w:jc w:val="center"/>
      <w:outlineLvl w:val="0"/>
    </w:pPr>
    <w:rPr>
      <w:rFonts w:ascii="Arial" w:hAnsi="Arial" w:cs="Arial"/>
      <w:b/>
      <w:bCs/>
      <w:kern w:val="3"/>
      <w:sz w:val="32"/>
      <w:szCs w:val="32"/>
    </w:rPr>
  </w:style>
  <w:style w:type="paragraph" w:styleId="Liste">
    <w:name w:val="List"/>
    <w:basedOn w:val="Normal"/>
    <w:pPr>
      <w:ind w:left="283" w:hanging="283"/>
    </w:pPr>
  </w:style>
  <w:style w:type="paragraph" w:styleId="Liste3">
    <w:name w:val="List 3"/>
    <w:basedOn w:val="Normal"/>
    <w:pPr>
      <w:ind w:left="849" w:hanging="283"/>
    </w:pPr>
  </w:style>
  <w:style w:type="paragraph" w:styleId="Listepuces">
    <w:name w:val="List Bullet"/>
    <w:basedOn w:val="Normal"/>
    <w:pPr>
      <w:numPr>
        <w:numId w:val="3"/>
      </w:numPr>
    </w:pPr>
  </w:style>
  <w:style w:type="paragraph" w:styleId="Listepuces2">
    <w:name w:val="List Bullet 2"/>
    <w:basedOn w:val="Normal"/>
    <w:pPr>
      <w:tabs>
        <w:tab w:val="left" w:pos="360"/>
      </w:tabs>
      <w:ind w:left="360" w:hanging="360"/>
    </w:pPr>
  </w:style>
  <w:style w:type="character" w:styleId="Numrodepage">
    <w:name w:val="page number"/>
    <w:basedOn w:val="Policepardfaut"/>
  </w:style>
  <w:style w:type="paragraph" w:styleId="Corpsdetexte2">
    <w:name w:val="Body Text 2"/>
    <w:basedOn w:val="Normal"/>
    <w:pPr>
      <w:spacing w:after="120" w:line="480" w:lineRule="auto"/>
    </w:pPr>
  </w:style>
  <w:style w:type="paragraph" w:styleId="Objetducommentaire">
    <w:name w:val="annotation subject"/>
    <w:basedOn w:val="Commentaire"/>
    <w:next w:val="Commentaire"/>
    <w:rPr>
      <w:b/>
      <w:bCs/>
    </w:rPr>
  </w:style>
  <w:style w:type="paragraph" w:styleId="Textedebulles">
    <w:name w:val="Balloon Text"/>
    <w:basedOn w:val="Normal"/>
    <w:rPr>
      <w:rFonts w:ascii="Tahoma" w:hAnsi="Tahoma" w:cs="Tahoma"/>
      <w:sz w:val="16"/>
      <w:szCs w:val="16"/>
    </w:rPr>
  </w:style>
  <w:style w:type="character" w:styleId="Accentuation">
    <w:name w:val="Emphasis"/>
    <w:rPr>
      <w:b/>
      <w:bCs/>
      <w:i w:val="0"/>
      <w:iCs w:val="0"/>
    </w:rPr>
  </w:style>
  <w:style w:type="character" w:customStyle="1" w:styleId="st1">
    <w:name w:val="st1"/>
    <w:basedOn w:val="Policepardfaut"/>
  </w:style>
  <w:style w:type="character" w:customStyle="1" w:styleId="apple-style-span">
    <w:name w:val="apple-style-span"/>
    <w:basedOn w:val="Policepardfaut"/>
  </w:style>
  <w:style w:type="character" w:customStyle="1" w:styleId="hps">
    <w:name w:val="hps"/>
    <w:basedOn w:val="Policepardfaut"/>
  </w:style>
  <w:style w:type="character" w:customStyle="1" w:styleId="apple-converted-space">
    <w:name w:val="apple-converted-space"/>
    <w:basedOn w:val="Policepardfaut"/>
  </w:style>
  <w:style w:type="character" w:customStyle="1" w:styleId="atn">
    <w:name w:val="atn"/>
    <w:basedOn w:val="Policepardfaut"/>
  </w:style>
  <w:style w:type="character" w:customStyle="1" w:styleId="hpsatn">
    <w:name w:val="hps atn"/>
    <w:basedOn w:val="Policepardfaut"/>
  </w:style>
  <w:style w:type="character" w:customStyle="1" w:styleId="texhtml">
    <w:name w:val="texhtml"/>
    <w:basedOn w:val="Policepardfau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Aucuneliste"/>
    <w:pPr>
      <w:numPr>
        <w:numId w:val="2"/>
      </w:numPr>
    </w:pPr>
  </w:style>
  <w:style w:type="numbering" w:customStyle="1" w:styleId="LFO7">
    <w:name w:val="LFO7"/>
    <w:basedOn w:val="Aucuneliste"/>
    <w:pPr>
      <w:numPr>
        <w:numId w:val="3"/>
      </w:numPr>
    </w:pPr>
  </w:style>
  <w:style w:type="numbering" w:customStyle="1" w:styleId="LFO8">
    <w:name w:val="LFO8"/>
    <w:basedOn w:val="Aucuneliste"/>
    <w:pPr>
      <w:numPr>
        <w:numId w:val="4"/>
      </w:numPr>
    </w:pPr>
  </w:style>
  <w:style w:type="numbering" w:customStyle="1" w:styleId="WWOutlineListStyle1">
    <w:name w:val="WW_OutlineListStyle_1"/>
    <w:basedOn w:val="Aucuneliste"/>
    <w:rsid w:val="00317175"/>
    <w:pPr>
      <w:numPr>
        <w:numId w:val="17"/>
      </w:numPr>
    </w:pPr>
  </w:style>
  <w:style w:type="paragraph" w:styleId="Paragraphedeliste">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 w:type="character" w:customStyle="1" w:styleId="En-tteCar">
    <w:name w:val="En-tête Car"/>
    <w:basedOn w:val="Policepardfaut"/>
    <w:link w:val="En-tte"/>
    <w:uiPriority w:val="99"/>
    <w:rsid w:val="00C62503"/>
    <w:rPr>
      <w:sz w:val="24"/>
      <w:lang w:val="en-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hyperlink" Target="https://doi.org/10.1093/ee/21.4.689" TargetMode="External"/><Relationship Id="rId84" Type="http://schemas.openxmlformats.org/officeDocument/2006/relationships/image" Target="media/image45.wmf"/><Relationship Id="rId138" Type="http://schemas.openxmlformats.org/officeDocument/2006/relationships/image" Target="media/image95.jpeg"/><Relationship Id="rId159" Type="http://schemas.openxmlformats.org/officeDocument/2006/relationships/image" Target="media/image116.jpeg"/><Relationship Id="rId170" Type="http://schemas.openxmlformats.org/officeDocument/2006/relationships/oleObject" Target="embeddings/oleObject14.bin"/><Relationship Id="rId191" Type="http://schemas.openxmlformats.org/officeDocument/2006/relationships/image" Target="media/image142.jpeg"/><Relationship Id="rId205" Type="http://schemas.openxmlformats.org/officeDocument/2006/relationships/image" Target="media/image156.JPG"/><Relationship Id="rId226" Type="http://schemas.openxmlformats.org/officeDocument/2006/relationships/footer" Target="footer11.xml"/><Relationship Id="rId107" Type="http://schemas.openxmlformats.org/officeDocument/2006/relationships/image" Target="media/image66.jpeg"/><Relationship Id="rId11" Type="http://schemas.openxmlformats.org/officeDocument/2006/relationships/footer" Target="footer2.xml"/><Relationship Id="rId32" Type="http://schemas.openxmlformats.org/officeDocument/2006/relationships/image" Target="media/image5.JPG"/><Relationship Id="rId53" Type="http://schemas.openxmlformats.org/officeDocument/2006/relationships/image" Target="media/image26.png"/><Relationship Id="rId74" Type="http://schemas.openxmlformats.org/officeDocument/2006/relationships/image" Target="media/image40.wmf"/><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17.png"/><Relationship Id="rId181" Type="http://schemas.openxmlformats.org/officeDocument/2006/relationships/image" Target="media/image132.jpeg"/><Relationship Id="rId216" Type="http://schemas.openxmlformats.org/officeDocument/2006/relationships/image" Target="media/image167.JPG"/><Relationship Id="rId211" Type="http://schemas.openxmlformats.org/officeDocument/2006/relationships/image" Target="media/image162.JPG"/><Relationship Id="rId22" Type="http://schemas.openxmlformats.org/officeDocument/2006/relationships/header" Target="header7.xml"/><Relationship Id="rId27" Type="http://schemas.openxmlformats.org/officeDocument/2006/relationships/image" Target="media/image4.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5.wmf"/><Relationship Id="rId69" Type="http://schemas.openxmlformats.org/officeDocument/2006/relationships/oleObject" Target="embeddings/oleObject4.bin"/><Relationship Id="rId113" Type="http://schemas.openxmlformats.org/officeDocument/2006/relationships/image" Target="media/image71.JPG"/><Relationship Id="rId118" Type="http://schemas.openxmlformats.org/officeDocument/2006/relationships/image" Target="media/image76.JPG"/><Relationship Id="rId134" Type="http://schemas.openxmlformats.org/officeDocument/2006/relationships/image" Target="media/image91.PNG"/><Relationship Id="rId139" Type="http://schemas.openxmlformats.org/officeDocument/2006/relationships/image" Target="media/image96.JPG"/><Relationship Id="rId80" Type="http://schemas.openxmlformats.org/officeDocument/2006/relationships/image" Target="media/image43.wmf"/><Relationship Id="rId85" Type="http://schemas.openxmlformats.org/officeDocument/2006/relationships/oleObject" Target="embeddings/oleObject12.bin"/><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image" Target="media/image127.wmf"/><Relationship Id="rId176" Type="http://schemas.openxmlformats.org/officeDocument/2006/relationships/oleObject" Target="embeddings/oleObject17.bin"/><Relationship Id="rId192" Type="http://schemas.openxmlformats.org/officeDocument/2006/relationships/image" Target="media/image143.jpeg"/><Relationship Id="rId197" Type="http://schemas.openxmlformats.org/officeDocument/2006/relationships/image" Target="media/image148.jpeg"/><Relationship Id="rId206" Type="http://schemas.openxmlformats.org/officeDocument/2006/relationships/image" Target="media/image157.png"/><Relationship Id="rId227" Type="http://schemas.openxmlformats.org/officeDocument/2006/relationships/fontTable" Target="fontTable.xml"/><Relationship Id="rId201" Type="http://schemas.openxmlformats.org/officeDocument/2006/relationships/image" Target="media/image152.JPG"/><Relationship Id="rId222" Type="http://schemas.openxmlformats.org/officeDocument/2006/relationships/header" Target="header9.xml"/><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6.jpeg"/><Relationship Id="rId38" Type="http://schemas.openxmlformats.org/officeDocument/2006/relationships/image" Target="media/image11.JPG"/><Relationship Id="rId59" Type="http://schemas.openxmlformats.org/officeDocument/2006/relationships/image" Target="media/image32.png"/><Relationship Id="rId103" Type="http://schemas.openxmlformats.org/officeDocument/2006/relationships/image" Target="media/image62.jpeg"/><Relationship Id="rId108" Type="http://schemas.openxmlformats.org/officeDocument/2006/relationships/hyperlink" Target="http://www.gdal.org/formats_list.html" TargetMode="External"/><Relationship Id="rId124" Type="http://schemas.openxmlformats.org/officeDocument/2006/relationships/image" Target="media/image81.jpeg"/><Relationship Id="rId129" Type="http://schemas.openxmlformats.org/officeDocument/2006/relationships/image" Target="media/image86.jpeg"/><Relationship Id="rId54" Type="http://schemas.openxmlformats.org/officeDocument/2006/relationships/image" Target="media/image27.png"/><Relationship Id="rId70" Type="http://schemas.openxmlformats.org/officeDocument/2006/relationships/image" Target="media/image38.wmf"/><Relationship Id="rId75" Type="http://schemas.openxmlformats.org/officeDocument/2006/relationships/oleObject" Target="embeddings/oleObject7.bin"/><Relationship Id="rId91" Type="http://schemas.openxmlformats.org/officeDocument/2006/relationships/image" Target="media/image50.png"/><Relationship Id="rId96" Type="http://schemas.openxmlformats.org/officeDocument/2006/relationships/image" Target="media/image55.jpeg"/><Relationship Id="rId140" Type="http://schemas.openxmlformats.org/officeDocument/2006/relationships/image" Target="media/image97.JPG"/><Relationship Id="rId145" Type="http://schemas.openxmlformats.org/officeDocument/2006/relationships/image" Target="media/image102.png"/><Relationship Id="rId161" Type="http://schemas.openxmlformats.org/officeDocument/2006/relationships/image" Target="media/image118.jpeg"/><Relationship Id="rId166" Type="http://schemas.openxmlformats.org/officeDocument/2006/relationships/image" Target="media/image123.JPG"/><Relationship Id="rId182" Type="http://schemas.openxmlformats.org/officeDocument/2006/relationships/image" Target="media/image133.png"/><Relationship Id="rId187" Type="http://schemas.openxmlformats.org/officeDocument/2006/relationships/image" Target="media/image138.jpeg"/><Relationship Id="rId217" Type="http://schemas.openxmlformats.org/officeDocument/2006/relationships/image" Target="media/image168.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3.png"/><Relationship Id="rId23" Type="http://schemas.openxmlformats.org/officeDocument/2006/relationships/footer" Target="footer8.xml"/><Relationship Id="rId28" Type="http://schemas.openxmlformats.org/officeDocument/2006/relationships/hyperlink" Target="ftp://ftp.cfl.scf.rncan.gc.ca/regniere/Data11/Weather/Normals/" TargetMode="External"/><Relationship Id="rId49" Type="http://schemas.openxmlformats.org/officeDocument/2006/relationships/image" Target="media/image22.png"/><Relationship Id="rId114" Type="http://schemas.openxmlformats.org/officeDocument/2006/relationships/image" Target="media/image72.jpeg"/><Relationship Id="rId119" Type="http://schemas.openxmlformats.org/officeDocument/2006/relationships/image" Target="media/image77.jpg"/><Relationship Id="rId44" Type="http://schemas.openxmlformats.org/officeDocument/2006/relationships/image" Target="media/image17.png"/><Relationship Id="rId60" Type="http://schemas.openxmlformats.org/officeDocument/2006/relationships/image" Target="media/image33.wmf"/><Relationship Id="rId65" Type="http://schemas.openxmlformats.org/officeDocument/2006/relationships/oleObject" Target="embeddings/oleObject2.bin"/><Relationship Id="rId81" Type="http://schemas.openxmlformats.org/officeDocument/2006/relationships/oleObject" Target="embeddings/oleObject10.bin"/><Relationship Id="rId86" Type="http://schemas.openxmlformats.org/officeDocument/2006/relationships/hyperlink" Target="http://www.ntsg.umt.edu/project/mt-clim.php" TargetMode="External"/><Relationship Id="rId130" Type="http://schemas.openxmlformats.org/officeDocument/2006/relationships/image" Target="media/image87.jpe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0.wmf"/><Relationship Id="rId198" Type="http://schemas.openxmlformats.org/officeDocument/2006/relationships/image" Target="media/image149.jpeg"/><Relationship Id="rId172" Type="http://schemas.openxmlformats.org/officeDocument/2006/relationships/oleObject" Target="embeddings/oleObject15.bin"/><Relationship Id="rId193" Type="http://schemas.openxmlformats.org/officeDocument/2006/relationships/image" Target="media/image144.jpeg"/><Relationship Id="rId202" Type="http://schemas.openxmlformats.org/officeDocument/2006/relationships/image" Target="media/image153.png"/><Relationship Id="rId207" Type="http://schemas.openxmlformats.org/officeDocument/2006/relationships/image" Target="media/image158.JPG"/><Relationship Id="rId223" Type="http://schemas.openxmlformats.org/officeDocument/2006/relationships/footer" Target="footer9.xml"/><Relationship Id="rId228"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image" Target="media/image67.JP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1.wmf"/><Relationship Id="rId97" Type="http://schemas.openxmlformats.org/officeDocument/2006/relationships/image" Target="media/image56.png"/><Relationship Id="rId104" Type="http://schemas.openxmlformats.org/officeDocument/2006/relationships/image" Target="media/image63.JPG"/><Relationship Id="rId120" Type="http://schemas.openxmlformats.org/officeDocument/2006/relationships/image" Target="media/image78.jpg"/><Relationship Id="rId125" Type="http://schemas.openxmlformats.org/officeDocument/2006/relationships/image" Target="media/image82.png"/><Relationship Id="rId141" Type="http://schemas.openxmlformats.org/officeDocument/2006/relationships/image" Target="media/image98.JPG"/><Relationship Id="rId146" Type="http://schemas.openxmlformats.org/officeDocument/2006/relationships/image" Target="media/image103.jpg"/><Relationship Id="rId167" Type="http://schemas.openxmlformats.org/officeDocument/2006/relationships/image" Target="media/image124.JPG"/><Relationship Id="rId188"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51.jpeg"/><Relationship Id="rId162" Type="http://schemas.openxmlformats.org/officeDocument/2006/relationships/image" Target="media/image119.JPG"/><Relationship Id="rId183" Type="http://schemas.openxmlformats.org/officeDocument/2006/relationships/image" Target="media/image134.png"/><Relationship Id="rId213" Type="http://schemas.openxmlformats.org/officeDocument/2006/relationships/image" Target="media/image164.png"/><Relationship Id="rId218" Type="http://schemas.openxmlformats.org/officeDocument/2006/relationships/image" Target="media/image169.JPG"/><Relationship Id="rId2" Type="http://schemas.openxmlformats.org/officeDocument/2006/relationships/numbering" Target="numbering.xml"/><Relationship Id="rId29" Type="http://schemas.openxmlformats.org/officeDocument/2006/relationships/hyperlink" Target="ftp://ftp.cfl.scf.rncan.gc.ca/regniere/Data11/Weather/Normals/ClimateChange" TargetMode="Externa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wmf"/><Relationship Id="rId87" Type="http://schemas.openxmlformats.org/officeDocument/2006/relationships/image" Target="media/image46.jpeg"/><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8.JPG"/><Relationship Id="rId136" Type="http://schemas.openxmlformats.org/officeDocument/2006/relationships/image" Target="media/image93.PNG"/><Relationship Id="rId157" Type="http://schemas.openxmlformats.org/officeDocument/2006/relationships/image" Target="media/image114.JPG"/><Relationship Id="rId178" Type="http://schemas.openxmlformats.org/officeDocument/2006/relationships/oleObject" Target="embeddings/oleObject18.bin"/><Relationship Id="rId61" Type="http://schemas.openxmlformats.org/officeDocument/2006/relationships/oleObject" Target="embeddings/oleObject1.bin"/><Relationship Id="rId82" Type="http://schemas.openxmlformats.org/officeDocument/2006/relationships/image" Target="media/image44.wmf"/><Relationship Id="rId152" Type="http://schemas.openxmlformats.org/officeDocument/2006/relationships/image" Target="media/image109.JPG"/><Relationship Id="rId173" Type="http://schemas.openxmlformats.org/officeDocument/2006/relationships/image" Target="media/image128.wmf"/><Relationship Id="rId194" Type="http://schemas.openxmlformats.org/officeDocument/2006/relationships/image" Target="media/image145.jpeg"/><Relationship Id="rId199" Type="http://schemas.openxmlformats.org/officeDocument/2006/relationships/image" Target="media/image150.JPG"/><Relationship Id="rId203" Type="http://schemas.openxmlformats.org/officeDocument/2006/relationships/image" Target="media/image154.png"/><Relationship Id="rId208" Type="http://schemas.openxmlformats.org/officeDocument/2006/relationships/image" Target="media/image159.png"/><Relationship Id="rId19" Type="http://schemas.openxmlformats.org/officeDocument/2006/relationships/header" Target="header6.xml"/><Relationship Id="rId224" Type="http://schemas.openxmlformats.org/officeDocument/2006/relationships/footer" Target="footer10.xml"/><Relationship Id="rId14" Type="http://schemas.openxmlformats.org/officeDocument/2006/relationships/footer" Target="footer3.xml"/><Relationship Id="rId30" Type="http://schemas.openxmlformats.org/officeDocument/2006/relationships/hyperlink" Target="ftp://ftp.cfl.scf.rncan.gc.ca/regniere/Data11/Weather/Daily/"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oleObject" Target="embeddings/oleObject8.bin"/><Relationship Id="rId100" Type="http://schemas.openxmlformats.org/officeDocument/2006/relationships/image" Target="media/image59.jpeg"/><Relationship Id="rId105" Type="http://schemas.openxmlformats.org/officeDocument/2006/relationships/image" Target="media/image64.JPG"/><Relationship Id="rId126" Type="http://schemas.openxmlformats.org/officeDocument/2006/relationships/image" Target="media/image83.JPG"/><Relationship Id="rId147" Type="http://schemas.openxmlformats.org/officeDocument/2006/relationships/image" Target="media/image104.JPG"/><Relationship Id="rId168" Type="http://schemas.openxmlformats.org/officeDocument/2006/relationships/image" Target="media/image125.JP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9.wmf"/><Relationship Id="rId93" Type="http://schemas.openxmlformats.org/officeDocument/2006/relationships/image" Target="media/image52.jpeg"/><Relationship Id="rId98" Type="http://schemas.openxmlformats.org/officeDocument/2006/relationships/image" Target="media/image57.JPG"/><Relationship Id="rId121" Type="http://schemas.openxmlformats.org/officeDocument/2006/relationships/image" Target="media/image79.jpg"/><Relationship Id="rId142" Type="http://schemas.openxmlformats.org/officeDocument/2006/relationships/image" Target="media/image99.png"/><Relationship Id="rId163" Type="http://schemas.openxmlformats.org/officeDocument/2006/relationships/image" Target="media/image120.JPG"/><Relationship Id="rId184" Type="http://schemas.openxmlformats.org/officeDocument/2006/relationships/image" Target="media/image135.jpeg"/><Relationship Id="rId189" Type="http://schemas.openxmlformats.org/officeDocument/2006/relationships/image" Target="media/image140.jpeg"/><Relationship Id="rId21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65.png"/><Relationship Id="rId25" Type="http://schemas.openxmlformats.org/officeDocument/2006/relationships/hyperlink" Target="https://apps-scf-cfs.nrcan.gc.ca/biosim" TargetMode="External"/><Relationship Id="rId46" Type="http://schemas.openxmlformats.org/officeDocument/2006/relationships/image" Target="media/image19.png"/><Relationship Id="rId67" Type="http://schemas.openxmlformats.org/officeDocument/2006/relationships/oleObject" Target="embeddings/oleObject3.bin"/><Relationship Id="rId116" Type="http://schemas.openxmlformats.org/officeDocument/2006/relationships/image" Target="media/image74.JPG"/><Relationship Id="rId137" Type="http://schemas.openxmlformats.org/officeDocument/2006/relationships/image" Target="media/image94.jpeg"/><Relationship Id="rId158" Type="http://schemas.openxmlformats.org/officeDocument/2006/relationships/image" Target="media/image115.JP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jpeg"/><Relationship Id="rId83" Type="http://schemas.openxmlformats.org/officeDocument/2006/relationships/oleObject" Target="embeddings/oleObject11.bin"/><Relationship Id="rId88" Type="http://schemas.openxmlformats.org/officeDocument/2006/relationships/image" Target="media/image47.jpeg"/><Relationship Id="rId111" Type="http://schemas.openxmlformats.org/officeDocument/2006/relationships/image" Target="media/image69.jpeg"/><Relationship Id="rId132" Type="http://schemas.openxmlformats.org/officeDocument/2006/relationships/image" Target="media/image89.jpg"/><Relationship Id="rId153" Type="http://schemas.openxmlformats.org/officeDocument/2006/relationships/image" Target="media/image110.jpeg"/><Relationship Id="rId174" Type="http://schemas.openxmlformats.org/officeDocument/2006/relationships/oleObject" Target="embeddings/oleObject16.bin"/><Relationship Id="rId179" Type="http://schemas.openxmlformats.org/officeDocument/2006/relationships/hyperlink" Target="http://www.geometrictools.com/Documentation/ThinPlateSplines.pdf" TargetMode="External"/><Relationship Id="rId195" Type="http://schemas.openxmlformats.org/officeDocument/2006/relationships/image" Target="media/image146.jpeg"/><Relationship Id="rId209" Type="http://schemas.openxmlformats.org/officeDocument/2006/relationships/image" Target="media/image160.JPG"/><Relationship Id="rId190" Type="http://schemas.openxmlformats.org/officeDocument/2006/relationships/image" Target="media/image141.jpeg"/><Relationship Id="rId204" Type="http://schemas.openxmlformats.org/officeDocument/2006/relationships/image" Target="media/image155.png"/><Relationship Id="rId220" Type="http://schemas.openxmlformats.org/officeDocument/2006/relationships/image" Target="media/image171.jpeg"/><Relationship Id="rId225" Type="http://schemas.openxmlformats.org/officeDocument/2006/relationships/header" Target="header10.xml"/><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65.jpeg"/><Relationship Id="rId127"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hyperlink" Target="ftp://ftp.cfl.scf.rncan.gc.ca/regniere/Data11/Weather/Hourly/" TargetMode="External"/><Relationship Id="rId52" Type="http://schemas.openxmlformats.org/officeDocument/2006/relationships/image" Target="media/image25.png"/><Relationship Id="rId73" Type="http://schemas.openxmlformats.org/officeDocument/2006/relationships/oleObject" Target="embeddings/oleObject6.bin"/><Relationship Id="rId78" Type="http://schemas.openxmlformats.org/officeDocument/2006/relationships/image" Target="media/image42.wmf"/><Relationship Id="rId94" Type="http://schemas.openxmlformats.org/officeDocument/2006/relationships/image" Target="media/image53.png"/><Relationship Id="rId99" Type="http://schemas.openxmlformats.org/officeDocument/2006/relationships/image" Target="media/image58.jpeg"/><Relationship Id="rId101" Type="http://schemas.openxmlformats.org/officeDocument/2006/relationships/image" Target="media/image60.JPG"/><Relationship Id="rId122" Type="http://schemas.openxmlformats.org/officeDocument/2006/relationships/image" Target="media/image80.wmf"/><Relationship Id="rId143" Type="http://schemas.openxmlformats.org/officeDocument/2006/relationships/image" Target="media/image100.jpeg"/><Relationship Id="rId148" Type="http://schemas.openxmlformats.org/officeDocument/2006/relationships/image" Target="media/image105.png"/><Relationship Id="rId164" Type="http://schemas.openxmlformats.org/officeDocument/2006/relationships/image" Target="media/image121.JPG"/><Relationship Id="rId169" Type="http://schemas.openxmlformats.org/officeDocument/2006/relationships/image" Target="media/image126.wmf"/><Relationship Id="rId185"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1.JPG"/><Relationship Id="rId210" Type="http://schemas.openxmlformats.org/officeDocument/2006/relationships/image" Target="media/image161.jpeg"/><Relationship Id="rId215" Type="http://schemas.openxmlformats.org/officeDocument/2006/relationships/image" Target="media/image166.png"/><Relationship Id="rId26" Type="http://schemas.openxmlformats.org/officeDocument/2006/relationships/hyperlink" Target="ftp://ftp.cfl.scf.rncan.gc.ca/regniere/Data11" TargetMode="External"/><Relationship Id="rId47" Type="http://schemas.openxmlformats.org/officeDocument/2006/relationships/image" Target="media/image20.png"/><Relationship Id="rId68" Type="http://schemas.openxmlformats.org/officeDocument/2006/relationships/image" Target="media/image37.wmf"/><Relationship Id="rId89" Type="http://schemas.openxmlformats.org/officeDocument/2006/relationships/image" Target="media/image48.jpeg"/><Relationship Id="rId112" Type="http://schemas.openxmlformats.org/officeDocument/2006/relationships/image" Target="media/image70.JPG"/><Relationship Id="rId133" Type="http://schemas.openxmlformats.org/officeDocument/2006/relationships/image" Target="media/image90.png"/><Relationship Id="rId154" Type="http://schemas.openxmlformats.org/officeDocument/2006/relationships/image" Target="media/image111.JPG"/><Relationship Id="rId175" Type="http://schemas.openxmlformats.org/officeDocument/2006/relationships/image" Target="media/image129.wmf"/><Relationship Id="rId196" Type="http://schemas.openxmlformats.org/officeDocument/2006/relationships/image" Target="media/image147.jpeg"/><Relationship Id="rId200" Type="http://schemas.openxmlformats.org/officeDocument/2006/relationships/image" Target="media/image151.JPG"/><Relationship Id="rId16" Type="http://schemas.openxmlformats.org/officeDocument/2006/relationships/header" Target="header4.xml"/><Relationship Id="rId221" Type="http://schemas.openxmlformats.org/officeDocument/2006/relationships/header" Target="header8.xml"/><Relationship Id="rId37" Type="http://schemas.openxmlformats.org/officeDocument/2006/relationships/image" Target="media/image10.png"/><Relationship Id="rId58" Type="http://schemas.openxmlformats.org/officeDocument/2006/relationships/image" Target="media/image31.JPG"/><Relationship Id="rId79" Type="http://schemas.openxmlformats.org/officeDocument/2006/relationships/oleObject" Target="embeddings/oleObject9.bin"/><Relationship Id="rId102" Type="http://schemas.openxmlformats.org/officeDocument/2006/relationships/image" Target="media/image61.jpeg"/><Relationship Id="rId123" Type="http://schemas.openxmlformats.org/officeDocument/2006/relationships/oleObject" Target="embeddings/oleObject13.bin"/><Relationship Id="rId144" Type="http://schemas.openxmlformats.org/officeDocument/2006/relationships/image" Target="media/image101.JPG"/><Relationship Id="rId90" Type="http://schemas.openxmlformats.org/officeDocument/2006/relationships/image" Target="media/image49.png"/><Relationship Id="rId165" Type="http://schemas.openxmlformats.org/officeDocument/2006/relationships/image" Target="media/image122.jpeg"/><Relationship Id="rId186" Type="http://schemas.openxmlformats.org/officeDocument/2006/relationships/image" Target="media/image13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A2554-ECC1-4102-B710-998EC8D7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22846</TotalTime>
  <Pages>75</Pages>
  <Words>20667</Words>
  <Characters>117802</Characters>
  <Application>Microsoft Office Word</Application>
  <DocSecurity>0</DocSecurity>
  <Lines>981</Lines>
  <Paragraphs>276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lpstr> </vt:lpstr>
    </vt:vector>
  </TitlesOfParts>
  <Company>NRCan  /  RNCan</Company>
  <LinksUpToDate>false</LinksUpToDate>
  <CharactersWithSpaces>138193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St-Amant, Rémi</cp:lastModifiedBy>
  <cp:revision>329</cp:revision>
  <cp:lastPrinted>2018-02-27T14:52:00Z</cp:lastPrinted>
  <dcterms:created xsi:type="dcterms:W3CDTF">2017-11-16T18:45:00Z</dcterms:created>
  <dcterms:modified xsi:type="dcterms:W3CDTF">2022-04-12T20:12:00Z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