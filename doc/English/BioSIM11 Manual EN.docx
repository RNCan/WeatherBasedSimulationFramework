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07FD0" w14:textId="30839768" w:rsidR="00943FAF" w:rsidRDefault="00BE7A7E">
      <w:pPr>
        <w:jc w:val="center"/>
      </w:pPr>
      <w:bookmarkStart w:id="0" w:name="_Toc162663996"/>
      <w:bookmarkStart w:id="1" w:name="_Toc162663993"/>
      <w:r>
        <w:rPr>
          <w:b/>
          <w:bCs/>
          <w:sz w:val="48"/>
          <w:szCs w:val="48"/>
        </w:rPr>
        <w:t>BioSIM 11</w:t>
      </w:r>
      <w:r w:rsidR="00856231">
        <w:rPr>
          <w:b/>
          <w:bCs/>
          <w:sz w:val="48"/>
          <w:szCs w:val="48"/>
        </w:rPr>
        <w:t xml:space="preserve"> </w:t>
      </w:r>
      <w:r w:rsidR="00856231">
        <w:rPr>
          <w:bCs/>
          <w:sz w:val="48"/>
          <w:szCs w:val="48"/>
        </w:rPr>
        <w:t>USER’S</w:t>
      </w:r>
      <w:r w:rsidR="00856231">
        <w:rPr>
          <w:b/>
          <w:bCs/>
          <w:sz w:val="48"/>
          <w:szCs w:val="48"/>
        </w:rPr>
        <w:t xml:space="preserve"> </w:t>
      </w:r>
      <w:r w:rsidR="00856231">
        <w:rPr>
          <w:bCs/>
          <w:sz w:val="48"/>
          <w:szCs w:val="48"/>
        </w:rPr>
        <w:t>MANUAL</w:t>
      </w:r>
    </w:p>
    <w:p w14:paraId="3773FB5F" w14:textId="77777777" w:rsidR="00943FAF" w:rsidRDefault="00943FAF">
      <w:pPr>
        <w:jc w:val="center"/>
        <w:rPr>
          <w:b/>
          <w:bCs/>
          <w:sz w:val="48"/>
          <w:szCs w:val="48"/>
        </w:rPr>
      </w:pPr>
    </w:p>
    <w:p w14:paraId="777F36D0" w14:textId="77777777" w:rsidR="00943FAF" w:rsidRDefault="00856231">
      <w:pPr>
        <w:jc w:val="center"/>
      </w:pPr>
      <w:r>
        <w:rPr>
          <w:noProof/>
          <w:lang w:eastAsia="en-CA"/>
        </w:rPr>
        <w:drawing>
          <wp:inline distT="0" distB="0" distL="0" distR="0" wp14:anchorId="5DDC496E" wp14:editId="554A0DAF">
            <wp:extent cx="3467769" cy="3488692"/>
            <wp:effectExtent l="0" t="0" r="0" b="0"/>
            <wp:docPr id="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67769" cy="3488692"/>
                    </a:xfrm>
                    <a:prstGeom prst="rect">
                      <a:avLst/>
                    </a:prstGeom>
                    <a:noFill/>
                    <a:ln>
                      <a:noFill/>
                      <a:prstDash/>
                    </a:ln>
                  </pic:spPr>
                </pic:pic>
              </a:graphicData>
            </a:graphic>
          </wp:inline>
        </w:drawing>
      </w:r>
    </w:p>
    <w:p w14:paraId="6666B874" w14:textId="77777777" w:rsidR="00943FAF" w:rsidRDefault="00943FAF">
      <w:pPr>
        <w:jc w:val="center"/>
      </w:pPr>
    </w:p>
    <w:p w14:paraId="0DBF33C1" w14:textId="77777777" w:rsidR="00943FAF" w:rsidRDefault="00943FAF">
      <w:pPr>
        <w:jc w:val="center"/>
        <w:rPr>
          <w:b/>
          <w:bCs/>
        </w:rPr>
      </w:pPr>
    </w:p>
    <w:p w14:paraId="7B311F05" w14:textId="77777777" w:rsidR="00943FAF" w:rsidRPr="006209CD" w:rsidRDefault="00856231">
      <w:pPr>
        <w:jc w:val="center"/>
        <w:rPr>
          <w:b/>
          <w:bCs/>
          <w:sz w:val="36"/>
          <w:szCs w:val="36"/>
          <w:lang w:val="fr-CA"/>
        </w:rPr>
      </w:pPr>
      <w:r w:rsidRPr="006209CD">
        <w:rPr>
          <w:b/>
          <w:bCs/>
          <w:sz w:val="36"/>
          <w:szCs w:val="36"/>
          <w:lang w:val="fr-CA"/>
        </w:rPr>
        <w:t>Jacques Régnière</w:t>
      </w:r>
    </w:p>
    <w:p w14:paraId="267FED97" w14:textId="77777777" w:rsidR="00943FAF" w:rsidRPr="006209CD" w:rsidRDefault="00856231">
      <w:pPr>
        <w:jc w:val="center"/>
        <w:rPr>
          <w:b/>
          <w:bCs/>
          <w:sz w:val="36"/>
          <w:szCs w:val="36"/>
          <w:lang w:val="fr-CA"/>
        </w:rPr>
      </w:pPr>
      <w:r w:rsidRPr="006209CD">
        <w:rPr>
          <w:b/>
          <w:bCs/>
          <w:sz w:val="36"/>
          <w:szCs w:val="36"/>
          <w:lang w:val="fr-CA"/>
        </w:rPr>
        <w:t>Rémi Saint-Amant</w:t>
      </w:r>
    </w:p>
    <w:p w14:paraId="14CA8D8E" w14:textId="48ACAFD0" w:rsidR="00943FAF" w:rsidRDefault="00856231">
      <w:pPr>
        <w:jc w:val="center"/>
        <w:rPr>
          <w:b/>
          <w:bCs/>
          <w:sz w:val="36"/>
          <w:szCs w:val="36"/>
          <w:lang w:val="fr-CA"/>
        </w:rPr>
      </w:pPr>
      <w:r w:rsidRPr="006209CD">
        <w:rPr>
          <w:b/>
          <w:bCs/>
          <w:sz w:val="36"/>
          <w:szCs w:val="36"/>
          <w:lang w:val="fr-CA"/>
        </w:rPr>
        <w:t>Ariane Béchard</w:t>
      </w:r>
    </w:p>
    <w:p w14:paraId="23E19B1A" w14:textId="7208D5FF" w:rsidR="006209CD" w:rsidRPr="00325027" w:rsidRDefault="006209CD">
      <w:pPr>
        <w:jc w:val="center"/>
        <w:rPr>
          <w:b/>
          <w:bCs/>
          <w:sz w:val="36"/>
          <w:szCs w:val="36"/>
        </w:rPr>
      </w:pPr>
      <w:r w:rsidRPr="00325027">
        <w:rPr>
          <w:b/>
          <w:bCs/>
          <w:sz w:val="36"/>
          <w:szCs w:val="36"/>
        </w:rPr>
        <w:t>Ahmed Moutaoufik</w:t>
      </w:r>
    </w:p>
    <w:p w14:paraId="39A52FF1" w14:textId="77777777" w:rsidR="00943FAF" w:rsidRPr="00325027" w:rsidRDefault="00943FAF">
      <w:pPr>
        <w:jc w:val="center"/>
        <w:rPr>
          <w:b/>
          <w:bCs/>
          <w:sz w:val="36"/>
          <w:szCs w:val="36"/>
        </w:rPr>
      </w:pPr>
    </w:p>
    <w:p w14:paraId="112D029A" w14:textId="09E812FE" w:rsidR="00943FAF" w:rsidRDefault="00856231">
      <w:pPr>
        <w:jc w:val="center"/>
        <w:rPr>
          <w:b/>
          <w:bCs/>
          <w:sz w:val="36"/>
          <w:szCs w:val="36"/>
        </w:rPr>
      </w:pPr>
      <w:r>
        <w:rPr>
          <w:b/>
          <w:bCs/>
          <w:sz w:val="36"/>
          <w:szCs w:val="36"/>
        </w:rPr>
        <w:t>20</w:t>
      </w:r>
      <w:r w:rsidR="001966D8">
        <w:rPr>
          <w:b/>
          <w:bCs/>
          <w:sz w:val="36"/>
          <w:szCs w:val="36"/>
        </w:rPr>
        <w:t>2</w:t>
      </w:r>
      <w:r w:rsidR="00A331E9">
        <w:rPr>
          <w:b/>
          <w:bCs/>
          <w:sz w:val="36"/>
          <w:szCs w:val="36"/>
        </w:rPr>
        <w:t>3</w:t>
      </w:r>
    </w:p>
    <w:p w14:paraId="06C97D74" w14:textId="77777777" w:rsidR="00943FAF" w:rsidRDefault="00943FAF">
      <w:pPr>
        <w:jc w:val="center"/>
        <w:rPr>
          <w:b/>
          <w:bCs/>
          <w:sz w:val="28"/>
          <w:szCs w:val="28"/>
        </w:rPr>
      </w:pPr>
    </w:p>
    <w:p w14:paraId="7ADE84C2" w14:textId="77777777" w:rsidR="00943FAF" w:rsidRDefault="00856231">
      <w:pPr>
        <w:jc w:val="center"/>
        <w:rPr>
          <w:b/>
          <w:bCs/>
          <w:sz w:val="28"/>
          <w:szCs w:val="28"/>
        </w:rPr>
      </w:pPr>
      <w:r>
        <w:rPr>
          <w:b/>
          <w:bCs/>
          <w:sz w:val="28"/>
          <w:szCs w:val="28"/>
        </w:rPr>
        <w:t>Natural Resources Canada</w:t>
      </w:r>
    </w:p>
    <w:p w14:paraId="4597FA77" w14:textId="77777777" w:rsidR="00943FAF" w:rsidRDefault="00856231">
      <w:pPr>
        <w:jc w:val="center"/>
        <w:rPr>
          <w:b/>
          <w:bCs/>
          <w:sz w:val="28"/>
          <w:szCs w:val="28"/>
        </w:rPr>
      </w:pPr>
      <w:r>
        <w:rPr>
          <w:b/>
          <w:bCs/>
          <w:sz w:val="28"/>
          <w:szCs w:val="28"/>
        </w:rPr>
        <w:t>Canadian Forest Service</w:t>
      </w:r>
    </w:p>
    <w:p w14:paraId="727087F6" w14:textId="77777777" w:rsidR="00943FAF" w:rsidRDefault="00856231">
      <w:pPr>
        <w:jc w:val="center"/>
        <w:rPr>
          <w:b/>
          <w:bCs/>
          <w:sz w:val="28"/>
          <w:szCs w:val="28"/>
        </w:rPr>
      </w:pPr>
      <w:r>
        <w:rPr>
          <w:b/>
          <w:bCs/>
          <w:sz w:val="28"/>
          <w:szCs w:val="28"/>
        </w:rPr>
        <w:t>Laurentian Forestry Centre</w:t>
      </w:r>
    </w:p>
    <w:p w14:paraId="621CD550" w14:textId="77777777" w:rsidR="00943FAF" w:rsidRDefault="00856231">
      <w:pPr>
        <w:jc w:val="center"/>
        <w:rPr>
          <w:b/>
          <w:bCs/>
          <w:sz w:val="28"/>
          <w:szCs w:val="28"/>
        </w:rPr>
      </w:pPr>
      <w:r>
        <w:rPr>
          <w:b/>
          <w:bCs/>
          <w:sz w:val="28"/>
          <w:szCs w:val="28"/>
        </w:rPr>
        <w:t>P.O. Box 10380, Stn. Sainte-Foy</w:t>
      </w:r>
    </w:p>
    <w:p w14:paraId="70BEFFF3" w14:textId="28263E2F" w:rsidR="00E776AC" w:rsidRDefault="00856231" w:rsidP="00046033">
      <w:pPr>
        <w:jc w:val="center"/>
        <w:rPr>
          <w:b/>
          <w:bCs/>
          <w:sz w:val="28"/>
          <w:szCs w:val="28"/>
        </w:rPr>
      </w:pPr>
      <w:r>
        <w:rPr>
          <w:b/>
          <w:bCs/>
          <w:sz w:val="28"/>
          <w:szCs w:val="28"/>
        </w:rPr>
        <w:t>Quebec, QC Canada, G1V 4C7</w:t>
      </w:r>
    </w:p>
    <w:p w14:paraId="1881369B" w14:textId="0A3ACC35" w:rsidR="00E776AC" w:rsidRDefault="00E776AC">
      <w:pPr>
        <w:jc w:val="center"/>
        <w:rPr>
          <w:b/>
          <w:bCs/>
          <w:sz w:val="28"/>
          <w:szCs w:val="28"/>
        </w:rPr>
      </w:pPr>
    </w:p>
    <w:p w14:paraId="0CB8B844" w14:textId="1AF5597B" w:rsidR="00046033" w:rsidRDefault="00046033">
      <w:pPr>
        <w:jc w:val="center"/>
        <w:rPr>
          <w:b/>
          <w:bCs/>
          <w:sz w:val="28"/>
          <w:szCs w:val="28"/>
        </w:rPr>
      </w:pPr>
    </w:p>
    <w:p w14:paraId="51769368" w14:textId="77777777" w:rsidR="00046033" w:rsidRDefault="00046033">
      <w:pPr>
        <w:jc w:val="center"/>
        <w:rPr>
          <w:b/>
          <w:bCs/>
          <w:sz w:val="28"/>
          <w:szCs w:val="28"/>
        </w:rPr>
      </w:pPr>
    </w:p>
    <w:p w14:paraId="30189FCB" w14:textId="34FBEB7A" w:rsidR="00943FAF" w:rsidRDefault="0058127E">
      <w:pPr>
        <w:jc w:val="center"/>
        <w:rPr>
          <w:b/>
          <w:bCs/>
          <w:sz w:val="28"/>
          <w:szCs w:val="28"/>
        </w:rPr>
        <w:sectPr w:rsidR="00943FAF">
          <w:headerReference w:type="even" r:id="rId9"/>
          <w:footerReference w:type="even" r:id="rId10"/>
          <w:footerReference w:type="default" r:id="rId11"/>
          <w:pgSz w:w="12240" w:h="15840"/>
          <w:pgMar w:top="1418" w:right="1418" w:bottom="1418" w:left="1418" w:header="720" w:footer="720" w:gutter="0"/>
          <w:cols w:space="720"/>
          <w:titlePg/>
        </w:sectPr>
      </w:pPr>
      <w:r>
        <w:rPr>
          <w:b/>
          <w:bCs/>
          <w:sz w:val="28"/>
          <w:szCs w:val="28"/>
        </w:rPr>
        <w:t xml:space="preserve">Update </w:t>
      </w:r>
      <w:r w:rsidR="001966D8">
        <w:rPr>
          <w:b/>
          <w:bCs/>
          <w:sz w:val="28"/>
          <w:szCs w:val="28"/>
        </w:rPr>
        <w:t>to</w:t>
      </w:r>
      <w:r>
        <w:rPr>
          <w:b/>
          <w:bCs/>
          <w:sz w:val="28"/>
          <w:szCs w:val="28"/>
        </w:rPr>
        <w:t xml:space="preserve"> </w:t>
      </w:r>
      <w:r w:rsidR="00856231">
        <w:rPr>
          <w:b/>
          <w:bCs/>
          <w:sz w:val="28"/>
          <w:szCs w:val="28"/>
        </w:rPr>
        <w:t>Information Report LAU-X-137</w:t>
      </w:r>
    </w:p>
    <w:p w14:paraId="3BB6ED29" w14:textId="77777777" w:rsidR="00943FAF" w:rsidRDefault="00856231">
      <w:pPr>
        <w:rPr>
          <w:b/>
          <w:bCs/>
          <w:sz w:val="32"/>
          <w:szCs w:val="32"/>
        </w:rPr>
      </w:pPr>
      <w:r>
        <w:rPr>
          <w:b/>
          <w:bCs/>
          <w:sz w:val="32"/>
          <w:szCs w:val="32"/>
        </w:rPr>
        <w:lastRenderedPageBreak/>
        <w:t>Acknowledgements</w:t>
      </w:r>
    </w:p>
    <w:p w14:paraId="73B5237F" w14:textId="77777777" w:rsidR="00943FAF" w:rsidRDefault="00943FAF"/>
    <w:p w14:paraId="071FA4AB" w14:textId="77777777" w:rsidR="00943FAF" w:rsidRDefault="00856231">
      <w:pPr>
        <w:jc w:val="both"/>
      </w:pPr>
      <w:r>
        <w:t xml:space="preserve">BioSIM was developed over a period of several years, and benefited from the contributions of many people, including users, who are too numerous to name here. But special contributions were made by the following people: Lukas </w:t>
      </w:r>
      <w:proofErr w:type="spellStart"/>
      <w:r>
        <w:t>Schaubb</w:t>
      </w:r>
      <w:proofErr w:type="spellEnd"/>
      <w:r>
        <w:t xml:space="preserve">, Jesse A. Logan, Michael </w:t>
      </w:r>
      <w:proofErr w:type="spellStart"/>
      <w:r>
        <w:t>Roden</w:t>
      </w:r>
      <w:proofErr w:type="spellEnd"/>
      <w:r>
        <w:t xml:space="preserve">, Barry Cooke, Vincent Bergeron, and Manon Gignac </w:t>
      </w:r>
      <w:proofErr w:type="gramStart"/>
      <w:r>
        <w:t>The</w:t>
      </w:r>
      <w:proofErr w:type="gramEnd"/>
      <w:r>
        <w:t xml:space="preserve"> current version of BioSIM for Windows was conceived and programmed by Rémi Saint-Amant. </w:t>
      </w:r>
    </w:p>
    <w:p w14:paraId="63FCEC64" w14:textId="77777777" w:rsidR="00943FAF" w:rsidRDefault="00943FAF">
      <w:pPr>
        <w:jc w:val="both"/>
      </w:pPr>
    </w:p>
    <w:p w14:paraId="7905A1F9" w14:textId="77777777" w:rsidR="00943FAF" w:rsidRDefault="00856231">
      <w:pPr>
        <w:jc w:val="both"/>
        <w:sectPr w:rsidR="00943FAF">
          <w:headerReference w:type="even" r:id="rId12"/>
          <w:headerReference w:type="default" r:id="rId13"/>
          <w:footerReference w:type="even" r:id="rId14"/>
          <w:footerReference w:type="default" r:id="rId15"/>
          <w:headerReference w:type="first" r:id="rId16"/>
          <w:footerReference w:type="first" r:id="rId17"/>
          <w:pgSz w:w="12240" w:h="15840"/>
          <w:pgMar w:top="1418" w:right="1418" w:bottom="1418" w:left="1418" w:header="720" w:footer="720" w:gutter="0"/>
          <w:pgNumType w:start="1"/>
          <w:cols w:space="720"/>
          <w:titlePg/>
        </w:sectPr>
      </w:pPr>
      <w:r>
        <w:t xml:space="preserve">The development of BioSIM was made possible with the financial contribution of several Canadian Forest Service partners. </w:t>
      </w:r>
      <w:proofErr w:type="gramStart"/>
      <w:r>
        <w:t>In particular, we</w:t>
      </w:r>
      <w:proofErr w:type="gramEnd"/>
      <w:r>
        <w:t xml:space="preserve"> wish to acknowledge the following members of the SERG-International committee: Forest Protection Limited, Quebec's SOPFIM, the provincial governments of Ontario and British Columbia, and the USDA Forest Service.</w:t>
      </w:r>
    </w:p>
    <w:p w14:paraId="6823D201" w14:textId="77777777" w:rsidR="00943FAF" w:rsidRDefault="00856231">
      <w:pPr>
        <w:pStyle w:val="TableofContentsPageTitle"/>
        <w:jc w:val="left"/>
      </w:pPr>
      <w:r>
        <w:lastRenderedPageBreak/>
        <w:t>Table of Contents</w:t>
      </w:r>
    </w:p>
    <w:p w14:paraId="3F7761CD" w14:textId="3138461C" w:rsidR="00894DEC" w:rsidRDefault="00856231" w:rsidP="00894DEC">
      <w:pPr>
        <w:pStyle w:val="TM1"/>
        <w:rPr>
          <w:rFonts w:asciiTheme="minorHAnsi" w:eastAsiaTheme="minorEastAsia" w:hAnsiTheme="minorHAnsi" w:cstheme="minorBidi"/>
          <w:noProof/>
          <w:sz w:val="22"/>
          <w:szCs w:val="22"/>
          <w:lang w:val="fr-CA" w:eastAsia="fr-CA"/>
        </w:rPr>
      </w:pPr>
      <w:r>
        <w:rPr>
          <w:sz w:val="32"/>
        </w:rPr>
        <w:fldChar w:fldCharType="begin"/>
      </w:r>
      <w:r>
        <w:instrText xml:space="preserve"> TOC \o "1-3" \u \h </w:instrText>
      </w:r>
      <w:r>
        <w:rPr>
          <w:sz w:val="32"/>
        </w:rPr>
        <w:fldChar w:fldCharType="separate"/>
      </w:r>
      <w:bookmarkStart w:id="2" w:name="_Hlt302659865"/>
      <w:bookmarkStart w:id="3" w:name="_Hlt302659854"/>
      <w:bookmarkStart w:id="4" w:name="_Hlt302659853"/>
      <w:bookmarkEnd w:id="2"/>
      <w:bookmarkEnd w:id="3"/>
      <w:bookmarkEnd w:id="4"/>
      <w:r w:rsidR="00894DEC" w:rsidRPr="0038001F">
        <w:rPr>
          <w:rStyle w:val="Hyperlien"/>
          <w:noProof/>
        </w:rPr>
        <w:fldChar w:fldCharType="begin"/>
      </w:r>
      <w:r w:rsidR="00894DEC" w:rsidRPr="0038001F">
        <w:rPr>
          <w:rStyle w:val="Hyperlien"/>
          <w:noProof/>
        </w:rPr>
        <w:instrText xml:space="preserve"> </w:instrText>
      </w:r>
      <w:r w:rsidR="00894DEC">
        <w:rPr>
          <w:noProof/>
        </w:rPr>
        <w:instrText>HYPERLINK \l "_Toc132704557"</w:instrText>
      </w:r>
      <w:r w:rsidR="00894DEC" w:rsidRPr="0038001F">
        <w:rPr>
          <w:rStyle w:val="Hyperlien"/>
          <w:noProof/>
        </w:rPr>
        <w:instrText xml:space="preserve"> </w:instrText>
      </w:r>
      <w:r w:rsidR="00894DEC" w:rsidRPr="0038001F">
        <w:rPr>
          <w:rStyle w:val="Hyperlien"/>
          <w:noProof/>
        </w:rPr>
      </w:r>
      <w:r w:rsidR="00894DEC" w:rsidRPr="0038001F">
        <w:rPr>
          <w:rStyle w:val="Hyperlien"/>
          <w:noProof/>
        </w:rPr>
        <w:fldChar w:fldCharType="separate"/>
      </w:r>
      <w:r w:rsidR="00894DEC" w:rsidRPr="0038001F">
        <w:rPr>
          <w:rStyle w:val="Hyperlien"/>
          <w:noProof/>
        </w:rPr>
        <w:t>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BioSIM Overview</w:t>
      </w:r>
      <w:r w:rsidR="00894DEC">
        <w:rPr>
          <w:noProof/>
        </w:rPr>
        <w:tab/>
      </w:r>
      <w:r w:rsidR="00894DEC">
        <w:rPr>
          <w:noProof/>
        </w:rPr>
        <w:fldChar w:fldCharType="begin"/>
      </w:r>
      <w:r w:rsidR="00894DEC">
        <w:rPr>
          <w:noProof/>
        </w:rPr>
        <w:instrText xml:space="preserve"> PAGEREF _Toc132704557 \h </w:instrText>
      </w:r>
      <w:r w:rsidR="00894DEC">
        <w:rPr>
          <w:noProof/>
        </w:rPr>
      </w:r>
      <w:r w:rsidR="00894DEC">
        <w:rPr>
          <w:noProof/>
        </w:rPr>
        <w:fldChar w:fldCharType="separate"/>
      </w:r>
      <w:r w:rsidR="00894DEC">
        <w:rPr>
          <w:noProof/>
        </w:rPr>
        <w:t>1</w:t>
      </w:r>
      <w:r w:rsidR="00894DEC">
        <w:rPr>
          <w:noProof/>
        </w:rPr>
        <w:fldChar w:fldCharType="end"/>
      </w:r>
      <w:r w:rsidR="00894DEC" w:rsidRPr="0038001F">
        <w:rPr>
          <w:rStyle w:val="Hyperlien"/>
          <w:noProof/>
        </w:rPr>
        <w:fldChar w:fldCharType="end"/>
      </w:r>
    </w:p>
    <w:p w14:paraId="61EFCC17" w14:textId="61F44372"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58" w:history="1">
        <w:r w:rsidR="00894DEC" w:rsidRPr="0038001F">
          <w:rPr>
            <w:rStyle w:val="Hyperlien"/>
            <w:noProof/>
          </w:rPr>
          <w:t>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Introduction</w:t>
        </w:r>
        <w:r w:rsidR="00894DEC">
          <w:rPr>
            <w:noProof/>
          </w:rPr>
          <w:tab/>
        </w:r>
        <w:r w:rsidR="00894DEC">
          <w:rPr>
            <w:noProof/>
          </w:rPr>
          <w:fldChar w:fldCharType="begin"/>
        </w:r>
        <w:r w:rsidR="00894DEC">
          <w:rPr>
            <w:noProof/>
          </w:rPr>
          <w:instrText xml:space="preserve"> PAGEREF _Toc132704558 \h </w:instrText>
        </w:r>
        <w:r w:rsidR="00894DEC">
          <w:rPr>
            <w:noProof/>
          </w:rPr>
        </w:r>
        <w:r w:rsidR="00894DEC">
          <w:rPr>
            <w:noProof/>
          </w:rPr>
          <w:fldChar w:fldCharType="separate"/>
        </w:r>
        <w:r w:rsidR="00894DEC">
          <w:rPr>
            <w:noProof/>
          </w:rPr>
          <w:t>1</w:t>
        </w:r>
        <w:r w:rsidR="00894DEC">
          <w:rPr>
            <w:noProof/>
          </w:rPr>
          <w:fldChar w:fldCharType="end"/>
        </w:r>
      </w:hyperlink>
    </w:p>
    <w:p w14:paraId="4775674C" w14:textId="1901DE09"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59" w:history="1">
        <w:r w:rsidR="00894DEC" w:rsidRPr="0038001F">
          <w:rPr>
            <w:rStyle w:val="Hyperlien"/>
            <w:noProof/>
          </w:rPr>
          <w:t>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Scientific documentation</w:t>
        </w:r>
        <w:r w:rsidR="00894DEC">
          <w:rPr>
            <w:noProof/>
          </w:rPr>
          <w:tab/>
        </w:r>
        <w:r w:rsidR="00894DEC">
          <w:rPr>
            <w:noProof/>
          </w:rPr>
          <w:fldChar w:fldCharType="begin"/>
        </w:r>
        <w:r w:rsidR="00894DEC">
          <w:rPr>
            <w:noProof/>
          </w:rPr>
          <w:instrText xml:space="preserve"> PAGEREF _Toc132704559 \h </w:instrText>
        </w:r>
        <w:r w:rsidR="00894DEC">
          <w:rPr>
            <w:noProof/>
          </w:rPr>
        </w:r>
        <w:r w:rsidR="00894DEC">
          <w:rPr>
            <w:noProof/>
          </w:rPr>
          <w:fldChar w:fldCharType="separate"/>
        </w:r>
        <w:r w:rsidR="00894DEC">
          <w:rPr>
            <w:noProof/>
          </w:rPr>
          <w:t>1</w:t>
        </w:r>
        <w:r w:rsidR="00894DEC">
          <w:rPr>
            <w:noProof/>
          </w:rPr>
          <w:fldChar w:fldCharType="end"/>
        </w:r>
      </w:hyperlink>
    </w:p>
    <w:p w14:paraId="7E089962" w14:textId="0F5419EF"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60" w:history="1">
        <w:r w:rsidR="00894DEC" w:rsidRPr="0038001F">
          <w:rPr>
            <w:rStyle w:val="Hyperlien"/>
            <w:noProof/>
          </w:rPr>
          <w:t>1.3.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BioSIM Installation</w:t>
        </w:r>
        <w:r w:rsidR="00894DEC">
          <w:rPr>
            <w:noProof/>
          </w:rPr>
          <w:tab/>
        </w:r>
        <w:r w:rsidR="00894DEC">
          <w:rPr>
            <w:noProof/>
          </w:rPr>
          <w:fldChar w:fldCharType="begin"/>
        </w:r>
        <w:r w:rsidR="00894DEC">
          <w:rPr>
            <w:noProof/>
          </w:rPr>
          <w:instrText xml:space="preserve"> PAGEREF _Toc132704560 \h </w:instrText>
        </w:r>
        <w:r w:rsidR="00894DEC">
          <w:rPr>
            <w:noProof/>
          </w:rPr>
        </w:r>
        <w:r w:rsidR="00894DEC">
          <w:rPr>
            <w:noProof/>
          </w:rPr>
          <w:fldChar w:fldCharType="separate"/>
        </w:r>
        <w:r w:rsidR="00894DEC">
          <w:rPr>
            <w:noProof/>
          </w:rPr>
          <w:t>1</w:t>
        </w:r>
        <w:r w:rsidR="00894DEC">
          <w:rPr>
            <w:noProof/>
          </w:rPr>
          <w:fldChar w:fldCharType="end"/>
        </w:r>
      </w:hyperlink>
    </w:p>
    <w:p w14:paraId="2AF14F72" w14:textId="57901833"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61" w:history="1">
        <w:r w:rsidR="00894DEC" w:rsidRPr="0038001F">
          <w:rPr>
            <w:rStyle w:val="Hyperlien"/>
            <w:noProof/>
          </w:rPr>
          <w:t>1.1.1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Technical support</w:t>
        </w:r>
        <w:r w:rsidR="00894DEC">
          <w:rPr>
            <w:noProof/>
          </w:rPr>
          <w:tab/>
        </w:r>
        <w:r w:rsidR="00894DEC">
          <w:rPr>
            <w:noProof/>
          </w:rPr>
          <w:fldChar w:fldCharType="begin"/>
        </w:r>
        <w:r w:rsidR="00894DEC">
          <w:rPr>
            <w:noProof/>
          </w:rPr>
          <w:instrText xml:space="preserve"> PAGEREF _Toc132704561 \h </w:instrText>
        </w:r>
        <w:r w:rsidR="00894DEC">
          <w:rPr>
            <w:noProof/>
          </w:rPr>
        </w:r>
        <w:r w:rsidR="00894DEC">
          <w:rPr>
            <w:noProof/>
          </w:rPr>
          <w:fldChar w:fldCharType="separate"/>
        </w:r>
        <w:r w:rsidR="00894DEC">
          <w:rPr>
            <w:noProof/>
          </w:rPr>
          <w:t>2</w:t>
        </w:r>
        <w:r w:rsidR="00894DEC">
          <w:rPr>
            <w:noProof/>
          </w:rPr>
          <w:fldChar w:fldCharType="end"/>
        </w:r>
      </w:hyperlink>
    </w:p>
    <w:p w14:paraId="06819239" w14:textId="25549DF1"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62" w:history="1">
        <w:r w:rsidR="00894DEC" w:rsidRPr="0038001F">
          <w:rPr>
            <w:rStyle w:val="Hyperlien"/>
            <w:noProof/>
          </w:rPr>
          <w:t>1.1.2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Installation</w:t>
        </w:r>
        <w:r w:rsidR="00894DEC">
          <w:rPr>
            <w:noProof/>
          </w:rPr>
          <w:tab/>
        </w:r>
        <w:r w:rsidR="00894DEC">
          <w:rPr>
            <w:noProof/>
          </w:rPr>
          <w:fldChar w:fldCharType="begin"/>
        </w:r>
        <w:r w:rsidR="00894DEC">
          <w:rPr>
            <w:noProof/>
          </w:rPr>
          <w:instrText xml:space="preserve"> PAGEREF _Toc132704562 \h </w:instrText>
        </w:r>
        <w:r w:rsidR="00894DEC">
          <w:rPr>
            <w:noProof/>
          </w:rPr>
        </w:r>
        <w:r w:rsidR="00894DEC">
          <w:rPr>
            <w:noProof/>
          </w:rPr>
          <w:fldChar w:fldCharType="separate"/>
        </w:r>
        <w:r w:rsidR="00894DEC">
          <w:rPr>
            <w:noProof/>
          </w:rPr>
          <w:t>2</w:t>
        </w:r>
        <w:r w:rsidR="00894DEC">
          <w:rPr>
            <w:noProof/>
          </w:rPr>
          <w:fldChar w:fldCharType="end"/>
        </w:r>
      </w:hyperlink>
    </w:p>
    <w:p w14:paraId="33D344F6" w14:textId="5CD02297"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63" w:history="1">
        <w:r w:rsidR="00894DEC" w:rsidRPr="0038001F">
          <w:rPr>
            <w:rStyle w:val="Hyperlien"/>
            <w:noProof/>
          </w:rPr>
          <w:t>1.1.3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System requirements</w:t>
        </w:r>
        <w:r w:rsidR="00894DEC">
          <w:rPr>
            <w:noProof/>
          </w:rPr>
          <w:tab/>
        </w:r>
        <w:r w:rsidR="00894DEC">
          <w:rPr>
            <w:noProof/>
          </w:rPr>
          <w:fldChar w:fldCharType="begin"/>
        </w:r>
        <w:r w:rsidR="00894DEC">
          <w:rPr>
            <w:noProof/>
          </w:rPr>
          <w:instrText xml:space="preserve"> PAGEREF _Toc132704563 \h </w:instrText>
        </w:r>
        <w:r w:rsidR="00894DEC">
          <w:rPr>
            <w:noProof/>
          </w:rPr>
        </w:r>
        <w:r w:rsidR="00894DEC">
          <w:rPr>
            <w:noProof/>
          </w:rPr>
          <w:fldChar w:fldCharType="separate"/>
        </w:r>
        <w:r w:rsidR="00894DEC">
          <w:rPr>
            <w:noProof/>
          </w:rPr>
          <w:t>2</w:t>
        </w:r>
        <w:r w:rsidR="00894DEC">
          <w:rPr>
            <w:noProof/>
          </w:rPr>
          <w:fldChar w:fldCharType="end"/>
        </w:r>
      </w:hyperlink>
    </w:p>
    <w:p w14:paraId="4B096A4F" w14:textId="62C4E19C"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64" w:history="1">
        <w:r w:rsidR="00894DEC" w:rsidRPr="0038001F">
          <w:rPr>
            <w:rStyle w:val="Hyperlien"/>
            <w:noProof/>
          </w:rPr>
          <w:t>1.1.4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Utility programs</w:t>
        </w:r>
        <w:r w:rsidR="00894DEC">
          <w:rPr>
            <w:noProof/>
          </w:rPr>
          <w:tab/>
        </w:r>
        <w:r w:rsidR="00894DEC">
          <w:rPr>
            <w:noProof/>
          </w:rPr>
          <w:fldChar w:fldCharType="begin"/>
        </w:r>
        <w:r w:rsidR="00894DEC">
          <w:rPr>
            <w:noProof/>
          </w:rPr>
          <w:instrText xml:space="preserve"> PAGEREF _Toc132704564 \h </w:instrText>
        </w:r>
        <w:r w:rsidR="00894DEC">
          <w:rPr>
            <w:noProof/>
          </w:rPr>
        </w:r>
        <w:r w:rsidR="00894DEC">
          <w:rPr>
            <w:noProof/>
          </w:rPr>
          <w:fldChar w:fldCharType="separate"/>
        </w:r>
        <w:r w:rsidR="00894DEC">
          <w:rPr>
            <w:noProof/>
          </w:rPr>
          <w:t>2</w:t>
        </w:r>
        <w:r w:rsidR="00894DEC">
          <w:rPr>
            <w:noProof/>
          </w:rPr>
          <w:fldChar w:fldCharType="end"/>
        </w:r>
      </w:hyperlink>
    </w:p>
    <w:p w14:paraId="4340237A" w14:textId="60E1838A"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65" w:history="1">
        <w:r w:rsidR="00894DEC" w:rsidRPr="0038001F">
          <w:rPr>
            <w:rStyle w:val="Hyperlien"/>
            <w:noProof/>
          </w:rPr>
          <w:t>1.1.5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Language</w:t>
        </w:r>
        <w:r w:rsidR="00894DEC">
          <w:rPr>
            <w:noProof/>
          </w:rPr>
          <w:tab/>
        </w:r>
        <w:r w:rsidR="00894DEC">
          <w:rPr>
            <w:noProof/>
          </w:rPr>
          <w:fldChar w:fldCharType="begin"/>
        </w:r>
        <w:r w:rsidR="00894DEC">
          <w:rPr>
            <w:noProof/>
          </w:rPr>
          <w:instrText xml:space="preserve"> PAGEREF _Toc132704565 \h </w:instrText>
        </w:r>
        <w:r w:rsidR="00894DEC">
          <w:rPr>
            <w:noProof/>
          </w:rPr>
        </w:r>
        <w:r w:rsidR="00894DEC">
          <w:rPr>
            <w:noProof/>
          </w:rPr>
          <w:fldChar w:fldCharType="separate"/>
        </w:r>
        <w:r w:rsidR="00894DEC">
          <w:rPr>
            <w:noProof/>
          </w:rPr>
          <w:t>2</w:t>
        </w:r>
        <w:r w:rsidR="00894DEC">
          <w:rPr>
            <w:noProof/>
          </w:rPr>
          <w:fldChar w:fldCharType="end"/>
        </w:r>
      </w:hyperlink>
    </w:p>
    <w:p w14:paraId="0E9DE3CD" w14:textId="3E2ACF50"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66" w:history="1">
        <w:r w:rsidR="00894DEC" w:rsidRPr="0038001F">
          <w:rPr>
            <w:rStyle w:val="Hyperlien"/>
            <w:noProof/>
          </w:rPr>
          <w:t>1.4.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Running BioSIM</w:t>
        </w:r>
        <w:r w:rsidR="00894DEC">
          <w:rPr>
            <w:noProof/>
          </w:rPr>
          <w:tab/>
        </w:r>
        <w:r w:rsidR="00894DEC">
          <w:rPr>
            <w:noProof/>
          </w:rPr>
          <w:fldChar w:fldCharType="begin"/>
        </w:r>
        <w:r w:rsidR="00894DEC">
          <w:rPr>
            <w:noProof/>
          </w:rPr>
          <w:instrText xml:space="preserve"> PAGEREF _Toc132704566 \h </w:instrText>
        </w:r>
        <w:r w:rsidR="00894DEC">
          <w:rPr>
            <w:noProof/>
          </w:rPr>
        </w:r>
        <w:r w:rsidR="00894DEC">
          <w:rPr>
            <w:noProof/>
          </w:rPr>
          <w:fldChar w:fldCharType="separate"/>
        </w:r>
        <w:r w:rsidR="00894DEC">
          <w:rPr>
            <w:noProof/>
          </w:rPr>
          <w:t>1</w:t>
        </w:r>
        <w:r w:rsidR="00894DEC">
          <w:rPr>
            <w:noProof/>
          </w:rPr>
          <w:fldChar w:fldCharType="end"/>
        </w:r>
      </w:hyperlink>
    </w:p>
    <w:p w14:paraId="5A38F933" w14:textId="509414E4"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67" w:history="1">
        <w:r w:rsidR="00894DEC" w:rsidRPr="0038001F">
          <w:rPr>
            <w:rStyle w:val="Hyperlien"/>
            <w:noProof/>
          </w:rPr>
          <w:t>1.1.6</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Graphic user Interface</w:t>
        </w:r>
        <w:r w:rsidR="00894DEC">
          <w:rPr>
            <w:noProof/>
          </w:rPr>
          <w:tab/>
        </w:r>
        <w:r w:rsidR="00894DEC">
          <w:rPr>
            <w:noProof/>
          </w:rPr>
          <w:fldChar w:fldCharType="begin"/>
        </w:r>
        <w:r w:rsidR="00894DEC">
          <w:rPr>
            <w:noProof/>
          </w:rPr>
          <w:instrText xml:space="preserve"> PAGEREF _Toc132704567 \h </w:instrText>
        </w:r>
        <w:r w:rsidR="00894DEC">
          <w:rPr>
            <w:noProof/>
          </w:rPr>
        </w:r>
        <w:r w:rsidR="00894DEC">
          <w:rPr>
            <w:noProof/>
          </w:rPr>
          <w:fldChar w:fldCharType="separate"/>
        </w:r>
        <w:r w:rsidR="00894DEC">
          <w:rPr>
            <w:noProof/>
          </w:rPr>
          <w:t>2</w:t>
        </w:r>
        <w:r w:rsidR="00894DEC">
          <w:rPr>
            <w:noProof/>
          </w:rPr>
          <w:fldChar w:fldCharType="end"/>
        </w:r>
      </w:hyperlink>
    </w:p>
    <w:p w14:paraId="56BD0F8A" w14:textId="5F68ED78"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68" w:history="1">
        <w:r w:rsidR="00894DEC" w:rsidRPr="0038001F">
          <w:rPr>
            <w:rStyle w:val="Hyperlien"/>
            <w:noProof/>
          </w:rPr>
          <w:t>1.1.7</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Command Line Execution</w:t>
        </w:r>
        <w:r w:rsidR="00894DEC">
          <w:rPr>
            <w:noProof/>
          </w:rPr>
          <w:tab/>
        </w:r>
        <w:r w:rsidR="00894DEC">
          <w:rPr>
            <w:noProof/>
          </w:rPr>
          <w:fldChar w:fldCharType="begin"/>
        </w:r>
        <w:r w:rsidR="00894DEC">
          <w:rPr>
            <w:noProof/>
          </w:rPr>
          <w:instrText xml:space="preserve"> PAGEREF _Toc132704568 \h </w:instrText>
        </w:r>
        <w:r w:rsidR="00894DEC">
          <w:rPr>
            <w:noProof/>
          </w:rPr>
        </w:r>
        <w:r w:rsidR="00894DEC">
          <w:rPr>
            <w:noProof/>
          </w:rPr>
          <w:fldChar w:fldCharType="separate"/>
        </w:r>
        <w:r w:rsidR="00894DEC">
          <w:rPr>
            <w:noProof/>
          </w:rPr>
          <w:t>2</w:t>
        </w:r>
        <w:r w:rsidR="00894DEC">
          <w:rPr>
            <w:noProof/>
          </w:rPr>
          <w:fldChar w:fldCharType="end"/>
        </w:r>
      </w:hyperlink>
    </w:p>
    <w:p w14:paraId="2E09FE32" w14:textId="473DB9A8"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69" w:history="1">
        <w:r w:rsidR="00894DEC" w:rsidRPr="0038001F">
          <w:rPr>
            <w:rStyle w:val="Hyperlien"/>
            <w:noProof/>
          </w:rPr>
          <w:t>1.5.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How BioSIM Works</w:t>
        </w:r>
        <w:r w:rsidR="00894DEC">
          <w:rPr>
            <w:noProof/>
          </w:rPr>
          <w:tab/>
        </w:r>
        <w:r w:rsidR="00894DEC">
          <w:rPr>
            <w:noProof/>
          </w:rPr>
          <w:fldChar w:fldCharType="begin"/>
        </w:r>
        <w:r w:rsidR="00894DEC">
          <w:rPr>
            <w:noProof/>
          </w:rPr>
          <w:instrText xml:space="preserve"> PAGEREF _Toc132704569 \h </w:instrText>
        </w:r>
        <w:r w:rsidR="00894DEC">
          <w:rPr>
            <w:noProof/>
          </w:rPr>
        </w:r>
        <w:r w:rsidR="00894DEC">
          <w:rPr>
            <w:noProof/>
          </w:rPr>
          <w:fldChar w:fldCharType="separate"/>
        </w:r>
        <w:r w:rsidR="00894DEC">
          <w:rPr>
            <w:noProof/>
          </w:rPr>
          <w:t>1</w:t>
        </w:r>
        <w:r w:rsidR="00894DEC">
          <w:rPr>
            <w:noProof/>
          </w:rPr>
          <w:fldChar w:fldCharType="end"/>
        </w:r>
      </w:hyperlink>
    </w:p>
    <w:p w14:paraId="50698E91" w14:textId="7A716408"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70" w:history="1">
        <w:r w:rsidR="00894DEC" w:rsidRPr="0038001F">
          <w:rPr>
            <w:rStyle w:val="Hyperlien"/>
            <w:noProof/>
          </w:rPr>
          <w:t>1.1.8</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Required information</w:t>
        </w:r>
        <w:r w:rsidR="00894DEC">
          <w:rPr>
            <w:noProof/>
          </w:rPr>
          <w:tab/>
        </w:r>
        <w:r w:rsidR="00894DEC">
          <w:rPr>
            <w:noProof/>
          </w:rPr>
          <w:fldChar w:fldCharType="begin"/>
        </w:r>
        <w:r w:rsidR="00894DEC">
          <w:rPr>
            <w:noProof/>
          </w:rPr>
          <w:instrText xml:space="preserve"> PAGEREF _Toc132704570 \h </w:instrText>
        </w:r>
        <w:r w:rsidR="00894DEC">
          <w:rPr>
            <w:noProof/>
          </w:rPr>
        </w:r>
        <w:r w:rsidR="00894DEC">
          <w:rPr>
            <w:noProof/>
          </w:rPr>
          <w:fldChar w:fldCharType="separate"/>
        </w:r>
        <w:r w:rsidR="00894DEC">
          <w:rPr>
            <w:noProof/>
          </w:rPr>
          <w:t>2</w:t>
        </w:r>
        <w:r w:rsidR="00894DEC">
          <w:rPr>
            <w:noProof/>
          </w:rPr>
          <w:fldChar w:fldCharType="end"/>
        </w:r>
      </w:hyperlink>
    </w:p>
    <w:p w14:paraId="7C8F38AC" w14:textId="5CCF9B27"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71" w:history="1">
        <w:r w:rsidR="00894DEC" w:rsidRPr="0038001F">
          <w:rPr>
            <w:rStyle w:val="Hyperlien"/>
            <w:noProof/>
          </w:rPr>
          <w:t>1.1.9</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data for simulations</w:t>
        </w:r>
        <w:r w:rsidR="00894DEC">
          <w:rPr>
            <w:noProof/>
          </w:rPr>
          <w:tab/>
        </w:r>
        <w:r w:rsidR="00894DEC">
          <w:rPr>
            <w:noProof/>
          </w:rPr>
          <w:fldChar w:fldCharType="begin"/>
        </w:r>
        <w:r w:rsidR="00894DEC">
          <w:rPr>
            <w:noProof/>
          </w:rPr>
          <w:instrText xml:space="preserve"> PAGEREF _Toc132704571 \h </w:instrText>
        </w:r>
        <w:r w:rsidR="00894DEC">
          <w:rPr>
            <w:noProof/>
          </w:rPr>
        </w:r>
        <w:r w:rsidR="00894DEC">
          <w:rPr>
            <w:noProof/>
          </w:rPr>
          <w:fldChar w:fldCharType="separate"/>
        </w:r>
        <w:r w:rsidR="00894DEC">
          <w:rPr>
            <w:noProof/>
          </w:rPr>
          <w:t>2</w:t>
        </w:r>
        <w:r w:rsidR="00894DEC">
          <w:rPr>
            <w:noProof/>
          </w:rPr>
          <w:fldChar w:fldCharType="end"/>
        </w:r>
      </w:hyperlink>
    </w:p>
    <w:p w14:paraId="1D7E232F" w14:textId="2D4B3F42"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72" w:history="1">
        <w:r w:rsidR="00894DEC" w:rsidRPr="0038001F">
          <w:rPr>
            <w:rStyle w:val="Hyperlien"/>
            <w:noProof/>
          </w:rPr>
          <w:t>1.6.</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BioSIM’s main window</w:t>
        </w:r>
        <w:r w:rsidR="00894DEC">
          <w:rPr>
            <w:noProof/>
          </w:rPr>
          <w:tab/>
        </w:r>
        <w:r w:rsidR="00894DEC">
          <w:rPr>
            <w:noProof/>
          </w:rPr>
          <w:fldChar w:fldCharType="begin"/>
        </w:r>
        <w:r w:rsidR="00894DEC">
          <w:rPr>
            <w:noProof/>
          </w:rPr>
          <w:instrText xml:space="preserve"> PAGEREF _Toc132704572 \h </w:instrText>
        </w:r>
        <w:r w:rsidR="00894DEC">
          <w:rPr>
            <w:noProof/>
          </w:rPr>
        </w:r>
        <w:r w:rsidR="00894DEC">
          <w:rPr>
            <w:noProof/>
          </w:rPr>
          <w:fldChar w:fldCharType="separate"/>
        </w:r>
        <w:r w:rsidR="00894DEC">
          <w:rPr>
            <w:noProof/>
          </w:rPr>
          <w:t>1</w:t>
        </w:r>
        <w:r w:rsidR="00894DEC">
          <w:rPr>
            <w:noProof/>
          </w:rPr>
          <w:fldChar w:fldCharType="end"/>
        </w:r>
      </w:hyperlink>
    </w:p>
    <w:p w14:paraId="0B188FEE" w14:textId="79F2957C"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73" w:history="1">
        <w:r w:rsidR="00894DEC" w:rsidRPr="0038001F">
          <w:rPr>
            <w:rStyle w:val="Hyperlien"/>
            <w:noProof/>
          </w:rPr>
          <w:t>1.7.</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Project window</w:t>
        </w:r>
        <w:r w:rsidR="00894DEC">
          <w:rPr>
            <w:noProof/>
          </w:rPr>
          <w:tab/>
        </w:r>
        <w:r w:rsidR="00894DEC">
          <w:rPr>
            <w:noProof/>
          </w:rPr>
          <w:fldChar w:fldCharType="begin"/>
        </w:r>
        <w:r w:rsidR="00894DEC">
          <w:rPr>
            <w:noProof/>
          </w:rPr>
          <w:instrText xml:space="preserve"> PAGEREF _Toc132704573 \h </w:instrText>
        </w:r>
        <w:r w:rsidR="00894DEC">
          <w:rPr>
            <w:noProof/>
          </w:rPr>
        </w:r>
        <w:r w:rsidR="00894DEC">
          <w:rPr>
            <w:noProof/>
          </w:rPr>
          <w:fldChar w:fldCharType="separate"/>
        </w:r>
        <w:r w:rsidR="00894DEC">
          <w:rPr>
            <w:noProof/>
          </w:rPr>
          <w:t>1</w:t>
        </w:r>
        <w:r w:rsidR="00894DEC">
          <w:rPr>
            <w:noProof/>
          </w:rPr>
          <w:fldChar w:fldCharType="end"/>
        </w:r>
      </w:hyperlink>
    </w:p>
    <w:p w14:paraId="4856465F" w14:textId="5C6B42AE"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74" w:history="1">
        <w:r w:rsidR="00894DEC" w:rsidRPr="0038001F">
          <w:rPr>
            <w:rStyle w:val="Hyperlien"/>
            <w:noProof/>
          </w:rPr>
          <w:t>1.8.</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BioSIM projects</w:t>
        </w:r>
        <w:r w:rsidR="00894DEC">
          <w:rPr>
            <w:noProof/>
          </w:rPr>
          <w:tab/>
        </w:r>
        <w:r w:rsidR="00894DEC">
          <w:rPr>
            <w:noProof/>
          </w:rPr>
          <w:fldChar w:fldCharType="begin"/>
        </w:r>
        <w:r w:rsidR="00894DEC">
          <w:rPr>
            <w:noProof/>
          </w:rPr>
          <w:instrText xml:space="preserve"> PAGEREF _Toc132704574 \h </w:instrText>
        </w:r>
        <w:r w:rsidR="00894DEC">
          <w:rPr>
            <w:noProof/>
          </w:rPr>
        </w:r>
        <w:r w:rsidR="00894DEC">
          <w:rPr>
            <w:noProof/>
          </w:rPr>
          <w:fldChar w:fldCharType="separate"/>
        </w:r>
        <w:r w:rsidR="00894DEC">
          <w:rPr>
            <w:noProof/>
          </w:rPr>
          <w:t>1</w:t>
        </w:r>
        <w:r w:rsidR="00894DEC">
          <w:rPr>
            <w:noProof/>
          </w:rPr>
          <w:fldChar w:fldCharType="end"/>
        </w:r>
      </w:hyperlink>
    </w:p>
    <w:p w14:paraId="30D68B18" w14:textId="194FEE7E" w:rsidR="00894DEC" w:rsidRDefault="00000000" w:rsidP="00894DEC">
      <w:pPr>
        <w:pStyle w:val="TM1"/>
        <w:rPr>
          <w:rFonts w:asciiTheme="minorHAnsi" w:eastAsiaTheme="minorEastAsia" w:hAnsiTheme="minorHAnsi" w:cstheme="minorBidi"/>
          <w:noProof/>
          <w:sz w:val="22"/>
          <w:szCs w:val="22"/>
          <w:lang w:val="fr-CA" w:eastAsia="fr-CA"/>
        </w:rPr>
      </w:pPr>
      <w:hyperlink w:anchor="_Toc132704575" w:history="1">
        <w:r w:rsidR="00894DEC" w:rsidRPr="0038001F">
          <w:rPr>
            <w:rStyle w:val="Hyperlien"/>
            <w:noProof/>
          </w:rPr>
          <w:t>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Data in BioSIM</w:t>
        </w:r>
        <w:r w:rsidR="00894DEC">
          <w:rPr>
            <w:noProof/>
          </w:rPr>
          <w:tab/>
        </w:r>
        <w:r w:rsidR="00894DEC">
          <w:rPr>
            <w:noProof/>
          </w:rPr>
          <w:fldChar w:fldCharType="begin"/>
        </w:r>
        <w:r w:rsidR="00894DEC">
          <w:rPr>
            <w:noProof/>
          </w:rPr>
          <w:instrText xml:space="preserve"> PAGEREF _Toc132704575 \h </w:instrText>
        </w:r>
        <w:r w:rsidR="00894DEC">
          <w:rPr>
            <w:noProof/>
          </w:rPr>
        </w:r>
        <w:r w:rsidR="00894DEC">
          <w:rPr>
            <w:noProof/>
          </w:rPr>
          <w:fldChar w:fldCharType="separate"/>
        </w:r>
        <w:r w:rsidR="00894DEC">
          <w:rPr>
            <w:noProof/>
          </w:rPr>
          <w:t>1</w:t>
        </w:r>
        <w:r w:rsidR="00894DEC">
          <w:rPr>
            <w:noProof/>
          </w:rPr>
          <w:fldChar w:fldCharType="end"/>
        </w:r>
      </w:hyperlink>
    </w:p>
    <w:p w14:paraId="31A2F6BB" w14:textId="5931621C"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76" w:history="1">
        <w:r w:rsidR="00894DEC" w:rsidRPr="0038001F">
          <w:rPr>
            <w:rStyle w:val="Hyperlien"/>
            <w:noProof/>
          </w:rPr>
          <w:t>1.9.</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Regime Assembly</w:t>
        </w:r>
        <w:r w:rsidR="00894DEC">
          <w:rPr>
            <w:noProof/>
          </w:rPr>
          <w:tab/>
        </w:r>
        <w:r w:rsidR="00894DEC">
          <w:rPr>
            <w:noProof/>
          </w:rPr>
          <w:fldChar w:fldCharType="begin"/>
        </w:r>
        <w:r w:rsidR="00894DEC">
          <w:rPr>
            <w:noProof/>
          </w:rPr>
          <w:instrText xml:space="preserve"> PAGEREF _Toc132704576 \h </w:instrText>
        </w:r>
        <w:r w:rsidR="00894DEC">
          <w:rPr>
            <w:noProof/>
          </w:rPr>
        </w:r>
        <w:r w:rsidR="00894DEC">
          <w:rPr>
            <w:noProof/>
          </w:rPr>
          <w:fldChar w:fldCharType="separate"/>
        </w:r>
        <w:r w:rsidR="00894DEC">
          <w:rPr>
            <w:noProof/>
          </w:rPr>
          <w:t>1</w:t>
        </w:r>
        <w:r w:rsidR="00894DEC">
          <w:rPr>
            <w:noProof/>
          </w:rPr>
          <w:fldChar w:fldCharType="end"/>
        </w:r>
      </w:hyperlink>
    </w:p>
    <w:p w14:paraId="53E023B2" w14:textId="7ADABF1B"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77" w:history="1">
        <w:r w:rsidR="00894DEC" w:rsidRPr="0038001F">
          <w:rPr>
            <w:rStyle w:val="Hyperlien"/>
            <w:noProof/>
          </w:rPr>
          <w:t>2.1.1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Choice of the nearest sources of weather data</w:t>
        </w:r>
        <w:r w:rsidR="00894DEC">
          <w:rPr>
            <w:noProof/>
          </w:rPr>
          <w:tab/>
        </w:r>
        <w:r w:rsidR="00894DEC">
          <w:rPr>
            <w:noProof/>
          </w:rPr>
          <w:fldChar w:fldCharType="begin"/>
        </w:r>
        <w:r w:rsidR="00894DEC">
          <w:rPr>
            <w:noProof/>
          </w:rPr>
          <w:instrText xml:space="preserve"> PAGEREF _Toc132704577 \h </w:instrText>
        </w:r>
        <w:r w:rsidR="00894DEC">
          <w:rPr>
            <w:noProof/>
          </w:rPr>
        </w:r>
        <w:r w:rsidR="00894DEC">
          <w:rPr>
            <w:noProof/>
          </w:rPr>
          <w:fldChar w:fldCharType="separate"/>
        </w:r>
        <w:r w:rsidR="00894DEC">
          <w:rPr>
            <w:noProof/>
          </w:rPr>
          <w:t>2</w:t>
        </w:r>
        <w:r w:rsidR="00894DEC">
          <w:rPr>
            <w:noProof/>
          </w:rPr>
          <w:fldChar w:fldCharType="end"/>
        </w:r>
      </w:hyperlink>
    </w:p>
    <w:p w14:paraId="58C6539B" w14:textId="0D62368F"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78" w:history="1">
        <w:r w:rsidR="00894DEC" w:rsidRPr="0038001F">
          <w:rPr>
            <w:rStyle w:val="Hyperlien"/>
            <w:noProof/>
          </w:rPr>
          <w:t>2.1.2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Adjustment for differences in elevation, latitude and longitude</w:t>
        </w:r>
        <w:r w:rsidR="00894DEC">
          <w:rPr>
            <w:noProof/>
          </w:rPr>
          <w:tab/>
        </w:r>
        <w:r w:rsidR="00894DEC">
          <w:rPr>
            <w:noProof/>
          </w:rPr>
          <w:fldChar w:fldCharType="begin"/>
        </w:r>
        <w:r w:rsidR="00894DEC">
          <w:rPr>
            <w:noProof/>
          </w:rPr>
          <w:instrText xml:space="preserve"> PAGEREF _Toc132704578 \h </w:instrText>
        </w:r>
        <w:r w:rsidR="00894DEC">
          <w:rPr>
            <w:noProof/>
          </w:rPr>
        </w:r>
        <w:r w:rsidR="00894DEC">
          <w:rPr>
            <w:noProof/>
          </w:rPr>
          <w:fldChar w:fldCharType="separate"/>
        </w:r>
        <w:r w:rsidR="00894DEC">
          <w:rPr>
            <w:noProof/>
          </w:rPr>
          <w:t>2</w:t>
        </w:r>
        <w:r w:rsidR="00894DEC">
          <w:rPr>
            <w:noProof/>
          </w:rPr>
          <w:fldChar w:fldCharType="end"/>
        </w:r>
      </w:hyperlink>
    </w:p>
    <w:p w14:paraId="4B824962" w14:textId="3D563FD5"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79" w:history="1">
        <w:r w:rsidR="00894DEC" w:rsidRPr="0038001F">
          <w:rPr>
            <w:rStyle w:val="Hyperlien"/>
            <w:noProof/>
          </w:rPr>
          <w:t>2.1.3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Default Continental Gradient</w:t>
        </w:r>
        <w:r w:rsidR="00894DEC">
          <w:rPr>
            <w:noProof/>
          </w:rPr>
          <w:tab/>
        </w:r>
        <w:r w:rsidR="00894DEC">
          <w:rPr>
            <w:noProof/>
          </w:rPr>
          <w:fldChar w:fldCharType="begin"/>
        </w:r>
        <w:r w:rsidR="00894DEC">
          <w:rPr>
            <w:noProof/>
          </w:rPr>
          <w:instrText xml:space="preserve"> PAGEREF _Toc132704579 \h </w:instrText>
        </w:r>
        <w:r w:rsidR="00894DEC">
          <w:rPr>
            <w:noProof/>
          </w:rPr>
        </w:r>
        <w:r w:rsidR="00894DEC">
          <w:rPr>
            <w:noProof/>
          </w:rPr>
          <w:fldChar w:fldCharType="separate"/>
        </w:r>
        <w:r w:rsidR="00894DEC">
          <w:rPr>
            <w:noProof/>
          </w:rPr>
          <w:t>2</w:t>
        </w:r>
        <w:r w:rsidR="00894DEC">
          <w:rPr>
            <w:noProof/>
          </w:rPr>
          <w:fldChar w:fldCharType="end"/>
        </w:r>
      </w:hyperlink>
    </w:p>
    <w:p w14:paraId="604619E7" w14:textId="63A47EAB"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80" w:history="1">
        <w:r w:rsidR="00894DEC" w:rsidRPr="0038001F">
          <w:rPr>
            <w:rStyle w:val="Hyperlien"/>
            <w:noProof/>
          </w:rPr>
          <w:t>2.1.4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Correction for slope and aspect</w:t>
        </w:r>
        <w:r w:rsidR="00894DEC">
          <w:rPr>
            <w:noProof/>
          </w:rPr>
          <w:tab/>
        </w:r>
        <w:r w:rsidR="00894DEC">
          <w:rPr>
            <w:noProof/>
          </w:rPr>
          <w:fldChar w:fldCharType="begin"/>
        </w:r>
        <w:r w:rsidR="00894DEC">
          <w:rPr>
            <w:noProof/>
          </w:rPr>
          <w:instrText xml:space="preserve"> PAGEREF _Toc132704580 \h </w:instrText>
        </w:r>
        <w:r w:rsidR="00894DEC">
          <w:rPr>
            <w:noProof/>
          </w:rPr>
        </w:r>
        <w:r w:rsidR="00894DEC">
          <w:rPr>
            <w:noProof/>
          </w:rPr>
          <w:fldChar w:fldCharType="separate"/>
        </w:r>
        <w:r w:rsidR="00894DEC">
          <w:rPr>
            <w:noProof/>
          </w:rPr>
          <w:t>2</w:t>
        </w:r>
        <w:r w:rsidR="00894DEC">
          <w:rPr>
            <w:noProof/>
          </w:rPr>
          <w:fldChar w:fldCharType="end"/>
        </w:r>
      </w:hyperlink>
    </w:p>
    <w:p w14:paraId="7C5CA2EF" w14:textId="6CE17EE7"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81" w:history="1">
        <w:r w:rsidR="00894DEC" w:rsidRPr="0038001F">
          <w:rPr>
            <w:rStyle w:val="Hyperlien"/>
            <w:noProof/>
          </w:rPr>
          <w:t>2.1.5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Generation of daily temperature from monthly normals</w:t>
        </w:r>
        <w:r w:rsidR="00894DEC">
          <w:rPr>
            <w:noProof/>
          </w:rPr>
          <w:tab/>
        </w:r>
        <w:r w:rsidR="00894DEC">
          <w:rPr>
            <w:noProof/>
          </w:rPr>
          <w:fldChar w:fldCharType="begin"/>
        </w:r>
        <w:r w:rsidR="00894DEC">
          <w:rPr>
            <w:noProof/>
          </w:rPr>
          <w:instrText xml:space="preserve"> PAGEREF _Toc132704581 \h </w:instrText>
        </w:r>
        <w:r w:rsidR="00894DEC">
          <w:rPr>
            <w:noProof/>
          </w:rPr>
        </w:r>
        <w:r w:rsidR="00894DEC">
          <w:rPr>
            <w:noProof/>
          </w:rPr>
          <w:fldChar w:fldCharType="separate"/>
        </w:r>
        <w:r w:rsidR="00894DEC">
          <w:rPr>
            <w:noProof/>
          </w:rPr>
          <w:t>2</w:t>
        </w:r>
        <w:r w:rsidR="00894DEC">
          <w:rPr>
            <w:noProof/>
          </w:rPr>
          <w:fldChar w:fldCharType="end"/>
        </w:r>
      </w:hyperlink>
    </w:p>
    <w:p w14:paraId="08E399DF" w14:textId="7DAFEA87"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82" w:history="1">
        <w:r w:rsidR="00894DEC" w:rsidRPr="0038001F">
          <w:rPr>
            <w:rStyle w:val="Hyperlien"/>
            <w:noProof/>
          </w:rPr>
          <w:t>2.1.6</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Generation of daily precipitation from monthly normals</w:t>
        </w:r>
        <w:r w:rsidR="00894DEC">
          <w:rPr>
            <w:noProof/>
          </w:rPr>
          <w:tab/>
        </w:r>
        <w:r w:rsidR="00894DEC">
          <w:rPr>
            <w:noProof/>
          </w:rPr>
          <w:fldChar w:fldCharType="begin"/>
        </w:r>
        <w:r w:rsidR="00894DEC">
          <w:rPr>
            <w:noProof/>
          </w:rPr>
          <w:instrText xml:space="preserve"> PAGEREF _Toc132704582 \h </w:instrText>
        </w:r>
        <w:r w:rsidR="00894DEC">
          <w:rPr>
            <w:noProof/>
          </w:rPr>
        </w:r>
        <w:r w:rsidR="00894DEC">
          <w:rPr>
            <w:noProof/>
          </w:rPr>
          <w:fldChar w:fldCharType="separate"/>
        </w:r>
        <w:r w:rsidR="00894DEC">
          <w:rPr>
            <w:noProof/>
          </w:rPr>
          <w:t>2</w:t>
        </w:r>
        <w:r w:rsidR="00894DEC">
          <w:rPr>
            <w:noProof/>
          </w:rPr>
          <w:fldChar w:fldCharType="end"/>
        </w:r>
      </w:hyperlink>
    </w:p>
    <w:p w14:paraId="1E92BAFC" w14:textId="6B04313B"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83" w:history="1">
        <w:r w:rsidR="00894DEC" w:rsidRPr="0038001F">
          <w:rPr>
            <w:rStyle w:val="Hyperlien"/>
            <w:noProof/>
          </w:rPr>
          <w:t>2.1.7</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Generation of daily relative humidity and dew point from monthly normals</w:t>
        </w:r>
        <w:r w:rsidR="00894DEC">
          <w:rPr>
            <w:noProof/>
          </w:rPr>
          <w:tab/>
        </w:r>
        <w:r w:rsidR="00894DEC">
          <w:rPr>
            <w:noProof/>
          </w:rPr>
          <w:fldChar w:fldCharType="begin"/>
        </w:r>
        <w:r w:rsidR="00894DEC">
          <w:rPr>
            <w:noProof/>
          </w:rPr>
          <w:instrText xml:space="preserve"> PAGEREF _Toc132704583 \h </w:instrText>
        </w:r>
        <w:r w:rsidR="00894DEC">
          <w:rPr>
            <w:noProof/>
          </w:rPr>
        </w:r>
        <w:r w:rsidR="00894DEC">
          <w:rPr>
            <w:noProof/>
          </w:rPr>
          <w:fldChar w:fldCharType="separate"/>
        </w:r>
        <w:r w:rsidR="00894DEC">
          <w:rPr>
            <w:noProof/>
          </w:rPr>
          <w:t>2</w:t>
        </w:r>
        <w:r w:rsidR="00894DEC">
          <w:rPr>
            <w:noProof/>
          </w:rPr>
          <w:fldChar w:fldCharType="end"/>
        </w:r>
      </w:hyperlink>
    </w:p>
    <w:p w14:paraId="7E1C0725" w14:textId="32018C70"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84" w:history="1">
        <w:r w:rsidR="00894DEC" w:rsidRPr="0038001F">
          <w:rPr>
            <w:rStyle w:val="Hyperlien"/>
            <w:noProof/>
          </w:rPr>
          <w:t>2.1.8</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Generation of daily wind speed from monthly normals</w:t>
        </w:r>
        <w:r w:rsidR="00894DEC">
          <w:rPr>
            <w:noProof/>
          </w:rPr>
          <w:tab/>
        </w:r>
        <w:r w:rsidR="00894DEC">
          <w:rPr>
            <w:noProof/>
          </w:rPr>
          <w:fldChar w:fldCharType="begin"/>
        </w:r>
        <w:r w:rsidR="00894DEC">
          <w:rPr>
            <w:noProof/>
          </w:rPr>
          <w:instrText xml:space="preserve"> PAGEREF _Toc132704584 \h </w:instrText>
        </w:r>
        <w:r w:rsidR="00894DEC">
          <w:rPr>
            <w:noProof/>
          </w:rPr>
        </w:r>
        <w:r w:rsidR="00894DEC">
          <w:rPr>
            <w:noProof/>
          </w:rPr>
          <w:fldChar w:fldCharType="separate"/>
        </w:r>
        <w:r w:rsidR="00894DEC">
          <w:rPr>
            <w:noProof/>
          </w:rPr>
          <w:t>2</w:t>
        </w:r>
        <w:r w:rsidR="00894DEC">
          <w:rPr>
            <w:noProof/>
          </w:rPr>
          <w:fldChar w:fldCharType="end"/>
        </w:r>
      </w:hyperlink>
    </w:p>
    <w:p w14:paraId="144B2016" w14:textId="5B4CDA6C"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585" w:history="1">
        <w:r w:rsidR="00894DEC" w:rsidRPr="0038001F">
          <w:rPr>
            <w:rStyle w:val="Hyperlien"/>
            <w:noProof/>
          </w:rPr>
          <w:t>2.1.9</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Generation of snowfall and snow water equivalent</w:t>
        </w:r>
        <w:r w:rsidR="00894DEC">
          <w:rPr>
            <w:noProof/>
          </w:rPr>
          <w:tab/>
        </w:r>
        <w:r w:rsidR="00894DEC">
          <w:rPr>
            <w:noProof/>
          </w:rPr>
          <w:fldChar w:fldCharType="begin"/>
        </w:r>
        <w:r w:rsidR="00894DEC">
          <w:rPr>
            <w:noProof/>
          </w:rPr>
          <w:instrText xml:space="preserve"> PAGEREF _Toc132704585 \h </w:instrText>
        </w:r>
        <w:r w:rsidR="00894DEC">
          <w:rPr>
            <w:noProof/>
          </w:rPr>
        </w:r>
        <w:r w:rsidR="00894DEC">
          <w:rPr>
            <w:noProof/>
          </w:rPr>
          <w:fldChar w:fldCharType="separate"/>
        </w:r>
        <w:r w:rsidR="00894DEC">
          <w:rPr>
            <w:noProof/>
          </w:rPr>
          <w:t>2</w:t>
        </w:r>
        <w:r w:rsidR="00894DEC">
          <w:rPr>
            <w:noProof/>
          </w:rPr>
          <w:fldChar w:fldCharType="end"/>
        </w:r>
      </w:hyperlink>
    </w:p>
    <w:p w14:paraId="211AB965" w14:textId="1ACBB3D5"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86" w:history="1">
        <w:r w:rsidR="00894DEC" w:rsidRPr="0038001F">
          <w:rPr>
            <w:rStyle w:val="Hyperlien"/>
            <w:noProof/>
          </w:rPr>
          <w:t>2.1.10</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Generation of Solar radiation</w:t>
        </w:r>
        <w:r w:rsidR="00894DEC">
          <w:rPr>
            <w:noProof/>
          </w:rPr>
          <w:tab/>
        </w:r>
        <w:r w:rsidR="00894DEC">
          <w:rPr>
            <w:noProof/>
          </w:rPr>
          <w:fldChar w:fldCharType="begin"/>
        </w:r>
        <w:r w:rsidR="00894DEC">
          <w:rPr>
            <w:noProof/>
          </w:rPr>
          <w:instrText xml:space="preserve"> PAGEREF _Toc132704586 \h </w:instrText>
        </w:r>
        <w:r w:rsidR="00894DEC">
          <w:rPr>
            <w:noProof/>
          </w:rPr>
        </w:r>
        <w:r w:rsidR="00894DEC">
          <w:rPr>
            <w:noProof/>
          </w:rPr>
          <w:fldChar w:fldCharType="separate"/>
        </w:r>
        <w:r w:rsidR="00894DEC">
          <w:rPr>
            <w:noProof/>
          </w:rPr>
          <w:t>2</w:t>
        </w:r>
        <w:r w:rsidR="00894DEC">
          <w:rPr>
            <w:noProof/>
          </w:rPr>
          <w:fldChar w:fldCharType="end"/>
        </w:r>
      </w:hyperlink>
    </w:p>
    <w:p w14:paraId="19472386" w14:textId="03F549AC"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87" w:history="1">
        <w:r w:rsidR="00894DEC" w:rsidRPr="0038001F">
          <w:rPr>
            <w:rStyle w:val="Hyperlien"/>
            <w:noProof/>
          </w:rPr>
          <w:t>2.1.11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Assembly of the regime</w:t>
        </w:r>
        <w:r w:rsidR="00894DEC">
          <w:rPr>
            <w:noProof/>
          </w:rPr>
          <w:tab/>
        </w:r>
        <w:r w:rsidR="00894DEC">
          <w:rPr>
            <w:noProof/>
          </w:rPr>
          <w:fldChar w:fldCharType="begin"/>
        </w:r>
        <w:r w:rsidR="00894DEC">
          <w:rPr>
            <w:noProof/>
          </w:rPr>
          <w:instrText xml:space="preserve"> PAGEREF _Toc132704587 \h </w:instrText>
        </w:r>
        <w:r w:rsidR="00894DEC">
          <w:rPr>
            <w:noProof/>
          </w:rPr>
        </w:r>
        <w:r w:rsidR="00894DEC">
          <w:rPr>
            <w:noProof/>
          </w:rPr>
          <w:fldChar w:fldCharType="separate"/>
        </w:r>
        <w:r w:rsidR="00894DEC">
          <w:rPr>
            <w:noProof/>
          </w:rPr>
          <w:t>2</w:t>
        </w:r>
        <w:r w:rsidR="00894DEC">
          <w:rPr>
            <w:noProof/>
          </w:rPr>
          <w:fldChar w:fldCharType="end"/>
        </w:r>
      </w:hyperlink>
    </w:p>
    <w:p w14:paraId="592A7843" w14:textId="497C451C"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88" w:history="1">
        <w:r w:rsidR="00894DEC" w:rsidRPr="0038001F">
          <w:rPr>
            <w:rStyle w:val="Hyperlien"/>
            <w:noProof/>
          </w:rPr>
          <w:t>1.10.</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Generation of hourly weather</w:t>
        </w:r>
        <w:r w:rsidR="00894DEC">
          <w:rPr>
            <w:noProof/>
          </w:rPr>
          <w:tab/>
        </w:r>
        <w:r w:rsidR="00894DEC">
          <w:rPr>
            <w:noProof/>
          </w:rPr>
          <w:fldChar w:fldCharType="begin"/>
        </w:r>
        <w:r w:rsidR="00894DEC">
          <w:rPr>
            <w:noProof/>
          </w:rPr>
          <w:instrText xml:space="preserve"> PAGEREF _Toc132704588 \h </w:instrText>
        </w:r>
        <w:r w:rsidR="00894DEC">
          <w:rPr>
            <w:noProof/>
          </w:rPr>
        </w:r>
        <w:r w:rsidR="00894DEC">
          <w:rPr>
            <w:noProof/>
          </w:rPr>
          <w:fldChar w:fldCharType="separate"/>
        </w:r>
        <w:r w:rsidR="00894DEC">
          <w:rPr>
            <w:noProof/>
          </w:rPr>
          <w:t>1</w:t>
        </w:r>
        <w:r w:rsidR="00894DEC">
          <w:rPr>
            <w:noProof/>
          </w:rPr>
          <w:fldChar w:fldCharType="end"/>
        </w:r>
      </w:hyperlink>
    </w:p>
    <w:p w14:paraId="4D547F1A" w14:textId="30E395A9"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589" w:history="1">
        <w:r w:rsidR="00894DEC" w:rsidRPr="0038001F">
          <w:rPr>
            <w:rStyle w:val="Hyperlien"/>
            <w:noProof/>
          </w:rPr>
          <w:t>1.11.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Linked Data</w:t>
        </w:r>
        <w:r w:rsidR="00894DEC">
          <w:rPr>
            <w:noProof/>
          </w:rPr>
          <w:tab/>
        </w:r>
        <w:r w:rsidR="00894DEC">
          <w:rPr>
            <w:noProof/>
          </w:rPr>
          <w:fldChar w:fldCharType="begin"/>
        </w:r>
        <w:r w:rsidR="00894DEC">
          <w:rPr>
            <w:noProof/>
          </w:rPr>
          <w:instrText xml:space="preserve"> PAGEREF _Toc132704589 \h </w:instrText>
        </w:r>
        <w:r w:rsidR="00894DEC">
          <w:rPr>
            <w:noProof/>
          </w:rPr>
        </w:r>
        <w:r w:rsidR="00894DEC">
          <w:rPr>
            <w:noProof/>
          </w:rPr>
          <w:fldChar w:fldCharType="separate"/>
        </w:r>
        <w:r w:rsidR="00894DEC">
          <w:rPr>
            <w:noProof/>
          </w:rPr>
          <w:t>1</w:t>
        </w:r>
        <w:r w:rsidR="00894DEC">
          <w:rPr>
            <w:noProof/>
          </w:rPr>
          <w:fldChar w:fldCharType="end"/>
        </w:r>
      </w:hyperlink>
    </w:p>
    <w:p w14:paraId="3D9CDD57" w14:textId="7BB3CD08"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90" w:history="1">
        <w:r w:rsidR="00894DEC" w:rsidRPr="0038001F">
          <w:rPr>
            <w:rStyle w:val="Hyperlien"/>
            <w:noProof/>
          </w:rPr>
          <w:t>2.1.12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Consulting and modifying linked data</w:t>
        </w:r>
        <w:r w:rsidR="00894DEC">
          <w:rPr>
            <w:noProof/>
          </w:rPr>
          <w:tab/>
        </w:r>
        <w:r w:rsidR="00894DEC">
          <w:rPr>
            <w:noProof/>
          </w:rPr>
          <w:fldChar w:fldCharType="begin"/>
        </w:r>
        <w:r w:rsidR="00894DEC">
          <w:rPr>
            <w:noProof/>
          </w:rPr>
          <w:instrText xml:space="preserve"> PAGEREF _Toc132704590 \h </w:instrText>
        </w:r>
        <w:r w:rsidR="00894DEC">
          <w:rPr>
            <w:noProof/>
          </w:rPr>
        </w:r>
        <w:r w:rsidR="00894DEC">
          <w:rPr>
            <w:noProof/>
          </w:rPr>
          <w:fldChar w:fldCharType="separate"/>
        </w:r>
        <w:r w:rsidR="00894DEC">
          <w:rPr>
            <w:noProof/>
          </w:rPr>
          <w:t>2</w:t>
        </w:r>
        <w:r w:rsidR="00894DEC">
          <w:rPr>
            <w:noProof/>
          </w:rPr>
          <w:fldChar w:fldCharType="end"/>
        </w:r>
      </w:hyperlink>
    </w:p>
    <w:p w14:paraId="45E424BA" w14:textId="4A8B391F"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91" w:history="1">
        <w:r w:rsidR="00894DEC" w:rsidRPr="0038001F">
          <w:rPr>
            <w:rStyle w:val="Hyperlien"/>
            <w:noProof/>
          </w:rPr>
          <w:t>2.1.13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Linked Data Manager, Normals Databases page</w:t>
        </w:r>
        <w:r w:rsidR="00894DEC">
          <w:rPr>
            <w:noProof/>
          </w:rPr>
          <w:tab/>
        </w:r>
        <w:r w:rsidR="00894DEC">
          <w:rPr>
            <w:noProof/>
          </w:rPr>
          <w:fldChar w:fldCharType="begin"/>
        </w:r>
        <w:r w:rsidR="00894DEC">
          <w:rPr>
            <w:noProof/>
          </w:rPr>
          <w:instrText xml:space="preserve"> PAGEREF _Toc132704591 \h </w:instrText>
        </w:r>
        <w:r w:rsidR="00894DEC">
          <w:rPr>
            <w:noProof/>
          </w:rPr>
        </w:r>
        <w:r w:rsidR="00894DEC">
          <w:rPr>
            <w:noProof/>
          </w:rPr>
          <w:fldChar w:fldCharType="separate"/>
        </w:r>
        <w:r w:rsidR="00894DEC">
          <w:rPr>
            <w:noProof/>
          </w:rPr>
          <w:t>2</w:t>
        </w:r>
        <w:r w:rsidR="00894DEC">
          <w:rPr>
            <w:noProof/>
          </w:rPr>
          <w:fldChar w:fldCharType="end"/>
        </w:r>
      </w:hyperlink>
    </w:p>
    <w:p w14:paraId="5C61D068" w14:textId="549CA993"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92" w:history="1">
        <w:r w:rsidR="00894DEC" w:rsidRPr="0038001F">
          <w:rPr>
            <w:rStyle w:val="Hyperlien"/>
            <w:noProof/>
          </w:rPr>
          <w:t>2.1.14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Linked Data Manager, Daily/Hourly Databases page</w:t>
        </w:r>
        <w:r w:rsidR="00894DEC">
          <w:rPr>
            <w:noProof/>
          </w:rPr>
          <w:tab/>
        </w:r>
        <w:r w:rsidR="00894DEC">
          <w:rPr>
            <w:noProof/>
          </w:rPr>
          <w:fldChar w:fldCharType="begin"/>
        </w:r>
        <w:r w:rsidR="00894DEC">
          <w:rPr>
            <w:noProof/>
          </w:rPr>
          <w:instrText xml:space="preserve"> PAGEREF _Toc132704592 \h </w:instrText>
        </w:r>
        <w:r w:rsidR="00894DEC">
          <w:rPr>
            <w:noProof/>
          </w:rPr>
        </w:r>
        <w:r w:rsidR="00894DEC">
          <w:rPr>
            <w:noProof/>
          </w:rPr>
          <w:fldChar w:fldCharType="separate"/>
        </w:r>
        <w:r w:rsidR="00894DEC">
          <w:rPr>
            <w:noProof/>
          </w:rPr>
          <w:t>2</w:t>
        </w:r>
        <w:r w:rsidR="00894DEC">
          <w:rPr>
            <w:noProof/>
          </w:rPr>
          <w:fldChar w:fldCharType="end"/>
        </w:r>
      </w:hyperlink>
    </w:p>
    <w:p w14:paraId="2F8501A5" w14:textId="17309FEC"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93" w:history="1">
        <w:r w:rsidR="00894DEC" w:rsidRPr="0038001F">
          <w:rPr>
            <w:rStyle w:val="Hyperlien"/>
            <w:noProof/>
          </w:rPr>
          <w:t>2.1.15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Linked Data Manager, Gribs Files page</w:t>
        </w:r>
        <w:r w:rsidR="00894DEC">
          <w:rPr>
            <w:noProof/>
          </w:rPr>
          <w:tab/>
        </w:r>
        <w:r w:rsidR="00894DEC">
          <w:rPr>
            <w:noProof/>
          </w:rPr>
          <w:fldChar w:fldCharType="begin"/>
        </w:r>
        <w:r w:rsidR="00894DEC">
          <w:rPr>
            <w:noProof/>
          </w:rPr>
          <w:instrText xml:space="preserve"> PAGEREF _Toc132704593 \h </w:instrText>
        </w:r>
        <w:r w:rsidR="00894DEC">
          <w:rPr>
            <w:noProof/>
          </w:rPr>
        </w:r>
        <w:r w:rsidR="00894DEC">
          <w:rPr>
            <w:noProof/>
          </w:rPr>
          <w:fldChar w:fldCharType="separate"/>
        </w:r>
        <w:r w:rsidR="00894DEC">
          <w:rPr>
            <w:noProof/>
          </w:rPr>
          <w:t>2</w:t>
        </w:r>
        <w:r w:rsidR="00894DEC">
          <w:rPr>
            <w:noProof/>
          </w:rPr>
          <w:fldChar w:fldCharType="end"/>
        </w:r>
      </w:hyperlink>
    </w:p>
    <w:p w14:paraId="1C9CE4F2" w14:textId="3AEFE406"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94" w:history="1">
        <w:r w:rsidR="00894DEC" w:rsidRPr="0038001F">
          <w:rPr>
            <w:rStyle w:val="Hyperlien"/>
            <w:noProof/>
          </w:rPr>
          <w:t>2.1.16</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Linked Data Manager, Maps Files page</w:t>
        </w:r>
        <w:r w:rsidR="00894DEC">
          <w:rPr>
            <w:noProof/>
          </w:rPr>
          <w:tab/>
        </w:r>
        <w:r w:rsidR="00894DEC">
          <w:rPr>
            <w:noProof/>
          </w:rPr>
          <w:fldChar w:fldCharType="begin"/>
        </w:r>
        <w:r w:rsidR="00894DEC">
          <w:rPr>
            <w:noProof/>
          </w:rPr>
          <w:instrText xml:space="preserve"> PAGEREF _Toc132704594 \h </w:instrText>
        </w:r>
        <w:r w:rsidR="00894DEC">
          <w:rPr>
            <w:noProof/>
          </w:rPr>
        </w:r>
        <w:r w:rsidR="00894DEC">
          <w:rPr>
            <w:noProof/>
          </w:rPr>
          <w:fldChar w:fldCharType="separate"/>
        </w:r>
        <w:r w:rsidR="00894DEC">
          <w:rPr>
            <w:noProof/>
          </w:rPr>
          <w:t>2</w:t>
        </w:r>
        <w:r w:rsidR="00894DEC">
          <w:rPr>
            <w:noProof/>
          </w:rPr>
          <w:fldChar w:fldCharType="end"/>
        </w:r>
      </w:hyperlink>
    </w:p>
    <w:p w14:paraId="4A07CEC3" w14:textId="314F9E82"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95" w:history="1">
        <w:r w:rsidR="00894DEC" w:rsidRPr="0038001F">
          <w:rPr>
            <w:rStyle w:val="Hyperlien"/>
            <w:noProof/>
          </w:rPr>
          <w:t>2.1.17</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Linked Data Manager, Models page</w:t>
        </w:r>
        <w:r w:rsidR="00894DEC">
          <w:rPr>
            <w:noProof/>
          </w:rPr>
          <w:tab/>
        </w:r>
        <w:r w:rsidR="00894DEC">
          <w:rPr>
            <w:noProof/>
          </w:rPr>
          <w:fldChar w:fldCharType="begin"/>
        </w:r>
        <w:r w:rsidR="00894DEC">
          <w:rPr>
            <w:noProof/>
          </w:rPr>
          <w:instrText xml:space="preserve"> PAGEREF _Toc132704595 \h </w:instrText>
        </w:r>
        <w:r w:rsidR="00894DEC">
          <w:rPr>
            <w:noProof/>
          </w:rPr>
        </w:r>
        <w:r w:rsidR="00894DEC">
          <w:rPr>
            <w:noProof/>
          </w:rPr>
          <w:fldChar w:fldCharType="separate"/>
        </w:r>
        <w:r w:rsidR="00894DEC">
          <w:rPr>
            <w:noProof/>
          </w:rPr>
          <w:t>2</w:t>
        </w:r>
        <w:r w:rsidR="00894DEC">
          <w:rPr>
            <w:noProof/>
          </w:rPr>
          <w:fldChar w:fldCharType="end"/>
        </w:r>
      </w:hyperlink>
    </w:p>
    <w:p w14:paraId="2893E72F" w14:textId="4FAEB476"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96" w:history="1">
        <w:r w:rsidR="00894DEC" w:rsidRPr="0038001F">
          <w:rPr>
            <w:rStyle w:val="Hyperlien"/>
            <w:noProof/>
          </w:rPr>
          <w:t>2.1.18</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Linked Data Manager, Weather Updater page</w:t>
        </w:r>
        <w:r w:rsidR="00894DEC">
          <w:rPr>
            <w:noProof/>
          </w:rPr>
          <w:tab/>
        </w:r>
        <w:r w:rsidR="00894DEC">
          <w:rPr>
            <w:noProof/>
          </w:rPr>
          <w:fldChar w:fldCharType="begin"/>
        </w:r>
        <w:r w:rsidR="00894DEC">
          <w:rPr>
            <w:noProof/>
          </w:rPr>
          <w:instrText xml:space="preserve"> PAGEREF _Toc132704596 \h </w:instrText>
        </w:r>
        <w:r w:rsidR="00894DEC">
          <w:rPr>
            <w:noProof/>
          </w:rPr>
        </w:r>
        <w:r w:rsidR="00894DEC">
          <w:rPr>
            <w:noProof/>
          </w:rPr>
          <w:fldChar w:fldCharType="separate"/>
        </w:r>
        <w:r w:rsidR="00894DEC">
          <w:rPr>
            <w:noProof/>
          </w:rPr>
          <w:t>2</w:t>
        </w:r>
        <w:r w:rsidR="00894DEC">
          <w:rPr>
            <w:noProof/>
          </w:rPr>
          <w:fldChar w:fldCharType="end"/>
        </w:r>
      </w:hyperlink>
    </w:p>
    <w:p w14:paraId="4D18AF78" w14:textId="1298E646"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597" w:history="1">
        <w:r w:rsidR="00894DEC" w:rsidRPr="0038001F">
          <w:rPr>
            <w:rStyle w:val="Hyperlien"/>
            <w:noProof/>
          </w:rPr>
          <w:t>2.1.19</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Linked Data Manager, Scripts page</w:t>
        </w:r>
        <w:r w:rsidR="00894DEC">
          <w:rPr>
            <w:noProof/>
          </w:rPr>
          <w:tab/>
        </w:r>
        <w:r w:rsidR="00894DEC">
          <w:rPr>
            <w:noProof/>
          </w:rPr>
          <w:fldChar w:fldCharType="begin"/>
        </w:r>
        <w:r w:rsidR="00894DEC">
          <w:rPr>
            <w:noProof/>
          </w:rPr>
          <w:instrText xml:space="preserve"> PAGEREF _Toc132704597 \h </w:instrText>
        </w:r>
        <w:r w:rsidR="00894DEC">
          <w:rPr>
            <w:noProof/>
          </w:rPr>
        </w:r>
        <w:r w:rsidR="00894DEC">
          <w:rPr>
            <w:noProof/>
          </w:rPr>
          <w:fldChar w:fldCharType="separate"/>
        </w:r>
        <w:r w:rsidR="00894DEC">
          <w:rPr>
            <w:noProof/>
          </w:rPr>
          <w:t>2</w:t>
        </w:r>
        <w:r w:rsidR="00894DEC">
          <w:rPr>
            <w:noProof/>
          </w:rPr>
          <w:fldChar w:fldCharType="end"/>
        </w:r>
      </w:hyperlink>
    </w:p>
    <w:p w14:paraId="47106DAD" w14:textId="36F4A2D7" w:rsidR="00894DEC" w:rsidRDefault="00000000" w:rsidP="00894DEC">
      <w:pPr>
        <w:pStyle w:val="TM1"/>
        <w:rPr>
          <w:rFonts w:asciiTheme="minorHAnsi" w:eastAsiaTheme="minorEastAsia" w:hAnsiTheme="minorHAnsi" w:cstheme="minorBidi"/>
          <w:noProof/>
          <w:sz w:val="22"/>
          <w:szCs w:val="22"/>
          <w:lang w:val="fr-CA" w:eastAsia="fr-CA"/>
        </w:rPr>
      </w:pPr>
      <w:hyperlink w:anchor="_Toc132704598" w:history="1">
        <w:r w:rsidR="00894DEC" w:rsidRPr="0038001F">
          <w:rPr>
            <w:rStyle w:val="Hyperlien"/>
            <w:noProof/>
          </w:rPr>
          <w:t>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Groups of Components</w:t>
        </w:r>
        <w:r w:rsidR="00894DEC">
          <w:rPr>
            <w:noProof/>
          </w:rPr>
          <w:tab/>
        </w:r>
        <w:r w:rsidR="00894DEC">
          <w:rPr>
            <w:noProof/>
          </w:rPr>
          <w:fldChar w:fldCharType="begin"/>
        </w:r>
        <w:r w:rsidR="00894DEC">
          <w:rPr>
            <w:noProof/>
          </w:rPr>
          <w:instrText xml:space="preserve"> PAGEREF _Toc132704598 \h </w:instrText>
        </w:r>
        <w:r w:rsidR="00894DEC">
          <w:rPr>
            <w:noProof/>
          </w:rPr>
        </w:r>
        <w:r w:rsidR="00894DEC">
          <w:rPr>
            <w:noProof/>
          </w:rPr>
          <w:fldChar w:fldCharType="separate"/>
        </w:r>
        <w:r w:rsidR="00894DEC">
          <w:rPr>
            <w:noProof/>
          </w:rPr>
          <w:t>1</w:t>
        </w:r>
        <w:r w:rsidR="00894DEC">
          <w:rPr>
            <w:noProof/>
          </w:rPr>
          <w:fldChar w:fldCharType="end"/>
        </w:r>
      </w:hyperlink>
    </w:p>
    <w:p w14:paraId="5C4C72F1" w14:textId="457593D1" w:rsidR="00894DEC" w:rsidRDefault="00000000" w:rsidP="00894DEC">
      <w:pPr>
        <w:pStyle w:val="TM1"/>
        <w:rPr>
          <w:rFonts w:asciiTheme="minorHAnsi" w:eastAsiaTheme="minorEastAsia" w:hAnsiTheme="minorHAnsi" w:cstheme="minorBidi"/>
          <w:noProof/>
          <w:sz w:val="22"/>
          <w:szCs w:val="22"/>
          <w:lang w:val="fr-CA" w:eastAsia="fr-CA"/>
        </w:rPr>
      </w:pPr>
      <w:hyperlink w:anchor="_Toc132704599" w:history="1">
        <w:r w:rsidR="00894DEC" w:rsidRPr="0038001F">
          <w:rPr>
            <w:rStyle w:val="Hyperlien"/>
            <w:noProof/>
          </w:rPr>
          <w:t>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Defining a Weather Generation</w:t>
        </w:r>
        <w:r w:rsidR="00894DEC">
          <w:rPr>
            <w:noProof/>
          </w:rPr>
          <w:tab/>
        </w:r>
        <w:r w:rsidR="00894DEC">
          <w:rPr>
            <w:noProof/>
          </w:rPr>
          <w:fldChar w:fldCharType="begin"/>
        </w:r>
        <w:r w:rsidR="00894DEC">
          <w:rPr>
            <w:noProof/>
          </w:rPr>
          <w:instrText xml:space="preserve"> PAGEREF _Toc132704599 \h </w:instrText>
        </w:r>
        <w:r w:rsidR="00894DEC">
          <w:rPr>
            <w:noProof/>
          </w:rPr>
        </w:r>
        <w:r w:rsidR="00894DEC">
          <w:rPr>
            <w:noProof/>
          </w:rPr>
          <w:fldChar w:fldCharType="separate"/>
        </w:r>
        <w:r w:rsidR="00894DEC">
          <w:rPr>
            <w:noProof/>
          </w:rPr>
          <w:t>1</w:t>
        </w:r>
        <w:r w:rsidR="00894DEC">
          <w:rPr>
            <w:noProof/>
          </w:rPr>
          <w:fldChar w:fldCharType="end"/>
        </w:r>
      </w:hyperlink>
    </w:p>
    <w:p w14:paraId="7BE2735F" w14:textId="60E1B369"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00" w:history="1">
        <w:r w:rsidR="00894DEC" w:rsidRPr="0038001F">
          <w:rPr>
            <w:rStyle w:val="Hyperlien"/>
            <w:noProof/>
          </w:rPr>
          <w:t>1.12.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Generation Editor</w:t>
        </w:r>
        <w:r w:rsidR="00894DEC">
          <w:rPr>
            <w:noProof/>
          </w:rPr>
          <w:tab/>
        </w:r>
        <w:r w:rsidR="00894DEC">
          <w:rPr>
            <w:noProof/>
          </w:rPr>
          <w:fldChar w:fldCharType="begin"/>
        </w:r>
        <w:r w:rsidR="00894DEC">
          <w:rPr>
            <w:noProof/>
          </w:rPr>
          <w:instrText xml:space="preserve"> PAGEREF _Toc132704600 \h </w:instrText>
        </w:r>
        <w:r w:rsidR="00894DEC">
          <w:rPr>
            <w:noProof/>
          </w:rPr>
        </w:r>
        <w:r w:rsidR="00894DEC">
          <w:rPr>
            <w:noProof/>
          </w:rPr>
          <w:fldChar w:fldCharType="separate"/>
        </w:r>
        <w:r w:rsidR="00894DEC">
          <w:rPr>
            <w:noProof/>
          </w:rPr>
          <w:t>1</w:t>
        </w:r>
        <w:r w:rsidR="00894DEC">
          <w:rPr>
            <w:noProof/>
          </w:rPr>
          <w:fldChar w:fldCharType="end"/>
        </w:r>
      </w:hyperlink>
    </w:p>
    <w:p w14:paraId="3970EBF6" w14:textId="363C06E6"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01" w:history="1">
        <w:r w:rsidR="00894DEC" w:rsidRPr="0038001F">
          <w:rPr>
            <w:rStyle w:val="Hyperlien"/>
            <w:noProof/>
          </w:rPr>
          <w:t>1.13.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Location file</w:t>
        </w:r>
        <w:r w:rsidR="00894DEC">
          <w:rPr>
            <w:noProof/>
          </w:rPr>
          <w:tab/>
        </w:r>
        <w:r w:rsidR="00894DEC">
          <w:rPr>
            <w:noProof/>
          </w:rPr>
          <w:fldChar w:fldCharType="begin"/>
        </w:r>
        <w:r w:rsidR="00894DEC">
          <w:rPr>
            <w:noProof/>
          </w:rPr>
          <w:instrText xml:space="preserve"> PAGEREF _Toc132704601 \h </w:instrText>
        </w:r>
        <w:r w:rsidR="00894DEC">
          <w:rPr>
            <w:noProof/>
          </w:rPr>
        </w:r>
        <w:r w:rsidR="00894DEC">
          <w:rPr>
            <w:noProof/>
          </w:rPr>
          <w:fldChar w:fldCharType="separate"/>
        </w:r>
        <w:r w:rsidR="00894DEC">
          <w:rPr>
            <w:noProof/>
          </w:rPr>
          <w:t>2</w:t>
        </w:r>
        <w:r w:rsidR="00894DEC">
          <w:rPr>
            <w:noProof/>
          </w:rPr>
          <w:fldChar w:fldCharType="end"/>
        </w:r>
      </w:hyperlink>
    </w:p>
    <w:p w14:paraId="3C191E4D" w14:textId="4E15BDCC"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02" w:history="1">
        <w:r w:rsidR="00894DEC" w:rsidRPr="0038001F">
          <w:rPr>
            <w:rStyle w:val="Hyperlien"/>
            <w:noProof/>
          </w:rPr>
          <w:t>4.1.1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Location lists file format</w:t>
        </w:r>
        <w:r w:rsidR="00894DEC">
          <w:rPr>
            <w:noProof/>
          </w:rPr>
          <w:tab/>
        </w:r>
        <w:r w:rsidR="00894DEC">
          <w:rPr>
            <w:noProof/>
          </w:rPr>
          <w:fldChar w:fldCharType="begin"/>
        </w:r>
        <w:r w:rsidR="00894DEC">
          <w:rPr>
            <w:noProof/>
          </w:rPr>
          <w:instrText xml:space="preserve"> PAGEREF _Toc132704602 \h </w:instrText>
        </w:r>
        <w:r w:rsidR="00894DEC">
          <w:rPr>
            <w:noProof/>
          </w:rPr>
        </w:r>
        <w:r w:rsidR="00894DEC">
          <w:rPr>
            <w:noProof/>
          </w:rPr>
          <w:fldChar w:fldCharType="separate"/>
        </w:r>
        <w:r w:rsidR="00894DEC">
          <w:rPr>
            <w:noProof/>
          </w:rPr>
          <w:t>3</w:t>
        </w:r>
        <w:r w:rsidR="00894DEC">
          <w:rPr>
            <w:noProof/>
          </w:rPr>
          <w:fldChar w:fldCharType="end"/>
        </w:r>
      </w:hyperlink>
    </w:p>
    <w:p w14:paraId="2AAC32F6" w14:textId="0B2C11BF"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03" w:history="1">
        <w:r w:rsidR="00894DEC" w:rsidRPr="0038001F">
          <w:rPr>
            <w:rStyle w:val="Hyperlien"/>
            <w:noProof/>
          </w:rPr>
          <w:t>4.1.2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Location File Manager dialog</w:t>
        </w:r>
        <w:r w:rsidR="00894DEC">
          <w:rPr>
            <w:noProof/>
          </w:rPr>
          <w:tab/>
        </w:r>
        <w:r w:rsidR="00894DEC">
          <w:rPr>
            <w:noProof/>
          </w:rPr>
          <w:fldChar w:fldCharType="begin"/>
        </w:r>
        <w:r w:rsidR="00894DEC">
          <w:rPr>
            <w:noProof/>
          </w:rPr>
          <w:instrText xml:space="preserve"> PAGEREF _Toc132704603 \h </w:instrText>
        </w:r>
        <w:r w:rsidR="00894DEC">
          <w:rPr>
            <w:noProof/>
          </w:rPr>
        </w:r>
        <w:r w:rsidR="00894DEC">
          <w:rPr>
            <w:noProof/>
          </w:rPr>
          <w:fldChar w:fldCharType="separate"/>
        </w:r>
        <w:r w:rsidR="00894DEC">
          <w:rPr>
            <w:noProof/>
          </w:rPr>
          <w:t>3</w:t>
        </w:r>
        <w:r w:rsidR="00894DEC">
          <w:rPr>
            <w:noProof/>
          </w:rPr>
          <w:fldChar w:fldCharType="end"/>
        </w:r>
      </w:hyperlink>
    </w:p>
    <w:p w14:paraId="2B2BC9AE" w14:textId="7B871CBB"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04" w:history="1">
        <w:r w:rsidR="00894DEC" w:rsidRPr="0038001F">
          <w:rPr>
            <w:rStyle w:val="Hyperlien"/>
            <w:noProof/>
          </w:rPr>
          <w:t>4.1.3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Location List Editor dialog</w:t>
        </w:r>
        <w:r w:rsidR="00894DEC">
          <w:rPr>
            <w:noProof/>
          </w:rPr>
          <w:tab/>
        </w:r>
        <w:r w:rsidR="00894DEC">
          <w:rPr>
            <w:noProof/>
          </w:rPr>
          <w:fldChar w:fldCharType="begin"/>
        </w:r>
        <w:r w:rsidR="00894DEC">
          <w:rPr>
            <w:noProof/>
          </w:rPr>
          <w:instrText xml:space="preserve"> PAGEREF _Toc132704604 \h </w:instrText>
        </w:r>
        <w:r w:rsidR="00894DEC">
          <w:rPr>
            <w:noProof/>
          </w:rPr>
        </w:r>
        <w:r w:rsidR="00894DEC">
          <w:rPr>
            <w:noProof/>
          </w:rPr>
          <w:fldChar w:fldCharType="separate"/>
        </w:r>
        <w:r w:rsidR="00894DEC">
          <w:rPr>
            <w:noProof/>
          </w:rPr>
          <w:t>3</w:t>
        </w:r>
        <w:r w:rsidR="00894DEC">
          <w:rPr>
            <w:noProof/>
          </w:rPr>
          <w:fldChar w:fldCharType="end"/>
        </w:r>
      </w:hyperlink>
    </w:p>
    <w:p w14:paraId="49E4E889" w14:textId="1DA637C6"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05" w:history="1">
        <w:r w:rsidR="00894DEC" w:rsidRPr="0038001F">
          <w:rPr>
            <w:rStyle w:val="Hyperlien"/>
            <w:noProof/>
          </w:rPr>
          <w:t>4.1.4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Location Generator dialog</w:t>
        </w:r>
        <w:r w:rsidR="00894DEC">
          <w:rPr>
            <w:noProof/>
          </w:rPr>
          <w:tab/>
        </w:r>
        <w:r w:rsidR="00894DEC">
          <w:rPr>
            <w:noProof/>
          </w:rPr>
          <w:fldChar w:fldCharType="begin"/>
        </w:r>
        <w:r w:rsidR="00894DEC">
          <w:rPr>
            <w:noProof/>
          </w:rPr>
          <w:instrText xml:space="preserve"> PAGEREF _Toc132704605 \h </w:instrText>
        </w:r>
        <w:r w:rsidR="00894DEC">
          <w:rPr>
            <w:noProof/>
          </w:rPr>
        </w:r>
        <w:r w:rsidR="00894DEC">
          <w:rPr>
            <w:noProof/>
          </w:rPr>
          <w:fldChar w:fldCharType="separate"/>
        </w:r>
        <w:r w:rsidR="00894DEC">
          <w:rPr>
            <w:noProof/>
          </w:rPr>
          <w:t>3</w:t>
        </w:r>
        <w:r w:rsidR="00894DEC">
          <w:rPr>
            <w:noProof/>
          </w:rPr>
          <w:fldChar w:fldCharType="end"/>
        </w:r>
      </w:hyperlink>
    </w:p>
    <w:p w14:paraId="6DB99ED1" w14:textId="149944E1"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06" w:history="1">
        <w:r w:rsidR="00894DEC" w:rsidRPr="0038001F">
          <w:rPr>
            <w:rStyle w:val="Hyperlien"/>
            <w:noProof/>
          </w:rPr>
          <w:t>4.1.5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Number of points needed to obtain good mapping results</w:t>
        </w:r>
        <w:r w:rsidR="00894DEC">
          <w:rPr>
            <w:noProof/>
          </w:rPr>
          <w:tab/>
        </w:r>
        <w:r w:rsidR="00894DEC">
          <w:rPr>
            <w:noProof/>
          </w:rPr>
          <w:fldChar w:fldCharType="begin"/>
        </w:r>
        <w:r w:rsidR="00894DEC">
          <w:rPr>
            <w:noProof/>
          </w:rPr>
          <w:instrText xml:space="preserve"> PAGEREF _Toc132704606 \h </w:instrText>
        </w:r>
        <w:r w:rsidR="00894DEC">
          <w:rPr>
            <w:noProof/>
          </w:rPr>
        </w:r>
        <w:r w:rsidR="00894DEC">
          <w:rPr>
            <w:noProof/>
          </w:rPr>
          <w:fldChar w:fldCharType="separate"/>
        </w:r>
        <w:r w:rsidR="00894DEC">
          <w:rPr>
            <w:noProof/>
          </w:rPr>
          <w:t>3</w:t>
        </w:r>
        <w:r w:rsidR="00894DEC">
          <w:rPr>
            <w:noProof/>
          </w:rPr>
          <w:fldChar w:fldCharType="end"/>
        </w:r>
      </w:hyperlink>
    </w:p>
    <w:p w14:paraId="050EA9F8" w14:textId="333852BD"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07" w:history="1">
        <w:r w:rsidR="00894DEC" w:rsidRPr="0038001F">
          <w:rPr>
            <w:rStyle w:val="Hyperlien"/>
            <w:bCs/>
            <w:noProof/>
          </w:rPr>
          <w:t>4.1.6</w:t>
        </w:r>
        <w:r w:rsidR="00894DEC">
          <w:rPr>
            <w:rFonts w:asciiTheme="minorHAnsi" w:eastAsiaTheme="minorEastAsia" w:hAnsiTheme="minorHAnsi" w:cstheme="minorBidi"/>
            <w:noProof/>
            <w:sz w:val="22"/>
            <w:szCs w:val="22"/>
            <w:lang w:val="fr-CA" w:eastAsia="fr-CA"/>
          </w:rPr>
          <w:tab/>
        </w:r>
        <w:r w:rsidR="00894DEC" w:rsidRPr="0038001F">
          <w:rPr>
            <w:rStyle w:val="Hyperlien"/>
            <w:bCs/>
            <w:noProof/>
          </w:rPr>
          <w:t xml:space="preserve">Generate from a </w:t>
        </w:r>
        <w:r w:rsidR="00894DEC" w:rsidRPr="0038001F">
          <w:rPr>
            <w:rStyle w:val="Hyperlien"/>
            <w:noProof/>
          </w:rPr>
          <w:t>weather</w:t>
        </w:r>
        <w:r w:rsidR="00894DEC" w:rsidRPr="0038001F">
          <w:rPr>
            <w:rStyle w:val="Hyperlien"/>
            <w:bCs/>
            <w:noProof/>
          </w:rPr>
          <w:t xml:space="preserve"> database:</w:t>
        </w:r>
        <w:r w:rsidR="00894DEC">
          <w:rPr>
            <w:noProof/>
          </w:rPr>
          <w:tab/>
        </w:r>
        <w:r w:rsidR="00894DEC">
          <w:rPr>
            <w:noProof/>
          </w:rPr>
          <w:fldChar w:fldCharType="begin"/>
        </w:r>
        <w:r w:rsidR="00894DEC">
          <w:rPr>
            <w:noProof/>
          </w:rPr>
          <w:instrText xml:space="preserve"> PAGEREF _Toc132704607 \h </w:instrText>
        </w:r>
        <w:r w:rsidR="00894DEC">
          <w:rPr>
            <w:noProof/>
          </w:rPr>
        </w:r>
        <w:r w:rsidR="00894DEC">
          <w:rPr>
            <w:noProof/>
          </w:rPr>
          <w:fldChar w:fldCharType="separate"/>
        </w:r>
        <w:r w:rsidR="00894DEC">
          <w:rPr>
            <w:noProof/>
          </w:rPr>
          <w:t>3</w:t>
        </w:r>
        <w:r w:rsidR="00894DEC">
          <w:rPr>
            <w:noProof/>
          </w:rPr>
          <w:fldChar w:fldCharType="end"/>
        </w:r>
      </w:hyperlink>
    </w:p>
    <w:p w14:paraId="1E9B5441" w14:textId="789035AD"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08" w:history="1">
        <w:r w:rsidR="00894DEC" w:rsidRPr="0038001F">
          <w:rPr>
            <w:rStyle w:val="Hyperlien"/>
            <w:noProof/>
          </w:rPr>
          <w:t>4.1.7</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Creating a location list outside of BioSIM</w:t>
        </w:r>
        <w:r w:rsidR="00894DEC">
          <w:rPr>
            <w:noProof/>
          </w:rPr>
          <w:tab/>
        </w:r>
        <w:r w:rsidR="00894DEC">
          <w:rPr>
            <w:noProof/>
          </w:rPr>
          <w:fldChar w:fldCharType="begin"/>
        </w:r>
        <w:r w:rsidR="00894DEC">
          <w:rPr>
            <w:noProof/>
          </w:rPr>
          <w:instrText xml:space="preserve"> PAGEREF _Toc132704608 \h </w:instrText>
        </w:r>
        <w:r w:rsidR="00894DEC">
          <w:rPr>
            <w:noProof/>
          </w:rPr>
        </w:r>
        <w:r w:rsidR="00894DEC">
          <w:rPr>
            <w:noProof/>
          </w:rPr>
          <w:fldChar w:fldCharType="separate"/>
        </w:r>
        <w:r w:rsidR="00894DEC">
          <w:rPr>
            <w:noProof/>
          </w:rPr>
          <w:t>3</w:t>
        </w:r>
        <w:r w:rsidR="00894DEC">
          <w:rPr>
            <w:noProof/>
          </w:rPr>
          <w:fldChar w:fldCharType="end"/>
        </w:r>
      </w:hyperlink>
    </w:p>
    <w:p w14:paraId="47FC0E31" w14:textId="29CAD898"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09" w:history="1">
        <w:r w:rsidR="00894DEC" w:rsidRPr="0038001F">
          <w:rPr>
            <w:rStyle w:val="Hyperlien"/>
            <w:noProof/>
          </w:rPr>
          <w:t>1.14.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Generator input file</w:t>
        </w:r>
        <w:r w:rsidR="00894DEC">
          <w:rPr>
            <w:noProof/>
          </w:rPr>
          <w:tab/>
        </w:r>
        <w:r w:rsidR="00894DEC">
          <w:rPr>
            <w:noProof/>
          </w:rPr>
          <w:fldChar w:fldCharType="begin"/>
        </w:r>
        <w:r w:rsidR="00894DEC">
          <w:rPr>
            <w:noProof/>
          </w:rPr>
          <w:instrText xml:space="preserve"> PAGEREF _Toc132704609 \h </w:instrText>
        </w:r>
        <w:r w:rsidR="00894DEC">
          <w:rPr>
            <w:noProof/>
          </w:rPr>
        </w:r>
        <w:r w:rsidR="00894DEC">
          <w:rPr>
            <w:noProof/>
          </w:rPr>
          <w:fldChar w:fldCharType="separate"/>
        </w:r>
        <w:r w:rsidR="00894DEC">
          <w:rPr>
            <w:noProof/>
          </w:rPr>
          <w:t>2</w:t>
        </w:r>
        <w:r w:rsidR="00894DEC">
          <w:rPr>
            <w:noProof/>
          </w:rPr>
          <w:fldChar w:fldCharType="end"/>
        </w:r>
      </w:hyperlink>
    </w:p>
    <w:p w14:paraId="2BB939B4" w14:textId="4824AC2B"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10" w:history="1">
        <w:r w:rsidR="00894DEC" w:rsidRPr="0038001F">
          <w:rPr>
            <w:rStyle w:val="Hyperlien"/>
            <w:noProof/>
          </w:rPr>
          <w:t>4.1.8</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Generator Input File Manager</w:t>
        </w:r>
        <w:r w:rsidR="00894DEC">
          <w:rPr>
            <w:noProof/>
          </w:rPr>
          <w:tab/>
        </w:r>
        <w:r w:rsidR="00894DEC">
          <w:rPr>
            <w:noProof/>
          </w:rPr>
          <w:fldChar w:fldCharType="begin"/>
        </w:r>
        <w:r w:rsidR="00894DEC">
          <w:rPr>
            <w:noProof/>
          </w:rPr>
          <w:instrText xml:space="preserve"> PAGEREF _Toc132704610 \h </w:instrText>
        </w:r>
        <w:r w:rsidR="00894DEC">
          <w:rPr>
            <w:noProof/>
          </w:rPr>
        </w:r>
        <w:r w:rsidR="00894DEC">
          <w:rPr>
            <w:noProof/>
          </w:rPr>
          <w:fldChar w:fldCharType="separate"/>
        </w:r>
        <w:r w:rsidR="00894DEC">
          <w:rPr>
            <w:noProof/>
          </w:rPr>
          <w:t>3</w:t>
        </w:r>
        <w:r w:rsidR="00894DEC">
          <w:rPr>
            <w:noProof/>
          </w:rPr>
          <w:fldChar w:fldCharType="end"/>
        </w:r>
      </w:hyperlink>
    </w:p>
    <w:p w14:paraId="7BE7884D" w14:textId="6A6A9104"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11" w:history="1">
        <w:r w:rsidR="00894DEC" w:rsidRPr="0038001F">
          <w:rPr>
            <w:rStyle w:val="Hyperlien"/>
            <w:noProof/>
          </w:rPr>
          <w:t>4.1.9</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Generator (WG) Parameters dialog</w:t>
        </w:r>
        <w:r w:rsidR="00894DEC">
          <w:rPr>
            <w:noProof/>
          </w:rPr>
          <w:tab/>
        </w:r>
        <w:r w:rsidR="00894DEC">
          <w:rPr>
            <w:noProof/>
          </w:rPr>
          <w:fldChar w:fldCharType="begin"/>
        </w:r>
        <w:r w:rsidR="00894DEC">
          <w:rPr>
            <w:noProof/>
          </w:rPr>
          <w:instrText xml:space="preserve"> PAGEREF _Toc132704611 \h </w:instrText>
        </w:r>
        <w:r w:rsidR="00894DEC">
          <w:rPr>
            <w:noProof/>
          </w:rPr>
        </w:r>
        <w:r w:rsidR="00894DEC">
          <w:rPr>
            <w:noProof/>
          </w:rPr>
          <w:fldChar w:fldCharType="separate"/>
        </w:r>
        <w:r w:rsidR="00894DEC">
          <w:rPr>
            <w:noProof/>
          </w:rPr>
          <w:t>3</w:t>
        </w:r>
        <w:r w:rsidR="00894DEC">
          <w:rPr>
            <w:noProof/>
          </w:rPr>
          <w:fldChar w:fldCharType="end"/>
        </w:r>
      </w:hyperlink>
    </w:p>
    <w:p w14:paraId="7C64F0F9" w14:textId="66D32E3A" w:rsidR="00894DEC" w:rsidRDefault="00000000" w:rsidP="00894DEC">
      <w:pPr>
        <w:pStyle w:val="TM1"/>
        <w:rPr>
          <w:rFonts w:asciiTheme="minorHAnsi" w:eastAsiaTheme="minorEastAsia" w:hAnsiTheme="minorHAnsi" w:cstheme="minorBidi"/>
          <w:noProof/>
          <w:sz w:val="22"/>
          <w:szCs w:val="22"/>
          <w:lang w:val="fr-CA" w:eastAsia="fr-CA"/>
        </w:rPr>
      </w:pPr>
      <w:hyperlink w:anchor="_Toc132704612" w:history="1">
        <w:r w:rsidR="00894DEC" w:rsidRPr="0038001F">
          <w:rPr>
            <w:rStyle w:val="Hyperlien"/>
            <w:noProof/>
          </w:rPr>
          <w:t>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Model Execution</w:t>
        </w:r>
        <w:r w:rsidR="00894DEC">
          <w:rPr>
            <w:noProof/>
          </w:rPr>
          <w:tab/>
        </w:r>
        <w:r w:rsidR="00894DEC">
          <w:rPr>
            <w:noProof/>
          </w:rPr>
          <w:fldChar w:fldCharType="begin"/>
        </w:r>
        <w:r w:rsidR="00894DEC">
          <w:rPr>
            <w:noProof/>
          </w:rPr>
          <w:instrText xml:space="preserve"> PAGEREF _Toc132704612 \h </w:instrText>
        </w:r>
        <w:r w:rsidR="00894DEC">
          <w:rPr>
            <w:noProof/>
          </w:rPr>
        </w:r>
        <w:r w:rsidR="00894DEC">
          <w:rPr>
            <w:noProof/>
          </w:rPr>
          <w:fldChar w:fldCharType="separate"/>
        </w:r>
        <w:r w:rsidR="00894DEC">
          <w:rPr>
            <w:noProof/>
          </w:rPr>
          <w:t>2</w:t>
        </w:r>
        <w:r w:rsidR="00894DEC">
          <w:rPr>
            <w:noProof/>
          </w:rPr>
          <w:fldChar w:fldCharType="end"/>
        </w:r>
      </w:hyperlink>
    </w:p>
    <w:p w14:paraId="477D7C2A" w14:textId="0410990C"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13" w:history="1">
        <w:r w:rsidR="00894DEC" w:rsidRPr="0038001F">
          <w:rPr>
            <w:rStyle w:val="Hyperlien"/>
            <w:noProof/>
          </w:rPr>
          <w:t>1.15.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Model Input File Manager</w:t>
        </w:r>
        <w:r w:rsidR="00894DEC">
          <w:rPr>
            <w:noProof/>
          </w:rPr>
          <w:tab/>
        </w:r>
        <w:r w:rsidR="00894DEC">
          <w:rPr>
            <w:noProof/>
          </w:rPr>
          <w:fldChar w:fldCharType="begin"/>
        </w:r>
        <w:r w:rsidR="00894DEC">
          <w:rPr>
            <w:noProof/>
          </w:rPr>
          <w:instrText xml:space="preserve"> PAGEREF _Toc132704613 \h </w:instrText>
        </w:r>
        <w:r w:rsidR="00894DEC">
          <w:rPr>
            <w:noProof/>
          </w:rPr>
        </w:r>
        <w:r w:rsidR="00894DEC">
          <w:rPr>
            <w:noProof/>
          </w:rPr>
          <w:fldChar w:fldCharType="separate"/>
        </w:r>
        <w:r w:rsidR="00894DEC">
          <w:rPr>
            <w:noProof/>
          </w:rPr>
          <w:t>3</w:t>
        </w:r>
        <w:r w:rsidR="00894DEC">
          <w:rPr>
            <w:noProof/>
          </w:rPr>
          <w:fldChar w:fldCharType="end"/>
        </w:r>
      </w:hyperlink>
    </w:p>
    <w:p w14:paraId="34112CE7" w14:textId="31248AF3"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14" w:history="1">
        <w:r w:rsidR="00894DEC" w:rsidRPr="0038001F">
          <w:rPr>
            <w:rStyle w:val="Hyperlien"/>
            <w:noProof/>
          </w:rPr>
          <w:t>5.1.1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Model Input File Manager</w:t>
        </w:r>
        <w:r w:rsidR="00894DEC">
          <w:rPr>
            <w:noProof/>
          </w:rPr>
          <w:tab/>
        </w:r>
        <w:r w:rsidR="00894DEC">
          <w:rPr>
            <w:noProof/>
          </w:rPr>
          <w:fldChar w:fldCharType="begin"/>
        </w:r>
        <w:r w:rsidR="00894DEC">
          <w:rPr>
            <w:noProof/>
          </w:rPr>
          <w:instrText xml:space="preserve"> PAGEREF _Toc132704614 \h </w:instrText>
        </w:r>
        <w:r w:rsidR="00894DEC">
          <w:rPr>
            <w:noProof/>
          </w:rPr>
        </w:r>
        <w:r w:rsidR="00894DEC">
          <w:rPr>
            <w:noProof/>
          </w:rPr>
          <w:fldChar w:fldCharType="separate"/>
        </w:r>
        <w:r w:rsidR="00894DEC">
          <w:rPr>
            <w:noProof/>
          </w:rPr>
          <w:t>4</w:t>
        </w:r>
        <w:r w:rsidR="00894DEC">
          <w:rPr>
            <w:noProof/>
          </w:rPr>
          <w:fldChar w:fldCharType="end"/>
        </w:r>
      </w:hyperlink>
    </w:p>
    <w:p w14:paraId="11F46500" w14:textId="64662F9B"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15" w:history="1">
        <w:r w:rsidR="00894DEC" w:rsidRPr="0038001F">
          <w:rPr>
            <w:rStyle w:val="Hyperlien"/>
            <w:noProof/>
          </w:rPr>
          <w:t>5.1.2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Model specific interface dialog</w:t>
        </w:r>
        <w:r w:rsidR="00894DEC">
          <w:rPr>
            <w:noProof/>
          </w:rPr>
          <w:tab/>
        </w:r>
        <w:r w:rsidR="00894DEC">
          <w:rPr>
            <w:noProof/>
          </w:rPr>
          <w:fldChar w:fldCharType="begin"/>
        </w:r>
        <w:r w:rsidR="00894DEC">
          <w:rPr>
            <w:noProof/>
          </w:rPr>
          <w:instrText xml:space="preserve"> PAGEREF _Toc132704615 \h </w:instrText>
        </w:r>
        <w:r w:rsidR="00894DEC">
          <w:rPr>
            <w:noProof/>
          </w:rPr>
        </w:r>
        <w:r w:rsidR="00894DEC">
          <w:rPr>
            <w:noProof/>
          </w:rPr>
          <w:fldChar w:fldCharType="separate"/>
        </w:r>
        <w:r w:rsidR="00894DEC">
          <w:rPr>
            <w:noProof/>
          </w:rPr>
          <w:t>4</w:t>
        </w:r>
        <w:r w:rsidR="00894DEC">
          <w:rPr>
            <w:noProof/>
          </w:rPr>
          <w:fldChar w:fldCharType="end"/>
        </w:r>
      </w:hyperlink>
    </w:p>
    <w:p w14:paraId="67D364A0" w14:textId="5C641E9C"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16" w:history="1">
        <w:r w:rsidR="00894DEC" w:rsidRPr="0038001F">
          <w:rPr>
            <w:rStyle w:val="Hyperlien"/>
            <w:noProof/>
          </w:rPr>
          <w:t>1.16.</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Parameter Variation dialog</w:t>
        </w:r>
        <w:r w:rsidR="00894DEC">
          <w:rPr>
            <w:noProof/>
          </w:rPr>
          <w:tab/>
        </w:r>
        <w:r w:rsidR="00894DEC">
          <w:rPr>
            <w:noProof/>
          </w:rPr>
          <w:fldChar w:fldCharType="begin"/>
        </w:r>
        <w:r w:rsidR="00894DEC">
          <w:rPr>
            <w:noProof/>
          </w:rPr>
          <w:instrText xml:space="preserve"> PAGEREF _Toc132704616 \h </w:instrText>
        </w:r>
        <w:r w:rsidR="00894DEC">
          <w:rPr>
            <w:noProof/>
          </w:rPr>
        </w:r>
        <w:r w:rsidR="00894DEC">
          <w:rPr>
            <w:noProof/>
          </w:rPr>
          <w:fldChar w:fldCharType="separate"/>
        </w:r>
        <w:r w:rsidR="00894DEC">
          <w:rPr>
            <w:noProof/>
          </w:rPr>
          <w:t>3</w:t>
        </w:r>
        <w:r w:rsidR="00894DEC">
          <w:rPr>
            <w:noProof/>
          </w:rPr>
          <w:fldChar w:fldCharType="end"/>
        </w:r>
      </w:hyperlink>
    </w:p>
    <w:p w14:paraId="33C82DBC" w14:textId="5BC70027" w:rsidR="00894DEC" w:rsidRDefault="00000000" w:rsidP="00894DEC">
      <w:pPr>
        <w:pStyle w:val="TM1"/>
        <w:rPr>
          <w:rFonts w:asciiTheme="minorHAnsi" w:eastAsiaTheme="minorEastAsia" w:hAnsiTheme="minorHAnsi" w:cstheme="minorBidi"/>
          <w:noProof/>
          <w:sz w:val="22"/>
          <w:szCs w:val="22"/>
          <w:lang w:val="fr-CA" w:eastAsia="fr-CA"/>
        </w:rPr>
      </w:pPr>
      <w:hyperlink w:anchor="_Toc132704617" w:history="1">
        <w:r w:rsidR="00894DEC" w:rsidRPr="0038001F">
          <w:rPr>
            <w:rStyle w:val="Hyperlien"/>
            <w:noProof/>
          </w:rPr>
          <w:t>6</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Defining Analyses</w:t>
        </w:r>
        <w:r w:rsidR="00894DEC">
          <w:rPr>
            <w:noProof/>
          </w:rPr>
          <w:tab/>
        </w:r>
        <w:r w:rsidR="00894DEC">
          <w:rPr>
            <w:noProof/>
          </w:rPr>
          <w:fldChar w:fldCharType="begin"/>
        </w:r>
        <w:r w:rsidR="00894DEC">
          <w:rPr>
            <w:noProof/>
          </w:rPr>
          <w:instrText xml:space="preserve"> PAGEREF _Toc132704617 \h </w:instrText>
        </w:r>
        <w:r w:rsidR="00894DEC">
          <w:rPr>
            <w:noProof/>
          </w:rPr>
        </w:r>
        <w:r w:rsidR="00894DEC">
          <w:rPr>
            <w:noProof/>
          </w:rPr>
          <w:fldChar w:fldCharType="separate"/>
        </w:r>
        <w:r w:rsidR="00894DEC">
          <w:rPr>
            <w:noProof/>
          </w:rPr>
          <w:t>3</w:t>
        </w:r>
        <w:r w:rsidR="00894DEC">
          <w:rPr>
            <w:noProof/>
          </w:rPr>
          <w:fldChar w:fldCharType="end"/>
        </w:r>
      </w:hyperlink>
    </w:p>
    <w:p w14:paraId="218F5672" w14:textId="0F3A9881"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18" w:history="1">
        <w:r w:rsidR="00894DEC" w:rsidRPr="0038001F">
          <w:rPr>
            <w:rStyle w:val="Hyperlien"/>
            <w:noProof/>
          </w:rPr>
          <w:t>1.17.</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General tab</w:t>
        </w:r>
        <w:r w:rsidR="00894DEC">
          <w:rPr>
            <w:noProof/>
          </w:rPr>
          <w:tab/>
        </w:r>
        <w:r w:rsidR="00894DEC">
          <w:rPr>
            <w:noProof/>
          </w:rPr>
          <w:fldChar w:fldCharType="begin"/>
        </w:r>
        <w:r w:rsidR="00894DEC">
          <w:rPr>
            <w:noProof/>
          </w:rPr>
          <w:instrText xml:space="preserve"> PAGEREF _Toc132704618 \h </w:instrText>
        </w:r>
        <w:r w:rsidR="00894DEC">
          <w:rPr>
            <w:noProof/>
          </w:rPr>
        </w:r>
        <w:r w:rsidR="00894DEC">
          <w:rPr>
            <w:noProof/>
          </w:rPr>
          <w:fldChar w:fldCharType="separate"/>
        </w:r>
        <w:r w:rsidR="00894DEC">
          <w:rPr>
            <w:noProof/>
          </w:rPr>
          <w:t>3</w:t>
        </w:r>
        <w:r w:rsidR="00894DEC">
          <w:rPr>
            <w:noProof/>
          </w:rPr>
          <w:fldChar w:fldCharType="end"/>
        </w:r>
      </w:hyperlink>
    </w:p>
    <w:p w14:paraId="12F42264" w14:textId="2C5274E4"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19" w:history="1">
        <w:r w:rsidR="00894DEC" w:rsidRPr="0038001F">
          <w:rPr>
            <w:rStyle w:val="Hyperlien"/>
            <w:noProof/>
          </w:rPr>
          <w:t>1.18.</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Where tab</w:t>
        </w:r>
        <w:r w:rsidR="00894DEC">
          <w:rPr>
            <w:noProof/>
          </w:rPr>
          <w:tab/>
        </w:r>
        <w:r w:rsidR="00894DEC">
          <w:rPr>
            <w:noProof/>
          </w:rPr>
          <w:fldChar w:fldCharType="begin"/>
        </w:r>
        <w:r w:rsidR="00894DEC">
          <w:rPr>
            <w:noProof/>
          </w:rPr>
          <w:instrText xml:space="preserve"> PAGEREF _Toc132704619 \h </w:instrText>
        </w:r>
        <w:r w:rsidR="00894DEC">
          <w:rPr>
            <w:noProof/>
          </w:rPr>
        </w:r>
        <w:r w:rsidR="00894DEC">
          <w:rPr>
            <w:noProof/>
          </w:rPr>
          <w:fldChar w:fldCharType="separate"/>
        </w:r>
        <w:r w:rsidR="00894DEC">
          <w:rPr>
            <w:noProof/>
          </w:rPr>
          <w:t>4</w:t>
        </w:r>
        <w:r w:rsidR="00894DEC">
          <w:rPr>
            <w:noProof/>
          </w:rPr>
          <w:fldChar w:fldCharType="end"/>
        </w:r>
      </w:hyperlink>
    </w:p>
    <w:p w14:paraId="3AD81B0A" w14:textId="5C72A098"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20" w:history="1">
        <w:r w:rsidR="00894DEC" w:rsidRPr="0038001F">
          <w:rPr>
            <w:rStyle w:val="Hyperlien"/>
            <w:noProof/>
          </w:rPr>
          <w:t>1.19.</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When tab</w:t>
        </w:r>
        <w:r w:rsidR="00894DEC">
          <w:rPr>
            <w:noProof/>
          </w:rPr>
          <w:tab/>
        </w:r>
        <w:r w:rsidR="00894DEC">
          <w:rPr>
            <w:noProof/>
          </w:rPr>
          <w:fldChar w:fldCharType="begin"/>
        </w:r>
        <w:r w:rsidR="00894DEC">
          <w:rPr>
            <w:noProof/>
          </w:rPr>
          <w:instrText xml:space="preserve"> PAGEREF _Toc132704620 \h </w:instrText>
        </w:r>
        <w:r w:rsidR="00894DEC">
          <w:rPr>
            <w:noProof/>
          </w:rPr>
        </w:r>
        <w:r w:rsidR="00894DEC">
          <w:rPr>
            <w:noProof/>
          </w:rPr>
          <w:fldChar w:fldCharType="separate"/>
        </w:r>
        <w:r w:rsidR="00894DEC">
          <w:rPr>
            <w:noProof/>
          </w:rPr>
          <w:t>4</w:t>
        </w:r>
        <w:r w:rsidR="00894DEC">
          <w:rPr>
            <w:noProof/>
          </w:rPr>
          <w:fldChar w:fldCharType="end"/>
        </w:r>
      </w:hyperlink>
    </w:p>
    <w:p w14:paraId="0F9217C4" w14:textId="4C2CEFF4"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21" w:history="1">
        <w:r w:rsidR="00894DEC" w:rsidRPr="0038001F">
          <w:rPr>
            <w:rStyle w:val="Hyperlien"/>
            <w:noProof/>
          </w:rPr>
          <w:t>1.20.</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What tab</w:t>
        </w:r>
        <w:r w:rsidR="00894DEC">
          <w:rPr>
            <w:noProof/>
          </w:rPr>
          <w:tab/>
        </w:r>
        <w:r w:rsidR="00894DEC">
          <w:rPr>
            <w:noProof/>
          </w:rPr>
          <w:fldChar w:fldCharType="begin"/>
        </w:r>
        <w:r w:rsidR="00894DEC">
          <w:rPr>
            <w:noProof/>
          </w:rPr>
          <w:instrText xml:space="preserve"> PAGEREF _Toc132704621 \h </w:instrText>
        </w:r>
        <w:r w:rsidR="00894DEC">
          <w:rPr>
            <w:noProof/>
          </w:rPr>
        </w:r>
        <w:r w:rsidR="00894DEC">
          <w:rPr>
            <w:noProof/>
          </w:rPr>
          <w:fldChar w:fldCharType="separate"/>
        </w:r>
        <w:r w:rsidR="00894DEC">
          <w:rPr>
            <w:noProof/>
          </w:rPr>
          <w:t>4</w:t>
        </w:r>
        <w:r w:rsidR="00894DEC">
          <w:rPr>
            <w:noProof/>
          </w:rPr>
          <w:fldChar w:fldCharType="end"/>
        </w:r>
      </w:hyperlink>
    </w:p>
    <w:p w14:paraId="72A67877" w14:textId="1451650C"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22" w:history="1">
        <w:r w:rsidR="00894DEC" w:rsidRPr="0038001F">
          <w:rPr>
            <w:rStyle w:val="Hyperlien"/>
            <w:noProof/>
          </w:rPr>
          <w:t>1.21.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Which tab</w:t>
        </w:r>
        <w:r w:rsidR="00894DEC">
          <w:rPr>
            <w:noProof/>
          </w:rPr>
          <w:tab/>
        </w:r>
        <w:r w:rsidR="00894DEC">
          <w:rPr>
            <w:noProof/>
          </w:rPr>
          <w:fldChar w:fldCharType="begin"/>
        </w:r>
        <w:r w:rsidR="00894DEC">
          <w:rPr>
            <w:noProof/>
          </w:rPr>
          <w:instrText xml:space="preserve"> PAGEREF _Toc132704622 \h </w:instrText>
        </w:r>
        <w:r w:rsidR="00894DEC">
          <w:rPr>
            <w:noProof/>
          </w:rPr>
        </w:r>
        <w:r w:rsidR="00894DEC">
          <w:rPr>
            <w:noProof/>
          </w:rPr>
          <w:fldChar w:fldCharType="separate"/>
        </w:r>
        <w:r w:rsidR="00894DEC">
          <w:rPr>
            <w:noProof/>
          </w:rPr>
          <w:t>4</w:t>
        </w:r>
        <w:r w:rsidR="00894DEC">
          <w:rPr>
            <w:noProof/>
          </w:rPr>
          <w:fldChar w:fldCharType="end"/>
        </w:r>
      </w:hyperlink>
    </w:p>
    <w:p w14:paraId="77686B42" w14:textId="3E2CF6B1"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23" w:history="1">
        <w:r w:rsidR="00894DEC" w:rsidRPr="0038001F">
          <w:rPr>
            <w:rStyle w:val="Hyperlien"/>
            <w:noProof/>
          </w:rPr>
          <w:t>1.22.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How tab</w:t>
        </w:r>
        <w:r w:rsidR="00894DEC">
          <w:rPr>
            <w:noProof/>
          </w:rPr>
          <w:tab/>
        </w:r>
        <w:r w:rsidR="00894DEC">
          <w:rPr>
            <w:noProof/>
          </w:rPr>
          <w:fldChar w:fldCharType="begin"/>
        </w:r>
        <w:r w:rsidR="00894DEC">
          <w:rPr>
            <w:noProof/>
          </w:rPr>
          <w:instrText xml:space="preserve"> PAGEREF _Toc132704623 \h </w:instrText>
        </w:r>
        <w:r w:rsidR="00894DEC">
          <w:rPr>
            <w:noProof/>
          </w:rPr>
        </w:r>
        <w:r w:rsidR="00894DEC">
          <w:rPr>
            <w:noProof/>
          </w:rPr>
          <w:fldChar w:fldCharType="separate"/>
        </w:r>
        <w:r w:rsidR="00894DEC">
          <w:rPr>
            <w:noProof/>
          </w:rPr>
          <w:t>4</w:t>
        </w:r>
        <w:r w:rsidR="00894DEC">
          <w:rPr>
            <w:noProof/>
          </w:rPr>
          <w:fldChar w:fldCharType="end"/>
        </w:r>
      </w:hyperlink>
    </w:p>
    <w:p w14:paraId="7BE7B0E5" w14:textId="62F47914" w:rsidR="00894DEC" w:rsidRDefault="00000000" w:rsidP="00894DEC">
      <w:pPr>
        <w:pStyle w:val="TM1"/>
        <w:rPr>
          <w:rFonts w:asciiTheme="minorHAnsi" w:eastAsiaTheme="minorEastAsia" w:hAnsiTheme="minorHAnsi" w:cstheme="minorBidi"/>
          <w:noProof/>
          <w:sz w:val="22"/>
          <w:szCs w:val="22"/>
          <w:lang w:val="fr-CA" w:eastAsia="fr-CA"/>
        </w:rPr>
      </w:pPr>
      <w:hyperlink w:anchor="_Toc132704624" w:history="1">
        <w:r w:rsidR="00894DEC" w:rsidRPr="0038001F">
          <w:rPr>
            <w:rStyle w:val="Hyperlien"/>
            <w:noProof/>
          </w:rPr>
          <w:t>7</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Generating maps (spatial interpolation)</w:t>
        </w:r>
        <w:r w:rsidR="00894DEC">
          <w:rPr>
            <w:noProof/>
          </w:rPr>
          <w:tab/>
        </w:r>
        <w:r w:rsidR="00894DEC">
          <w:rPr>
            <w:noProof/>
          </w:rPr>
          <w:fldChar w:fldCharType="begin"/>
        </w:r>
        <w:r w:rsidR="00894DEC">
          <w:rPr>
            <w:noProof/>
          </w:rPr>
          <w:instrText xml:space="preserve"> PAGEREF _Toc132704624 \h </w:instrText>
        </w:r>
        <w:r w:rsidR="00894DEC">
          <w:rPr>
            <w:noProof/>
          </w:rPr>
        </w:r>
        <w:r w:rsidR="00894DEC">
          <w:rPr>
            <w:noProof/>
          </w:rPr>
          <w:fldChar w:fldCharType="separate"/>
        </w:r>
        <w:r w:rsidR="00894DEC">
          <w:rPr>
            <w:noProof/>
          </w:rPr>
          <w:t>4</w:t>
        </w:r>
        <w:r w:rsidR="00894DEC">
          <w:rPr>
            <w:noProof/>
          </w:rPr>
          <w:fldChar w:fldCharType="end"/>
        </w:r>
      </w:hyperlink>
    </w:p>
    <w:p w14:paraId="027A2D04" w14:textId="54E677B9"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25" w:history="1">
        <w:r w:rsidR="00894DEC" w:rsidRPr="0038001F">
          <w:rPr>
            <w:rStyle w:val="Hyperlien"/>
            <w:noProof/>
          </w:rPr>
          <w:t>1.23.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Mapping dialog</w:t>
        </w:r>
        <w:r w:rsidR="00894DEC">
          <w:rPr>
            <w:noProof/>
          </w:rPr>
          <w:tab/>
        </w:r>
        <w:r w:rsidR="00894DEC">
          <w:rPr>
            <w:noProof/>
          </w:rPr>
          <w:fldChar w:fldCharType="begin"/>
        </w:r>
        <w:r w:rsidR="00894DEC">
          <w:rPr>
            <w:noProof/>
          </w:rPr>
          <w:instrText xml:space="preserve"> PAGEREF _Toc132704625 \h </w:instrText>
        </w:r>
        <w:r w:rsidR="00894DEC">
          <w:rPr>
            <w:noProof/>
          </w:rPr>
        </w:r>
        <w:r w:rsidR="00894DEC">
          <w:rPr>
            <w:noProof/>
          </w:rPr>
          <w:fldChar w:fldCharType="separate"/>
        </w:r>
        <w:r w:rsidR="00894DEC">
          <w:rPr>
            <w:noProof/>
          </w:rPr>
          <w:t>4</w:t>
        </w:r>
        <w:r w:rsidR="00894DEC">
          <w:rPr>
            <w:noProof/>
          </w:rPr>
          <w:fldChar w:fldCharType="end"/>
        </w:r>
      </w:hyperlink>
    </w:p>
    <w:p w14:paraId="241DB49E" w14:textId="64D74E77"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26" w:history="1">
        <w:r w:rsidR="00894DEC" w:rsidRPr="0038001F">
          <w:rPr>
            <w:rStyle w:val="Hyperlien"/>
            <w:noProof/>
          </w:rPr>
          <w:t>7.1.1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Transformation dialog</w:t>
        </w:r>
        <w:r w:rsidR="00894DEC">
          <w:rPr>
            <w:noProof/>
          </w:rPr>
          <w:tab/>
        </w:r>
        <w:r w:rsidR="00894DEC">
          <w:rPr>
            <w:noProof/>
          </w:rPr>
          <w:fldChar w:fldCharType="begin"/>
        </w:r>
        <w:r w:rsidR="00894DEC">
          <w:rPr>
            <w:noProof/>
          </w:rPr>
          <w:instrText xml:space="preserve"> PAGEREF _Toc132704626 \h </w:instrText>
        </w:r>
        <w:r w:rsidR="00894DEC">
          <w:rPr>
            <w:noProof/>
          </w:rPr>
        </w:r>
        <w:r w:rsidR="00894DEC">
          <w:rPr>
            <w:noProof/>
          </w:rPr>
          <w:fldChar w:fldCharType="separate"/>
        </w:r>
        <w:r w:rsidR="00894DEC">
          <w:rPr>
            <w:noProof/>
          </w:rPr>
          <w:t>5</w:t>
        </w:r>
        <w:r w:rsidR="00894DEC">
          <w:rPr>
            <w:noProof/>
          </w:rPr>
          <w:fldChar w:fldCharType="end"/>
        </w:r>
      </w:hyperlink>
    </w:p>
    <w:p w14:paraId="22A6D3CA" w14:textId="0478F3BF"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27" w:history="1">
        <w:r w:rsidR="00894DEC" w:rsidRPr="0038001F">
          <w:rPr>
            <w:rStyle w:val="Hyperlien"/>
            <w:noProof/>
          </w:rPr>
          <w:t>7.1.2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Advanced Mapping Options dialog</w:t>
        </w:r>
        <w:r w:rsidR="00894DEC">
          <w:rPr>
            <w:noProof/>
          </w:rPr>
          <w:tab/>
        </w:r>
        <w:r w:rsidR="00894DEC">
          <w:rPr>
            <w:noProof/>
          </w:rPr>
          <w:fldChar w:fldCharType="begin"/>
        </w:r>
        <w:r w:rsidR="00894DEC">
          <w:rPr>
            <w:noProof/>
          </w:rPr>
          <w:instrText xml:space="preserve"> PAGEREF _Toc132704627 \h </w:instrText>
        </w:r>
        <w:r w:rsidR="00894DEC">
          <w:rPr>
            <w:noProof/>
          </w:rPr>
        </w:r>
        <w:r w:rsidR="00894DEC">
          <w:rPr>
            <w:noProof/>
          </w:rPr>
          <w:fldChar w:fldCharType="separate"/>
        </w:r>
        <w:r w:rsidR="00894DEC">
          <w:rPr>
            <w:noProof/>
          </w:rPr>
          <w:t>5</w:t>
        </w:r>
        <w:r w:rsidR="00894DEC">
          <w:rPr>
            <w:noProof/>
          </w:rPr>
          <w:fldChar w:fldCharType="end"/>
        </w:r>
      </w:hyperlink>
    </w:p>
    <w:p w14:paraId="7517B450" w14:textId="678C1005"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28" w:history="1">
        <w:r w:rsidR="00894DEC" w:rsidRPr="0038001F">
          <w:rPr>
            <w:rStyle w:val="Hyperlien"/>
            <w:noProof/>
          </w:rPr>
          <w:t>1.24.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Interpolation methods</w:t>
        </w:r>
        <w:r w:rsidR="00894DEC">
          <w:rPr>
            <w:noProof/>
          </w:rPr>
          <w:tab/>
        </w:r>
        <w:r w:rsidR="00894DEC">
          <w:rPr>
            <w:noProof/>
          </w:rPr>
          <w:fldChar w:fldCharType="begin"/>
        </w:r>
        <w:r w:rsidR="00894DEC">
          <w:rPr>
            <w:noProof/>
          </w:rPr>
          <w:instrText xml:space="preserve"> PAGEREF _Toc132704628 \h </w:instrText>
        </w:r>
        <w:r w:rsidR="00894DEC">
          <w:rPr>
            <w:noProof/>
          </w:rPr>
        </w:r>
        <w:r w:rsidR="00894DEC">
          <w:rPr>
            <w:noProof/>
          </w:rPr>
          <w:fldChar w:fldCharType="separate"/>
        </w:r>
        <w:r w:rsidR="00894DEC">
          <w:rPr>
            <w:noProof/>
          </w:rPr>
          <w:t>4</w:t>
        </w:r>
        <w:r w:rsidR="00894DEC">
          <w:rPr>
            <w:noProof/>
          </w:rPr>
          <w:fldChar w:fldCharType="end"/>
        </w:r>
      </w:hyperlink>
    </w:p>
    <w:p w14:paraId="296D494A" w14:textId="0EE826DE"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29" w:history="1">
        <w:r w:rsidR="00894DEC" w:rsidRPr="0038001F">
          <w:rPr>
            <w:rStyle w:val="Hyperlien"/>
            <w:noProof/>
          </w:rPr>
          <w:t>7.1.3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Interpolation method 1: Spatial Regression</w:t>
        </w:r>
        <w:r w:rsidR="00894DEC">
          <w:rPr>
            <w:noProof/>
          </w:rPr>
          <w:tab/>
        </w:r>
        <w:r w:rsidR="00894DEC">
          <w:rPr>
            <w:noProof/>
          </w:rPr>
          <w:fldChar w:fldCharType="begin"/>
        </w:r>
        <w:r w:rsidR="00894DEC">
          <w:rPr>
            <w:noProof/>
          </w:rPr>
          <w:instrText xml:space="preserve"> PAGEREF _Toc132704629 \h </w:instrText>
        </w:r>
        <w:r w:rsidR="00894DEC">
          <w:rPr>
            <w:noProof/>
          </w:rPr>
        </w:r>
        <w:r w:rsidR="00894DEC">
          <w:rPr>
            <w:noProof/>
          </w:rPr>
          <w:fldChar w:fldCharType="separate"/>
        </w:r>
        <w:r w:rsidR="00894DEC">
          <w:rPr>
            <w:noProof/>
          </w:rPr>
          <w:t>5</w:t>
        </w:r>
        <w:r w:rsidR="00894DEC">
          <w:rPr>
            <w:noProof/>
          </w:rPr>
          <w:fldChar w:fldCharType="end"/>
        </w:r>
      </w:hyperlink>
    </w:p>
    <w:p w14:paraId="60A168D5" w14:textId="3012E4D6"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30" w:history="1">
        <w:r w:rsidR="00894DEC" w:rsidRPr="0038001F">
          <w:rPr>
            <w:rStyle w:val="Hyperlien"/>
            <w:noProof/>
          </w:rPr>
          <w:t>7.1.4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Interpolation method 2: Universal Kriging</w:t>
        </w:r>
        <w:r w:rsidR="00894DEC">
          <w:rPr>
            <w:noProof/>
          </w:rPr>
          <w:tab/>
        </w:r>
        <w:r w:rsidR="00894DEC">
          <w:rPr>
            <w:noProof/>
          </w:rPr>
          <w:fldChar w:fldCharType="begin"/>
        </w:r>
        <w:r w:rsidR="00894DEC">
          <w:rPr>
            <w:noProof/>
          </w:rPr>
          <w:instrText xml:space="preserve"> PAGEREF _Toc132704630 \h </w:instrText>
        </w:r>
        <w:r w:rsidR="00894DEC">
          <w:rPr>
            <w:noProof/>
          </w:rPr>
        </w:r>
        <w:r w:rsidR="00894DEC">
          <w:rPr>
            <w:noProof/>
          </w:rPr>
          <w:fldChar w:fldCharType="separate"/>
        </w:r>
        <w:r w:rsidR="00894DEC">
          <w:rPr>
            <w:noProof/>
          </w:rPr>
          <w:t>5</w:t>
        </w:r>
        <w:r w:rsidR="00894DEC">
          <w:rPr>
            <w:noProof/>
          </w:rPr>
          <w:fldChar w:fldCharType="end"/>
        </w:r>
      </w:hyperlink>
    </w:p>
    <w:p w14:paraId="2B3FA220" w14:textId="35CCE877"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31" w:history="1">
        <w:r w:rsidR="00894DEC" w:rsidRPr="0038001F">
          <w:rPr>
            <w:rStyle w:val="Hyperlien"/>
            <w:noProof/>
          </w:rPr>
          <w:t>7.1.5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Interpolation method 3: Inverse Weighted Distance</w:t>
        </w:r>
        <w:r w:rsidR="00894DEC">
          <w:rPr>
            <w:noProof/>
          </w:rPr>
          <w:tab/>
        </w:r>
        <w:r w:rsidR="00894DEC">
          <w:rPr>
            <w:noProof/>
          </w:rPr>
          <w:fldChar w:fldCharType="begin"/>
        </w:r>
        <w:r w:rsidR="00894DEC">
          <w:rPr>
            <w:noProof/>
          </w:rPr>
          <w:instrText xml:space="preserve"> PAGEREF _Toc132704631 \h </w:instrText>
        </w:r>
        <w:r w:rsidR="00894DEC">
          <w:rPr>
            <w:noProof/>
          </w:rPr>
        </w:r>
        <w:r w:rsidR="00894DEC">
          <w:rPr>
            <w:noProof/>
          </w:rPr>
          <w:fldChar w:fldCharType="separate"/>
        </w:r>
        <w:r w:rsidR="00894DEC">
          <w:rPr>
            <w:noProof/>
          </w:rPr>
          <w:t>5</w:t>
        </w:r>
        <w:r w:rsidR="00894DEC">
          <w:rPr>
            <w:noProof/>
          </w:rPr>
          <w:fldChar w:fldCharType="end"/>
        </w:r>
      </w:hyperlink>
    </w:p>
    <w:p w14:paraId="433B6AEF" w14:textId="5470EFFF" w:rsidR="00894DEC" w:rsidRDefault="00000000">
      <w:pPr>
        <w:pStyle w:val="TM3"/>
        <w:tabs>
          <w:tab w:val="left" w:pos="1200"/>
          <w:tab w:val="right" w:leader="dot" w:pos="9394"/>
        </w:tabs>
        <w:rPr>
          <w:rFonts w:asciiTheme="minorHAnsi" w:eastAsiaTheme="minorEastAsia" w:hAnsiTheme="minorHAnsi" w:cstheme="minorBidi"/>
          <w:noProof/>
          <w:sz w:val="22"/>
          <w:szCs w:val="22"/>
          <w:lang w:val="fr-CA" w:eastAsia="fr-CA"/>
        </w:rPr>
      </w:pPr>
      <w:hyperlink w:anchor="_Toc132704632" w:history="1">
        <w:r w:rsidR="00894DEC" w:rsidRPr="0038001F">
          <w:rPr>
            <w:rStyle w:val="Hyperlien"/>
            <w:noProof/>
          </w:rPr>
          <w:t>7.1.6</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Interpolation method 4: Thin Plate Splines</w:t>
        </w:r>
        <w:r w:rsidR="00894DEC">
          <w:rPr>
            <w:noProof/>
          </w:rPr>
          <w:tab/>
        </w:r>
        <w:r w:rsidR="00894DEC">
          <w:rPr>
            <w:noProof/>
          </w:rPr>
          <w:fldChar w:fldCharType="begin"/>
        </w:r>
        <w:r w:rsidR="00894DEC">
          <w:rPr>
            <w:noProof/>
          </w:rPr>
          <w:instrText xml:space="preserve"> PAGEREF _Toc132704632 \h </w:instrText>
        </w:r>
        <w:r w:rsidR="00894DEC">
          <w:rPr>
            <w:noProof/>
          </w:rPr>
        </w:r>
        <w:r w:rsidR="00894DEC">
          <w:rPr>
            <w:noProof/>
          </w:rPr>
          <w:fldChar w:fldCharType="separate"/>
        </w:r>
        <w:r w:rsidR="00894DEC">
          <w:rPr>
            <w:noProof/>
          </w:rPr>
          <w:t>5</w:t>
        </w:r>
        <w:r w:rsidR="00894DEC">
          <w:rPr>
            <w:noProof/>
          </w:rPr>
          <w:fldChar w:fldCharType="end"/>
        </w:r>
      </w:hyperlink>
    </w:p>
    <w:p w14:paraId="59822D56" w14:textId="70D1009E"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33" w:history="1">
        <w:r w:rsidR="00894DEC" w:rsidRPr="0038001F">
          <w:rPr>
            <w:rStyle w:val="Hyperlien"/>
            <w:noProof/>
          </w:rPr>
          <w:t>1.25.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Displaying mapping results</w:t>
        </w:r>
        <w:r w:rsidR="00894DEC">
          <w:rPr>
            <w:noProof/>
          </w:rPr>
          <w:tab/>
        </w:r>
        <w:r w:rsidR="00894DEC">
          <w:rPr>
            <w:noProof/>
          </w:rPr>
          <w:fldChar w:fldCharType="begin"/>
        </w:r>
        <w:r w:rsidR="00894DEC">
          <w:rPr>
            <w:noProof/>
          </w:rPr>
          <w:instrText xml:space="preserve"> PAGEREF _Toc132704633 \h </w:instrText>
        </w:r>
        <w:r w:rsidR="00894DEC">
          <w:rPr>
            <w:noProof/>
          </w:rPr>
        </w:r>
        <w:r w:rsidR="00894DEC">
          <w:rPr>
            <w:noProof/>
          </w:rPr>
          <w:fldChar w:fldCharType="separate"/>
        </w:r>
        <w:r w:rsidR="00894DEC">
          <w:rPr>
            <w:noProof/>
          </w:rPr>
          <w:t>5</w:t>
        </w:r>
        <w:r w:rsidR="00894DEC">
          <w:rPr>
            <w:noProof/>
          </w:rPr>
          <w:fldChar w:fldCharType="end"/>
        </w:r>
      </w:hyperlink>
    </w:p>
    <w:p w14:paraId="72122643" w14:textId="753A6A5E" w:rsidR="00894DEC" w:rsidRDefault="00000000" w:rsidP="00894DEC">
      <w:pPr>
        <w:pStyle w:val="TM1"/>
        <w:rPr>
          <w:rFonts w:asciiTheme="minorHAnsi" w:eastAsiaTheme="minorEastAsia" w:hAnsiTheme="minorHAnsi" w:cstheme="minorBidi"/>
          <w:noProof/>
          <w:sz w:val="22"/>
          <w:szCs w:val="22"/>
          <w:lang w:val="fr-CA" w:eastAsia="fr-CA"/>
        </w:rPr>
      </w:pPr>
      <w:hyperlink w:anchor="_Toc132704634" w:history="1">
        <w:r w:rsidR="00894DEC" w:rsidRPr="0038001F">
          <w:rPr>
            <w:rStyle w:val="Hyperlien"/>
            <w:noProof/>
          </w:rPr>
          <w:t>8</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Running components: Creating the Output Database</w:t>
        </w:r>
        <w:r w:rsidR="00894DEC">
          <w:rPr>
            <w:noProof/>
          </w:rPr>
          <w:tab/>
        </w:r>
        <w:r w:rsidR="00894DEC">
          <w:rPr>
            <w:noProof/>
          </w:rPr>
          <w:fldChar w:fldCharType="begin"/>
        </w:r>
        <w:r w:rsidR="00894DEC">
          <w:rPr>
            <w:noProof/>
          </w:rPr>
          <w:instrText xml:space="preserve"> PAGEREF _Toc132704634 \h </w:instrText>
        </w:r>
        <w:r w:rsidR="00894DEC">
          <w:rPr>
            <w:noProof/>
          </w:rPr>
        </w:r>
        <w:r w:rsidR="00894DEC">
          <w:rPr>
            <w:noProof/>
          </w:rPr>
          <w:fldChar w:fldCharType="separate"/>
        </w:r>
        <w:r w:rsidR="00894DEC">
          <w:rPr>
            <w:noProof/>
          </w:rPr>
          <w:t>5</w:t>
        </w:r>
        <w:r w:rsidR="00894DEC">
          <w:rPr>
            <w:noProof/>
          </w:rPr>
          <w:fldChar w:fldCharType="end"/>
        </w:r>
      </w:hyperlink>
    </w:p>
    <w:p w14:paraId="3D52D95E" w14:textId="10D024F9" w:rsidR="00894DEC" w:rsidRDefault="00000000" w:rsidP="00894DEC">
      <w:pPr>
        <w:pStyle w:val="TM1"/>
        <w:rPr>
          <w:rFonts w:asciiTheme="minorHAnsi" w:eastAsiaTheme="minorEastAsia" w:hAnsiTheme="minorHAnsi" w:cstheme="minorBidi"/>
          <w:noProof/>
          <w:sz w:val="22"/>
          <w:szCs w:val="22"/>
          <w:lang w:val="fr-CA" w:eastAsia="fr-CA"/>
        </w:rPr>
      </w:pPr>
      <w:hyperlink w:anchor="_Toc132704635" w:history="1">
        <w:r w:rsidR="00894DEC" w:rsidRPr="0038001F">
          <w:rPr>
            <w:rStyle w:val="Hyperlien"/>
            <w:noProof/>
          </w:rPr>
          <w:t>9</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Examining Results</w:t>
        </w:r>
        <w:r w:rsidR="00894DEC">
          <w:rPr>
            <w:noProof/>
          </w:rPr>
          <w:tab/>
        </w:r>
        <w:r w:rsidR="00894DEC">
          <w:rPr>
            <w:noProof/>
          </w:rPr>
          <w:fldChar w:fldCharType="begin"/>
        </w:r>
        <w:r w:rsidR="00894DEC">
          <w:rPr>
            <w:noProof/>
          </w:rPr>
          <w:instrText xml:space="preserve"> PAGEREF _Toc132704635 \h </w:instrText>
        </w:r>
        <w:r w:rsidR="00894DEC">
          <w:rPr>
            <w:noProof/>
          </w:rPr>
        </w:r>
        <w:r w:rsidR="00894DEC">
          <w:rPr>
            <w:noProof/>
          </w:rPr>
          <w:fldChar w:fldCharType="separate"/>
        </w:r>
        <w:r w:rsidR="00894DEC">
          <w:rPr>
            <w:noProof/>
          </w:rPr>
          <w:t>5</w:t>
        </w:r>
        <w:r w:rsidR="00894DEC">
          <w:rPr>
            <w:noProof/>
          </w:rPr>
          <w:fldChar w:fldCharType="end"/>
        </w:r>
      </w:hyperlink>
    </w:p>
    <w:p w14:paraId="2E69BCE6" w14:textId="0813FB53"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36" w:history="1">
        <w:r w:rsidR="00894DEC" w:rsidRPr="0038001F">
          <w:rPr>
            <w:rStyle w:val="Hyperlien"/>
            <w:noProof/>
          </w:rPr>
          <w:t>1.26.</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Data</w:t>
        </w:r>
        <w:r w:rsidR="00894DEC">
          <w:rPr>
            <w:noProof/>
          </w:rPr>
          <w:tab/>
        </w:r>
        <w:r w:rsidR="00894DEC">
          <w:rPr>
            <w:noProof/>
          </w:rPr>
          <w:fldChar w:fldCharType="begin"/>
        </w:r>
        <w:r w:rsidR="00894DEC">
          <w:rPr>
            <w:noProof/>
          </w:rPr>
          <w:instrText xml:space="preserve"> PAGEREF _Toc132704636 \h </w:instrText>
        </w:r>
        <w:r w:rsidR="00894DEC">
          <w:rPr>
            <w:noProof/>
          </w:rPr>
        </w:r>
        <w:r w:rsidR="00894DEC">
          <w:rPr>
            <w:noProof/>
          </w:rPr>
          <w:fldChar w:fldCharType="separate"/>
        </w:r>
        <w:r w:rsidR="00894DEC">
          <w:rPr>
            <w:noProof/>
          </w:rPr>
          <w:t>5</w:t>
        </w:r>
        <w:r w:rsidR="00894DEC">
          <w:rPr>
            <w:noProof/>
          </w:rPr>
          <w:fldChar w:fldCharType="end"/>
        </w:r>
      </w:hyperlink>
    </w:p>
    <w:p w14:paraId="29807D8D" w14:textId="2732C925"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37" w:history="1">
        <w:r w:rsidR="00894DEC" w:rsidRPr="0038001F">
          <w:rPr>
            <w:rStyle w:val="Hyperlien"/>
            <w:noProof/>
          </w:rPr>
          <w:t>1.27.</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Exporting results</w:t>
        </w:r>
        <w:r w:rsidR="00894DEC">
          <w:rPr>
            <w:noProof/>
          </w:rPr>
          <w:tab/>
        </w:r>
        <w:r w:rsidR="00894DEC">
          <w:rPr>
            <w:noProof/>
          </w:rPr>
          <w:fldChar w:fldCharType="begin"/>
        </w:r>
        <w:r w:rsidR="00894DEC">
          <w:rPr>
            <w:noProof/>
          </w:rPr>
          <w:instrText xml:space="preserve"> PAGEREF _Toc132704637 \h </w:instrText>
        </w:r>
        <w:r w:rsidR="00894DEC">
          <w:rPr>
            <w:noProof/>
          </w:rPr>
        </w:r>
        <w:r w:rsidR="00894DEC">
          <w:rPr>
            <w:noProof/>
          </w:rPr>
          <w:fldChar w:fldCharType="separate"/>
        </w:r>
        <w:r w:rsidR="00894DEC">
          <w:rPr>
            <w:noProof/>
          </w:rPr>
          <w:t>5</w:t>
        </w:r>
        <w:r w:rsidR="00894DEC">
          <w:rPr>
            <w:noProof/>
          </w:rPr>
          <w:fldChar w:fldCharType="end"/>
        </w:r>
      </w:hyperlink>
    </w:p>
    <w:p w14:paraId="415D5454" w14:textId="25FB02D1" w:rsidR="00894DEC" w:rsidRDefault="00000000" w:rsidP="00894DEC">
      <w:pPr>
        <w:pStyle w:val="TM1"/>
        <w:rPr>
          <w:rFonts w:asciiTheme="minorHAnsi" w:eastAsiaTheme="minorEastAsia" w:hAnsiTheme="minorHAnsi" w:cstheme="minorBidi"/>
          <w:noProof/>
          <w:sz w:val="22"/>
          <w:szCs w:val="22"/>
          <w:lang w:val="fr-CA" w:eastAsia="fr-CA"/>
        </w:rPr>
      </w:pPr>
      <w:hyperlink w:anchor="_Toc132704638" w:history="1">
        <w:r w:rsidR="00894DEC" w:rsidRPr="0038001F">
          <w:rPr>
            <w:rStyle w:val="Hyperlien"/>
            <w:noProof/>
          </w:rPr>
          <w:t>10</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Other components</w:t>
        </w:r>
        <w:r w:rsidR="00894DEC">
          <w:rPr>
            <w:noProof/>
          </w:rPr>
          <w:tab/>
        </w:r>
        <w:r w:rsidR="00894DEC">
          <w:rPr>
            <w:noProof/>
          </w:rPr>
          <w:fldChar w:fldCharType="begin"/>
        </w:r>
        <w:r w:rsidR="00894DEC">
          <w:rPr>
            <w:noProof/>
          </w:rPr>
          <w:instrText xml:space="preserve"> PAGEREF _Toc132704638 \h </w:instrText>
        </w:r>
        <w:r w:rsidR="00894DEC">
          <w:rPr>
            <w:noProof/>
          </w:rPr>
        </w:r>
        <w:r w:rsidR="00894DEC">
          <w:rPr>
            <w:noProof/>
          </w:rPr>
          <w:fldChar w:fldCharType="separate"/>
        </w:r>
        <w:r w:rsidR="00894DEC">
          <w:rPr>
            <w:noProof/>
          </w:rPr>
          <w:t>5</w:t>
        </w:r>
        <w:r w:rsidR="00894DEC">
          <w:rPr>
            <w:noProof/>
          </w:rPr>
          <w:fldChar w:fldCharType="end"/>
        </w:r>
      </w:hyperlink>
    </w:p>
    <w:p w14:paraId="3478E6A5" w14:textId="5AF2D417"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39" w:history="1">
        <w:r w:rsidR="00894DEC" w:rsidRPr="0038001F">
          <w:rPr>
            <w:rStyle w:val="Hyperlien"/>
            <w:noProof/>
          </w:rPr>
          <w:t>1.28.</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Function Analysis</w:t>
        </w:r>
        <w:r w:rsidR="00894DEC">
          <w:rPr>
            <w:noProof/>
          </w:rPr>
          <w:tab/>
        </w:r>
        <w:r w:rsidR="00894DEC">
          <w:rPr>
            <w:noProof/>
          </w:rPr>
          <w:fldChar w:fldCharType="begin"/>
        </w:r>
        <w:r w:rsidR="00894DEC">
          <w:rPr>
            <w:noProof/>
          </w:rPr>
          <w:instrText xml:space="preserve"> PAGEREF _Toc132704639 \h </w:instrText>
        </w:r>
        <w:r w:rsidR="00894DEC">
          <w:rPr>
            <w:noProof/>
          </w:rPr>
        </w:r>
        <w:r w:rsidR="00894DEC">
          <w:rPr>
            <w:noProof/>
          </w:rPr>
          <w:fldChar w:fldCharType="separate"/>
        </w:r>
        <w:r w:rsidR="00894DEC">
          <w:rPr>
            <w:noProof/>
          </w:rPr>
          <w:t>5</w:t>
        </w:r>
        <w:r w:rsidR="00894DEC">
          <w:rPr>
            <w:noProof/>
          </w:rPr>
          <w:fldChar w:fldCharType="end"/>
        </w:r>
      </w:hyperlink>
    </w:p>
    <w:p w14:paraId="1D351066" w14:textId="293016D0"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640" w:history="1">
        <w:r w:rsidR="00894DEC" w:rsidRPr="0038001F">
          <w:rPr>
            <w:rStyle w:val="Hyperlien"/>
            <w:noProof/>
          </w:rPr>
          <w:t>10.1.1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Function Analysis dialog</w:t>
        </w:r>
        <w:r w:rsidR="00894DEC">
          <w:rPr>
            <w:noProof/>
          </w:rPr>
          <w:tab/>
        </w:r>
        <w:r w:rsidR="00894DEC">
          <w:rPr>
            <w:noProof/>
          </w:rPr>
          <w:fldChar w:fldCharType="begin"/>
        </w:r>
        <w:r w:rsidR="00894DEC">
          <w:rPr>
            <w:noProof/>
          </w:rPr>
          <w:instrText xml:space="preserve"> PAGEREF _Toc132704640 \h </w:instrText>
        </w:r>
        <w:r w:rsidR="00894DEC">
          <w:rPr>
            <w:noProof/>
          </w:rPr>
        </w:r>
        <w:r w:rsidR="00894DEC">
          <w:rPr>
            <w:noProof/>
          </w:rPr>
          <w:fldChar w:fldCharType="separate"/>
        </w:r>
        <w:r w:rsidR="00894DEC">
          <w:rPr>
            <w:noProof/>
          </w:rPr>
          <w:t>6</w:t>
        </w:r>
        <w:r w:rsidR="00894DEC">
          <w:rPr>
            <w:noProof/>
          </w:rPr>
          <w:fldChar w:fldCharType="end"/>
        </w:r>
      </w:hyperlink>
    </w:p>
    <w:p w14:paraId="17C2E556" w14:textId="573EE20C" w:rsidR="00894DEC" w:rsidRDefault="00000000">
      <w:pPr>
        <w:pStyle w:val="TM3"/>
        <w:tabs>
          <w:tab w:val="left" w:pos="1440"/>
          <w:tab w:val="right" w:leader="dot" w:pos="9394"/>
        </w:tabs>
        <w:rPr>
          <w:rFonts w:asciiTheme="minorHAnsi" w:eastAsiaTheme="minorEastAsia" w:hAnsiTheme="minorHAnsi" w:cstheme="minorBidi"/>
          <w:noProof/>
          <w:sz w:val="22"/>
          <w:szCs w:val="22"/>
          <w:lang w:val="fr-CA" w:eastAsia="fr-CA"/>
        </w:rPr>
      </w:pPr>
      <w:hyperlink w:anchor="_Toc132704641" w:history="1">
        <w:r w:rsidR="00894DEC" w:rsidRPr="0038001F">
          <w:rPr>
            <w:rStyle w:val="Hyperlien"/>
            <w:noProof/>
          </w:rPr>
          <w:t>10.1.2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Analysis Function Test dialog</w:t>
        </w:r>
        <w:r w:rsidR="00894DEC">
          <w:rPr>
            <w:noProof/>
          </w:rPr>
          <w:tab/>
        </w:r>
        <w:r w:rsidR="00894DEC">
          <w:rPr>
            <w:noProof/>
          </w:rPr>
          <w:fldChar w:fldCharType="begin"/>
        </w:r>
        <w:r w:rsidR="00894DEC">
          <w:rPr>
            <w:noProof/>
          </w:rPr>
          <w:instrText xml:space="preserve"> PAGEREF _Toc132704641 \h </w:instrText>
        </w:r>
        <w:r w:rsidR="00894DEC">
          <w:rPr>
            <w:noProof/>
          </w:rPr>
        </w:r>
        <w:r w:rsidR="00894DEC">
          <w:rPr>
            <w:noProof/>
          </w:rPr>
          <w:fldChar w:fldCharType="separate"/>
        </w:r>
        <w:r w:rsidR="00894DEC">
          <w:rPr>
            <w:noProof/>
          </w:rPr>
          <w:t>6</w:t>
        </w:r>
        <w:r w:rsidR="00894DEC">
          <w:rPr>
            <w:noProof/>
          </w:rPr>
          <w:fldChar w:fldCharType="end"/>
        </w:r>
      </w:hyperlink>
    </w:p>
    <w:p w14:paraId="2AE4C446" w14:textId="002B6E73"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42" w:history="1">
        <w:r w:rsidR="00894DEC" w:rsidRPr="0038001F">
          <w:rPr>
            <w:rStyle w:val="Hyperlien"/>
            <w:noProof/>
          </w:rPr>
          <w:t>1.29.</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Input Analysis</w:t>
        </w:r>
        <w:r w:rsidR="00894DEC">
          <w:rPr>
            <w:noProof/>
          </w:rPr>
          <w:tab/>
        </w:r>
        <w:r w:rsidR="00894DEC">
          <w:rPr>
            <w:noProof/>
          </w:rPr>
          <w:fldChar w:fldCharType="begin"/>
        </w:r>
        <w:r w:rsidR="00894DEC">
          <w:rPr>
            <w:noProof/>
          </w:rPr>
          <w:instrText xml:space="preserve"> PAGEREF _Toc132704642 \h </w:instrText>
        </w:r>
        <w:r w:rsidR="00894DEC">
          <w:rPr>
            <w:noProof/>
          </w:rPr>
        </w:r>
        <w:r w:rsidR="00894DEC">
          <w:rPr>
            <w:noProof/>
          </w:rPr>
          <w:fldChar w:fldCharType="separate"/>
        </w:r>
        <w:r w:rsidR="00894DEC">
          <w:rPr>
            <w:noProof/>
          </w:rPr>
          <w:t>5</w:t>
        </w:r>
        <w:r w:rsidR="00894DEC">
          <w:rPr>
            <w:noProof/>
          </w:rPr>
          <w:fldChar w:fldCharType="end"/>
        </w:r>
      </w:hyperlink>
    </w:p>
    <w:p w14:paraId="254A7577" w14:textId="349BBFD5"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43" w:history="1">
        <w:r w:rsidR="00894DEC" w:rsidRPr="0038001F">
          <w:rPr>
            <w:rStyle w:val="Hyperlien"/>
            <w:noProof/>
          </w:rPr>
          <w:t>1.30.</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Import a File as a Component</w:t>
        </w:r>
        <w:r w:rsidR="00894DEC">
          <w:rPr>
            <w:noProof/>
          </w:rPr>
          <w:tab/>
        </w:r>
        <w:r w:rsidR="00894DEC">
          <w:rPr>
            <w:noProof/>
          </w:rPr>
          <w:fldChar w:fldCharType="begin"/>
        </w:r>
        <w:r w:rsidR="00894DEC">
          <w:rPr>
            <w:noProof/>
          </w:rPr>
          <w:instrText xml:space="preserve"> PAGEREF _Toc132704643 \h </w:instrText>
        </w:r>
        <w:r w:rsidR="00894DEC">
          <w:rPr>
            <w:noProof/>
          </w:rPr>
        </w:r>
        <w:r w:rsidR="00894DEC">
          <w:rPr>
            <w:noProof/>
          </w:rPr>
          <w:fldChar w:fldCharType="separate"/>
        </w:r>
        <w:r w:rsidR="00894DEC">
          <w:rPr>
            <w:noProof/>
          </w:rPr>
          <w:t>5</w:t>
        </w:r>
        <w:r w:rsidR="00894DEC">
          <w:rPr>
            <w:noProof/>
          </w:rPr>
          <w:fldChar w:fldCharType="end"/>
        </w:r>
      </w:hyperlink>
    </w:p>
    <w:p w14:paraId="34892D60" w14:textId="3D57E072"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44" w:history="1">
        <w:r w:rsidR="00894DEC" w:rsidRPr="0038001F">
          <w:rPr>
            <w:rStyle w:val="Hyperlien"/>
            <w:noProof/>
          </w:rPr>
          <w:t>1.31.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Merge</w:t>
        </w:r>
        <w:r w:rsidR="00894DEC">
          <w:rPr>
            <w:noProof/>
          </w:rPr>
          <w:tab/>
        </w:r>
        <w:r w:rsidR="00894DEC">
          <w:rPr>
            <w:noProof/>
          </w:rPr>
          <w:fldChar w:fldCharType="begin"/>
        </w:r>
        <w:r w:rsidR="00894DEC">
          <w:rPr>
            <w:noProof/>
          </w:rPr>
          <w:instrText xml:space="preserve"> PAGEREF _Toc132704644 \h </w:instrText>
        </w:r>
        <w:r w:rsidR="00894DEC">
          <w:rPr>
            <w:noProof/>
          </w:rPr>
        </w:r>
        <w:r w:rsidR="00894DEC">
          <w:rPr>
            <w:noProof/>
          </w:rPr>
          <w:fldChar w:fldCharType="separate"/>
        </w:r>
        <w:r w:rsidR="00894DEC">
          <w:rPr>
            <w:noProof/>
          </w:rPr>
          <w:t>6</w:t>
        </w:r>
        <w:r w:rsidR="00894DEC">
          <w:rPr>
            <w:noProof/>
          </w:rPr>
          <w:fldChar w:fldCharType="end"/>
        </w:r>
      </w:hyperlink>
    </w:p>
    <w:p w14:paraId="0D9E78DF" w14:textId="0BC93D11"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45" w:history="1">
        <w:r w:rsidR="00894DEC" w:rsidRPr="0038001F">
          <w:rPr>
            <w:rStyle w:val="Hyperlien"/>
            <w:noProof/>
          </w:rPr>
          <w:t>1.32.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Clean Up</w:t>
        </w:r>
        <w:r w:rsidR="00894DEC">
          <w:rPr>
            <w:noProof/>
          </w:rPr>
          <w:tab/>
        </w:r>
        <w:r w:rsidR="00894DEC">
          <w:rPr>
            <w:noProof/>
          </w:rPr>
          <w:fldChar w:fldCharType="begin"/>
        </w:r>
        <w:r w:rsidR="00894DEC">
          <w:rPr>
            <w:noProof/>
          </w:rPr>
          <w:instrText xml:space="preserve"> PAGEREF _Toc132704645 \h </w:instrText>
        </w:r>
        <w:r w:rsidR="00894DEC">
          <w:rPr>
            <w:noProof/>
          </w:rPr>
        </w:r>
        <w:r w:rsidR="00894DEC">
          <w:rPr>
            <w:noProof/>
          </w:rPr>
          <w:fldChar w:fldCharType="separate"/>
        </w:r>
        <w:r w:rsidR="00894DEC">
          <w:rPr>
            <w:noProof/>
          </w:rPr>
          <w:t>6</w:t>
        </w:r>
        <w:r w:rsidR="00894DEC">
          <w:rPr>
            <w:noProof/>
          </w:rPr>
          <w:fldChar w:fldCharType="end"/>
        </w:r>
      </w:hyperlink>
    </w:p>
    <w:p w14:paraId="138FB0F2" w14:textId="76B26A98"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46" w:history="1">
        <w:r w:rsidR="00894DEC" w:rsidRPr="0038001F">
          <w:rPr>
            <w:rStyle w:val="Hyperlien"/>
            <w:noProof/>
          </w:rPr>
          <w:t>1.33.</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updater</w:t>
        </w:r>
        <w:r w:rsidR="00894DEC">
          <w:rPr>
            <w:noProof/>
          </w:rPr>
          <w:tab/>
        </w:r>
        <w:r w:rsidR="00894DEC">
          <w:rPr>
            <w:noProof/>
          </w:rPr>
          <w:fldChar w:fldCharType="begin"/>
        </w:r>
        <w:r w:rsidR="00894DEC">
          <w:rPr>
            <w:noProof/>
          </w:rPr>
          <w:instrText xml:space="preserve"> PAGEREF _Toc132704646 \h </w:instrText>
        </w:r>
        <w:r w:rsidR="00894DEC">
          <w:rPr>
            <w:noProof/>
          </w:rPr>
        </w:r>
        <w:r w:rsidR="00894DEC">
          <w:rPr>
            <w:noProof/>
          </w:rPr>
          <w:fldChar w:fldCharType="separate"/>
        </w:r>
        <w:r w:rsidR="00894DEC">
          <w:rPr>
            <w:noProof/>
          </w:rPr>
          <w:t>6</w:t>
        </w:r>
        <w:r w:rsidR="00894DEC">
          <w:rPr>
            <w:noProof/>
          </w:rPr>
          <w:fldChar w:fldCharType="end"/>
        </w:r>
      </w:hyperlink>
    </w:p>
    <w:p w14:paraId="0A83F4A8" w14:textId="18A4478C"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47" w:history="1">
        <w:r w:rsidR="00894DEC" w:rsidRPr="0038001F">
          <w:rPr>
            <w:rStyle w:val="Hyperlien"/>
            <w:noProof/>
          </w:rPr>
          <w:t>1.34.</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Daily/Hourly Editor</w:t>
        </w:r>
        <w:r w:rsidR="00894DEC">
          <w:rPr>
            <w:noProof/>
          </w:rPr>
          <w:tab/>
        </w:r>
        <w:r w:rsidR="00894DEC">
          <w:rPr>
            <w:noProof/>
          </w:rPr>
          <w:fldChar w:fldCharType="begin"/>
        </w:r>
        <w:r w:rsidR="00894DEC">
          <w:rPr>
            <w:noProof/>
          </w:rPr>
          <w:instrText xml:space="preserve"> PAGEREF _Toc132704647 \h </w:instrText>
        </w:r>
        <w:r w:rsidR="00894DEC">
          <w:rPr>
            <w:noProof/>
          </w:rPr>
        </w:r>
        <w:r w:rsidR="00894DEC">
          <w:rPr>
            <w:noProof/>
          </w:rPr>
          <w:fldChar w:fldCharType="separate"/>
        </w:r>
        <w:r w:rsidR="00894DEC">
          <w:rPr>
            <w:noProof/>
          </w:rPr>
          <w:t>6</w:t>
        </w:r>
        <w:r w:rsidR="00894DEC">
          <w:rPr>
            <w:noProof/>
          </w:rPr>
          <w:fldChar w:fldCharType="end"/>
        </w:r>
      </w:hyperlink>
    </w:p>
    <w:p w14:paraId="034D821D" w14:textId="7B14CF5E"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48" w:history="1">
        <w:r w:rsidR="00894DEC" w:rsidRPr="0038001F">
          <w:rPr>
            <w:rStyle w:val="Hyperlien"/>
            <w:noProof/>
          </w:rPr>
          <w:t>1.35.</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Normals Editor</w:t>
        </w:r>
        <w:r w:rsidR="00894DEC">
          <w:rPr>
            <w:noProof/>
          </w:rPr>
          <w:tab/>
        </w:r>
        <w:r w:rsidR="00894DEC">
          <w:rPr>
            <w:noProof/>
          </w:rPr>
          <w:fldChar w:fldCharType="begin"/>
        </w:r>
        <w:r w:rsidR="00894DEC">
          <w:rPr>
            <w:noProof/>
          </w:rPr>
          <w:instrText xml:space="preserve"> PAGEREF _Toc132704648 \h </w:instrText>
        </w:r>
        <w:r w:rsidR="00894DEC">
          <w:rPr>
            <w:noProof/>
          </w:rPr>
        </w:r>
        <w:r w:rsidR="00894DEC">
          <w:rPr>
            <w:noProof/>
          </w:rPr>
          <w:fldChar w:fldCharType="separate"/>
        </w:r>
        <w:r w:rsidR="00894DEC">
          <w:rPr>
            <w:noProof/>
          </w:rPr>
          <w:t>6</w:t>
        </w:r>
        <w:r w:rsidR="00894DEC">
          <w:rPr>
            <w:noProof/>
          </w:rPr>
          <w:fldChar w:fldCharType="end"/>
        </w:r>
      </w:hyperlink>
    </w:p>
    <w:p w14:paraId="4F854509" w14:textId="6CB6F112"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49" w:history="1">
        <w:r w:rsidR="00894DEC" w:rsidRPr="0038001F">
          <w:rPr>
            <w:rStyle w:val="Hyperlien"/>
            <w:noProof/>
          </w:rPr>
          <w:t>1.36.</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Weather Station Matches for Location List</w:t>
        </w:r>
        <w:r w:rsidR="00894DEC">
          <w:rPr>
            <w:noProof/>
          </w:rPr>
          <w:tab/>
        </w:r>
        <w:r w:rsidR="00894DEC">
          <w:rPr>
            <w:noProof/>
          </w:rPr>
          <w:fldChar w:fldCharType="begin"/>
        </w:r>
        <w:r w:rsidR="00894DEC">
          <w:rPr>
            <w:noProof/>
          </w:rPr>
          <w:instrText xml:space="preserve"> PAGEREF _Toc132704649 \h </w:instrText>
        </w:r>
        <w:r w:rsidR="00894DEC">
          <w:rPr>
            <w:noProof/>
          </w:rPr>
        </w:r>
        <w:r w:rsidR="00894DEC">
          <w:rPr>
            <w:noProof/>
          </w:rPr>
          <w:fldChar w:fldCharType="separate"/>
        </w:r>
        <w:r w:rsidR="00894DEC">
          <w:rPr>
            <w:noProof/>
          </w:rPr>
          <w:t>6</w:t>
        </w:r>
        <w:r w:rsidR="00894DEC">
          <w:rPr>
            <w:noProof/>
          </w:rPr>
          <w:fldChar w:fldCharType="end"/>
        </w:r>
      </w:hyperlink>
    </w:p>
    <w:p w14:paraId="46B65472" w14:textId="53C5EFE1" w:rsidR="00894DEC" w:rsidRDefault="00000000" w:rsidP="00894DEC">
      <w:pPr>
        <w:pStyle w:val="TM1"/>
        <w:rPr>
          <w:rFonts w:asciiTheme="minorHAnsi" w:eastAsiaTheme="minorEastAsia" w:hAnsiTheme="minorHAnsi" w:cstheme="minorBidi"/>
          <w:noProof/>
          <w:sz w:val="22"/>
          <w:szCs w:val="22"/>
          <w:lang w:val="fr-CA" w:eastAsia="fr-CA"/>
        </w:rPr>
      </w:pPr>
      <w:hyperlink w:anchor="_Toc132704650" w:history="1">
        <w:r w:rsidR="00894DEC" w:rsidRPr="0038001F">
          <w:rPr>
            <w:rStyle w:val="Hyperlien"/>
            <w:noProof/>
          </w:rPr>
          <w:t>11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Models in BioSIM</w:t>
        </w:r>
        <w:r w:rsidR="00894DEC">
          <w:rPr>
            <w:noProof/>
          </w:rPr>
          <w:tab/>
        </w:r>
        <w:r w:rsidR="00894DEC">
          <w:rPr>
            <w:noProof/>
          </w:rPr>
          <w:fldChar w:fldCharType="begin"/>
        </w:r>
        <w:r w:rsidR="00894DEC">
          <w:rPr>
            <w:noProof/>
          </w:rPr>
          <w:instrText xml:space="preserve"> PAGEREF _Toc132704650 \h </w:instrText>
        </w:r>
        <w:r w:rsidR="00894DEC">
          <w:rPr>
            <w:noProof/>
          </w:rPr>
        </w:r>
        <w:r w:rsidR="00894DEC">
          <w:rPr>
            <w:noProof/>
          </w:rPr>
          <w:fldChar w:fldCharType="separate"/>
        </w:r>
        <w:r w:rsidR="00894DEC">
          <w:rPr>
            <w:noProof/>
          </w:rPr>
          <w:t>6</w:t>
        </w:r>
        <w:r w:rsidR="00894DEC">
          <w:rPr>
            <w:noProof/>
          </w:rPr>
          <w:fldChar w:fldCharType="end"/>
        </w:r>
      </w:hyperlink>
    </w:p>
    <w:p w14:paraId="5BD272A7" w14:textId="1396010C" w:rsidR="00894DEC" w:rsidRDefault="00000000" w:rsidP="00894DEC">
      <w:pPr>
        <w:pStyle w:val="TM1"/>
        <w:rPr>
          <w:rFonts w:asciiTheme="minorHAnsi" w:eastAsiaTheme="minorEastAsia" w:hAnsiTheme="minorHAnsi" w:cstheme="minorBidi"/>
          <w:noProof/>
          <w:sz w:val="22"/>
          <w:szCs w:val="22"/>
          <w:lang w:val="fr-CA" w:eastAsia="fr-CA"/>
        </w:rPr>
      </w:pPr>
      <w:hyperlink w:anchor="_Toc132704651" w:history="1">
        <w:r w:rsidR="00894DEC" w:rsidRPr="0038001F">
          <w:rPr>
            <w:rStyle w:val="Hyperlien"/>
            <w:noProof/>
          </w:rPr>
          <w:t>12</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BioSIM Options Dialog</w:t>
        </w:r>
        <w:r w:rsidR="00894DEC">
          <w:rPr>
            <w:noProof/>
          </w:rPr>
          <w:tab/>
        </w:r>
        <w:r w:rsidR="00894DEC">
          <w:rPr>
            <w:noProof/>
          </w:rPr>
          <w:fldChar w:fldCharType="begin"/>
        </w:r>
        <w:r w:rsidR="00894DEC">
          <w:rPr>
            <w:noProof/>
          </w:rPr>
          <w:instrText xml:space="preserve"> PAGEREF _Toc132704651 \h </w:instrText>
        </w:r>
        <w:r w:rsidR="00894DEC">
          <w:rPr>
            <w:noProof/>
          </w:rPr>
        </w:r>
        <w:r w:rsidR="00894DEC">
          <w:rPr>
            <w:noProof/>
          </w:rPr>
          <w:fldChar w:fldCharType="separate"/>
        </w:r>
        <w:r w:rsidR="00894DEC">
          <w:rPr>
            <w:noProof/>
          </w:rPr>
          <w:t>7</w:t>
        </w:r>
        <w:r w:rsidR="00894DEC">
          <w:rPr>
            <w:noProof/>
          </w:rPr>
          <w:fldChar w:fldCharType="end"/>
        </w:r>
      </w:hyperlink>
    </w:p>
    <w:p w14:paraId="33855752" w14:textId="4E3510A7"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52" w:history="1">
        <w:r w:rsidR="00894DEC" w:rsidRPr="0038001F">
          <w:rPr>
            <w:rStyle w:val="Hyperlien"/>
            <w:noProof/>
          </w:rPr>
          <w:t>1.37.</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BioSIM Options page</w:t>
        </w:r>
        <w:r w:rsidR="00894DEC">
          <w:rPr>
            <w:noProof/>
          </w:rPr>
          <w:tab/>
        </w:r>
        <w:r w:rsidR="00894DEC">
          <w:rPr>
            <w:noProof/>
          </w:rPr>
          <w:fldChar w:fldCharType="begin"/>
        </w:r>
        <w:r w:rsidR="00894DEC">
          <w:rPr>
            <w:noProof/>
          </w:rPr>
          <w:instrText xml:space="preserve"> PAGEREF _Toc132704652 \h </w:instrText>
        </w:r>
        <w:r w:rsidR="00894DEC">
          <w:rPr>
            <w:noProof/>
          </w:rPr>
        </w:r>
        <w:r w:rsidR="00894DEC">
          <w:rPr>
            <w:noProof/>
          </w:rPr>
          <w:fldChar w:fldCharType="separate"/>
        </w:r>
        <w:r w:rsidR="00894DEC">
          <w:rPr>
            <w:noProof/>
          </w:rPr>
          <w:t>7</w:t>
        </w:r>
        <w:r w:rsidR="00894DEC">
          <w:rPr>
            <w:noProof/>
          </w:rPr>
          <w:fldChar w:fldCharType="end"/>
        </w:r>
      </w:hyperlink>
    </w:p>
    <w:p w14:paraId="1D73B8C9" w14:textId="499BF9FC"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53" w:history="1">
        <w:r w:rsidR="00894DEC" w:rsidRPr="0038001F">
          <w:rPr>
            <w:rStyle w:val="Hyperlien"/>
            <w:noProof/>
          </w:rPr>
          <w:t>1.38.</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Directories page</w:t>
        </w:r>
        <w:r w:rsidR="00894DEC">
          <w:rPr>
            <w:noProof/>
          </w:rPr>
          <w:tab/>
        </w:r>
        <w:r w:rsidR="00894DEC">
          <w:rPr>
            <w:noProof/>
          </w:rPr>
          <w:fldChar w:fldCharType="begin"/>
        </w:r>
        <w:r w:rsidR="00894DEC">
          <w:rPr>
            <w:noProof/>
          </w:rPr>
          <w:instrText xml:space="preserve"> PAGEREF _Toc132704653 \h </w:instrText>
        </w:r>
        <w:r w:rsidR="00894DEC">
          <w:rPr>
            <w:noProof/>
          </w:rPr>
        </w:r>
        <w:r w:rsidR="00894DEC">
          <w:rPr>
            <w:noProof/>
          </w:rPr>
          <w:fldChar w:fldCharType="separate"/>
        </w:r>
        <w:r w:rsidR="00894DEC">
          <w:rPr>
            <w:noProof/>
          </w:rPr>
          <w:t>7</w:t>
        </w:r>
        <w:r w:rsidR="00894DEC">
          <w:rPr>
            <w:noProof/>
          </w:rPr>
          <w:fldChar w:fldCharType="end"/>
        </w:r>
      </w:hyperlink>
    </w:p>
    <w:p w14:paraId="7B84C23F" w14:textId="5EB9B7C8"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54" w:history="1">
        <w:r w:rsidR="00894DEC" w:rsidRPr="0038001F">
          <w:rPr>
            <w:rStyle w:val="Hyperlien"/>
            <w:noProof/>
          </w:rPr>
          <w:t>1.39.</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Links page</w:t>
        </w:r>
        <w:r w:rsidR="00894DEC">
          <w:rPr>
            <w:noProof/>
          </w:rPr>
          <w:tab/>
        </w:r>
        <w:r w:rsidR="00894DEC">
          <w:rPr>
            <w:noProof/>
          </w:rPr>
          <w:fldChar w:fldCharType="begin"/>
        </w:r>
        <w:r w:rsidR="00894DEC">
          <w:rPr>
            <w:noProof/>
          </w:rPr>
          <w:instrText xml:space="preserve"> PAGEREF _Toc132704654 \h </w:instrText>
        </w:r>
        <w:r w:rsidR="00894DEC">
          <w:rPr>
            <w:noProof/>
          </w:rPr>
        </w:r>
        <w:r w:rsidR="00894DEC">
          <w:rPr>
            <w:noProof/>
          </w:rPr>
          <w:fldChar w:fldCharType="separate"/>
        </w:r>
        <w:r w:rsidR="00894DEC">
          <w:rPr>
            <w:noProof/>
          </w:rPr>
          <w:t>7</w:t>
        </w:r>
        <w:r w:rsidR="00894DEC">
          <w:rPr>
            <w:noProof/>
          </w:rPr>
          <w:fldChar w:fldCharType="end"/>
        </w:r>
      </w:hyperlink>
    </w:p>
    <w:p w14:paraId="2F1CD2D0" w14:textId="226647EE"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55" w:history="1">
        <w:r w:rsidR="00894DEC" w:rsidRPr="0038001F">
          <w:rPr>
            <w:rStyle w:val="Hyperlien"/>
            <w:noProof/>
          </w:rPr>
          <w:t>1.40.</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Region page</w:t>
        </w:r>
        <w:r w:rsidR="00894DEC">
          <w:rPr>
            <w:noProof/>
          </w:rPr>
          <w:tab/>
        </w:r>
        <w:r w:rsidR="00894DEC">
          <w:rPr>
            <w:noProof/>
          </w:rPr>
          <w:fldChar w:fldCharType="begin"/>
        </w:r>
        <w:r w:rsidR="00894DEC">
          <w:rPr>
            <w:noProof/>
          </w:rPr>
          <w:instrText xml:space="preserve"> PAGEREF _Toc132704655 \h </w:instrText>
        </w:r>
        <w:r w:rsidR="00894DEC">
          <w:rPr>
            <w:noProof/>
          </w:rPr>
        </w:r>
        <w:r w:rsidR="00894DEC">
          <w:rPr>
            <w:noProof/>
          </w:rPr>
          <w:fldChar w:fldCharType="separate"/>
        </w:r>
        <w:r w:rsidR="00894DEC">
          <w:rPr>
            <w:noProof/>
          </w:rPr>
          <w:t>7</w:t>
        </w:r>
        <w:r w:rsidR="00894DEC">
          <w:rPr>
            <w:noProof/>
          </w:rPr>
          <w:fldChar w:fldCharType="end"/>
        </w:r>
      </w:hyperlink>
    </w:p>
    <w:p w14:paraId="7FD04D00" w14:textId="265BD0EC" w:rsidR="00894DEC" w:rsidRDefault="00000000">
      <w:pPr>
        <w:pStyle w:val="TM2"/>
        <w:tabs>
          <w:tab w:val="left" w:pos="960"/>
          <w:tab w:val="right" w:leader="dot" w:pos="9394"/>
        </w:tabs>
        <w:rPr>
          <w:rFonts w:asciiTheme="minorHAnsi" w:eastAsiaTheme="minorEastAsia" w:hAnsiTheme="minorHAnsi" w:cstheme="minorBidi"/>
          <w:noProof/>
          <w:sz w:val="22"/>
          <w:szCs w:val="22"/>
          <w:lang w:val="fr-CA" w:eastAsia="fr-CA"/>
        </w:rPr>
      </w:pPr>
      <w:hyperlink w:anchor="_Toc132704656" w:history="1">
        <w:r w:rsidR="00894DEC" w:rsidRPr="0038001F">
          <w:rPr>
            <w:rStyle w:val="Hyperlien"/>
            <w:noProof/>
          </w:rPr>
          <w:t>1.41.</w:t>
        </w:r>
        <w:r w:rsidR="00894DEC">
          <w:rPr>
            <w:rFonts w:asciiTheme="minorHAnsi" w:eastAsiaTheme="minorEastAsia" w:hAnsiTheme="minorHAnsi" w:cstheme="minorBidi"/>
            <w:noProof/>
            <w:sz w:val="22"/>
            <w:szCs w:val="22"/>
            <w:lang w:val="fr-CA" w:eastAsia="fr-CA"/>
          </w:rPr>
          <w:tab/>
        </w:r>
        <w:r w:rsidR="00894DEC" w:rsidRPr="0038001F">
          <w:rPr>
            <w:rStyle w:val="Hyperlien"/>
            <w:noProof/>
          </w:rPr>
          <w:t>Advanced Options page</w:t>
        </w:r>
        <w:r w:rsidR="00894DEC">
          <w:rPr>
            <w:noProof/>
          </w:rPr>
          <w:tab/>
        </w:r>
        <w:r w:rsidR="00894DEC">
          <w:rPr>
            <w:noProof/>
          </w:rPr>
          <w:fldChar w:fldCharType="begin"/>
        </w:r>
        <w:r w:rsidR="00894DEC">
          <w:rPr>
            <w:noProof/>
          </w:rPr>
          <w:instrText xml:space="preserve"> PAGEREF _Toc132704656 \h </w:instrText>
        </w:r>
        <w:r w:rsidR="00894DEC">
          <w:rPr>
            <w:noProof/>
          </w:rPr>
        </w:r>
        <w:r w:rsidR="00894DEC">
          <w:rPr>
            <w:noProof/>
          </w:rPr>
          <w:fldChar w:fldCharType="separate"/>
        </w:r>
        <w:r w:rsidR="00894DEC">
          <w:rPr>
            <w:noProof/>
          </w:rPr>
          <w:t>7</w:t>
        </w:r>
        <w:r w:rsidR="00894DEC">
          <w:rPr>
            <w:noProof/>
          </w:rPr>
          <w:fldChar w:fldCharType="end"/>
        </w:r>
      </w:hyperlink>
    </w:p>
    <w:p w14:paraId="07F0C267" w14:textId="7526F83A" w:rsidR="00943FAF" w:rsidRDefault="00856231">
      <w:pPr>
        <w:sectPr w:rsidR="00943FAF">
          <w:headerReference w:type="even" r:id="rId18"/>
          <w:headerReference w:type="default" r:id="rId19"/>
          <w:footerReference w:type="even" r:id="rId20"/>
          <w:footerReference w:type="default" r:id="rId21"/>
          <w:headerReference w:type="first" r:id="rId22"/>
          <w:footerReference w:type="first" r:id="rId23"/>
          <w:pgSz w:w="12240" w:h="15840"/>
          <w:pgMar w:top="1418" w:right="1418" w:bottom="1418" w:left="1418" w:header="720" w:footer="720" w:gutter="0"/>
          <w:pgNumType w:start="1"/>
          <w:cols w:space="720"/>
          <w:titlePg/>
        </w:sectPr>
      </w:pPr>
      <w:r>
        <w:fldChar w:fldCharType="end"/>
      </w:r>
    </w:p>
    <w:p w14:paraId="3A5E9600" w14:textId="77777777" w:rsidR="00943FAF" w:rsidRDefault="00856231" w:rsidP="00447313">
      <w:pPr>
        <w:pStyle w:val="Titre1"/>
      </w:pPr>
      <w:bookmarkStart w:id="5" w:name="_Toc348101276"/>
      <w:bookmarkStart w:id="6" w:name="_Toc132704557"/>
      <w:r>
        <w:lastRenderedPageBreak/>
        <w:t>BioSIM Overview</w:t>
      </w:r>
      <w:bookmarkEnd w:id="5"/>
      <w:bookmarkEnd w:id="6"/>
    </w:p>
    <w:p w14:paraId="59AD5AC3" w14:textId="77777777" w:rsidR="00943FAF" w:rsidRDefault="00943FAF"/>
    <w:p w14:paraId="6A7FBFBB" w14:textId="77777777" w:rsidR="00943FAF" w:rsidRDefault="00856231" w:rsidP="00197802">
      <w:pPr>
        <w:pStyle w:val="Titre2"/>
      </w:pPr>
      <w:bookmarkStart w:id="7" w:name="_Toc132704558"/>
      <w:r>
        <w:t>Introduction</w:t>
      </w:r>
      <w:bookmarkEnd w:id="7"/>
    </w:p>
    <w:p w14:paraId="41EB616B" w14:textId="77777777" w:rsidR="00943FAF" w:rsidRDefault="00943FAF"/>
    <w:p w14:paraId="7E0522B4" w14:textId="7B3048D2" w:rsidR="00943FAF" w:rsidRDefault="00856231">
      <w:pPr>
        <w:jc w:val="both"/>
      </w:pPr>
      <w:r>
        <w:t xml:space="preserve">BioSIM is a software tool originally designed to assist in the application of temperature-driven simulation models in pest management. Its main purpose was to generate forecasts of features or “events” in the seasonal biology of pests or their host plants. Over the years, its intended use has evolved as the software’s capabilities have progressed in response to the needs of an increasingly diverse user group. These new capabilities have shifted the software’s usage in certain regards and its applications are now rather broad. </w:t>
      </w:r>
      <w:proofErr w:type="gramStart"/>
      <w:r>
        <w:t>All of</w:t>
      </w:r>
      <w:proofErr w:type="gramEnd"/>
      <w:r>
        <w:t xml:space="preserve"> </w:t>
      </w:r>
      <w:proofErr w:type="spellStart"/>
      <w:r>
        <w:t>BioSIM’s</w:t>
      </w:r>
      <w:proofErr w:type="spellEnd"/>
      <w:r>
        <w:t xml:space="preserve"> simulation models are governed by weather conditions (temperature, precipitation, humidity, wind, </w:t>
      </w:r>
      <w:r w:rsidR="0058127E">
        <w:t xml:space="preserve">pressure, </w:t>
      </w:r>
      <w:r>
        <w:t>snow, and solar radiation). However</w:t>
      </w:r>
      <w:r w:rsidR="009B4B95">
        <w:t>,</w:t>
      </w:r>
      <w:r>
        <w:t xml:space="preserve"> recent models can now predict the effects of weather on physical processes (</w:t>
      </w:r>
      <w:proofErr w:type="gramStart"/>
      <w:r>
        <w:t>e.g.</w:t>
      </w:r>
      <w:proofErr w:type="gramEnd"/>
      <w:r>
        <w:t xml:space="preserve"> forest fires) in addition to biological processes (growth and plant productivity, development and performance of pests). BioSIM can also be used as a tool in the development and analysis of such models for purposes of scientific investigation.</w:t>
      </w:r>
    </w:p>
    <w:p w14:paraId="2611559E" w14:textId="77777777" w:rsidR="00943FAF" w:rsidRDefault="00943FAF">
      <w:pPr>
        <w:jc w:val="both"/>
      </w:pPr>
    </w:p>
    <w:p w14:paraId="020E5C8E" w14:textId="23292398" w:rsidR="00943FAF" w:rsidRDefault="00856231">
      <w:pPr>
        <w:jc w:val="both"/>
      </w:pPr>
      <w:r>
        <w:t>BioSIM governs the execution of daily</w:t>
      </w:r>
      <w:r w:rsidR="0058127E">
        <w:t>/hourly</w:t>
      </w:r>
      <w:r>
        <w:t xml:space="preserve"> weather-driven simulation models. It is an integrated environment that provides simulation models with geographically specific weather inputs, functioning either in a historical mode or in a predictive mode (forecast). The software can be used anywhere in the world and for any </w:t>
      </w:r>
      <w:proofErr w:type="gramStart"/>
      <w:r>
        <w:t>time period</w:t>
      </w:r>
      <w:proofErr w:type="gramEnd"/>
      <w:r>
        <w:t xml:space="preserve"> as long as the necessary weather data are available. It can be used to study and predict the course of any process driven by daily weather, whether physical or biological, provided that a simulation model for the organism or process is available. The system can make predictions for specific locations (points) as well as for whole territories when provided with a digital elevation model (DEM) of the area under consideration. These forecasts can form the basis of management plans aimed at the efficient deployment of available resources based on timing or risk, as well as the optimization of control efficacy. Coupled with climate change scenarios, BioSIM can also be used to predict the course of these processes in a changing environment.</w:t>
      </w:r>
    </w:p>
    <w:p w14:paraId="7C015201" w14:textId="77777777" w:rsidR="00943FAF" w:rsidRDefault="00943FAF">
      <w:pPr>
        <w:jc w:val="both"/>
      </w:pPr>
    </w:p>
    <w:p w14:paraId="59B3E6D3" w14:textId="7814A6BB" w:rsidR="00943FAF" w:rsidRDefault="00856231">
      <w:pPr>
        <w:jc w:val="both"/>
      </w:pPr>
      <w:r>
        <w:t xml:space="preserve">The basic functions of BioSIM are to provide geographically adjusted weather inputs, control the execution of simulations and extract information from model outputs for presentation or further analysis. BioSIM assembles weather data from two </w:t>
      </w:r>
      <w:proofErr w:type="gramStart"/>
      <w:r>
        <w:t>spatially-referenced</w:t>
      </w:r>
      <w:proofErr w:type="gramEnd"/>
      <w:r>
        <w:t xml:space="preserve"> databases:  the </w:t>
      </w:r>
      <w:proofErr w:type="spellStart"/>
      <w:r>
        <w:t>Normals</w:t>
      </w:r>
      <w:proofErr w:type="spellEnd"/>
      <w:r>
        <w:t xml:space="preserve"> database containing monthly long-term (30-year) weather statistics (e.g. means, variances, correlations) and the </w:t>
      </w:r>
      <w:r w:rsidR="0058127E">
        <w:t xml:space="preserve">observation </w:t>
      </w:r>
      <w:r>
        <w:t>database</w:t>
      </w:r>
      <w:r w:rsidR="0058127E">
        <w:t xml:space="preserve"> </w:t>
      </w:r>
      <w:r>
        <w:t>containing historical daily</w:t>
      </w:r>
      <w:r w:rsidR="0058127E">
        <w:t>/hourly</w:t>
      </w:r>
      <w:r>
        <w:t xml:space="preserve"> weather records. BioSIM selects the nearest weather stations for each simulation point in a location list, adjusts the data for differences in elevation, latitude</w:t>
      </w:r>
      <w:r w:rsidR="0058127E">
        <w:t>,</w:t>
      </w:r>
      <w:r>
        <w:t xml:space="preserve"> longitude, and restores stochastic variation to long-term </w:t>
      </w:r>
      <w:proofErr w:type="spellStart"/>
      <w:r>
        <w:t>normals</w:t>
      </w:r>
      <w:proofErr w:type="spellEnd"/>
      <w:r>
        <w:t xml:space="preserve"> (a process called disaggregation), when needed. The weather time series sent to the simulation model can be composed of historical or simulated daily</w:t>
      </w:r>
      <w:r w:rsidR="0058127E">
        <w:t>/hourly</w:t>
      </w:r>
      <w:r>
        <w:t xml:space="preserve"> data, or both. What distinguishes BioSIM from other software is its ability to combine actual daily</w:t>
      </w:r>
      <w:r w:rsidR="0058127E">
        <w:t>/hourly</w:t>
      </w:r>
      <w:r>
        <w:t xml:space="preserve"> weather records (including short-term forecasts) and disaggregated </w:t>
      </w:r>
      <w:proofErr w:type="spellStart"/>
      <w:r>
        <w:t>normals</w:t>
      </w:r>
      <w:proofErr w:type="spellEnd"/>
      <w:r>
        <w:t xml:space="preserve"> in a single operation.</w:t>
      </w:r>
    </w:p>
    <w:p w14:paraId="65AB2429" w14:textId="77777777" w:rsidR="00943FAF" w:rsidRDefault="00943FAF">
      <w:pPr>
        <w:jc w:val="both"/>
      </w:pPr>
    </w:p>
    <w:p w14:paraId="71972E3B" w14:textId="77777777" w:rsidR="00943FAF" w:rsidRDefault="00943FAF">
      <w:pPr>
        <w:jc w:val="both"/>
      </w:pPr>
    </w:p>
    <w:p w14:paraId="4FD57881" w14:textId="4C16694A" w:rsidR="00943FAF" w:rsidRDefault="00CE6303" w:rsidP="00C62503">
      <w:r>
        <w:rPr>
          <w:noProof/>
          <w:lang w:eastAsia="en-CA"/>
        </w:rPr>
        <w:lastRenderedPageBreak/>
        <w:drawing>
          <wp:inline distT="0" distB="0" distL="0" distR="0" wp14:anchorId="557C8A79" wp14:editId="798706A2">
            <wp:extent cx="4762500" cy="82518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2500" cy="8251825"/>
                    </a:xfrm>
                    <a:prstGeom prst="rect">
                      <a:avLst/>
                    </a:prstGeom>
                    <a:noFill/>
                    <a:ln>
                      <a:noFill/>
                    </a:ln>
                  </pic:spPr>
                </pic:pic>
              </a:graphicData>
            </a:graphic>
          </wp:inline>
        </w:drawing>
      </w:r>
      <w:r w:rsidR="00C62503">
        <w:br w:type="textWrapping" w:clear="all"/>
      </w:r>
    </w:p>
    <w:p w14:paraId="4B7CDC6E" w14:textId="77777777" w:rsidR="00943FAF" w:rsidRDefault="00943FAF"/>
    <w:p w14:paraId="10215390" w14:textId="24C4F799" w:rsidR="00943FAF" w:rsidRDefault="00856231">
      <w:pPr>
        <w:jc w:val="both"/>
      </w:pPr>
      <w:r>
        <w:t xml:space="preserve">BioSIM provides extensive output analysis functions to summarize model output and present it in the form of tables, or maps. With a digital elevation map (DEM) for the area containing the simulation locations, BioSIM can perform spatial interpolations using various methods (kriging, spatial regression, inverse distance, thin plate splines) and generate output maps (surfaces). </w:t>
      </w:r>
      <w:r w:rsidR="00EA5DD4">
        <w:t xml:space="preserve">Weather generation and model execution </w:t>
      </w:r>
      <w:r>
        <w:t>are first executed for a series of locations, and outputs are interpolated to produce an output map. Such a map can then be used by itself or in conjunction with other geographically referenced information in the development of ecological insight or of pest management plans.</w:t>
      </w:r>
    </w:p>
    <w:p w14:paraId="698F687E" w14:textId="77777777" w:rsidR="00943FAF" w:rsidRDefault="00943FAF">
      <w:pPr>
        <w:jc w:val="both"/>
      </w:pPr>
    </w:p>
    <w:p w14:paraId="3DA897EB" w14:textId="77777777" w:rsidR="00943FAF" w:rsidRDefault="00856231">
      <w:r>
        <w:t>BioSIM is of interest to any organization responsible for monitoring or managing insect pest populations (forestry, agriculture, horticulture) to plan the timely deployment of sampling or surveying crews and materials (</w:t>
      </w:r>
      <w:proofErr w:type="gramStart"/>
      <w:r>
        <w:t>e.g.</w:t>
      </w:r>
      <w:proofErr w:type="gramEnd"/>
      <w:r>
        <w:t xml:space="preserve"> pheromone traps) without the need for extensive phenology monitoring. Also, it can help time the application of pest control substances for optimal results. Thus, using BioSIM can help optimize the use of pest management resources in a cost-effective manner. </w:t>
      </w:r>
    </w:p>
    <w:p w14:paraId="07D8ECAA" w14:textId="77777777" w:rsidR="00943FAF" w:rsidRDefault="00943FAF"/>
    <w:p w14:paraId="27FBE484" w14:textId="77777777" w:rsidR="00943FAF" w:rsidRDefault="00943FAF">
      <w:pPr>
        <w:jc w:val="both"/>
      </w:pPr>
    </w:p>
    <w:p w14:paraId="057A5C9F" w14:textId="77777777" w:rsidR="00943FAF" w:rsidRDefault="00943FAF">
      <w:pPr>
        <w:jc w:val="both"/>
      </w:pPr>
    </w:p>
    <w:p w14:paraId="423FE9DF" w14:textId="77777777" w:rsidR="00943FAF" w:rsidRPr="00046033" w:rsidRDefault="00856231" w:rsidP="00197802">
      <w:pPr>
        <w:pStyle w:val="Titre2"/>
      </w:pPr>
      <w:bookmarkStart w:id="8" w:name="_Scientific_documentation"/>
      <w:bookmarkStart w:id="9" w:name="_Toc132704559"/>
      <w:bookmarkEnd w:id="8"/>
      <w:r w:rsidRPr="00046033">
        <w:t>Scientific documentation</w:t>
      </w:r>
      <w:bookmarkEnd w:id="9"/>
    </w:p>
    <w:p w14:paraId="28FBED00" w14:textId="77777777" w:rsidR="00943FAF" w:rsidRDefault="00943FAF"/>
    <w:p w14:paraId="63BFDC6F" w14:textId="77777777" w:rsidR="00943FAF" w:rsidRDefault="00856231">
      <w:pPr>
        <w:jc w:val="both"/>
      </w:pPr>
      <w:r>
        <w:t xml:space="preserve">BioSIM has been extensively documented in the scientific literature. A general description of the approach and of the issues surrounding its use can be found in: </w:t>
      </w:r>
    </w:p>
    <w:p w14:paraId="52787A72" w14:textId="77777777" w:rsidR="00943FAF" w:rsidRDefault="00943FAF">
      <w:pPr>
        <w:ind w:left="1680" w:right="884" w:hanging="480"/>
        <w:jc w:val="both"/>
        <w:rPr>
          <w:sz w:val="22"/>
          <w:szCs w:val="22"/>
        </w:rPr>
      </w:pPr>
    </w:p>
    <w:p w14:paraId="72FE455F" w14:textId="77777777" w:rsidR="00943FAF" w:rsidRDefault="00856231">
      <w:pPr>
        <w:ind w:left="1680" w:right="884" w:hanging="480"/>
        <w:jc w:val="both"/>
        <w:rPr>
          <w:sz w:val="22"/>
          <w:szCs w:val="22"/>
        </w:rPr>
      </w:pPr>
      <w:bookmarkStart w:id="10" w:name="Regniere1996"/>
      <w:r>
        <w:rPr>
          <w:sz w:val="22"/>
          <w:szCs w:val="22"/>
        </w:rPr>
        <w:t>Régnière, J. 1996</w:t>
      </w:r>
      <w:bookmarkEnd w:id="10"/>
      <w:r>
        <w:rPr>
          <w:sz w:val="22"/>
          <w:szCs w:val="22"/>
        </w:rPr>
        <w:t xml:space="preserve">. A generalized approach to landscape-wide seasonal forecasting with temperature-driven simulation models. Environ. </w:t>
      </w:r>
      <w:proofErr w:type="spellStart"/>
      <w:r>
        <w:rPr>
          <w:sz w:val="22"/>
          <w:szCs w:val="22"/>
        </w:rPr>
        <w:t>Entomol</w:t>
      </w:r>
      <w:proofErr w:type="spellEnd"/>
      <w:r>
        <w:rPr>
          <w:sz w:val="22"/>
          <w:szCs w:val="22"/>
        </w:rPr>
        <w:t>. 25:869-881.</w:t>
      </w:r>
    </w:p>
    <w:p w14:paraId="1FB8452D" w14:textId="77777777" w:rsidR="00943FAF" w:rsidRDefault="00943FAF">
      <w:pPr>
        <w:ind w:left="1680" w:right="884" w:hanging="480"/>
        <w:jc w:val="both"/>
        <w:rPr>
          <w:sz w:val="22"/>
          <w:szCs w:val="22"/>
        </w:rPr>
      </w:pPr>
    </w:p>
    <w:p w14:paraId="7B4285F8" w14:textId="77777777" w:rsidR="00943FAF" w:rsidRPr="001D6AEE" w:rsidRDefault="00856231">
      <w:pPr>
        <w:ind w:left="1680" w:right="884" w:hanging="480"/>
        <w:jc w:val="both"/>
      </w:pPr>
      <w:r>
        <w:rPr>
          <w:sz w:val="22"/>
          <w:szCs w:val="22"/>
        </w:rPr>
        <w:t xml:space="preserve">Régnière, J.; Logan, J.A. 1996. Landscape-wide projection of temperature-driven processes for seasonal pest management decision support: a generalized approach. Pages 43-55 </w:t>
      </w:r>
      <w:r>
        <w:rPr>
          <w:i/>
          <w:iCs/>
          <w:sz w:val="22"/>
          <w:szCs w:val="22"/>
        </w:rPr>
        <w:t>in</w:t>
      </w:r>
      <w:r>
        <w:rPr>
          <w:sz w:val="22"/>
          <w:szCs w:val="22"/>
        </w:rPr>
        <w:t xml:space="preserve"> T.L. Shore and D.A. MacLean, eds. Decision Support Systems in Forest Pest Management. Proc. Entomological Society of Canada Annual Meeting, October 17, 1995, Canadian Forest Service, Victoria, BC. Canada-BC Forest Research Development Agreement Report No. 260.</w:t>
      </w:r>
    </w:p>
    <w:p w14:paraId="421A64E5" w14:textId="77777777" w:rsidR="00943FAF" w:rsidRDefault="00943FAF">
      <w:pPr>
        <w:ind w:left="1680" w:right="884" w:hanging="480"/>
        <w:jc w:val="both"/>
        <w:rPr>
          <w:sz w:val="22"/>
          <w:szCs w:val="22"/>
        </w:rPr>
      </w:pPr>
    </w:p>
    <w:p w14:paraId="099D6AF4" w14:textId="77777777" w:rsidR="00943FAF" w:rsidRPr="001D6AEE" w:rsidRDefault="00856231">
      <w:pPr>
        <w:ind w:left="1680" w:right="884" w:hanging="480"/>
        <w:jc w:val="both"/>
      </w:pPr>
      <w:r w:rsidRPr="00CF03F4">
        <w:rPr>
          <w:sz w:val="22"/>
          <w:szCs w:val="22"/>
        </w:rPr>
        <w:t xml:space="preserve">Régnière, J.; Cooke, B.; Bergeron, V. 1995. </w:t>
      </w:r>
      <w:r>
        <w:rPr>
          <w:sz w:val="22"/>
          <w:szCs w:val="22"/>
        </w:rPr>
        <w:t>BioSIM: a computer-based decision support tool for seasonal planning of pest management activities. User’s manual. Natural Resources Canada, Canadian Forest Service, Laurentian Forestry Centre, Sainte-Foy, QC. Information Report LAU-X-116.</w:t>
      </w:r>
      <w:r>
        <w:rPr>
          <w:rFonts w:ascii="Arial" w:hAnsi="Arial" w:cs="Arial"/>
          <w:sz w:val="20"/>
        </w:rPr>
        <w:t xml:space="preserve"> </w:t>
      </w:r>
    </w:p>
    <w:p w14:paraId="771CCA3C" w14:textId="77777777" w:rsidR="00943FAF" w:rsidRDefault="00943FAF">
      <w:pPr>
        <w:ind w:left="1200"/>
      </w:pPr>
    </w:p>
    <w:p w14:paraId="26875776" w14:textId="77777777" w:rsidR="00943FAF" w:rsidRPr="001D6AEE" w:rsidRDefault="00856231">
      <w:pPr>
        <w:ind w:left="1680" w:hanging="480"/>
      </w:pPr>
      <w:r>
        <w:rPr>
          <w:sz w:val="22"/>
        </w:rPr>
        <w:t>Régnière, J.; St-Amant, R. 2008. BioSIM 9 User's Manual. Natural Resources Canada, Canadian Forest Service, Laurentian Forestry Centre, Information Report LAU-X-134.</w:t>
      </w:r>
    </w:p>
    <w:p w14:paraId="3133007E" w14:textId="77777777" w:rsidR="00943FAF" w:rsidRDefault="00943FAF">
      <w:pPr>
        <w:ind w:left="1200"/>
        <w:rPr>
          <w:sz w:val="22"/>
          <w:szCs w:val="22"/>
        </w:rPr>
      </w:pPr>
    </w:p>
    <w:p w14:paraId="0CA6A536" w14:textId="77777777" w:rsidR="00943FAF" w:rsidRDefault="00943FAF">
      <w:pPr>
        <w:ind w:left="1200"/>
        <w:rPr>
          <w:sz w:val="22"/>
          <w:szCs w:val="22"/>
        </w:rPr>
      </w:pPr>
    </w:p>
    <w:p w14:paraId="701CCE5F" w14:textId="77777777" w:rsidR="00943FAF" w:rsidRDefault="00856231">
      <w:pPr>
        <w:jc w:val="both"/>
      </w:pPr>
      <w:r>
        <w:t>At the heart of BioSIM is a daily weather generator, described in:</w:t>
      </w:r>
    </w:p>
    <w:p w14:paraId="1C2616D6" w14:textId="77777777" w:rsidR="00943FAF" w:rsidRDefault="00943FAF">
      <w:pPr>
        <w:jc w:val="both"/>
        <w:rPr>
          <w:sz w:val="22"/>
          <w:szCs w:val="22"/>
        </w:rPr>
      </w:pPr>
    </w:p>
    <w:p w14:paraId="7C46E130" w14:textId="77777777" w:rsidR="00943FAF" w:rsidRDefault="00856231">
      <w:pPr>
        <w:ind w:left="1680" w:right="884" w:hanging="480"/>
        <w:jc w:val="both"/>
        <w:rPr>
          <w:sz w:val="22"/>
          <w:szCs w:val="22"/>
        </w:rPr>
      </w:pPr>
      <w:bookmarkStart w:id="11" w:name="RegniereBolstad"/>
      <w:r>
        <w:rPr>
          <w:sz w:val="22"/>
          <w:szCs w:val="22"/>
        </w:rPr>
        <w:lastRenderedPageBreak/>
        <w:t xml:space="preserve">Régnière, J.; </w:t>
      </w:r>
      <w:proofErr w:type="spellStart"/>
      <w:r>
        <w:rPr>
          <w:sz w:val="22"/>
          <w:szCs w:val="22"/>
        </w:rPr>
        <w:t>Bo</w:t>
      </w:r>
      <w:bookmarkStart w:id="12" w:name="_Hlt170459037"/>
      <w:bookmarkStart w:id="13" w:name="_Hlt170459038"/>
      <w:r>
        <w:rPr>
          <w:sz w:val="22"/>
          <w:szCs w:val="22"/>
        </w:rPr>
        <w:t>l</w:t>
      </w:r>
      <w:bookmarkEnd w:id="12"/>
      <w:bookmarkEnd w:id="13"/>
      <w:r>
        <w:rPr>
          <w:sz w:val="22"/>
          <w:szCs w:val="22"/>
        </w:rPr>
        <w:t>stad</w:t>
      </w:r>
      <w:proofErr w:type="spellEnd"/>
      <w:r>
        <w:rPr>
          <w:sz w:val="22"/>
          <w:szCs w:val="22"/>
        </w:rPr>
        <w:t xml:space="preserve">, P. </w:t>
      </w:r>
      <w:bookmarkEnd w:id="11"/>
      <w:r>
        <w:rPr>
          <w:sz w:val="22"/>
          <w:szCs w:val="22"/>
        </w:rPr>
        <w:t xml:space="preserve">1994. Statistical simulation of daily air temperature patterns in eastern North America to forecast events in insect pest management. Environ. </w:t>
      </w:r>
      <w:proofErr w:type="spellStart"/>
      <w:r>
        <w:rPr>
          <w:sz w:val="22"/>
          <w:szCs w:val="22"/>
        </w:rPr>
        <w:t>Entomol</w:t>
      </w:r>
      <w:proofErr w:type="spellEnd"/>
      <w:r>
        <w:rPr>
          <w:sz w:val="22"/>
          <w:szCs w:val="22"/>
        </w:rPr>
        <w:t>. 23:1368-1380.</w:t>
      </w:r>
    </w:p>
    <w:p w14:paraId="4639D949" w14:textId="77777777" w:rsidR="00943FAF" w:rsidRDefault="00943FAF">
      <w:pPr>
        <w:ind w:left="1680" w:right="884" w:hanging="480"/>
        <w:jc w:val="both"/>
        <w:rPr>
          <w:sz w:val="22"/>
          <w:szCs w:val="22"/>
        </w:rPr>
      </w:pPr>
    </w:p>
    <w:p w14:paraId="3451A042" w14:textId="77777777" w:rsidR="00943FAF" w:rsidRDefault="00856231">
      <w:pPr>
        <w:ind w:left="1680" w:right="884" w:hanging="480"/>
        <w:jc w:val="both"/>
        <w:rPr>
          <w:sz w:val="22"/>
          <w:szCs w:val="22"/>
        </w:rPr>
      </w:pPr>
      <w:bookmarkStart w:id="14" w:name="_Hlt168208368"/>
      <w:bookmarkStart w:id="15" w:name="_Hlt168208768"/>
      <w:bookmarkStart w:id="16" w:name="_Hlt169334400"/>
      <w:bookmarkStart w:id="17" w:name="_Hlt169334804"/>
      <w:bookmarkStart w:id="18" w:name="_Hlt169334854"/>
      <w:bookmarkStart w:id="19" w:name="RegniereStAmant2007"/>
      <w:bookmarkEnd w:id="14"/>
      <w:bookmarkEnd w:id="15"/>
      <w:bookmarkEnd w:id="16"/>
      <w:bookmarkEnd w:id="17"/>
      <w:bookmarkEnd w:id="18"/>
      <w:r>
        <w:rPr>
          <w:sz w:val="22"/>
          <w:szCs w:val="22"/>
        </w:rPr>
        <w:t>Régnière, J.; St-Amant, R. 2007</w:t>
      </w:r>
      <w:bookmarkEnd w:id="19"/>
      <w:r>
        <w:rPr>
          <w:sz w:val="22"/>
          <w:szCs w:val="22"/>
        </w:rPr>
        <w:t xml:space="preserve">. Stochastic simulation of daily air temperature and precipitation from monthly </w:t>
      </w:r>
      <w:proofErr w:type="spellStart"/>
      <w:r>
        <w:rPr>
          <w:sz w:val="22"/>
          <w:szCs w:val="22"/>
        </w:rPr>
        <w:t>normals</w:t>
      </w:r>
      <w:proofErr w:type="spellEnd"/>
      <w:r>
        <w:rPr>
          <w:sz w:val="22"/>
          <w:szCs w:val="22"/>
        </w:rPr>
        <w:t xml:space="preserve"> in North America north of Mexico. Int. J. </w:t>
      </w:r>
      <w:proofErr w:type="spellStart"/>
      <w:r>
        <w:rPr>
          <w:sz w:val="22"/>
          <w:szCs w:val="22"/>
        </w:rPr>
        <w:t>Biometeorol</w:t>
      </w:r>
      <w:proofErr w:type="spellEnd"/>
      <w:r>
        <w:rPr>
          <w:sz w:val="22"/>
          <w:szCs w:val="22"/>
        </w:rPr>
        <w:t>. 51:415-430.</w:t>
      </w:r>
    </w:p>
    <w:p w14:paraId="3A7DDC8B" w14:textId="77777777" w:rsidR="00943FAF" w:rsidRDefault="00943FAF">
      <w:pPr>
        <w:jc w:val="both"/>
        <w:rPr>
          <w:sz w:val="22"/>
          <w:szCs w:val="22"/>
        </w:rPr>
      </w:pPr>
    </w:p>
    <w:p w14:paraId="09828ECD" w14:textId="77777777" w:rsidR="00943FAF" w:rsidRDefault="00856231">
      <w:pPr>
        <w:jc w:val="both"/>
      </w:pPr>
      <w:r>
        <w:t>It has been applied to plant ecology:</w:t>
      </w:r>
    </w:p>
    <w:p w14:paraId="70ACFAD4" w14:textId="77777777" w:rsidR="00943FAF" w:rsidRDefault="00943FAF">
      <w:pPr>
        <w:jc w:val="both"/>
      </w:pPr>
    </w:p>
    <w:p w14:paraId="371F853C" w14:textId="77777777" w:rsidR="00943FAF" w:rsidRPr="001D6AEE" w:rsidRDefault="00856231">
      <w:pPr>
        <w:ind w:left="1680" w:right="884" w:hanging="480"/>
        <w:jc w:val="both"/>
      </w:pPr>
      <w:r w:rsidRPr="006209CD">
        <w:rPr>
          <w:sz w:val="22"/>
          <w:szCs w:val="22"/>
          <w:lang w:val="fr-CA"/>
        </w:rPr>
        <w:t xml:space="preserve">Andalou, C.; Beaulieu, J.; Bousquet, J. 2005. </w:t>
      </w:r>
      <w:r>
        <w:rPr>
          <w:sz w:val="22"/>
          <w:szCs w:val="22"/>
        </w:rPr>
        <w:t xml:space="preserve">The impact of climate change on growth of local white spruce populations in Québec, Canada. For. Ecol. </w:t>
      </w:r>
      <w:proofErr w:type="spellStart"/>
      <w:r>
        <w:rPr>
          <w:sz w:val="22"/>
          <w:szCs w:val="22"/>
        </w:rPr>
        <w:t>Manag</w:t>
      </w:r>
      <w:proofErr w:type="spellEnd"/>
      <w:r>
        <w:rPr>
          <w:sz w:val="22"/>
          <w:szCs w:val="22"/>
        </w:rPr>
        <w:t>. 205:169-182.</w:t>
      </w:r>
    </w:p>
    <w:p w14:paraId="4F473021" w14:textId="77777777" w:rsidR="00943FAF" w:rsidRDefault="00943FAF">
      <w:pPr>
        <w:ind w:left="1680" w:right="884" w:hanging="480"/>
        <w:jc w:val="both"/>
        <w:rPr>
          <w:sz w:val="22"/>
          <w:szCs w:val="22"/>
        </w:rPr>
      </w:pPr>
    </w:p>
    <w:p w14:paraId="790E39F3" w14:textId="77777777" w:rsidR="00943FAF" w:rsidRPr="001D6AEE" w:rsidRDefault="00856231">
      <w:pPr>
        <w:ind w:left="1680" w:right="884" w:hanging="480"/>
        <w:jc w:val="both"/>
      </w:pPr>
      <w:r>
        <w:rPr>
          <w:sz w:val="22"/>
          <w:szCs w:val="22"/>
        </w:rPr>
        <w:t xml:space="preserve">Beaulieu, J.; Perron, M.; Bousquet, J. 2004. Multivariate patterns of adaptive genetic variation and seed source transfer in </w:t>
      </w:r>
      <w:proofErr w:type="spellStart"/>
      <w:r>
        <w:rPr>
          <w:i/>
          <w:sz w:val="22"/>
          <w:szCs w:val="22"/>
        </w:rPr>
        <w:t>Picea</w:t>
      </w:r>
      <w:proofErr w:type="spellEnd"/>
      <w:r>
        <w:rPr>
          <w:i/>
          <w:sz w:val="22"/>
          <w:szCs w:val="22"/>
        </w:rPr>
        <w:t xml:space="preserve"> </w:t>
      </w:r>
      <w:proofErr w:type="spellStart"/>
      <w:r>
        <w:rPr>
          <w:i/>
          <w:sz w:val="22"/>
          <w:szCs w:val="22"/>
        </w:rPr>
        <w:t>mariana</w:t>
      </w:r>
      <w:proofErr w:type="spellEnd"/>
      <w:r>
        <w:rPr>
          <w:sz w:val="22"/>
          <w:szCs w:val="22"/>
        </w:rPr>
        <w:t>. Can. J. For. Res. 34: 531-545.</w:t>
      </w:r>
    </w:p>
    <w:p w14:paraId="31D228EC" w14:textId="77777777" w:rsidR="00943FAF" w:rsidRDefault="00943FAF">
      <w:pPr>
        <w:ind w:left="1680" w:right="884" w:hanging="480"/>
        <w:jc w:val="both"/>
        <w:rPr>
          <w:sz w:val="22"/>
          <w:szCs w:val="22"/>
        </w:rPr>
      </w:pPr>
    </w:p>
    <w:p w14:paraId="6678B322" w14:textId="77777777" w:rsidR="00943FAF" w:rsidRDefault="00856231">
      <w:pPr>
        <w:ind w:left="1680" w:right="884" w:hanging="480"/>
        <w:jc w:val="both"/>
        <w:rPr>
          <w:sz w:val="22"/>
          <w:szCs w:val="22"/>
        </w:rPr>
      </w:pPr>
      <w:r>
        <w:rPr>
          <w:sz w:val="22"/>
          <w:szCs w:val="22"/>
        </w:rPr>
        <w:t xml:space="preserve">Beaulieu, J.; </w:t>
      </w:r>
      <w:proofErr w:type="spellStart"/>
      <w:r>
        <w:rPr>
          <w:sz w:val="22"/>
          <w:szCs w:val="22"/>
        </w:rPr>
        <w:t>Rainville</w:t>
      </w:r>
      <w:proofErr w:type="spellEnd"/>
      <w:r>
        <w:rPr>
          <w:sz w:val="22"/>
          <w:szCs w:val="22"/>
        </w:rPr>
        <w:t>, A. 2005. Adaptation to climate change: genetic variation is both a short and a long-term solution. The Forestry Chronicle. 8: 704-709.</w:t>
      </w:r>
    </w:p>
    <w:p w14:paraId="3F7D118B" w14:textId="77777777" w:rsidR="00943FAF" w:rsidRDefault="00943FAF">
      <w:pPr>
        <w:ind w:left="1680" w:right="884" w:hanging="480"/>
        <w:jc w:val="both"/>
        <w:rPr>
          <w:sz w:val="22"/>
          <w:szCs w:val="22"/>
        </w:rPr>
      </w:pPr>
    </w:p>
    <w:p w14:paraId="3C16D471" w14:textId="00FC08C2" w:rsidR="00943FAF" w:rsidRDefault="00856231">
      <w:pPr>
        <w:ind w:left="1680" w:right="884" w:hanging="480"/>
        <w:jc w:val="both"/>
        <w:rPr>
          <w:sz w:val="22"/>
          <w:szCs w:val="22"/>
        </w:rPr>
      </w:pPr>
      <w:r>
        <w:rPr>
          <w:sz w:val="22"/>
          <w:szCs w:val="22"/>
        </w:rPr>
        <w:t xml:space="preserve">Coulombe, S.; Bernier, P.Y.; </w:t>
      </w:r>
      <w:proofErr w:type="spellStart"/>
      <w:r>
        <w:rPr>
          <w:sz w:val="22"/>
          <w:szCs w:val="22"/>
        </w:rPr>
        <w:t>Raulier</w:t>
      </w:r>
      <w:proofErr w:type="spellEnd"/>
      <w:r>
        <w:rPr>
          <w:sz w:val="22"/>
          <w:szCs w:val="22"/>
        </w:rPr>
        <w:t>, F. 2010. Uncertainty in detecting climate change impact on the projected yield of black spruce (</w:t>
      </w:r>
      <w:proofErr w:type="spellStart"/>
      <w:r>
        <w:rPr>
          <w:i/>
          <w:sz w:val="22"/>
          <w:szCs w:val="22"/>
        </w:rPr>
        <w:t>Picea</w:t>
      </w:r>
      <w:proofErr w:type="spellEnd"/>
      <w:r>
        <w:rPr>
          <w:i/>
          <w:sz w:val="22"/>
          <w:szCs w:val="22"/>
        </w:rPr>
        <w:t xml:space="preserve"> </w:t>
      </w:r>
      <w:proofErr w:type="spellStart"/>
      <w:r>
        <w:rPr>
          <w:i/>
          <w:sz w:val="22"/>
          <w:szCs w:val="22"/>
        </w:rPr>
        <w:t>mariana</w:t>
      </w:r>
      <w:proofErr w:type="spellEnd"/>
      <w:r>
        <w:rPr>
          <w:sz w:val="22"/>
          <w:szCs w:val="22"/>
        </w:rPr>
        <w:t xml:space="preserve">). For. Ecol. </w:t>
      </w:r>
      <w:proofErr w:type="spellStart"/>
      <w:r>
        <w:rPr>
          <w:sz w:val="22"/>
          <w:szCs w:val="22"/>
        </w:rPr>
        <w:t>Manag</w:t>
      </w:r>
      <w:proofErr w:type="spellEnd"/>
      <w:r>
        <w:rPr>
          <w:sz w:val="22"/>
          <w:szCs w:val="22"/>
        </w:rPr>
        <w:t>. 259: 730-738.</w:t>
      </w:r>
    </w:p>
    <w:p w14:paraId="5FE8B777" w14:textId="77777777" w:rsidR="0012502E" w:rsidRDefault="0012502E">
      <w:pPr>
        <w:ind w:left="1680" w:right="884" w:hanging="480"/>
        <w:jc w:val="both"/>
        <w:rPr>
          <w:sz w:val="22"/>
          <w:szCs w:val="22"/>
        </w:rPr>
      </w:pPr>
    </w:p>
    <w:p w14:paraId="0A54B1E9" w14:textId="361A8847" w:rsidR="0012502E" w:rsidRPr="0012502E" w:rsidRDefault="0012502E">
      <w:pPr>
        <w:ind w:left="1680" w:right="884" w:hanging="480"/>
        <w:jc w:val="both"/>
      </w:pPr>
      <w:proofErr w:type="spellStart"/>
      <w:r w:rsidRPr="0012502E">
        <w:rPr>
          <w:sz w:val="22"/>
          <w:szCs w:val="22"/>
        </w:rPr>
        <w:t>Fougère</w:t>
      </w:r>
      <w:proofErr w:type="spellEnd"/>
      <w:r w:rsidRPr="0012502E">
        <w:rPr>
          <w:sz w:val="22"/>
          <w:szCs w:val="22"/>
        </w:rPr>
        <w:t>, A.; Girardin, M.P.; Terrier, A</w:t>
      </w:r>
      <w:r>
        <w:rPr>
          <w:sz w:val="22"/>
          <w:szCs w:val="22"/>
        </w:rPr>
        <w:t xml:space="preserve">.; </w:t>
      </w:r>
      <w:proofErr w:type="spellStart"/>
      <w:r>
        <w:rPr>
          <w:sz w:val="22"/>
          <w:szCs w:val="22"/>
        </w:rPr>
        <w:t>Grondin</w:t>
      </w:r>
      <w:proofErr w:type="spellEnd"/>
      <w:r>
        <w:rPr>
          <w:sz w:val="22"/>
          <w:szCs w:val="22"/>
        </w:rPr>
        <w:t>, P.; Lambert, M.-C.; Leduc, A.; Bergeron, Y. 2022. Projected changes in fire activity and severity feedback in the spruce-feather moss forest of western Quebec, Canada. Trees, Forests and People. DOI: 10.1016/j.tfp.2022.100229</w:t>
      </w:r>
    </w:p>
    <w:p w14:paraId="52E0CFD0" w14:textId="77777777" w:rsidR="00943FAF" w:rsidRPr="0012502E" w:rsidRDefault="00943FAF">
      <w:pPr>
        <w:ind w:left="1680" w:right="884" w:hanging="480"/>
        <w:jc w:val="both"/>
        <w:rPr>
          <w:sz w:val="22"/>
          <w:szCs w:val="22"/>
        </w:rPr>
      </w:pPr>
    </w:p>
    <w:p w14:paraId="15913376" w14:textId="77777777" w:rsidR="00943FAF" w:rsidRDefault="00856231">
      <w:pPr>
        <w:ind w:left="1680" w:right="884" w:hanging="480"/>
        <w:jc w:val="both"/>
        <w:rPr>
          <w:sz w:val="22"/>
          <w:szCs w:val="22"/>
        </w:rPr>
      </w:pPr>
      <w:r>
        <w:rPr>
          <w:sz w:val="22"/>
          <w:szCs w:val="22"/>
        </w:rPr>
        <w:t>Girardin, M.P.; Bernier, P.Y.; Gauthier, S. 2011. Increasing potential NEP of eastern boreal North American forests constrained by decreasing wildlife activity. Ecosphere. 2: 1-23.</w:t>
      </w:r>
    </w:p>
    <w:p w14:paraId="7E6FE19F" w14:textId="77777777" w:rsidR="00943FAF" w:rsidRDefault="00943FAF">
      <w:pPr>
        <w:ind w:left="1680" w:right="884" w:hanging="480"/>
        <w:jc w:val="both"/>
        <w:rPr>
          <w:sz w:val="22"/>
          <w:szCs w:val="22"/>
        </w:rPr>
      </w:pPr>
    </w:p>
    <w:p w14:paraId="252F93F7" w14:textId="77777777" w:rsidR="00943FAF" w:rsidRDefault="00856231">
      <w:pPr>
        <w:ind w:left="1680" w:right="884" w:hanging="480"/>
        <w:jc w:val="both"/>
        <w:rPr>
          <w:sz w:val="22"/>
          <w:szCs w:val="22"/>
        </w:rPr>
      </w:pPr>
      <w:r>
        <w:rPr>
          <w:sz w:val="22"/>
          <w:szCs w:val="22"/>
        </w:rPr>
        <w:t xml:space="preserve">Girardin, M.P.; Wotton, B.M. 2009. Summer Moisture and Wildfire Risks across Canada. J. Appl. Meteor. </w:t>
      </w:r>
      <w:proofErr w:type="spellStart"/>
      <w:r>
        <w:rPr>
          <w:sz w:val="22"/>
          <w:szCs w:val="22"/>
        </w:rPr>
        <w:t>Climatol</w:t>
      </w:r>
      <w:proofErr w:type="spellEnd"/>
      <w:r>
        <w:rPr>
          <w:sz w:val="22"/>
          <w:szCs w:val="22"/>
        </w:rPr>
        <w:t>. 48: 517-533.</w:t>
      </w:r>
    </w:p>
    <w:p w14:paraId="2D4C204E" w14:textId="77777777" w:rsidR="00943FAF" w:rsidRDefault="00943FAF">
      <w:pPr>
        <w:ind w:left="1680" w:right="884" w:hanging="480"/>
        <w:jc w:val="both"/>
        <w:rPr>
          <w:sz w:val="22"/>
          <w:szCs w:val="22"/>
        </w:rPr>
      </w:pPr>
    </w:p>
    <w:p w14:paraId="5C80254E" w14:textId="77777777" w:rsidR="00943FAF" w:rsidRDefault="00856231">
      <w:pPr>
        <w:ind w:left="1680" w:right="884" w:hanging="480"/>
        <w:jc w:val="both"/>
        <w:rPr>
          <w:sz w:val="22"/>
          <w:szCs w:val="22"/>
        </w:rPr>
      </w:pPr>
      <w:r>
        <w:rPr>
          <w:sz w:val="22"/>
          <w:szCs w:val="22"/>
        </w:rPr>
        <w:t>Govind, A.; Chen, J.M.; Bernier, P.; Margolis, H.; Guindon, L.; Beaudoin, A. 2011. Spatially distributed modeling of the long-term carbon balance of a boreal landscape. Ecol. Modell. 222: 2780-2795.</w:t>
      </w:r>
    </w:p>
    <w:p w14:paraId="3B23FA6D" w14:textId="77777777" w:rsidR="00943FAF" w:rsidRDefault="00943FAF">
      <w:pPr>
        <w:ind w:left="1680" w:right="884" w:hanging="480"/>
        <w:jc w:val="both"/>
        <w:rPr>
          <w:sz w:val="22"/>
          <w:szCs w:val="22"/>
        </w:rPr>
      </w:pPr>
    </w:p>
    <w:p w14:paraId="6E4B004F" w14:textId="77777777" w:rsidR="00943FAF" w:rsidRDefault="00856231">
      <w:pPr>
        <w:ind w:left="1680" w:right="884" w:hanging="480"/>
        <w:jc w:val="both"/>
        <w:rPr>
          <w:sz w:val="22"/>
          <w:szCs w:val="22"/>
        </w:rPr>
      </w:pPr>
      <w:r>
        <w:rPr>
          <w:sz w:val="22"/>
          <w:szCs w:val="22"/>
        </w:rPr>
        <w:t>Guillemette, F.; Bédard, S.; Fortin, M. 2008. Evaluation of a tree classification system in relation to mortality risk in Québec northern hardwoods. The Forestry Chronicle. 84: 886-899.</w:t>
      </w:r>
    </w:p>
    <w:p w14:paraId="4E57D94C" w14:textId="77777777" w:rsidR="00943FAF" w:rsidRDefault="00943FAF">
      <w:pPr>
        <w:ind w:left="1680" w:right="884" w:hanging="480"/>
        <w:jc w:val="both"/>
        <w:rPr>
          <w:sz w:val="22"/>
          <w:szCs w:val="22"/>
        </w:rPr>
      </w:pPr>
    </w:p>
    <w:p w14:paraId="1B382987" w14:textId="77777777" w:rsidR="00943FAF" w:rsidRDefault="00856231">
      <w:pPr>
        <w:ind w:left="1680" w:right="884" w:hanging="480"/>
        <w:jc w:val="both"/>
        <w:rPr>
          <w:sz w:val="22"/>
          <w:szCs w:val="22"/>
        </w:rPr>
      </w:pPr>
      <w:r>
        <w:rPr>
          <w:sz w:val="22"/>
          <w:szCs w:val="22"/>
        </w:rPr>
        <w:t xml:space="preserve">Hamel, B.; </w:t>
      </w:r>
      <w:proofErr w:type="spellStart"/>
      <w:r>
        <w:rPr>
          <w:sz w:val="22"/>
          <w:szCs w:val="22"/>
        </w:rPr>
        <w:t>Bélanger</w:t>
      </w:r>
      <w:proofErr w:type="spellEnd"/>
      <w:r>
        <w:rPr>
          <w:sz w:val="22"/>
          <w:szCs w:val="22"/>
        </w:rPr>
        <w:t xml:space="preserve">, N.; </w:t>
      </w:r>
      <w:proofErr w:type="spellStart"/>
      <w:r>
        <w:rPr>
          <w:sz w:val="22"/>
          <w:szCs w:val="22"/>
        </w:rPr>
        <w:t>Paré</w:t>
      </w:r>
      <w:proofErr w:type="spellEnd"/>
      <w:r>
        <w:rPr>
          <w:sz w:val="22"/>
          <w:szCs w:val="22"/>
        </w:rPr>
        <w:t xml:space="preserve">, D. 2004. Productivity of black spruce and Jack pine stands in Québec as related to climate, site biological features and soil properties. Forest Ecology and Management. 191: 239-251. </w:t>
      </w:r>
    </w:p>
    <w:p w14:paraId="549DEF9E" w14:textId="77777777" w:rsidR="00943FAF" w:rsidRDefault="00943FAF">
      <w:pPr>
        <w:ind w:left="1680" w:right="884" w:hanging="480"/>
        <w:jc w:val="both"/>
        <w:rPr>
          <w:sz w:val="22"/>
          <w:szCs w:val="22"/>
        </w:rPr>
      </w:pPr>
    </w:p>
    <w:p w14:paraId="49FE567E" w14:textId="77777777" w:rsidR="00943FAF" w:rsidRDefault="00856231">
      <w:pPr>
        <w:ind w:left="1680" w:right="884" w:hanging="480"/>
        <w:jc w:val="both"/>
        <w:rPr>
          <w:sz w:val="22"/>
          <w:szCs w:val="22"/>
        </w:rPr>
      </w:pPr>
      <w:r>
        <w:rPr>
          <w:sz w:val="22"/>
          <w:szCs w:val="22"/>
        </w:rPr>
        <w:lastRenderedPageBreak/>
        <w:t xml:space="preserve">Houle, D.; Couture, S.; Gagnon. C. 2010. Relative role of decreasing precipitation sulfate and climate on recent lake recovery. Global Biogeochemical Cycles 24 (4). </w:t>
      </w:r>
    </w:p>
    <w:p w14:paraId="3D48EE4C" w14:textId="77777777" w:rsidR="00943FAF" w:rsidRDefault="00943FAF">
      <w:pPr>
        <w:ind w:left="1680" w:right="884" w:hanging="480"/>
        <w:jc w:val="both"/>
        <w:rPr>
          <w:sz w:val="22"/>
          <w:szCs w:val="22"/>
        </w:rPr>
      </w:pPr>
    </w:p>
    <w:p w14:paraId="31EAC13D" w14:textId="77777777" w:rsidR="00943FAF" w:rsidRDefault="00856231">
      <w:pPr>
        <w:ind w:left="1680" w:right="884" w:hanging="480"/>
        <w:jc w:val="both"/>
        <w:rPr>
          <w:sz w:val="22"/>
          <w:szCs w:val="22"/>
        </w:rPr>
      </w:pPr>
      <w:r>
        <w:rPr>
          <w:sz w:val="22"/>
          <w:szCs w:val="22"/>
        </w:rPr>
        <w:t>Le Goff, H.; Flannigan, M.D.; Bergeron, Y. 2009. Potential changes in monthly fire risk in the eastern Canadian boreal forest under future climate change. Can. J. For. Res. 39: 2369-2380.</w:t>
      </w:r>
    </w:p>
    <w:p w14:paraId="1603FCA8" w14:textId="77777777" w:rsidR="00943FAF" w:rsidRDefault="00943FAF">
      <w:pPr>
        <w:ind w:left="1680" w:right="884" w:hanging="480"/>
        <w:jc w:val="both"/>
        <w:rPr>
          <w:sz w:val="22"/>
          <w:szCs w:val="22"/>
        </w:rPr>
      </w:pPr>
    </w:p>
    <w:p w14:paraId="3200750D" w14:textId="77777777" w:rsidR="00943FAF" w:rsidRDefault="00856231">
      <w:pPr>
        <w:ind w:left="1680" w:right="884" w:hanging="480"/>
        <w:jc w:val="both"/>
        <w:rPr>
          <w:sz w:val="22"/>
          <w:szCs w:val="22"/>
        </w:rPr>
      </w:pPr>
      <w:r>
        <w:rPr>
          <w:sz w:val="22"/>
          <w:szCs w:val="22"/>
        </w:rPr>
        <w:t>Michaelian, M.; Hogg, E.H.; Hall, R.J.; Arsenault, E. 2011. Massive mortality of aspen following severe drought along the southern edge of the Canadian boreal forest. Global Change Biology. 17: 2084-2094.</w:t>
      </w:r>
    </w:p>
    <w:p w14:paraId="56973A27" w14:textId="77777777" w:rsidR="00943FAF" w:rsidRDefault="00943FAF">
      <w:pPr>
        <w:ind w:left="1680" w:right="884" w:hanging="480"/>
        <w:jc w:val="both"/>
        <w:rPr>
          <w:sz w:val="22"/>
          <w:szCs w:val="22"/>
        </w:rPr>
      </w:pPr>
    </w:p>
    <w:p w14:paraId="029EE07C" w14:textId="77777777" w:rsidR="00943FAF" w:rsidRDefault="00856231">
      <w:pPr>
        <w:ind w:left="1680" w:right="884" w:hanging="480"/>
        <w:jc w:val="both"/>
        <w:rPr>
          <w:sz w:val="22"/>
          <w:szCs w:val="22"/>
        </w:rPr>
      </w:pPr>
      <w:r>
        <w:rPr>
          <w:sz w:val="22"/>
          <w:szCs w:val="22"/>
        </w:rPr>
        <w:t>Pedlar, J.H.; McKenney, D.W.; Beaulieu, J.; Colombo, S.J.; McLachlan, J.S.; O’Neill, G.A. 2011. The implementation of assisted migration in Canadian forests. The Forestry Chronicle. 87: 766-777.</w:t>
      </w:r>
    </w:p>
    <w:p w14:paraId="2416A142" w14:textId="77777777" w:rsidR="00943FAF" w:rsidRDefault="00943FAF">
      <w:pPr>
        <w:ind w:left="1680" w:right="884" w:hanging="480"/>
        <w:jc w:val="both"/>
        <w:rPr>
          <w:sz w:val="22"/>
          <w:szCs w:val="22"/>
        </w:rPr>
      </w:pPr>
    </w:p>
    <w:p w14:paraId="13351AE7" w14:textId="77777777" w:rsidR="00943FAF" w:rsidRDefault="00856231">
      <w:pPr>
        <w:ind w:left="1680" w:right="884" w:hanging="480"/>
        <w:jc w:val="both"/>
        <w:rPr>
          <w:sz w:val="22"/>
          <w:szCs w:val="22"/>
        </w:rPr>
      </w:pPr>
      <w:proofErr w:type="spellStart"/>
      <w:r>
        <w:rPr>
          <w:sz w:val="22"/>
          <w:szCs w:val="22"/>
        </w:rPr>
        <w:t>Pinno</w:t>
      </w:r>
      <w:proofErr w:type="spellEnd"/>
      <w:r>
        <w:rPr>
          <w:sz w:val="22"/>
          <w:szCs w:val="22"/>
        </w:rPr>
        <w:t xml:space="preserve">, B.D.; </w:t>
      </w:r>
      <w:proofErr w:type="spellStart"/>
      <w:r>
        <w:rPr>
          <w:sz w:val="22"/>
          <w:szCs w:val="22"/>
        </w:rPr>
        <w:t>Paré</w:t>
      </w:r>
      <w:proofErr w:type="spellEnd"/>
      <w:r>
        <w:rPr>
          <w:sz w:val="22"/>
          <w:szCs w:val="22"/>
        </w:rPr>
        <w:t xml:space="preserve">, D.; Guindon, L.; </w:t>
      </w:r>
      <w:proofErr w:type="spellStart"/>
      <w:r>
        <w:rPr>
          <w:sz w:val="22"/>
          <w:szCs w:val="22"/>
        </w:rPr>
        <w:t>Bélanger</w:t>
      </w:r>
      <w:proofErr w:type="spellEnd"/>
      <w:r>
        <w:rPr>
          <w:sz w:val="22"/>
          <w:szCs w:val="22"/>
        </w:rPr>
        <w:t>, N. 2009. Predicting productivity of trembling aspen in the Boreal Shield ecozone of Quebec using different sources of soil and site information. Forest Ecology and Management. 257: 782-789.</w:t>
      </w:r>
    </w:p>
    <w:p w14:paraId="7755C3B1" w14:textId="77777777" w:rsidR="00943FAF" w:rsidRDefault="00943FAF">
      <w:pPr>
        <w:ind w:left="1680" w:right="884" w:hanging="480"/>
        <w:jc w:val="both"/>
        <w:rPr>
          <w:sz w:val="22"/>
          <w:szCs w:val="22"/>
        </w:rPr>
      </w:pPr>
    </w:p>
    <w:p w14:paraId="30414AD9" w14:textId="77777777" w:rsidR="00943FAF" w:rsidRPr="00477F60" w:rsidRDefault="00856231">
      <w:pPr>
        <w:ind w:left="1680" w:right="884" w:hanging="480"/>
        <w:jc w:val="both"/>
        <w:rPr>
          <w:lang w:val="fr-CA"/>
        </w:rPr>
      </w:pPr>
      <w:proofErr w:type="spellStart"/>
      <w:r>
        <w:rPr>
          <w:sz w:val="22"/>
          <w:szCs w:val="22"/>
        </w:rPr>
        <w:t>Raulier</w:t>
      </w:r>
      <w:proofErr w:type="spellEnd"/>
      <w:r>
        <w:rPr>
          <w:sz w:val="22"/>
          <w:szCs w:val="22"/>
        </w:rPr>
        <w:t xml:space="preserve">, F.; Bernier, P.Y.; Ung, C.-H. 2000. Modeling the influence of temperature on monthly gross primary productivity of sugar maple stands. </w:t>
      </w:r>
      <w:proofErr w:type="spellStart"/>
      <w:r w:rsidRPr="00477F60">
        <w:rPr>
          <w:sz w:val="22"/>
          <w:szCs w:val="22"/>
          <w:lang w:val="fr-CA"/>
        </w:rPr>
        <w:t>Tree</w:t>
      </w:r>
      <w:proofErr w:type="spellEnd"/>
      <w:r w:rsidRPr="00477F60">
        <w:rPr>
          <w:sz w:val="22"/>
          <w:szCs w:val="22"/>
          <w:lang w:val="fr-CA"/>
        </w:rPr>
        <w:t xml:space="preserve"> </w:t>
      </w:r>
      <w:proofErr w:type="spellStart"/>
      <w:r w:rsidRPr="00477F60">
        <w:rPr>
          <w:sz w:val="22"/>
          <w:szCs w:val="22"/>
          <w:lang w:val="fr-CA"/>
        </w:rPr>
        <w:t>Physiology</w:t>
      </w:r>
      <w:proofErr w:type="spellEnd"/>
      <w:r w:rsidRPr="00477F60">
        <w:rPr>
          <w:sz w:val="22"/>
          <w:szCs w:val="22"/>
          <w:lang w:val="fr-CA"/>
        </w:rPr>
        <w:t xml:space="preserve"> 20: 333-345.</w:t>
      </w:r>
    </w:p>
    <w:p w14:paraId="53E12FE3" w14:textId="77777777" w:rsidR="00943FAF" w:rsidRPr="00477F60" w:rsidRDefault="00943FAF">
      <w:pPr>
        <w:ind w:left="1680" w:right="884" w:hanging="480"/>
        <w:jc w:val="both"/>
        <w:rPr>
          <w:sz w:val="22"/>
          <w:szCs w:val="22"/>
          <w:lang w:val="fr-CA"/>
        </w:rPr>
      </w:pPr>
    </w:p>
    <w:p w14:paraId="00F6F521" w14:textId="77777777" w:rsidR="00943FAF" w:rsidRPr="001D6AEE" w:rsidRDefault="00856231">
      <w:pPr>
        <w:ind w:left="1680" w:right="884" w:hanging="480"/>
        <w:jc w:val="both"/>
      </w:pPr>
      <w:proofErr w:type="spellStart"/>
      <w:r w:rsidRPr="00325027">
        <w:rPr>
          <w:sz w:val="22"/>
          <w:szCs w:val="22"/>
          <w:lang w:val="fr-CA"/>
        </w:rPr>
        <w:t>Riopel</w:t>
      </w:r>
      <w:proofErr w:type="spellEnd"/>
      <w:r w:rsidRPr="00325027">
        <w:rPr>
          <w:sz w:val="22"/>
          <w:szCs w:val="22"/>
          <w:lang w:val="fr-CA"/>
        </w:rPr>
        <w:t xml:space="preserve">, M.; Bégin, J.; Ruel, J.-C. 2011. </w:t>
      </w:r>
      <w:r w:rsidRPr="006209CD">
        <w:rPr>
          <w:sz w:val="22"/>
          <w:szCs w:val="22"/>
          <w:lang w:val="fr-CA"/>
        </w:rPr>
        <w:t xml:space="preserve">Coefficients de distribution de la régénération, cinq ans après des coupes avec protection des petites tiges marchandes appliquées dans des sapinières et des pressières noires du Québec. </w:t>
      </w:r>
      <w:r>
        <w:rPr>
          <w:sz w:val="22"/>
          <w:szCs w:val="22"/>
        </w:rPr>
        <w:t>The Forestry Chronicle. 87: 669-683.</w:t>
      </w:r>
    </w:p>
    <w:p w14:paraId="1D26A86A" w14:textId="77777777" w:rsidR="00943FAF" w:rsidRDefault="00943FAF">
      <w:pPr>
        <w:ind w:left="1680" w:right="884" w:hanging="480"/>
        <w:jc w:val="both"/>
        <w:rPr>
          <w:sz w:val="22"/>
          <w:szCs w:val="22"/>
        </w:rPr>
      </w:pPr>
    </w:p>
    <w:p w14:paraId="6F17B18A" w14:textId="77777777" w:rsidR="00943FAF" w:rsidRDefault="00856231">
      <w:pPr>
        <w:ind w:left="1680" w:right="884" w:hanging="480"/>
        <w:jc w:val="both"/>
        <w:rPr>
          <w:sz w:val="22"/>
          <w:szCs w:val="22"/>
        </w:rPr>
      </w:pPr>
      <w:r>
        <w:rPr>
          <w:sz w:val="22"/>
          <w:szCs w:val="22"/>
        </w:rPr>
        <w:t xml:space="preserve">Tardif, J.; Girardin, M.P.; </w:t>
      </w:r>
      <w:proofErr w:type="spellStart"/>
      <w:r>
        <w:rPr>
          <w:sz w:val="22"/>
          <w:szCs w:val="22"/>
        </w:rPr>
        <w:t>Conciatori</w:t>
      </w:r>
      <w:proofErr w:type="spellEnd"/>
      <w:r>
        <w:rPr>
          <w:sz w:val="22"/>
          <w:szCs w:val="22"/>
        </w:rPr>
        <w:t>, F. 2011. Light rings as bioindicators of climate change in interior North America. Global and Planetary Change. 79: 134-144.</w:t>
      </w:r>
    </w:p>
    <w:p w14:paraId="7B02E7F6" w14:textId="77777777" w:rsidR="00943FAF" w:rsidRDefault="00943FAF">
      <w:pPr>
        <w:ind w:left="1680" w:right="884" w:hanging="480"/>
        <w:jc w:val="both"/>
        <w:rPr>
          <w:sz w:val="22"/>
          <w:szCs w:val="22"/>
        </w:rPr>
      </w:pPr>
    </w:p>
    <w:p w14:paraId="3989D575" w14:textId="77777777" w:rsidR="00943FAF" w:rsidRDefault="00856231">
      <w:pPr>
        <w:ind w:left="1680" w:right="884" w:hanging="480"/>
        <w:jc w:val="both"/>
        <w:rPr>
          <w:sz w:val="22"/>
          <w:szCs w:val="22"/>
        </w:rPr>
      </w:pPr>
      <w:r>
        <w:rPr>
          <w:sz w:val="22"/>
          <w:szCs w:val="22"/>
        </w:rPr>
        <w:t xml:space="preserve">Ung, C.-H.; Bernier, P.Y.; </w:t>
      </w:r>
      <w:proofErr w:type="spellStart"/>
      <w:r>
        <w:rPr>
          <w:sz w:val="22"/>
          <w:szCs w:val="22"/>
        </w:rPr>
        <w:t>Raulier</w:t>
      </w:r>
      <w:proofErr w:type="spellEnd"/>
      <w:r>
        <w:rPr>
          <w:sz w:val="22"/>
          <w:szCs w:val="22"/>
        </w:rPr>
        <w:t>, F.; Fournier, R.A.; Lambert, M.-C.; Régnière, J. 2001. Biophysical site indices for shade tolerant and intolerant boreal species. For. Sci. 47:83-95.</w:t>
      </w:r>
    </w:p>
    <w:p w14:paraId="77CEC48A" w14:textId="77777777" w:rsidR="00943FAF" w:rsidRDefault="00943FAF">
      <w:pPr>
        <w:ind w:right="884"/>
        <w:jc w:val="both"/>
        <w:rPr>
          <w:sz w:val="22"/>
          <w:szCs w:val="22"/>
        </w:rPr>
      </w:pPr>
    </w:p>
    <w:p w14:paraId="5256D692" w14:textId="77777777" w:rsidR="00943FAF" w:rsidRDefault="00856231">
      <w:pPr>
        <w:jc w:val="both"/>
      </w:pPr>
      <w:r>
        <w:t xml:space="preserve">It has been applied to several insects: </w:t>
      </w:r>
    </w:p>
    <w:p w14:paraId="6872835E" w14:textId="77777777" w:rsidR="00943FAF" w:rsidRDefault="00943FAF">
      <w:pPr>
        <w:ind w:left="600"/>
        <w:jc w:val="both"/>
      </w:pPr>
    </w:p>
    <w:p w14:paraId="0C268F4F" w14:textId="77777777" w:rsidR="00943FAF" w:rsidRPr="001D6AEE" w:rsidRDefault="00856231">
      <w:pPr>
        <w:ind w:left="1680" w:right="884" w:hanging="480"/>
        <w:jc w:val="both"/>
      </w:pPr>
      <w:r>
        <w:rPr>
          <w:sz w:val="22"/>
          <w:szCs w:val="22"/>
        </w:rPr>
        <w:t xml:space="preserve">Anderson, D. P.; Sturtevant, B.R. 2011. Pattern analysis of eastern spruce budworm </w:t>
      </w:r>
      <w:proofErr w:type="spellStart"/>
      <w:r>
        <w:rPr>
          <w:i/>
          <w:sz w:val="22"/>
          <w:szCs w:val="22"/>
        </w:rPr>
        <w:t>Choristoneura</w:t>
      </w:r>
      <w:proofErr w:type="spellEnd"/>
      <w:r>
        <w:rPr>
          <w:i/>
          <w:sz w:val="22"/>
          <w:szCs w:val="22"/>
        </w:rPr>
        <w:t xml:space="preserve"> </w:t>
      </w:r>
      <w:proofErr w:type="spellStart"/>
      <w:r>
        <w:rPr>
          <w:i/>
          <w:sz w:val="22"/>
          <w:szCs w:val="22"/>
        </w:rPr>
        <w:t>fumiferana</w:t>
      </w:r>
      <w:proofErr w:type="spellEnd"/>
      <w:r>
        <w:rPr>
          <w:sz w:val="22"/>
          <w:szCs w:val="22"/>
        </w:rPr>
        <w:t xml:space="preserve"> dispersal. </w:t>
      </w:r>
      <w:proofErr w:type="spellStart"/>
      <w:r>
        <w:rPr>
          <w:sz w:val="22"/>
          <w:szCs w:val="22"/>
        </w:rPr>
        <w:t>Ecography</w:t>
      </w:r>
      <w:proofErr w:type="spellEnd"/>
      <w:r>
        <w:rPr>
          <w:sz w:val="22"/>
          <w:szCs w:val="22"/>
        </w:rPr>
        <w:t>. 34: 488-497.</w:t>
      </w:r>
    </w:p>
    <w:p w14:paraId="3E547B3A" w14:textId="77777777" w:rsidR="00943FAF" w:rsidRDefault="00943FAF">
      <w:pPr>
        <w:ind w:left="1680" w:right="884" w:hanging="480"/>
        <w:jc w:val="both"/>
        <w:rPr>
          <w:sz w:val="22"/>
          <w:szCs w:val="22"/>
        </w:rPr>
      </w:pPr>
    </w:p>
    <w:p w14:paraId="4A083C62" w14:textId="77777777" w:rsidR="00943FAF" w:rsidRDefault="00856231">
      <w:pPr>
        <w:ind w:left="1680" w:right="884" w:hanging="480"/>
        <w:jc w:val="both"/>
        <w:rPr>
          <w:sz w:val="22"/>
          <w:szCs w:val="22"/>
        </w:rPr>
      </w:pPr>
      <w:r>
        <w:rPr>
          <w:sz w:val="22"/>
          <w:szCs w:val="22"/>
        </w:rPr>
        <w:t>Bentz, B.; Régnière, J.; Fettig, C.J.; Hansen, E.M.; Hayes, J.L.; </w:t>
      </w:r>
      <w:proofErr w:type="spellStart"/>
      <w:r>
        <w:rPr>
          <w:sz w:val="22"/>
          <w:szCs w:val="22"/>
        </w:rPr>
        <w:t>Hicke</w:t>
      </w:r>
      <w:proofErr w:type="spellEnd"/>
      <w:r>
        <w:rPr>
          <w:sz w:val="22"/>
          <w:szCs w:val="22"/>
        </w:rPr>
        <w:t xml:space="preserve">, J.A.; Kelsey, R.G.; Lundquist, J.; </w:t>
      </w:r>
      <w:proofErr w:type="spellStart"/>
      <w:r>
        <w:rPr>
          <w:sz w:val="22"/>
          <w:szCs w:val="22"/>
        </w:rPr>
        <w:t>Negrón</w:t>
      </w:r>
      <w:proofErr w:type="spellEnd"/>
      <w:r>
        <w:rPr>
          <w:sz w:val="22"/>
          <w:szCs w:val="22"/>
        </w:rPr>
        <w:t xml:space="preserve">, J.F.; Seybold, S.J. 2010. Climate Change and Bark Beetles of the Western US and Canada: Direct and Indirect Effects. </w:t>
      </w:r>
      <w:proofErr w:type="spellStart"/>
      <w:r>
        <w:rPr>
          <w:sz w:val="22"/>
          <w:szCs w:val="22"/>
        </w:rPr>
        <w:t>BioScience</w:t>
      </w:r>
      <w:proofErr w:type="spellEnd"/>
      <w:r>
        <w:rPr>
          <w:sz w:val="22"/>
          <w:szCs w:val="22"/>
        </w:rPr>
        <w:t xml:space="preserve"> 60: 602-613.</w:t>
      </w:r>
    </w:p>
    <w:p w14:paraId="39014D0D" w14:textId="77777777" w:rsidR="00943FAF" w:rsidRDefault="00943FAF">
      <w:pPr>
        <w:ind w:left="1680" w:right="884" w:hanging="480"/>
        <w:jc w:val="both"/>
        <w:rPr>
          <w:sz w:val="22"/>
          <w:szCs w:val="22"/>
        </w:rPr>
      </w:pPr>
    </w:p>
    <w:p w14:paraId="01F5B036" w14:textId="77777777" w:rsidR="00943FAF" w:rsidRPr="001D6AEE" w:rsidRDefault="00856231">
      <w:pPr>
        <w:ind w:left="1680" w:right="884" w:hanging="480"/>
        <w:jc w:val="both"/>
      </w:pPr>
      <w:proofErr w:type="spellStart"/>
      <w:r>
        <w:rPr>
          <w:sz w:val="22"/>
          <w:szCs w:val="22"/>
        </w:rPr>
        <w:t>Bourchier</w:t>
      </w:r>
      <w:proofErr w:type="spellEnd"/>
      <w:r>
        <w:rPr>
          <w:sz w:val="22"/>
          <w:szCs w:val="22"/>
        </w:rPr>
        <w:t xml:space="preserve">, R.S.; van </w:t>
      </w:r>
      <w:proofErr w:type="spellStart"/>
      <w:r>
        <w:rPr>
          <w:sz w:val="22"/>
          <w:szCs w:val="22"/>
        </w:rPr>
        <w:t>Herewijk</w:t>
      </w:r>
      <w:proofErr w:type="spellEnd"/>
      <w:r>
        <w:rPr>
          <w:sz w:val="22"/>
          <w:szCs w:val="22"/>
        </w:rPr>
        <w:t xml:space="preserve">, B.H. 2010. Distribution and potential spread of </w:t>
      </w:r>
      <w:proofErr w:type="spellStart"/>
      <w:r>
        <w:rPr>
          <w:sz w:val="22"/>
          <w:szCs w:val="22"/>
        </w:rPr>
        <w:t>Japanses</w:t>
      </w:r>
      <w:proofErr w:type="spellEnd"/>
      <w:r>
        <w:rPr>
          <w:sz w:val="22"/>
          <w:szCs w:val="22"/>
        </w:rPr>
        <w:t xml:space="preserve"> knotweed (</w:t>
      </w:r>
      <w:r>
        <w:rPr>
          <w:i/>
          <w:sz w:val="22"/>
          <w:szCs w:val="22"/>
        </w:rPr>
        <w:t xml:space="preserve">Polygonum </w:t>
      </w:r>
      <w:proofErr w:type="spellStart"/>
      <w:r>
        <w:rPr>
          <w:i/>
          <w:sz w:val="22"/>
          <w:szCs w:val="22"/>
        </w:rPr>
        <w:t>cuspidatum</w:t>
      </w:r>
      <w:proofErr w:type="spellEnd"/>
      <w:r>
        <w:rPr>
          <w:sz w:val="22"/>
          <w:szCs w:val="22"/>
        </w:rPr>
        <w:t xml:space="preserve">) in Canada relative to climate </w:t>
      </w:r>
      <w:proofErr w:type="spellStart"/>
      <w:r>
        <w:rPr>
          <w:sz w:val="22"/>
          <w:szCs w:val="22"/>
        </w:rPr>
        <w:t>tresholds</w:t>
      </w:r>
      <w:proofErr w:type="spellEnd"/>
      <w:r>
        <w:rPr>
          <w:sz w:val="22"/>
          <w:szCs w:val="22"/>
        </w:rPr>
        <w:t xml:space="preserve">. Invasive Plant Sci. </w:t>
      </w:r>
      <w:proofErr w:type="spellStart"/>
      <w:r>
        <w:rPr>
          <w:sz w:val="22"/>
          <w:szCs w:val="22"/>
        </w:rPr>
        <w:t>Manag</w:t>
      </w:r>
      <w:proofErr w:type="spellEnd"/>
      <w:r>
        <w:rPr>
          <w:sz w:val="22"/>
          <w:szCs w:val="22"/>
        </w:rPr>
        <w:t>. 3: 32-39.</w:t>
      </w:r>
      <w:r>
        <w:rPr>
          <w:i/>
          <w:sz w:val="22"/>
          <w:szCs w:val="22"/>
        </w:rPr>
        <w:t xml:space="preserve"> </w:t>
      </w:r>
    </w:p>
    <w:p w14:paraId="4975BBD8" w14:textId="77777777" w:rsidR="00943FAF" w:rsidRDefault="00943FAF">
      <w:pPr>
        <w:ind w:left="1680" w:right="884" w:hanging="480"/>
        <w:jc w:val="both"/>
        <w:rPr>
          <w:i/>
          <w:sz w:val="22"/>
          <w:szCs w:val="22"/>
        </w:rPr>
      </w:pPr>
    </w:p>
    <w:p w14:paraId="44B4181A" w14:textId="77777777" w:rsidR="00943FAF" w:rsidRDefault="00856231">
      <w:pPr>
        <w:ind w:left="1680" w:right="884" w:hanging="480"/>
        <w:jc w:val="both"/>
        <w:rPr>
          <w:sz w:val="22"/>
          <w:szCs w:val="22"/>
        </w:rPr>
      </w:pPr>
      <w:r>
        <w:rPr>
          <w:sz w:val="22"/>
          <w:szCs w:val="22"/>
        </w:rPr>
        <w:lastRenderedPageBreak/>
        <w:t>Carroll, A.; Régnière, J.; Logan, J.A.; Taylor, S.W.; Bentz, B.J.; Powell, J.A. 2006. Impacts of climate change on range expansion by the mountain pine beetle. Natural Resources Canada, Canadian Forest Service, Pacific Forestry Centre, Victoria, BC. Mountain Pine Beetle Initiative Working Paper No. 2006-14.</w:t>
      </w:r>
    </w:p>
    <w:p w14:paraId="4C0D64A0" w14:textId="77777777" w:rsidR="00943FAF" w:rsidRDefault="00943FAF">
      <w:pPr>
        <w:ind w:left="1680" w:right="884" w:hanging="480"/>
        <w:jc w:val="both"/>
        <w:rPr>
          <w:i/>
          <w:sz w:val="22"/>
          <w:szCs w:val="22"/>
        </w:rPr>
      </w:pPr>
    </w:p>
    <w:p w14:paraId="38DA3D65" w14:textId="77777777" w:rsidR="00943FAF" w:rsidRPr="001D6AEE" w:rsidRDefault="00856231">
      <w:pPr>
        <w:ind w:left="1680" w:right="884" w:hanging="480"/>
        <w:jc w:val="both"/>
      </w:pPr>
      <w:r>
        <w:rPr>
          <w:sz w:val="22"/>
          <w:szCs w:val="22"/>
        </w:rPr>
        <w:t xml:space="preserve">Carroll, A.L.; Taylor, S.W.; Régnière, J.; </w:t>
      </w:r>
      <w:proofErr w:type="spellStart"/>
      <w:r>
        <w:rPr>
          <w:sz w:val="22"/>
          <w:szCs w:val="22"/>
        </w:rPr>
        <w:t>Safranyik</w:t>
      </w:r>
      <w:proofErr w:type="spellEnd"/>
      <w:r>
        <w:rPr>
          <w:sz w:val="22"/>
          <w:szCs w:val="22"/>
        </w:rPr>
        <w:t xml:space="preserve">, L. 2004. Effects of climate change on range expansion by the mountain pine beetle in British Columbia. 2004. Pages 223-232 </w:t>
      </w:r>
      <w:r>
        <w:rPr>
          <w:i/>
          <w:sz w:val="22"/>
          <w:szCs w:val="22"/>
        </w:rPr>
        <w:t>in</w:t>
      </w:r>
      <w:r>
        <w:rPr>
          <w:sz w:val="22"/>
          <w:szCs w:val="22"/>
        </w:rPr>
        <w:t xml:space="preserve"> T.L. Shore, J.E. Brooks et J.E. Stone, eds. Mountain Pine Beetle Symposium: Challenges and Solutions, October 30-31, 2003, Kelowna, BC. Natural Resources Canada, Canadian Forest Service, Pacific Forestry Centre, Victoria, BC. Information Report BC-X-399. </w:t>
      </w:r>
    </w:p>
    <w:p w14:paraId="27721B6B" w14:textId="77777777" w:rsidR="00943FAF" w:rsidRDefault="00943FAF">
      <w:pPr>
        <w:ind w:left="1680" w:right="884" w:hanging="480"/>
        <w:jc w:val="both"/>
        <w:rPr>
          <w:sz w:val="22"/>
          <w:szCs w:val="22"/>
        </w:rPr>
      </w:pPr>
    </w:p>
    <w:p w14:paraId="5F929589" w14:textId="77777777" w:rsidR="00943FAF" w:rsidRDefault="00856231">
      <w:pPr>
        <w:ind w:left="1680" w:right="884" w:hanging="480"/>
        <w:jc w:val="both"/>
        <w:rPr>
          <w:sz w:val="22"/>
          <w:szCs w:val="22"/>
        </w:rPr>
      </w:pPr>
      <w:r>
        <w:rPr>
          <w:sz w:val="22"/>
          <w:szCs w:val="22"/>
        </w:rPr>
        <w:t xml:space="preserve">Cudmore, T.J.; Björklund, N.; </w:t>
      </w:r>
      <w:proofErr w:type="spellStart"/>
      <w:r>
        <w:rPr>
          <w:sz w:val="22"/>
          <w:szCs w:val="22"/>
        </w:rPr>
        <w:t>Caroll</w:t>
      </w:r>
      <w:proofErr w:type="spellEnd"/>
      <w:r>
        <w:rPr>
          <w:sz w:val="22"/>
          <w:szCs w:val="22"/>
        </w:rPr>
        <w:t xml:space="preserve">, A.L.; Lindgren, B.S. 2010. Climate change and range expansion of an aggressive bark beetle: evidence of higher beetle reproduction in naïve host tree populations. Journal of Applied Ecology. 47: 1036-1043. </w:t>
      </w:r>
    </w:p>
    <w:p w14:paraId="157F956B" w14:textId="77777777" w:rsidR="00943FAF" w:rsidRDefault="00943FAF">
      <w:pPr>
        <w:ind w:right="884"/>
        <w:jc w:val="both"/>
        <w:rPr>
          <w:sz w:val="22"/>
          <w:szCs w:val="22"/>
        </w:rPr>
      </w:pPr>
    </w:p>
    <w:p w14:paraId="5A93EBE2" w14:textId="77777777" w:rsidR="00943FAF" w:rsidRDefault="00856231">
      <w:pPr>
        <w:ind w:left="1680" w:right="884" w:hanging="480"/>
        <w:jc w:val="both"/>
        <w:rPr>
          <w:sz w:val="22"/>
          <w:szCs w:val="22"/>
        </w:rPr>
      </w:pPr>
      <w:r>
        <w:rPr>
          <w:sz w:val="22"/>
          <w:szCs w:val="22"/>
        </w:rPr>
        <w:t xml:space="preserve">Hansen, E.M.; Bentz, B.J.; Turner, D.L. 2001. Temperature-based model for predicting </w:t>
      </w:r>
      <w:proofErr w:type="spellStart"/>
      <w:r>
        <w:rPr>
          <w:sz w:val="22"/>
          <w:szCs w:val="22"/>
        </w:rPr>
        <w:t>univoltine</w:t>
      </w:r>
      <w:proofErr w:type="spellEnd"/>
      <w:r>
        <w:rPr>
          <w:sz w:val="22"/>
          <w:szCs w:val="22"/>
        </w:rPr>
        <w:t xml:space="preserve"> brood proportions in spruce beetle (Coleoptera: Scolytidae). Can. </w:t>
      </w:r>
      <w:proofErr w:type="spellStart"/>
      <w:r>
        <w:rPr>
          <w:sz w:val="22"/>
          <w:szCs w:val="22"/>
        </w:rPr>
        <w:t>Entomol</w:t>
      </w:r>
      <w:proofErr w:type="spellEnd"/>
      <w:r>
        <w:rPr>
          <w:sz w:val="22"/>
          <w:szCs w:val="22"/>
        </w:rPr>
        <w:t>. 133:827-841.</w:t>
      </w:r>
    </w:p>
    <w:p w14:paraId="77CD17E9" w14:textId="77777777" w:rsidR="00943FAF" w:rsidRDefault="00943FAF">
      <w:pPr>
        <w:ind w:left="1680" w:right="884" w:hanging="480"/>
        <w:jc w:val="both"/>
        <w:rPr>
          <w:sz w:val="22"/>
          <w:szCs w:val="22"/>
        </w:rPr>
      </w:pPr>
    </w:p>
    <w:p w14:paraId="121B4B8B" w14:textId="77777777" w:rsidR="00943FAF" w:rsidRDefault="00856231">
      <w:pPr>
        <w:ind w:left="1680" w:right="884" w:hanging="480"/>
        <w:jc w:val="both"/>
        <w:rPr>
          <w:sz w:val="22"/>
          <w:szCs w:val="22"/>
        </w:rPr>
      </w:pPr>
      <w:r>
        <w:rPr>
          <w:sz w:val="22"/>
          <w:szCs w:val="22"/>
        </w:rPr>
        <w:t>Houle, D.; Duchesne, L.; Boutin, R. 2009. Effects of a spruce budworm outbreak on element export below the rooting zone: a case study for a balsam fir forest. Ann. For. Sci. 66: 707</w:t>
      </w:r>
    </w:p>
    <w:p w14:paraId="3C2DDDC0" w14:textId="77777777" w:rsidR="00943FAF" w:rsidRDefault="00943FAF">
      <w:pPr>
        <w:ind w:left="1680" w:right="884" w:hanging="480"/>
        <w:jc w:val="both"/>
        <w:rPr>
          <w:sz w:val="22"/>
          <w:szCs w:val="22"/>
        </w:rPr>
      </w:pPr>
    </w:p>
    <w:p w14:paraId="46A0E8D0" w14:textId="77777777" w:rsidR="00943FAF" w:rsidRDefault="00856231">
      <w:pPr>
        <w:ind w:left="1680" w:right="884" w:hanging="480"/>
        <w:jc w:val="both"/>
        <w:rPr>
          <w:sz w:val="22"/>
          <w:szCs w:val="22"/>
        </w:rPr>
      </w:pPr>
      <w:r>
        <w:rPr>
          <w:sz w:val="22"/>
          <w:szCs w:val="22"/>
        </w:rPr>
        <w:t xml:space="preserve">Logan, J.A.; Macfarlane, W.W.; Wilcox, L. 2010. </w:t>
      </w:r>
      <w:proofErr w:type="spellStart"/>
      <w:r>
        <w:rPr>
          <w:sz w:val="22"/>
          <w:szCs w:val="22"/>
        </w:rPr>
        <w:t>Whitebark</w:t>
      </w:r>
      <w:proofErr w:type="spellEnd"/>
      <w:r>
        <w:rPr>
          <w:sz w:val="22"/>
          <w:szCs w:val="22"/>
        </w:rPr>
        <w:t xml:space="preserve"> pine vulnerability to climate driven mountain pine beetle disturbance in the Greater Yellowstone ecosystem. Ecol. Appl. 20: 895-902.</w:t>
      </w:r>
    </w:p>
    <w:p w14:paraId="26105A24" w14:textId="77777777" w:rsidR="00943FAF" w:rsidRDefault="00943FAF">
      <w:pPr>
        <w:ind w:left="1680" w:right="884" w:hanging="480"/>
        <w:jc w:val="both"/>
        <w:rPr>
          <w:sz w:val="22"/>
          <w:szCs w:val="22"/>
        </w:rPr>
      </w:pPr>
    </w:p>
    <w:p w14:paraId="5C5EE41A" w14:textId="77777777" w:rsidR="00943FAF" w:rsidRDefault="00856231">
      <w:pPr>
        <w:ind w:left="1680" w:right="884" w:hanging="480"/>
        <w:jc w:val="both"/>
        <w:rPr>
          <w:sz w:val="22"/>
          <w:szCs w:val="22"/>
        </w:rPr>
      </w:pPr>
      <w:r w:rsidRPr="005F6564">
        <w:rPr>
          <w:sz w:val="22"/>
          <w:szCs w:val="22"/>
          <w:lang w:val="fr-CA"/>
        </w:rPr>
        <w:t xml:space="preserve">Logan, J.A.; Régnière, J.; Powell, J.A. 2003. </w:t>
      </w:r>
      <w:r>
        <w:rPr>
          <w:sz w:val="22"/>
          <w:szCs w:val="22"/>
        </w:rPr>
        <w:t>Assessing the impacts of global warming on forest pest dynamics. Frontiers in Ecology and the Environment 1: 130-137</w:t>
      </w:r>
    </w:p>
    <w:p w14:paraId="3F61AF28" w14:textId="77777777" w:rsidR="00943FAF" w:rsidRDefault="00943FAF">
      <w:pPr>
        <w:ind w:left="1680" w:right="884" w:hanging="480"/>
        <w:jc w:val="both"/>
        <w:rPr>
          <w:sz w:val="22"/>
          <w:szCs w:val="22"/>
        </w:rPr>
      </w:pPr>
    </w:p>
    <w:p w14:paraId="21897916" w14:textId="77777777" w:rsidR="00943FAF" w:rsidRDefault="00856231">
      <w:pPr>
        <w:ind w:left="1680" w:right="884" w:hanging="480"/>
        <w:jc w:val="both"/>
        <w:rPr>
          <w:sz w:val="22"/>
          <w:szCs w:val="22"/>
        </w:rPr>
      </w:pPr>
      <w:r>
        <w:rPr>
          <w:sz w:val="22"/>
          <w:szCs w:val="22"/>
        </w:rPr>
        <w:t>Logan, J.A.; Régnière, J.; Gray, D.R.; Munson, A.S. 2007. Risk assessment in the face of a changing environment: gypsy moth and climate change in Utah. Ecol. Appl. 17:101-117.</w:t>
      </w:r>
    </w:p>
    <w:p w14:paraId="31F6F585" w14:textId="77777777" w:rsidR="00943FAF" w:rsidRDefault="00943FAF">
      <w:pPr>
        <w:ind w:left="1680" w:right="884" w:hanging="480"/>
        <w:jc w:val="both"/>
        <w:rPr>
          <w:sz w:val="22"/>
          <w:szCs w:val="22"/>
        </w:rPr>
      </w:pPr>
    </w:p>
    <w:p w14:paraId="6A35AF74" w14:textId="77777777" w:rsidR="00943FAF" w:rsidRPr="001D6AEE" w:rsidRDefault="00856231">
      <w:pPr>
        <w:ind w:left="1680" w:right="884" w:hanging="480"/>
        <w:jc w:val="both"/>
      </w:pPr>
      <w:proofErr w:type="spellStart"/>
      <w:r>
        <w:rPr>
          <w:sz w:val="22"/>
          <w:szCs w:val="22"/>
        </w:rPr>
        <w:t>Nealis</w:t>
      </w:r>
      <w:proofErr w:type="spellEnd"/>
      <w:r>
        <w:rPr>
          <w:sz w:val="22"/>
          <w:szCs w:val="22"/>
        </w:rPr>
        <w:t xml:space="preserve">, V.G.; Régnière, J.; Gray, D.R. 2001. Modeling seasonal development of gypsy moth in a novel environment for decision support of an eradication program. Pages 124-132 </w:t>
      </w:r>
      <w:r>
        <w:rPr>
          <w:i/>
          <w:sz w:val="22"/>
          <w:szCs w:val="22"/>
        </w:rPr>
        <w:t>in</w:t>
      </w:r>
      <w:r>
        <w:rPr>
          <w:sz w:val="22"/>
          <w:szCs w:val="22"/>
        </w:rPr>
        <w:t xml:space="preserve"> A.M. </w:t>
      </w:r>
      <w:proofErr w:type="spellStart"/>
      <w:r>
        <w:rPr>
          <w:sz w:val="22"/>
          <w:szCs w:val="22"/>
        </w:rPr>
        <w:t>Liebhold</w:t>
      </w:r>
      <w:proofErr w:type="spellEnd"/>
      <w:r>
        <w:rPr>
          <w:sz w:val="22"/>
          <w:szCs w:val="22"/>
        </w:rPr>
        <w:t xml:space="preserve">, M.L. McManus, </w:t>
      </w:r>
      <w:proofErr w:type="spellStart"/>
      <w:r>
        <w:rPr>
          <w:sz w:val="22"/>
          <w:szCs w:val="22"/>
        </w:rPr>
        <w:t>I.</w:t>
      </w:r>
      <w:proofErr w:type="gramStart"/>
      <w:r>
        <w:rPr>
          <w:sz w:val="22"/>
          <w:szCs w:val="22"/>
        </w:rPr>
        <w:t>S.Otvos</w:t>
      </w:r>
      <w:proofErr w:type="spellEnd"/>
      <w:proofErr w:type="gramEnd"/>
      <w:r>
        <w:rPr>
          <w:sz w:val="22"/>
          <w:szCs w:val="22"/>
        </w:rPr>
        <w:t xml:space="preserve"> and S.L.C. </w:t>
      </w:r>
      <w:proofErr w:type="spellStart"/>
      <w:r>
        <w:rPr>
          <w:sz w:val="22"/>
          <w:szCs w:val="22"/>
        </w:rPr>
        <w:t>Fosbroke</w:t>
      </w:r>
      <w:proofErr w:type="spellEnd"/>
      <w:r>
        <w:rPr>
          <w:sz w:val="22"/>
          <w:szCs w:val="22"/>
        </w:rPr>
        <w:t>, eds. Proc. Integrated Management and Dynamics of Forest Defoliating Insects, August 15-19, 1999, Victoria BC. USDA Forest Service, General Technical Report NE-277.</w:t>
      </w:r>
    </w:p>
    <w:p w14:paraId="2898E190" w14:textId="77777777" w:rsidR="00943FAF" w:rsidRDefault="00943FAF">
      <w:pPr>
        <w:ind w:left="1680" w:right="884" w:hanging="480"/>
        <w:jc w:val="both"/>
        <w:rPr>
          <w:sz w:val="22"/>
          <w:szCs w:val="22"/>
        </w:rPr>
      </w:pPr>
    </w:p>
    <w:p w14:paraId="0C1224C9" w14:textId="77777777" w:rsidR="00943FAF" w:rsidRPr="001D6AEE" w:rsidRDefault="00856231">
      <w:pPr>
        <w:ind w:left="1680" w:right="884" w:hanging="480"/>
        <w:jc w:val="both"/>
      </w:pPr>
      <w:r>
        <w:rPr>
          <w:sz w:val="22"/>
          <w:szCs w:val="22"/>
        </w:rPr>
        <w:t xml:space="preserve">Pitt, J.P.; Régnière, J.; </w:t>
      </w:r>
      <w:proofErr w:type="spellStart"/>
      <w:r>
        <w:rPr>
          <w:sz w:val="22"/>
          <w:szCs w:val="22"/>
        </w:rPr>
        <w:t>Worner</w:t>
      </w:r>
      <w:proofErr w:type="spellEnd"/>
      <w:r>
        <w:rPr>
          <w:sz w:val="22"/>
          <w:szCs w:val="22"/>
        </w:rPr>
        <w:t xml:space="preserve">, S. 2007. Risk assessment of the gypsy moth, </w:t>
      </w:r>
      <w:r>
        <w:rPr>
          <w:i/>
          <w:sz w:val="22"/>
          <w:szCs w:val="22"/>
        </w:rPr>
        <w:t xml:space="preserve">Lymantria </w:t>
      </w:r>
      <w:proofErr w:type="spellStart"/>
      <w:r>
        <w:rPr>
          <w:i/>
          <w:sz w:val="22"/>
          <w:szCs w:val="22"/>
        </w:rPr>
        <w:t>dispar</w:t>
      </w:r>
      <w:proofErr w:type="spellEnd"/>
      <w:r>
        <w:rPr>
          <w:sz w:val="22"/>
          <w:szCs w:val="22"/>
        </w:rPr>
        <w:t xml:space="preserve"> (L), in New Zealand based on phenology modelling. Int. J. </w:t>
      </w:r>
      <w:proofErr w:type="spellStart"/>
      <w:r>
        <w:rPr>
          <w:sz w:val="22"/>
          <w:szCs w:val="22"/>
        </w:rPr>
        <w:t>Biometeorol</w:t>
      </w:r>
      <w:proofErr w:type="spellEnd"/>
      <w:r>
        <w:rPr>
          <w:sz w:val="22"/>
          <w:szCs w:val="22"/>
        </w:rPr>
        <w:t>. 51:295-305.</w:t>
      </w:r>
    </w:p>
    <w:p w14:paraId="2F19F3D5" w14:textId="77777777" w:rsidR="00943FAF" w:rsidRDefault="00943FAF">
      <w:pPr>
        <w:ind w:left="1680" w:right="884" w:hanging="480"/>
        <w:jc w:val="both"/>
        <w:rPr>
          <w:sz w:val="22"/>
          <w:szCs w:val="22"/>
        </w:rPr>
      </w:pPr>
    </w:p>
    <w:p w14:paraId="11AC10CB" w14:textId="77777777" w:rsidR="00943FAF" w:rsidRPr="001D6AEE" w:rsidRDefault="00856231">
      <w:pPr>
        <w:ind w:left="1680" w:right="884" w:hanging="480"/>
        <w:jc w:val="both"/>
      </w:pPr>
      <w:r>
        <w:rPr>
          <w:sz w:val="22"/>
          <w:szCs w:val="22"/>
        </w:rPr>
        <w:t xml:space="preserve">Régnière, J.; Bentz, B. 2007. Modelling cold tolerance in the mountain pine beetle, </w:t>
      </w:r>
      <w:proofErr w:type="spellStart"/>
      <w:r>
        <w:rPr>
          <w:i/>
          <w:sz w:val="22"/>
          <w:szCs w:val="22"/>
        </w:rPr>
        <w:t>Dendroctonus</w:t>
      </w:r>
      <w:proofErr w:type="spellEnd"/>
      <w:r>
        <w:rPr>
          <w:i/>
          <w:sz w:val="22"/>
          <w:szCs w:val="22"/>
        </w:rPr>
        <w:t xml:space="preserve"> </w:t>
      </w:r>
      <w:proofErr w:type="spellStart"/>
      <w:r>
        <w:rPr>
          <w:i/>
          <w:sz w:val="22"/>
          <w:szCs w:val="22"/>
        </w:rPr>
        <w:t>ponderosae</w:t>
      </w:r>
      <w:proofErr w:type="spellEnd"/>
      <w:r>
        <w:rPr>
          <w:sz w:val="22"/>
          <w:szCs w:val="22"/>
        </w:rPr>
        <w:t>. J. Insect Physiol.</w:t>
      </w:r>
      <w:r>
        <w:rPr>
          <w:sz w:val="20"/>
        </w:rPr>
        <w:t xml:space="preserve"> 53:559-572</w:t>
      </w:r>
    </w:p>
    <w:p w14:paraId="110CEA21" w14:textId="77777777" w:rsidR="00943FAF" w:rsidRDefault="00943FAF">
      <w:pPr>
        <w:ind w:left="1680" w:right="884" w:hanging="480"/>
        <w:jc w:val="both"/>
        <w:rPr>
          <w:sz w:val="22"/>
          <w:szCs w:val="22"/>
        </w:rPr>
      </w:pPr>
    </w:p>
    <w:p w14:paraId="377EB82D" w14:textId="77777777" w:rsidR="00943FAF" w:rsidRPr="001D6AEE" w:rsidRDefault="00856231">
      <w:pPr>
        <w:ind w:left="1680" w:right="884" w:hanging="480"/>
        <w:jc w:val="both"/>
      </w:pPr>
      <w:r>
        <w:rPr>
          <w:sz w:val="22"/>
          <w:szCs w:val="22"/>
        </w:rPr>
        <w:lastRenderedPageBreak/>
        <w:t xml:space="preserve">Régnière, J.; </w:t>
      </w:r>
      <w:proofErr w:type="spellStart"/>
      <w:r>
        <w:rPr>
          <w:sz w:val="22"/>
          <w:szCs w:val="22"/>
        </w:rPr>
        <w:t>Nealis</w:t>
      </w:r>
      <w:proofErr w:type="spellEnd"/>
      <w:r>
        <w:rPr>
          <w:sz w:val="22"/>
          <w:szCs w:val="22"/>
        </w:rPr>
        <w:t xml:space="preserve">, V. 2002. Modelling seasonality of gypsy moth, </w:t>
      </w:r>
      <w:r>
        <w:rPr>
          <w:i/>
          <w:sz w:val="22"/>
          <w:szCs w:val="22"/>
        </w:rPr>
        <w:t xml:space="preserve">Lymantria </w:t>
      </w:r>
      <w:proofErr w:type="spellStart"/>
      <w:r>
        <w:rPr>
          <w:i/>
          <w:sz w:val="22"/>
          <w:szCs w:val="22"/>
        </w:rPr>
        <w:t>dispar</w:t>
      </w:r>
      <w:proofErr w:type="spellEnd"/>
      <w:r>
        <w:rPr>
          <w:sz w:val="22"/>
          <w:szCs w:val="22"/>
        </w:rPr>
        <w:t xml:space="preserve"> (Lepidoptera: </w:t>
      </w:r>
      <w:proofErr w:type="spellStart"/>
      <w:r>
        <w:rPr>
          <w:sz w:val="22"/>
          <w:szCs w:val="22"/>
        </w:rPr>
        <w:t>Lymantriidae</w:t>
      </w:r>
      <w:proofErr w:type="spellEnd"/>
      <w:r>
        <w:rPr>
          <w:sz w:val="22"/>
          <w:szCs w:val="22"/>
        </w:rPr>
        <w:t xml:space="preserve">), to evaluate probability of its persistence in novel environments. Can. </w:t>
      </w:r>
      <w:proofErr w:type="spellStart"/>
      <w:r>
        <w:rPr>
          <w:sz w:val="22"/>
          <w:szCs w:val="22"/>
        </w:rPr>
        <w:t>Entomol</w:t>
      </w:r>
      <w:proofErr w:type="spellEnd"/>
      <w:r>
        <w:rPr>
          <w:sz w:val="22"/>
          <w:szCs w:val="22"/>
        </w:rPr>
        <w:t>. 134:805-824.</w:t>
      </w:r>
    </w:p>
    <w:p w14:paraId="136C5511" w14:textId="77777777" w:rsidR="00943FAF" w:rsidRDefault="00943FAF">
      <w:pPr>
        <w:ind w:left="1680" w:right="884" w:hanging="480"/>
        <w:jc w:val="both"/>
        <w:rPr>
          <w:sz w:val="22"/>
          <w:szCs w:val="22"/>
        </w:rPr>
      </w:pPr>
    </w:p>
    <w:p w14:paraId="3E0821ED" w14:textId="77777777" w:rsidR="00943FAF" w:rsidRPr="001D6AEE" w:rsidRDefault="00856231">
      <w:pPr>
        <w:ind w:left="1680" w:right="884" w:hanging="480"/>
        <w:jc w:val="both"/>
      </w:pPr>
      <w:r>
        <w:rPr>
          <w:sz w:val="22"/>
          <w:szCs w:val="22"/>
        </w:rPr>
        <w:t xml:space="preserve">Régnière, J.; Sharov, A. 1997. Forecasting gypsy moth flight in the northeastern US with BioSIM. Pages 99-103 </w:t>
      </w:r>
      <w:r>
        <w:rPr>
          <w:i/>
          <w:sz w:val="22"/>
          <w:szCs w:val="22"/>
        </w:rPr>
        <w:t>in</w:t>
      </w:r>
      <w:r>
        <w:rPr>
          <w:sz w:val="22"/>
          <w:szCs w:val="22"/>
        </w:rPr>
        <w:t xml:space="preserve"> Integrating Spatial Information Technologies for Tomorrow, GIS-97 Conference Proceedings, February 18, 1997, Vancouver, BC.</w:t>
      </w:r>
    </w:p>
    <w:p w14:paraId="590A5624" w14:textId="77777777" w:rsidR="00943FAF" w:rsidRDefault="00943FAF">
      <w:pPr>
        <w:ind w:left="1680" w:right="884" w:hanging="480"/>
        <w:jc w:val="both"/>
        <w:rPr>
          <w:sz w:val="22"/>
          <w:szCs w:val="22"/>
        </w:rPr>
      </w:pPr>
    </w:p>
    <w:p w14:paraId="7C978322" w14:textId="77777777" w:rsidR="00943FAF" w:rsidRPr="006209CD" w:rsidRDefault="00856231">
      <w:pPr>
        <w:ind w:left="1680" w:right="884" w:hanging="480"/>
        <w:jc w:val="both"/>
        <w:rPr>
          <w:lang w:val="fr-CA"/>
        </w:rPr>
      </w:pPr>
      <w:r>
        <w:rPr>
          <w:sz w:val="22"/>
          <w:szCs w:val="22"/>
        </w:rPr>
        <w:t xml:space="preserve">Régnière, J.; Sharov, A. 1999. Simulating temperature-dependent processes at the sub-continental scale: male gypsy moth flight phenology as an example. </w:t>
      </w:r>
      <w:r w:rsidRPr="006209CD">
        <w:rPr>
          <w:sz w:val="22"/>
          <w:szCs w:val="22"/>
          <w:lang w:val="fr-CA"/>
        </w:rPr>
        <w:t xml:space="preserve">Int. J. </w:t>
      </w:r>
      <w:proofErr w:type="spellStart"/>
      <w:r w:rsidRPr="006209CD">
        <w:rPr>
          <w:sz w:val="22"/>
          <w:szCs w:val="22"/>
          <w:lang w:val="fr-CA"/>
        </w:rPr>
        <w:t>Biometeorol</w:t>
      </w:r>
      <w:proofErr w:type="spellEnd"/>
      <w:r w:rsidRPr="006209CD">
        <w:rPr>
          <w:sz w:val="22"/>
          <w:szCs w:val="22"/>
          <w:lang w:val="fr-CA"/>
        </w:rPr>
        <w:t>. 42:146-152.</w:t>
      </w:r>
    </w:p>
    <w:p w14:paraId="5B8EAA4F" w14:textId="77777777" w:rsidR="00943FAF" w:rsidRPr="006209CD" w:rsidRDefault="00943FAF">
      <w:pPr>
        <w:ind w:right="884"/>
        <w:jc w:val="both"/>
        <w:rPr>
          <w:sz w:val="22"/>
          <w:lang w:val="fr-CA"/>
        </w:rPr>
      </w:pPr>
    </w:p>
    <w:p w14:paraId="0B287564" w14:textId="77777777" w:rsidR="00943FAF" w:rsidRPr="001D6AEE" w:rsidRDefault="00856231">
      <w:pPr>
        <w:ind w:left="1680" w:right="884" w:hanging="480"/>
        <w:jc w:val="both"/>
      </w:pPr>
      <w:r w:rsidRPr="006209CD">
        <w:rPr>
          <w:sz w:val="22"/>
          <w:szCs w:val="22"/>
          <w:lang w:val="fr-CA"/>
        </w:rPr>
        <w:t xml:space="preserve">Régnière, J.; Lavigne, D.; </w:t>
      </w:r>
      <w:proofErr w:type="spellStart"/>
      <w:r w:rsidRPr="006209CD">
        <w:rPr>
          <w:sz w:val="22"/>
          <w:szCs w:val="22"/>
          <w:lang w:val="fr-CA"/>
        </w:rPr>
        <w:t>Dickison</w:t>
      </w:r>
      <w:proofErr w:type="spellEnd"/>
      <w:r w:rsidRPr="006209CD">
        <w:rPr>
          <w:sz w:val="22"/>
          <w:szCs w:val="22"/>
          <w:lang w:val="fr-CA"/>
        </w:rPr>
        <w:t xml:space="preserve">, R.; </w:t>
      </w:r>
      <w:proofErr w:type="spellStart"/>
      <w:r w:rsidRPr="006209CD">
        <w:rPr>
          <w:sz w:val="22"/>
          <w:szCs w:val="22"/>
          <w:lang w:val="fr-CA"/>
        </w:rPr>
        <w:t>Staples</w:t>
      </w:r>
      <w:proofErr w:type="spellEnd"/>
      <w:r w:rsidRPr="006209CD">
        <w:rPr>
          <w:sz w:val="22"/>
          <w:szCs w:val="22"/>
          <w:lang w:val="fr-CA"/>
        </w:rPr>
        <w:t xml:space="preserve">, A. 1995. </w:t>
      </w:r>
      <w:r>
        <w:rPr>
          <w:sz w:val="22"/>
          <w:szCs w:val="22"/>
        </w:rPr>
        <w:t xml:space="preserve">Performance analysis of BioSIM, a seasonal pest management planning tool, in New Brunswick in 1992 and 1993. Natural Resources Canada, Canadian Forest Service, Laurentian Forestry Centre, Sainte-Foy, QC. Information Report LAU-X-115. </w:t>
      </w:r>
    </w:p>
    <w:p w14:paraId="2A2C24E4" w14:textId="77777777" w:rsidR="00943FAF" w:rsidRDefault="00943FAF">
      <w:pPr>
        <w:ind w:left="1680" w:right="884" w:hanging="480"/>
        <w:jc w:val="both"/>
        <w:rPr>
          <w:sz w:val="22"/>
          <w:szCs w:val="22"/>
        </w:rPr>
      </w:pPr>
    </w:p>
    <w:p w14:paraId="7A901511" w14:textId="77777777" w:rsidR="00943FAF" w:rsidRPr="001D6AEE" w:rsidRDefault="00856231">
      <w:pPr>
        <w:ind w:left="1680" w:right="884" w:hanging="480"/>
        <w:jc w:val="both"/>
      </w:pPr>
      <w:r w:rsidRPr="00CF03F4">
        <w:rPr>
          <w:sz w:val="22"/>
          <w:szCs w:val="22"/>
        </w:rPr>
        <w:t xml:space="preserve">Régnière, J.; Lavigne, D.; Dupont, A.; Carter, N. 2007. </w:t>
      </w:r>
      <w:r>
        <w:rPr>
          <w:sz w:val="22"/>
          <w:szCs w:val="22"/>
        </w:rPr>
        <w:t xml:space="preserve">Predicting the seasonal development of the </w:t>
      </w:r>
      <w:proofErr w:type="spellStart"/>
      <w:r>
        <w:rPr>
          <w:sz w:val="22"/>
          <w:szCs w:val="22"/>
        </w:rPr>
        <w:t>yellowheaded</w:t>
      </w:r>
      <w:proofErr w:type="spellEnd"/>
      <w:r>
        <w:rPr>
          <w:sz w:val="22"/>
          <w:szCs w:val="22"/>
        </w:rPr>
        <w:t xml:space="preserve"> spruce sawfly, </w:t>
      </w:r>
      <w:proofErr w:type="spellStart"/>
      <w:r>
        <w:rPr>
          <w:i/>
          <w:sz w:val="22"/>
          <w:szCs w:val="22"/>
        </w:rPr>
        <w:t>Pikonema</w:t>
      </w:r>
      <w:proofErr w:type="spellEnd"/>
      <w:r>
        <w:rPr>
          <w:i/>
          <w:sz w:val="22"/>
          <w:szCs w:val="22"/>
        </w:rPr>
        <w:t xml:space="preserve"> </w:t>
      </w:r>
      <w:proofErr w:type="spellStart"/>
      <w:r>
        <w:rPr>
          <w:i/>
          <w:sz w:val="22"/>
          <w:szCs w:val="22"/>
        </w:rPr>
        <w:t>alaskensis</w:t>
      </w:r>
      <w:proofErr w:type="spellEnd"/>
      <w:r>
        <w:rPr>
          <w:sz w:val="22"/>
          <w:szCs w:val="22"/>
        </w:rPr>
        <w:t xml:space="preserve"> (Hymenoptera: </w:t>
      </w:r>
      <w:proofErr w:type="spellStart"/>
      <w:r>
        <w:rPr>
          <w:sz w:val="22"/>
          <w:szCs w:val="22"/>
        </w:rPr>
        <w:t>Tenthredinidae</w:t>
      </w:r>
      <w:proofErr w:type="spellEnd"/>
      <w:r>
        <w:rPr>
          <w:sz w:val="22"/>
          <w:szCs w:val="22"/>
        </w:rPr>
        <w:t xml:space="preserve">), in Eastern Canada. Can. </w:t>
      </w:r>
      <w:proofErr w:type="spellStart"/>
      <w:r>
        <w:rPr>
          <w:sz w:val="22"/>
          <w:szCs w:val="22"/>
        </w:rPr>
        <w:t>Entomol</w:t>
      </w:r>
      <w:proofErr w:type="spellEnd"/>
      <w:r>
        <w:rPr>
          <w:sz w:val="22"/>
          <w:szCs w:val="22"/>
        </w:rPr>
        <w:t xml:space="preserve">. </w:t>
      </w:r>
      <w:r>
        <w:rPr>
          <w:sz w:val="20"/>
        </w:rPr>
        <w:t>139:365-377</w:t>
      </w:r>
    </w:p>
    <w:p w14:paraId="04853001" w14:textId="77777777" w:rsidR="00943FAF" w:rsidRDefault="00943FAF">
      <w:pPr>
        <w:ind w:left="1684" w:right="885" w:hanging="482"/>
        <w:jc w:val="both"/>
        <w:rPr>
          <w:sz w:val="22"/>
          <w:szCs w:val="22"/>
        </w:rPr>
      </w:pPr>
    </w:p>
    <w:p w14:paraId="048F4F8A" w14:textId="77777777" w:rsidR="00943FAF" w:rsidRDefault="00856231">
      <w:pPr>
        <w:ind w:left="1680" w:right="884" w:hanging="480"/>
        <w:jc w:val="both"/>
        <w:rPr>
          <w:sz w:val="22"/>
        </w:rPr>
      </w:pPr>
      <w:bookmarkStart w:id="20" w:name="_Toc162663956"/>
      <w:r>
        <w:rPr>
          <w:sz w:val="22"/>
        </w:rPr>
        <w:t xml:space="preserve">Régnière, J.; </w:t>
      </w:r>
      <w:proofErr w:type="spellStart"/>
      <w:r>
        <w:rPr>
          <w:sz w:val="22"/>
        </w:rPr>
        <w:t>Nealis</w:t>
      </w:r>
      <w:proofErr w:type="spellEnd"/>
      <w:r>
        <w:rPr>
          <w:sz w:val="22"/>
        </w:rPr>
        <w:t xml:space="preserve">, V.; Porter, K. 2007. </w:t>
      </w:r>
      <w:bookmarkStart w:id="21" w:name="_top"/>
      <w:bookmarkEnd w:id="21"/>
      <w:r>
        <w:rPr>
          <w:sz w:val="22"/>
        </w:rPr>
        <w:t>Climate suitability and management of biological invasions: gypsy moth in Canada. Biol. Invasions 11:135-148.</w:t>
      </w:r>
      <w:bookmarkEnd w:id="20"/>
    </w:p>
    <w:p w14:paraId="08EB04F4" w14:textId="77777777" w:rsidR="00943FAF" w:rsidRDefault="00943FAF">
      <w:pPr>
        <w:ind w:left="1680" w:right="884" w:hanging="480"/>
        <w:jc w:val="both"/>
        <w:rPr>
          <w:sz w:val="22"/>
          <w:szCs w:val="22"/>
        </w:rPr>
      </w:pPr>
    </w:p>
    <w:p w14:paraId="3B29B160" w14:textId="77777777" w:rsidR="00943FAF" w:rsidRPr="001D6AEE" w:rsidRDefault="00856231">
      <w:pPr>
        <w:ind w:left="1680" w:right="884" w:hanging="480"/>
        <w:jc w:val="both"/>
      </w:pPr>
      <w:r w:rsidRPr="005F6564">
        <w:rPr>
          <w:sz w:val="22"/>
          <w:szCs w:val="22"/>
          <w:lang w:val="fr-CA"/>
        </w:rPr>
        <w:t xml:space="preserve">Régnière, J.; St-Amant, R.; Duval, P. 2010. </w:t>
      </w:r>
      <w:r>
        <w:rPr>
          <w:color w:val="000000"/>
          <w:sz w:val="22"/>
          <w:szCs w:val="22"/>
        </w:rPr>
        <w:t>Predicting Insect Distributions under Climate Change from Physiological Responses: Spruce budworm as an example. Biological Invasions 14: 1571-1586.</w:t>
      </w:r>
      <w:r>
        <w:rPr>
          <w:sz w:val="22"/>
          <w:szCs w:val="22"/>
        </w:rPr>
        <w:t xml:space="preserve"> </w:t>
      </w:r>
    </w:p>
    <w:p w14:paraId="49867436" w14:textId="77777777" w:rsidR="00943FAF" w:rsidRDefault="00943FAF">
      <w:pPr>
        <w:ind w:left="1680" w:right="884" w:hanging="480"/>
        <w:jc w:val="both"/>
        <w:rPr>
          <w:sz w:val="22"/>
          <w:szCs w:val="22"/>
        </w:rPr>
      </w:pPr>
    </w:p>
    <w:p w14:paraId="46250845" w14:textId="77777777" w:rsidR="00943FAF" w:rsidRPr="001D6AEE" w:rsidRDefault="00856231">
      <w:pPr>
        <w:ind w:left="1680" w:right="884" w:hanging="480"/>
        <w:jc w:val="both"/>
      </w:pPr>
      <w:proofErr w:type="spellStart"/>
      <w:r>
        <w:rPr>
          <w:sz w:val="22"/>
          <w:szCs w:val="22"/>
        </w:rPr>
        <w:t>Safranyik</w:t>
      </w:r>
      <w:proofErr w:type="spellEnd"/>
      <w:r>
        <w:rPr>
          <w:sz w:val="22"/>
          <w:szCs w:val="22"/>
        </w:rPr>
        <w:t>, L.; Carroll, AL.; Régnière, J.; </w:t>
      </w:r>
      <w:proofErr w:type="spellStart"/>
      <w:r>
        <w:rPr>
          <w:sz w:val="22"/>
          <w:szCs w:val="22"/>
        </w:rPr>
        <w:t>Langor</w:t>
      </w:r>
      <w:proofErr w:type="spellEnd"/>
      <w:r>
        <w:rPr>
          <w:sz w:val="22"/>
          <w:szCs w:val="22"/>
        </w:rPr>
        <w:t>, D.W.; Riel, W.G.; Shore, T.L.; Peter, B.; Cooke, B.J.; </w:t>
      </w:r>
      <w:proofErr w:type="spellStart"/>
      <w:r>
        <w:rPr>
          <w:sz w:val="22"/>
          <w:szCs w:val="22"/>
        </w:rPr>
        <w:t>Nealis</w:t>
      </w:r>
      <w:proofErr w:type="spellEnd"/>
      <w:r>
        <w:rPr>
          <w:sz w:val="22"/>
          <w:szCs w:val="22"/>
        </w:rPr>
        <w:t xml:space="preserve">, V.G.; Taylor, S.W. 2010. Assessment of range expansion of the mountain pine beetle in the boreal forest. </w:t>
      </w:r>
      <w:r>
        <w:rPr>
          <w:bCs/>
          <w:sz w:val="22"/>
          <w:szCs w:val="22"/>
        </w:rPr>
        <w:t>The Canadian Entomologist 142: 415-442.</w:t>
      </w:r>
    </w:p>
    <w:p w14:paraId="15BB11F1" w14:textId="77777777" w:rsidR="00943FAF" w:rsidRDefault="00943FAF">
      <w:pPr>
        <w:ind w:left="1680" w:right="884" w:hanging="480"/>
        <w:jc w:val="both"/>
        <w:rPr>
          <w:bCs/>
          <w:sz w:val="22"/>
          <w:szCs w:val="22"/>
        </w:rPr>
      </w:pPr>
    </w:p>
    <w:p w14:paraId="44ABF9FB" w14:textId="77777777" w:rsidR="00943FAF" w:rsidRDefault="00856231">
      <w:pPr>
        <w:ind w:left="1680" w:right="884" w:hanging="480"/>
        <w:jc w:val="both"/>
        <w:rPr>
          <w:bCs/>
          <w:sz w:val="22"/>
          <w:szCs w:val="22"/>
        </w:rPr>
      </w:pPr>
      <w:r>
        <w:rPr>
          <w:bCs/>
          <w:sz w:val="22"/>
          <w:szCs w:val="22"/>
        </w:rPr>
        <w:t xml:space="preserve">Tobin, P.C.; Sharov, A.A.; </w:t>
      </w:r>
      <w:proofErr w:type="spellStart"/>
      <w:r>
        <w:rPr>
          <w:bCs/>
          <w:sz w:val="22"/>
          <w:szCs w:val="22"/>
        </w:rPr>
        <w:t>Liebhold</w:t>
      </w:r>
      <w:proofErr w:type="spellEnd"/>
      <w:r>
        <w:rPr>
          <w:bCs/>
          <w:sz w:val="22"/>
          <w:szCs w:val="22"/>
        </w:rPr>
        <w:t>, A.A.; Leonard, D.S.; Roberts, E.A.; Learn, M.R. 2004. Management of the Gypsy Moth through a Decision Algorithm under the STS Project. American Entomologist. 50: 200-209.</w:t>
      </w:r>
    </w:p>
    <w:p w14:paraId="14A1EB34" w14:textId="77777777" w:rsidR="00943FAF" w:rsidRDefault="00943FAF">
      <w:pPr>
        <w:ind w:left="1680" w:right="884" w:hanging="480"/>
        <w:jc w:val="both"/>
        <w:rPr>
          <w:bCs/>
          <w:sz w:val="22"/>
          <w:szCs w:val="22"/>
        </w:rPr>
      </w:pPr>
    </w:p>
    <w:p w14:paraId="22C8D547" w14:textId="77777777" w:rsidR="00943FAF" w:rsidRPr="001D6AEE" w:rsidRDefault="00856231">
      <w:pPr>
        <w:ind w:left="1680" w:right="884" w:hanging="480"/>
        <w:jc w:val="both"/>
      </w:pPr>
      <w:r>
        <w:rPr>
          <w:bCs/>
          <w:sz w:val="22"/>
          <w:szCs w:val="22"/>
        </w:rPr>
        <w:t xml:space="preserve">Tobin, P.C.; Van </w:t>
      </w:r>
      <w:proofErr w:type="spellStart"/>
      <w:r>
        <w:rPr>
          <w:bCs/>
          <w:sz w:val="22"/>
          <w:szCs w:val="22"/>
        </w:rPr>
        <w:t>Stappen</w:t>
      </w:r>
      <w:proofErr w:type="spellEnd"/>
      <w:r>
        <w:rPr>
          <w:bCs/>
          <w:sz w:val="22"/>
          <w:szCs w:val="22"/>
        </w:rPr>
        <w:t xml:space="preserve">, J.; Blackburn, L.M. 2010. Human visitation rates to the Apostle Islands National Lakeshore and the introduction of the non-native species </w:t>
      </w:r>
      <w:r>
        <w:rPr>
          <w:bCs/>
          <w:i/>
          <w:sz w:val="22"/>
          <w:szCs w:val="22"/>
        </w:rPr>
        <w:t xml:space="preserve">Lymantria </w:t>
      </w:r>
      <w:proofErr w:type="spellStart"/>
      <w:r>
        <w:rPr>
          <w:bCs/>
          <w:i/>
          <w:sz w:val="22"/>
          <w:szCs w:val="22"/>
        </w:rPr>
        <w:t>dispar</w:t>
      </w:r>
      <w:proofErr w:type="spellEnd"/>
      <w:r>
        <w:rPr>
          <w:bCs/>
          <w:sz w:val="22"/>
          <w:szCs w:val="22"/>
        </w:rPr>
        <w:t xml:space="preserve"> (L.). Journal of Environmental Management. 91: 1991-1996.</w:t>
      </w:r>
    </w:p>
    <w:p w14:paraId="0DAABECA" w14:textId="77777777" w:rsidR="00943FAF" w:rsidRDefault="00943FAF">
      <w:pPr>
        <w:ind w:right="884"/>
        <w:jc w:val="both"/>
        <w:rPr>
          <w:rFonts w:ascii="Arial" w:hAnsi="Arial" w:cs="Arial"/>
          <w:sz w:val="20"/>
        </w:rPr>
      </w:pPr>
    </w:p>
    <w:p w14:paraId="6A66157C" w14:textId="77777777" w:rsidR="00943FAF" w:rsidRDefault="00856231">
      <w:pPr>
        <w:ind w:left="1680" w:right="884" w:hanging="480"/>
        <w:jc w:val="both"/>
      </w:pPr>
      <w:r>
        <w:rPr>
          <w:sz w:val="22"/>
          <w:szCs w:val="22"/>
        </w:rPr>
        <w:t xml:space="preserve">Tran, J.K.; </w:t>
      </w:r>
      <w:proofErr w:type="spellStart"/>
      <w:r>
        <w:rPr>
          <w:sz w:val="22"/>
          <w:szCs w:val="22"/>
        </w:rPr>
        <w:t>Ylioja</w:t>
      </w:r>
      <w:proofErr w:type="spellEnd"/>
      <w:r>
        <w:rPr>
          <w:sz w:val="22"/>
          <w:szCs w:val="22"/>
        </w:rPr>
        <w:t xml:space="preserve">, T.; Billings, R.F.; Régnière, J.; Ayres, M.P. 2007. Impact of minimum winter temperatures on the population dynamics of </w:t>
      </w:r>
      <w:proofErr w:type="spellStart"/>
      <w:r>
        <w:rPr>
          <w:i/>
          <w:sz w:val="22"/>
          <w:szCs w:val="22"/>
        </w:rPr>
        <w:t>Dendroctonus</w:t>
      </w:r>
      <w:proofErr w:type="spellEnd"/>
      <w:r>
        <w:rPr>
          <w:i/>
          <w:sz w:val="22"/>
          <w:szCs w:val="22"/>
        </w:rPr>
        <w:t xml:space="preserve"> frontalis</w:t>
      </w:r>
      <w:r>
        <w:rPr>
          <w:sz w:val="22"/>
          <w:szCs w:val="22"/>
        </w:rPr>
        <w:t xml:space="preserve"> (Coleoptera: </w:t>
      </w:r>
      <w:proofErr w:type="spellStart"/>
      <w:r>
        <w:rPr>
          <w:sz w:val="22"/>
          <w:szCs w:val="22"/>
        </w:rPr>
        <w:t>Scolytinae</w:t>
      </w:r>
      <w:proofErr w:type="spellEnd"/>
      <w:r>
        <w:rPr>
          <w:sz w:val="22"/>
          <w:szCs w:val="22"/>
        </w:rPr>
        <w:t xml:space="preserve">). Ecol. Appl. </w:t>
      </w:r>
      <w:r>
        <w:rPr>
          <w:sz w:val="20"/>
        </w:rPr>
        <w:t>17:882-899.</w:t>
      </w:r>
    </w:p>
    <w:p w14:paraId="69532889" w14:textId="2E61B4C7" w:rsidR="000437D2" w:rsidRDefault="000437D2">
      <w:pPr>
        <w:suppressAutoHyphens w:val="0"/>
        <w:rPr>
          <w:sz w:val="22"/>
          <w:szCs w:val="22"/>
        </w:rPr>
      </w:pPr>
      <w:r>
        <w:rPr>
          <w:sz w:val="22"/>
          <w:szCs w:val="22"/>
        </w:rPr>
        <w:br w:type="page"/>
      </w:r>
    </w:p>
    <w:p w14:paraId="5CA1B322" w14:textId="77777777" w:rsidR="00943FAF" w:rsidRDefault="00856231" w:rsidP="00197802">
      <w:pPr>
        <w:pStyle w:val="Titre2"/>
      </w:pPr>
      <w:bookmarkStart w:id="22" w:name="_Toc132704560"/>
      <w:r>
        <w:lastRenderedPageBreak/>
        <w:t>BioSIM Installation</w:t>
      </w:r>
      <w:bookmarkEnd w:id="22"/>
    </w:p>
    <w:p w14:paraId="4261F5BE" w14:textId="77777777" w:rsidR="00943FAF" w:rsidRDefault="00943FAF"/>
    <w:p w14:paraId="431D646C" w14:textId="13FDC9F6" w:rsidR="00943FAF" w:rsidRDefault="00856231" w:rsidP="00A4124E">
      <w:pPr>
        <w:pStyle w:val="Titre3"/>
      </w:pPr>
      <w:bookmarkStart w:id="23" w:name="_Technical_support"/>
      <w:bookmarkStart w:id="24" w:name="TechSupport"/>
      <w:bookmarkStart w:id="25" w:name="_Toc132704561"/>
      <w:bookmarkEnd w:id="23"/>
      <w:r>
        <w:t>Technical support</w:t>
      </w:r>
      <w:bookmarkEnd w:id="24"/>
      <w:bookmarkEnd w:id="25"/>
    </w:p>
    <w:p w14:paraId="59A25A60" w14:textId="77777777" w:rsidR="00943FAF" w:rsidRDefault="00943FAF"/>
    <w:p w14:paraId="4471F83B" w14:textId="45A31DC5" w:rsidR="00943FAF" w:rsidRPr="001D6AEE" w:rsidRDefault="00856231">
      <w:pPr>
        <w:jc w:val="both"/>
      </w:pPr>
      <w:r>
        <w:t xml:space="preserve">BioSIM is distributed without charge. However, the Canadian Forest Service cannot offer extensive free technical support. Nevertheless, questions may be directed to the developers at the following electronic addresses. For general questions about the usefulness and approach of BioSIM, contact Jacques Régnière at: </w:t>
      </w:r>
      <w:r w:rsidRPr="00A5691E">
        <w:rPr>
          <w:color w:val="1F4E79" w:themeColor="accent1" w:themeShade="80"/>
        </w:rPr>
        <w:t>Jacques.Regniere@</w:t>
      </w:r>
      <w:r w:rsidR="00C62503">
        <w:rPr>
          <w:color w:val="1F4E79" w:themeColor="accent1" w:themeShade="80"/>
        </w:rPr>
        <w:t>NCan-RNCan.gc</w:t>
      </w:r>
      <w:r w:rsidRPr="00A5691E">
        <w:rPr>
          <w:color w:val="1F4E79" w:themeColor="accent1" w:themeShade="80"/>
        </w:rPr>
        <w:t>.ca</w:t>
      </w:r>
      <w:r>
        <w:t xml:space="preserve">. For technical issues concerning the installation and use of the software, contact Rémi Saint-Amant at: </w:t>
      </w:r>
      <w:r w:rsidRPr="00A5691E">
        <w:rPr>
          <w:color w:val="1F4E79" w:themeColor="accent1" w:themeShade="80"/>
        </w:rPr>
        <w:t>Remi.S</w:t>
      </w:r>
      <w:r w:rsidR="006C5926" w:rsidRPr="00A5691E">
        <w:rPr>
          <w:color w:val="1F4E79" w:themeColor="accent1" w:themeShade="80"/>
        </w:rPr>
        <w:t>ain</w:t>
      </w:r>
      <w:r w:rsidRPr="00A5691E">
        <w:rPr>
          <w:color w:val="1F4E79" w:themeColor="accent1" w:themeShade="80"/>
        </w:rPr>
        <w:t>t</w:t>
      </w:r>
      <w:r w:rsidR="006C5926" w:rsidRPr="00A5691E">
        <w:rPr>
          <w:color w:val="1F4E79" w:themeColor="accent1" w:themeShade="80"/>
        </w:rPr>
        <w:t>-A</w:t>
      </w:r>
      <w:r w:rsidRPr="00A5691E">
        <w:rPr>
          <w:color w:val="1F4E79" w:themeColor="accent1" w:themeShade="80"/>
        </w:rPr>
        <w:t>mant@</w:t>
      </w:r>
      <w:r w:rsidR="00C62503">
        <w:rPr>
          <w:color w:val="1F4E79" w:themeColor="accent1" w:themeShade="80"/>
        </w:rPr>
        <w:t>NRCan-RNCan.gc</w:t>
      </w:r>
      <w:r w:rsidRPr="00A5691E">
        <w:rPr>
          <w:color w:val="1F4E79" w:themeColor="accent1" w:themeShade="80"/>
        </w:rPr>
        <w:t>.ca</w:t>
      </w:r>
      <w:r>
        <w:t xml:space="preserve">. Arrangements concerning major support needs may also be made through a mutual agreement between the user, the Canadian Forest </w:t>
      </w:r>
      <w:proofErr w:type="gramStart"/>
      <w:r>
        <w:t>Service</w:t>
      </w:r>
      <w:proofErr w:type="gramEnd"/>
      <w:r>
        <w:t xml:space="preserve"> and the developers of BioSIM. You can contact BioSIM developers by e-mail at the above addresses or by regular mail:</w:t>
      </w:r>
    </w:p>
    <w:p w14:paraId="634CC3BA" w14:textId="77777777" w:rsidR="00943FAF" w:rsidRDefault="00943FAF">
      <w:pPr>
        <w:pStyle w:val="Normalcentr"/>
        <w:jc w:val="both"/>
      </w:pPr>
    </w:p>
    <w:p w14:paraId="12FD9DAD" w14:textId="77777777" w:rsidR="00943FAF" w:rsidRPr="006209CD" w:rsidRDefault="00856231">
      <w:pPr>
        <w:pStyle w:val="Normalcentr"/>
        <w:spacing w:after="0"/>
        <w:rPr>
          <w:lang w:val="fr-CA"/>
        </w:rPr>
      </w:pPr>
      <w:r w:rsidRPr="006209CD">
        <w:rPr>
          <w:lang w:val="fr-CA"/>
        </w:rPr>
        <w:t>Dr. Jacques Régnière or Rémi Saint-Amant,</w:t>
      </w:r>
    </w:p>
    <w:p w14:paraId="2696A6ED" w14:textId="77777777" w:rsidR="00943FAF" w:rsidRPr="00477F60" w:rsidRDefault="00856231">
      <w:pPr>
        <w:pStyle w:val="Normalcentr"/>
        <w:spacing w:after="0"/>
        <w:rPr>
          <w:lang w:val="fr-CA"/>
        </w:rPr>
      </w:pPr>
      <w:r w:rsidRPr="00477F60">
        <w:rPr>
          <w:lang w:val="fr-CA"/>
        </w:rPr>
        <w:t xml:space="preserve">Natural </w:t>
      </w:r>
      <w:proofErr w:type="spellStart"/>
      <w:r w:rsidRPr="00477F60">
        <w:rPr>
          <w:lang w:val="fr-CA"/>
        </w:rPr>
        <w:t>Resources</w:t>
      </w:r>
      <w:proofErr w:type="spellEnd"/>
      <w:r w:rsidRPr="00477F60">
        <w:rPr>
          <w:lang w:val="fr-CA"/>
        </w:rPr>
        <w:t xml:space="preserve"> Canada</w:t>
      </w:r>
    </w:p>
    <w:p w14:paraId="7C8EAAF6" w14:textId="77777777" w:rsidR="00943FAF" w:rsidRPr="00477F60" w:rsidRDefault="00856231">
      <w:pPr>
        <w:pStyle w:val="Normalcentr"/>
        <w:spacing w:after="0"/>
        <w:rPr>
          <w:lang w:val="fr-CA"/>
        </w:rPr>
      </w:pPr>
      <w:r w:rsidRPr="00477F60">
        <w:rPr>
          <w:lang w:val="fr-CA"/>
        </w:rPr>
        <w:t>Canadian Forest Service</w:t>
      </w:r>
    </w:p>
    <w:p w14:paraId="0841898B" w14:textId="77777777" w:rsidR="00943FAF" w:rsidRPr="00477F60" w:rsidRDefault="00856231">
      <w:pPr>
        <w:pStyle w:val="Normalcentr"/>
        <w:spacing w:after="0"/>
        <w:rPr>
          <w:lang w:val="fr-CA"/>
        </w:rPr>
      </w:pPr>
      <w:proofErr w:type="spellStart"/>
      <w:r w:rsidRPr="00477F60">
        <w:rPr>
          <w:lang w:val="fr-CA"/>
        </w:rPr>
        <w:t>Laurentian</w:t>
      </w:r>
      <w:proofErr w:type="spellEnd"/>
      <w:r w:rsidRPr="00477F60">
        <w:rPr>
          <w:lang w:val="fr-CA"/>
        </w:rPr>
        <w:t xml:space="preserve"> </w:t>
      </w:r>
      <w:proofErr w:type="spellStart"/>
      <w:r w:rsidRPr="00477F60">
        <w:rPr>
          <w:lang w:val="fr-CA"/>
        </w:rPr>
        <w:t>Forestry</w:t>
      </w:r>
      <w:proofErr w:type="spellEnd"/>
      <w:r w:rsidRPr="00477F60">
        <w:rPr>
          <w:lang w:val="fr-CA"/>
        </w:rPr>
        <w:t xml:space="preserve"> Centre</w:t>
      </w:r>
    </w:p>
    <w:p w14:paraId="55465BCF" w14:textId="77777777" w:rsidR="00943FAF" w:rsidRPr="00477F60" w:rsidRDefault="00856231">
      <w:pPr>
        <w:pStyle w:val="Normalcentr"/>
        <w:spacing w:after="0"/>
        <w:rPr>
          <w:lang w:val="fr-CA"/>
        </w:rPr>
      </w:pPr>
      <w:r w:rsidRPr="00477F60">
        <w:rPr>
          <w:lang w:val="fr-CA"/>
        </w:rPr>
        <w:t>1055 du P.E.P.S.</w:t>
      </w:r>
    </w:p>
    <w:p w14:paraId="073CE487" w14:textId="77777777" w:rsidR="00943FAF" w:rsidRPr="00477F60" w:rsidRDefault="00856231">
      <w:pPr>
        <w:pStyle w:val="Normalcentr"/>
        <w:spacing w:after="0"/>
        <w:rPr>
          <w:lang w:val="fr-CA"/>
        </w:rPr>
      </w:pPr>
      <w:r w:rsidRPr="00477F60">
        <w:rPr>
          <w:lang w:val="fr-CA"/>
        </w:rPr>
        <w:t xml:space="preserve">P.O. Box 10380, </w:t>
      </w:r>
      <w:proofErr w:type="spellStart"/>
      <w:r w:rsidRPr="00477F60">
        <w:rPr>
          <w:lang w:val="fr-CA"/>
        </w:rPr>
        <w:t>Stn</w:t>
      </w:r>
      <w:proofErr w:type="spellEnd"/>
      <w:r w:rsidRPr="00477F60">
        <w:rPr>
          <w:lang w:val="fr-CA"/>
        </w:rPr>
        <w:t>. Sainte-Foy</w:t>
      </w:r>
    </w:p>
    <w:p w14:paraId="4617B7BB" w14:textId="45305818" w:rsidR="00943FAF" w:rsidRPr="00477F60" w:rsidRDefault="00856231">
      <w:pPr>
        <w:pStyle w:val="Normalcentr"/>
        <w:spacing w:after="0"/>
        <w:rPr>
          <w:lang w:val="fr-CA"/>
        </w:rPr>
      </w:pPr>
      <w:r w:rsidRPr="00477F60">
        <w:rPr>
          <w:lang w:val="fr-CA"/>
        </w:rPr>
        <w:t>Québec (QC) G1V 4C7 Canada</w:t>
      </w:r>
    </w:p>
    <w:p w14:paraId="16F04C9D" w14:textId="5CB702F6" w:rsidR="002F362B" w:rsidRDefault="002F362B">
      <w:pPr>
        <w:suppressAutoHyphens w:val="0"/>
        <w:rPr>
          <w:lang w:val="fr-CA"/>
        </w:rPr>
      </w:pPr>
    </w:p>
    <w:p w14:paraId="73F985CF" w14:textId="77777777" w:rsidR="00764942" w:rsidRPr="00477F60" w:rsidRDefault="00764942">
      <w:pPr>
        <w:suppressAutoHyphens w:val="0"/>
        <w:rPr>
          <w:lang w:val="fr-CA"/>
        </w:rPr>
      </w:pPr>
    </w:p>
    <w:p w14:paraId="1BB7E80C" w14:textId="77777777" w:rsidR="00943FAF" w:rsidRDefault="00856231" w:rsidP="00A4124E">
      <w:pPr>
        <w:pStyle w:val="Titre3"/>
      </w:pPr>
      <w:bookmarkStart w:id="26" w:name="_Toc132704562"/>
      <w:r>
        <w:t>Installation</w:t>
      </w:r>
      <w:bookmarkEnd w:id="26"/>
    </w:p>
    <w:p w14:paraId="794DD2FF" w14:textId="77777777" w:rsidR="00943FAF" w:rsidRDefault="00943FAF"/>
    <w:p w14:paraId="06B91546" w14:textId="31CA3EF2" w:rsidR="00764942" w:rsidRDefault="00856231">
      <w:r>
        <w:t>BioSIM</w:t>
      </w:r>
      <w:r w:rsidR="00764942">
        <w:t>, documentation, tutorial and demo can be accessed here:</w:t>
      </w:r>
    </w:p>
    <w:p w14:paraId="44B99569" w14:textId="0E381219" w:rsidR="00764942" w:rsidRDefault="00000000">
      <w:hyperlink r:id="rId25" w:history="1">
        <w:r w:rsidR="00764942" w:rsidRPr="00BC14C6">
          <w:rPr>
            <w:rStyle w:val="Hyperlien"/>
          </w:rPr>
          <w:t>https://apps-scf-cfs.nrcan.gc.ca/biosim</w:t>
        </w:r>
      </w:hyperlink>
    </w:p>
    <w:p w14:paraId="4A2E7D5A" w14:textId="7B11754F" w:rsidR="00764942" w:rsidRDefault="00764942"/>
    <w:p w14:paraId="6E93F2C1" w14:textId="2DEC5D01" w:rsidR="000E6AEF" w:rsidRPr="000E6AEF" w:rsidRDefault="000E6AEF" w:rsidP="000E6AEF">
      <w:r w:rsidRPr="000E6AEF">
        <w:t xml:space="preserve">Optionally, </w:t>
      </w:r>
      <w:r w:rsidR="00FA309E">
        <w:t xml:space="preserve">it’s also available on </w:t>
      </w:r>
      <w:r w:rsidRPr="000E6AEF">
        <w:t>the</w:t>
      </w:r>
      <w:r>
        <w:t xml:space="preserve"> </w:t>
      </w:r>
      <w:r w:rsidRPr="000E6AEF">
        <w:t>FTP:</w:t>
      </w:r>
    </w:p>
    <w:p w14:paraId="3CD4C203" w14:textId="77777777" w:rsidR="000E6AEF" w:rsidRPr="00894DEC" w:rsidRDefault="00000000" w:rsidP="000E6AEF">
      <w:hyperlink r:id="rId26" w:history="1">
        <w:r w:rsidR="000E6AEF" w:rsidRPr="00894DEC">
          <w:rPr>
            <w:rStyle w:val="Hyperlien"/>
          </w:rPr>
          <w:t>ftp://ftp.cfl.scf.rncan.gc.ca/regniere/software/</w:t>
        </w:r>
      </w:hyperlink>
      <w:r w:rsidR="000E6AEF" w:rsidRPr="00894DEC">
        <w:rPr>
          <w:rStyle w:val="Hyperlien"/>
        </w:rPr>
        <w:t>BioSIM/</w:t>
      </w:r>
    </w:p>
    <w:p w14:paraId="67CE40AC" w14:textId="77777777" w:rsidR="000E6AEF" w:rsidRPr="00894DEC" w:rsidRDefault="000E6AEF"/>
    <w:p w14:paraId="196A1F21" w14:textId="5D3E5825" w:rsidR="00943FAF" w:rsidRDefault="00856231">
      <w:r>
        <w:t>The user must dow</w:t>
      </w:r>
      <w:r w:rsidR="00FE4E65">
        <w:t xml:space="preserve">nload </w:t>
      </w:r>
      <w:r w:rsidR="00E34563">
        <w:t xml:space="preserve">BioSIM11_x_x.zip </w:t>
      </w:r>
      <w:r>
        <w:t xml:space="preserve">on the destination computer </w:t>
      </w:r>
      <w:r w:rsidR="006C5926">
        <w:t xml:space="preserve">and unzip it </w:t>
      </w:r>
      <w:r w:rsidR="00D75B6C">
        <w:t>somewhere on the computer</w:t>
      </w:r>
      <w:r>
        <w:t>.</w:t>
      </w:r>
    </w:p>
    <w:p w14:paraId="1E969FF5" w14:textId="735219DC" w:rsidR="00A5691E" w:rsidRDefault="00A5691E"/>
    <w:p w14:paraId="18DD296F" w14:textId="77777777" w:rsidR="00764942" w:rsidRDefault="00A5691E">
      <w:bookmarkStart w:id="27" w:name="_Hlk132698976"/>
      <w:r>
        <w:t>A complete demo with default databases is also provide</w:t>
      </w:r>
      <w:r w:rsidR="00764942">
        <w:t xml:space="preserve">: </w:t>
      </w:r>
      <w:proofErr w:type="gramStart"/>
      <w:r w:rsidR="00764942">
        <w:t>DemoBioSIM.zip</w:t>
      </w:r>
      <w:proofErr w:type="gramEnd"/>
    </w:p>
    <w:p w14:paraId="4A55E162" w14:textId="2FF969F0" w:rsidR="00764942" w:rsidRDefault="00764942" w:rsidP="00A5691E"/>
    <w:p w14:paraId="0E61E060" w14:textId="3D288746" w:rsidR="00764942" w:rsidRDefault="00764942" w:rsidP="00A5691E">
      <w:r>
        <w:t xml:space="preserve">Advanced user can also download many databases from the </w:t>
      </w:r>
      <w:r w:rsidR="00E34563">
        <w:t>FTP</w:t>
      </w:r>
      <w:r>
        <w:t xml:space="preserve"> site:</w:t>
      </w:r>
    </w:p>
    <w:p w14:paraId="57E20B16" w14:textId="69AE97AF" w:rsidR="00764942" w:rsidRDefault="00000000" w:rsidP="00764942">
      <w:hyperlink r:id="rId27" w:history="1">
        <w:r w:rsidR="00764942" w:rsidRPr="00BC14C6">
          <w:rPr>
            <w:rStyle w:val="Hyperlien"/>
          </w:rPr>
          <w:t>ftp://ftp.cfl.scf.rncan.gc.ca/regniere/Data11</w:t>
        </w:r>
      </w:hyperlink>
    </w:p>
    <w:bookmarkEnd w:id="27"/>
    <w:p w14:paraId="222D6D6D" w14:textId="6378D75A" w:rsidR="00764942" w:rsidRDefault="00764942" w:rsidP="00764942"/>
    <w:p w14:paraId="2DEA7967" w14:textId="0F77EB17" w:rsidR="00764942" w:rsidRDefault="00764942" w:rsidP="00764942">
      <w:r>
        <w:t xml:space="preserve">Note that </w:t>
      </w:r>
      <w:r w:rsidR="000E6AEF">
        <w:t>FTP</w:t>
      </w:r>
      <w:r>
        <w:t xml:space="preserve"> link is no longer accessible by web browser like Google Chrome o</w:t>
      </w:r>
      <w:r w:rsidR="00E34563">
        <w:t>r</w:t>
      </w:r>
      <w:r>
        <w:t xml:space="preserve"> Microsoft Edge. User must use Windows file explorer o</w:t>
      </w:r>
      <w:r w:rsidR="000E6AEF">
        <w:t>r</w:t>
      </w:r>
      <w:r>
        <w:t xml:space="preserve"> </w:t>
      </w:r>
      <w:r w:rsidR="000E6AEF">
        <w:t>FTP</w:t>
      </w:r>
      <w:r>
        <w:t xml:space="preserve"> application like FileZilla.</w:t>
      </w:r>
    </w:p>
    <w:p w14:paraId="6446BDBA" w14:textId="77777777" w:rsidR="00764942" w:rsidRPr="001D6AEE" w:rsidRDefault="00764942" w:rsidP="00764942"/>
    <w:p w14:paraId="31DB46A4" w14:textId="77777777" w:rsidR="00943FAF" w:rsidRDefault="00943FAF"/>
    <w:p w14:paraId="4431DA25" w14:textId="77777777" w:rsidR="00943FAF" w:rsidRDefault="00856231" w:rsidP="00A4124E">
      <w:pPr>
        <w:pStyle w:val="Titre3"/>
      </w:pPr>
      <w:bookmarkStart w:id="28" w:name="_Toc132704563"/>
      <w:r>
        <w:t>System requirements</w:t>
      </w:r>
      <w:bookmarkEnd w:id="28"/>
    </w:p>
    <w:p w14:paraId="478A8BBE" w14:textId="77777777" w:rsidR="00943FAF" w:rsidRDefault="00943FAF"/>
    <w:p w14:paraId="291FCABF" w14:textId="56EF140A" w:rsidR="00943FAF" w:rsidRDefault="00856231">
      <w:pPr>
        <w:jc w:val="both"/>
      </w:pPr>
      <w:r>
        <w:lastRenderedPageBreak/>
        <w:t>BioSIM is compatible with the Microsoft Windows XP</w:t>
      </w:r>
      <w:r w:rsidR="00D75B6C">
        <w:t>,</w:t>
      </w:r>
      <w:r>
        <w:t xml:space="preserve"> Windows 7</w:t>
      </w:r>
      <w:r w:rsidR="00D75B6C">
        <w:t xml:space="preserve">, 8 10 </w:t>
      </w:r>
      <w:r w:rsidR="00E34563">
        <w:t xml:space="preserve">and 11 </w:t>
      </w:r>
      <w:r>
        <w:t xml:space="preserve">operating systems, and will </w:t>
      </w:r>
      <w:r w:rsidR="00D75B6C">
        <w:t xml:space="preserve">run on computers with at least </w:t>
      </w:r>
      <w:r w:rsidR="002F362B">
        <w:t>25</w:t>
      </w:r>
      <w:r>
        <w:t xml:space="preserve">0 Mb of free hard disk space. </w:t>
      </w:r>
    </w:p>
    <w:p w14:paraId="43B1C93E" w14:textId="77777777" w:rsidR="00943FAF" w:rsidRDefault="00943FAF">
      <w:pPr>
        <w:jc w:val="both"/>
      </w:pPr>
    </w:p>
    <w:p w14:paraId="168230C9" w14:textId="62A43740" w:rsidR="00943FAF" w:rsidRPr="001D6AEE" w:rsidRDefault="00856231">
      <w:pPr>
        <w:jc w:val="both"/>
      </w:pPr>
      <w:r>
        <w:t>The BioSIM 1</w:t>
      </w:r>
      <w:r w:rsidR="00D75B6C">
        <w:t>1</w:t>
      </w:r>
      <w:r>
        <w:t xml:space="preserve"> software is parallel</w:t>
      </w:r>
      <w:r w:rsidR="00D75B6C">
        <w:t xml:space="preserve"> </w:t>
      </w:r>
      <w:r>
        <w:t xml:space="preserve">capable. It automatically makes full use of multiple-core machines. </w:t>
      </w:r>
    </w:p>
    <w:p w14:paraId="1B9639A8" w14:textId="77777777" w:rsidR="00943FAF" w:rsidRDefault="00943FAF">
      <w:pPr>
        <w:jc w:val="both"/>
      </w:pPr>
    </w:p>
    <w:p w14:paraId="6D2EA311" w14:textId="77777777" w:rsidR="00943FAF" w:rsidRDefault="00856231" w:rsidP="00A4124E">
      <w:pPr>
        <w:pStyle w:val="Titre3"/>
      </w:pPr>
      <w:bookmarkStart w:id="29" w:name="_Toc132704564"/>
      <w:r>
        <w:t>Utility programs</w:t>
      </w:r>
      <w:bookmarkEnd w:id="29"/>
      <w:r>
        <w:t> </w:t>
      </w:r>
    </w:p>
    <w:p w14:paraId="3132B67E" w14:textId="77777777" w:rsidR="00943FAF" w:rsidRDefault="00943FAF"/>
    <w:p w14:paraId="018FC83C" w14:textId="3E019003" w:rsidR="00943FAF" w:rsidRDefault="00D75B6C">
      <w:pPr>
        <w:jc w:val="both"/>
      </w:pPr>
      <w:r>
        <w:t xml:space="preserve">Seven </w:t>
      </w:r>
      <w:r w:rsidR="00856231">
        <w:t>separate programs are provided with BioSIM to make the system’s capabilities more complete (see each utility’s help system for more information on its use):</w:t>
      </w:r>
    </w:p>
    <w:p w14:paraId="04014BB7" w14:textId="77777777" w:rsidR="00943FAF" w:rsidRDefault="00943FAF">
      <w:pPr>
        <w:jc w:val="both"/>
      </w:pPr>
    </w:p>
    <w:p w14:paraId="40C25B83" w14:textId="05E07380" w:rsidR="00943FAF" w:rsidRDefault="00856231">
      <w:pPr>
        <w:numPr>
          <w:ilvl w:val="0"/>
          <w:numId w:val="5"/>
        </w:numPr>
        <w:tabs>
          <w:tab w:val="left" w:pos="0"/>
        </w:tabs>
        <w:snapToGrid w:val="0"/>
        <w:jc w:val="both"/>
      </w:pPr>
      <w:proofErr w:type="spellStart"/>
      <w:r>
        <w:t>NormalsEditor</w:t>
      </w:r>
      <w:proofErr w:type="spellEnd"/>
      <w:r>
        <w:t xml:space="preserve">: used to edit </w:t>
      </w:r>
      <w:proofErr w:type="spellStart"/>
      <w:r>
        <w:t>Normals</w:t>
      </w:r>
      <w:proofErr w:type="spellEnd"/>
      <w:r>
        <w:t xml:space="preserve"> databases.</w:t>
      </w:r>
    </w:p>
    <w:p w14:paraId="7B3D801E" w14:textId="765126DC" w:rsidR="00943FAF" w:rsidRDefault="002F362B">
      <w:pPr>
        <w:numPr>
          <w:ilvl w:val="0"/>
          <w:numId w:val="5"/>
        </w:numPr>
        <w:tabs>
          <w:tab w:val="left" w:pos="0"/>
        </w:tabs>
        <w:snapToGrid w:val="0"/>
        <w:jc w:val="both"/>
      </w:pPr>
      <w:proofErr w:type="spellStart"/>
      <w:r>
        <w:t>Daily</w:t>
      </w:r>
      <w:r w:rsidR="00856231">
        <w:t>Editor</w:t>
      </w:r>
      <w:proofErr w:type="spellEnd"/>
      <w:r w:rsidR="00856231">
        <w:t>: used to edit Daily databases.</w:t>
      </w:r>
    </w:p>
    <w:p w14:paraId="340A70C9" w14:textId="5EB221AA" w:rsidR="00D75B6C" w:rsidRDefault="00D75B6C" w:rsidP="00D75B6C">
      <w:pPr>
        <w:numPr>
          <w:ilvl w:val="0"/>
          <w:numId w:val="5"/>
        </w:numPr>
        <w:tabs>
          <w:tab w:val="left" w:pos="0"/>
        </w:tabs>
        <w:snapToGrid w:val="0"/>
        <w:jc w:val="both"/>
      </w:pPr>
      <w:proofErr w:type="spellStart"/>
      <w:r>
        <w:t>HourlyEditor</w:t>
      </w:r>
      <w:proofErr w:type="spellEnd"/>
      <w:r>
        <w:t>: used to edit Hourly databases.</w:t>
      </w:r>
    </w:p>
    <w:p w14:paraId="66DF47A8" w14:textId="28F8F72D" w:rsidR="00D75B6C" w:rsidRDefault="00D75B6C" w:rsidP="00D75B6C">
      <w:pPr>
        <w:numPr>
          <w:ilvl w:val="0"/>
          <w:numId w:val="5"/>
        </w:numPr>
        <w:tabs>
          <w:tab w:val="left" w:pos="0"/>
        </w:tabs>
        <w:snapToGrid w:val="0"/>
        <w:jc w:val="both"/>
      </w:pPr>
      <w:proofErr w:type="spellStart"/>
      <w:r>
        <w:t>MatchStation</w:t>
      </w:r>
      <w:proofErr w:type="spellEnd"/>
      <w:r>
        <w:t xml:space="preserve">: to visualise nearest match station and </w:t>
      </w:r>
      <w:r w:rsidR="00E34563">
        <w:t>gradients.</w:t>
      </w:r>
    </w:p>
    <w:p w14:paraId="58199FAA" w14:textId="18613A9C" w:rsidR="00D75B6C" w:rsidRDefault="00D75B6C" w:rsidP="00D75B6C">
      <w:pPr>
        <w:numPr>
          <w:ilvl w:val="0"/>
          <w:numId w:val="5"/>
        </w:numPr>
        <w:tabs>
          <w:tab w:val="left" w:pos="0"/>
        </w:tabs>
        <w:snapToGrid w:val="0"/>
        <w:jc w:val="both"/>
      </w:pPr>
      <w:proofErr w:type="spellStart"/>
      <w:r>
        <w:t>Weath</w:t>
      </w:r>
      <w:r w:rsidR="00E34563">
        <w:t>e</w:t>
      </w:r>
      <w:r>
        <w:t>rUpdater</w:t>
      </w:r>
      <w:proofErr w:type="spellEnd"/>
      <w:r>
        <w:t>: Download and create weather database</w:t>
      </w:r>
      <w:r w:rsidR="00E34563">
        <w:t>.</w:t>
      </w:r>
    </w:p>
    <w:p w14:paraId="6B6660B6" w14:textId="77777777" w:rsidR="00943FAF" w:rsidRDefault="00943FAF">
      <w:pPr>
        <w:tabs>
          <w:tab w:val="left" w:pos="720"/>
        </w:tabs>
        <w:snapToGrid w:val="0"/>
        <w:jc w:val="both"/>
      </w:pPr>
    </w:p>
    <w:p w14:paraId="5199262B" w14:textId="66137861" w:rsidR="00943FAF" w:rsidRDefault="00856231">
      <w:pPr>
        <w:jc w:val="both"/>
      </w:pPr>
      <w:r>
        <w:t>BioSIM can also export analysis outputs to your favourite Windows spreadsheet software (</w:t>
      </w:r>
      <w:proofErr w:type="gramStart"/>
      <w:r>
        <w:t>e.g.</w:t>
      </w:r>
      <w:proofErr w:type="gramEnd"/>
      <w:r>
        <w:t xml:space="preserve"> Microsoft Excel</w:t>
      </w:r>
      <w:r w:rsidR="00D75B6C">
        <w:t xml:space="preserve">, </w:t>
      </w:r>
      <w:r w:rsidR="00AD61C6">
        <w:t>LibreOffice</w:t>
      </w:r>
      <w:r>
        <w:t>).</w:t>
      </w:r>
    </w:p>
    <w:p w14:paraId="7B5A29CB" w14:textId="77777777" w:rsidR="00943FAF" w:rsidRDefault="00943FAF">
      <w:pPr>
        <w:jc w:val="both"/>
      </w:pPr>
    </w:p>
    <w:p w14:paraId="4D023958" w14:textId="77777777" w:rsidR="00943FAF" w:rsidRDefault="00856231" w:rsidP="00A4124E">
      <w:pPr>
        <w:pStyle w:val="Titre3"/>
      </w:pPr>
      <w:bookmarkStart w:id="30" w:name="_Toc132704565"/>
      <w:r>
        <w:t>Language</w:t>
      </w:r>
      <w:bookmarkEnd w:id="30"/>
    </w:p>
    <w:p w14:paraId="695ED4AF" w14:textId="77777777" w:rsidR="00943FAF" w:rsidRPr="001D6AEE" w:rsidRDefault="00943FAF">
      <w:pPr>
        <w:jc w:val="both"/>
      </w:pPr>
    </w:p>
    <w:p w14:paraId="7612371B" w14:textId="0552B718" w:rsidR="00943FAF" w:rsidRDefault="00856231">
      <w:pPr>
        <w:jc w:val="both"/>
      </w:pPr>
      <w:r>
        <w:t>BioSIM is available in French and English. To change the language, you must select [Tools] [Lan</w:t>
      </w:r>
      <w:r w:rsidR="009115F2">
        <w:t>guage] and then click [(French</w:t>
      </w:r>
      <w:r>
        <w:t xml:space="preserve"> or English)] in the menu bar. </w:t>
      </w:r>
    </w:p>
    <w:p w14:paraId="33D8F87A" w14:textId="77777777" w:rsidR="00943FAF" w:rsidRDefault="00943FAF">
      <w:pPr>
        <w:jc w:val="both"/>
      </w:pPr>
    </w:p>
    <w:p w14:paraId="25C128EE" w14:textId="7747768F" w:rsidR="00D75B6C" w:rsidRDefault="00D75B6C">
      <w:pPr>
        <w:suppressAutoHyphens w:val="0"/>
      </w:pPr>
      <w:r>
        <w:br w:type="page"/>
      </w:r>
    </w:p>
    <w:p w14:paraId="0B9C421D" w14:textId="77777777" w:rsidR="00943FAF" w:rsidRDefault="00943FAF">
      <w:pPr>
        <w:jc w:val="both"/>
      </w:pPr>
    </w:p>
    <w:p w14:paraId="7E4BE64F" w14:textId="77777777" w:rsidR="00943FAF" w:rsidRDefault="00856231" w:rsidP="00197802">
      <w:pPr>
        <w:pStyle w:val="Titre2"/>
      </w:pPr>
      <w:bookmarkStart w:id="31" w:name="_Toc132704566"/>
      <w:r>
        <w:t>Running BioSIM</w:t>
      </w:r>
      <w:bookmarkEnd w:id="31"/>
    </w:p>
    <w:p w14:paraId="40CF5937" w14:textId="77777777" w:rsidR="00943FAF" w:rsidRDefault="00943FAF">
      <w:pPr>
        <w:jc w:val="both"/>
      </w:pPr>
    </w:p>
    <w:p w14:paraId="6D9E57D6" w14:textId="77777777" w:rsidR="00943FAF" w:rsidRPr="00894DEC" w:rsidRDefault="00856231" w:rsidP="00A4124E">
      <w:pPr>
        <w:pStyle w:val="Titre3"/>
      </w:pPr>
      <w:bookmarkStart w:id="32" w:name="_Toc132704567"/>
      <w:r w:rsidRPr="00894DEC">
        <w:t>Graphic user Interface</w:t>
      </w:r>
      <w:bookmarkEnd w:id="32"/>
    </w:p>
    <w:p w14:paraId="6E9CAA2B" w14:textId="77777777" w:rsidR="00943FAF" w:rsidRDefault="00943FAF">
      <w:pPr>
        <w:jc w:val="both"/>
      </w:pPr>
    </w:p>
    <w:p w14:paraId="0B393686" w14:textId="6A244056" w:rsidR="00943FAF" w:rsidRPr="001D6AEE" w:rsidRDefault="00856231">
      <w:pPr>
        <w:jc w:val="both"/>
      </w:pPr>
      <w:r>
        <w:t xml:space="preserve">To start BioSIM, the user </w:t>
      </w:r>
      <w:r w:rsidR="00AE1E2E">
        <w:t xml:space="preserve">must </w:t>
      </w:r>
      <w:r>
        <w:t>double-click on the BioSIM</w:t>
      </w:r>
      <w:r w:rsidR="00D95DE5">
        <w:t xml:space="preserve"> application </w:t>
      </w:r>
      <w:r>
        <w:rPr>
          <w:noProof/>
          <w:lang w:eastAsia="en-CA"/>
        </w:rPr>
        <w:drawing>
          <wp:inline distT="0" distB="0" distL="0" distR="0" wp14:anchorId="39B64E00" wp14:editId="21B1AF88">
            <wp:extent cx="201190" cy="211455"/>
            <wp:effectExtent l="0" t="0" r="8890" b="0"/>
            <wp:docPr id="1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190" cy="211455"/>
                    </a:xfrm>
                    <a:prstGeom prst="rect">
                      <a:avLst/>
                    </a:prstGeom>
                    <a:noFill/>
                    <a:ln>
                      <a:noFill/>
                      <a:prstDash/>
                    </a:ln>
                  </pic:spPr>
                </pic:pic>
              </a:graphicData>
            </a:graphic>
          </wp:inline>
        </w:drawing>
      </w:r>
      <w:r>
        <w:t xml:space="preserve"> located on the </w:t>
      </w:r>
      <w:r w:rsidR="00D95DE5">
        <w:t>main directory</w:t>
      </w:r>
      <w:r>
        <w:t xml:space="preserve">. </w:t>
      </w:r>
    </w:p>
    <w:p w14:paraId="2CED72BF" w14:textId="77777777" w:rsidR="00943FAF" w:rsidRDefault="00943FAF">
      <w:pPr>
        <w:jc w:val="both"/>
      </w:pPr>
    </w:p>
    <w:p w14:paraId="2C57C87A" w14:textId="77777777" w:rsidR="00943FAF" w:rsidRPr="00894DEC" w:rsidRDefault="00856231" w:rsidP="00A4124E">
      <w:pPr>
        <w:pStyle w:val="Titre3"/>
      </w:pPr>
      <w:bookmarkStart w:id="33" w:name="_Toc132704568"/>
      <w:r w:rsidRPr="00894DEC">
        <w:t>Command Line Execution</w:t>
      </w:r>
      <w:bookmarkEnd w:id="33"/>
    </w:p>
    <w:p w14:paraId="3EB2C7E9" w14:textId="77777777" w:rsidR="00943FAF" w:rsidRDefault="00943FAF">
      <w:pPr>
        <w:keepNext/>
        <w:jc w:val="both"/>
        <w:rPr>
          <w:b/>
        </w:rPr>
      </w:pPr>
    </w:p>
    <w:p w14:paraId="6BAC1C72" w14:textId="77777777" w:rsidR="00943FAF" w:rsidRDefault="00856231">
      <w:pPr>
        <w:keepNext/>
        <w:jc w:val="both"/>
      </w:pPr>
      <w:r>
        <w:t>BioSIM can be run from a command line (in script mode), using Windows Explorer’s task scheduler. This is very useful when setting up a scheduled task to be run automatically (</w:t>
      </w:r>
      <w:proofErr w:type="gramStart"/>
      <w:r>
        <w:t>e.g.</w:t>
      </w:r>
      <w:proofErr w:type="gramEnd"/>
      <w:r>
        <w:t xml:space="preserve"> every day). When BioSIM is run in command line mode, only the checked components of the project are executed. To execute BioSIM in script mode, use the following syntax:</w:t>
      </w:r>
    </w:p>
    <w:p w14:paraId="44CC2358" w14:textId="77777777" w:rsidR="00943FAF" w:rsidRDefault="00943FAF">
      <w:pPr>
        <w:jc w:val="both"/>
      </w:pPr>
    </w:p>
    <w:p w14:paraId="6674D064" w14:textId="7180A6AB" w:rsidR="00943FAF" w:rsidRDefault="00D95DE5">
      <w:pPr>
        <w:jc w:val="both"/>
      </w:pPr>
      <w:r>
        <w:t>BioSIM11.exe "</w:t>
      </w:r>
      <w:proofErr w:type="spellStart"/>
      <w:r>
        <w:t>ProjectFilePath</w:t>
      </w:r>
      <w:proofErr w:type="spellEnd"/>
      <w:r>
        <w:t>" -e</w:t>
      </w:r>
    </w:p>
    <w:p w14:paraId="2A6B7BF9" w14:textId="77777777" w:rsidR="00943FAF" w:rsidRDefault="00856231">
      <w:pPr>
        <w:jc w:val="both"/>
      </w:pPr>
      <w:r>
        <w:t xml:space="preserve"> </w:t>
      </w:r>
    </w:p>
    <w:p w14:paraId="787FCBA8" w14:textId="24F9CD29" w:rsidR="00943FAF" w:rsidRDefault="00856231">
      <w:pPr>
        <w:jc w:val="both"/>
      </w:pPr>
      <w:r>
        <w:t>where "</w:t>
      </w:r>
      <w:proofErr w:type="spellStart"/>
      <w:r>
        <w:t>ProjectFilePath</w:t>
      </w:r>
      <w:proofErr w:type="spellEnd"/>
      <w:r>
        <w:t>" is the complete path to a BioSIM project file</w:t>
      </w:r>
      <w:r w:rsidR="00B31230">
        <w:t xml:space="preserve"> (.</w:t>
      </w:r>
      <w:proofErr w:type="spellStart"/>
      <w:r w:rsidR="00B31230">
        <w:t>biox</w:t>
      </w:r>
      <w:proofErr w:type="spellEnd"/>
      <w:r w:rsidR="00B31230">
        <w:t>)</w:t>
      </w:r>
      <w:r>
        <w:t>.</w:t>
      </w:r>
      <w:r w:rsidR="00D95DE5">
        <w:t xml:space="preserve"> Two other o</w:t>
      </w:r>
      <w:r w:rsidR="002F362B">
        <w:t>p</w:t>
      </w:r>
      <w:r w:rsidR="00D95DE5">
        <w:t>tion</w:t>
      </w:r>
      <w:r w:rsidR="002F362B">
        <w:t>s</w:t>
      </w:r>
      <w:r w:rsidR="00D95DE5">
        <w:t xml:space="preserve"> </w:t>
      </w:r>
      <w:r w:rsidR="005E5EF4">
        <w:t>are</w:t>
      </w:r>
      <w:r w:rsidR="00D95DE5">
        <w:t xml:space="preserve"> available –show to show progress dialog and –log </w:t>
      </w:r>
      <w:proofErr w:type="spellStart"/>
      <w:r w:rsidR="00D95DE5">
        <w:t>lo</w:t>
      </w:r>
      <w:r w:rsidR="002E37BE">
        <w:t>g</w:t>
      </w:r>
      <w:r w:rsidR="00D95DE5">
        <w:t>FilePath</w:t>
      </w:r>
      <w:proofErr w:type="spellEnd"/>
      <w:r w:rsidR="00D95DE5">
        <w:t xml:space="preserve"> to output log information.</w:t>
      </w:r>
    </w:p>
    <w:p w14:paraId="59B4E1D1" w14:textId="77777777" w:rsidR="00943FAF" w:rsidRDefault="00943FAF">
      <w:pPr>
        <w:jc w:val="both"/>
      </w:pPr>
    </w:p>
    <w:p w14:paraId="0B47FD73" w14:textId="77777777" w:rsidR="00943FAF" w:rsidRDefault="00943FAF">
      <w:pPr>
        <w:jc w:val="both"/>
      </w:pPr>
    </w:p>
    <w:p w14:paraId="63D2D52E" w14:textId="77777777" w:rsidR="00943FAF" w:rsidRDefault="00856231" w:rsidP="00197802">
      <w:pPr>
        <w:pStyle w:val="Titre2"/>
      </w:pPr>
      <w:bookmarkStart w:id="34" w:name="_Toc132704569"/>
      <w:r>
        <w:t>How BioSIM Works</w:t>
      </w:r>
      <w:bookmarkEnd w:id="34"/>
    </w:p>
    <w:p w14:paraId="2A492C97" w14:textId="77777777" w:rsidR="00943FAF" w:rsidRDefault="00943FAF"/>
    <w:p w14:paraId="54405F64" w14:textId="77777777" w:rsidR="00943FAF" w:rsidRDefault="00856231" w:rsidP="00A4124E">
      <w:pPr>
        <w:pStyle w:val="Titre3"/>
      </w:pPr>
      <w:bookmarkStart w:id="35" w:name="_Toc132704570"/>
      <w:r>
        <w:t xml:space="preserve">Required </w:t>
      </w:r>
      <w:proofErr w:type="gramStart"/>
      <w:r>
        <w:t>information</w:t>
      </w:r>
      <w:bookmarkEnd w:id="35"/>
      <w:proofErr w:type="gramEnd"/>
    </w:p>
    <w:p w14:paraId="4498648E" w14:textId="77777777" w:rsidR="00943FAF" w:rsidRDefault="00943FAF"/>
    <w:p w14:paraId="255684A3" w14:textId="77777777" w:rsidR="00943FAF" w:rsidRDefault="00856231">
      <w:pPr>
        <w:jc w:val="both"/>
      </w:pPr>
      <w:r>
        <w:t>BioSIM controls the execution of weather-driven simulation models for prediction of seasonal processes. To do so, the system must:</w:t>
      </w:r>
    </w:p>
    <w:p w14:paraId="032B2E05" w14:textId="77777777" w:rsidR="00943FAF" w:rsidRDefault="00943FAF">
      <w:pPr>
        <w:jc w:val="both"/>
      </w:pPr>
    </w:p>
    <w:p w14:paraId="2A913043" w14:textId="550C0F48" w:rsidR="00943FAF" w:rsidRDefault="00856231">
      <w:pPr>
        <w:numPr>
          <w:ilvl w:val="0"/>
          <w:numId w:val="6"/>
        </w:numPr>
        <w:tabs>
          <w:tab w:val="left" w:pos="0"/>
        </w:tabs>
        <w:snapToGrid w:val="0"/>
        <w:jc w:val="both"/>
      </w:pPr>
      <w:r>
        <w:t xml:space="preserve">Provide the simulation model with </w:t>
      </w:r>
      <w:proofErr w:type="gramStart"/>
      <w:r>
        <w:t>geographically-specific</w:t>
      </w:r>
      <w:proofErr w:type="gramEnd"/>
      <w:r>
        <w:t xml:space="preserve"> time series of weather data that include daily</w:t>
      </w:r>
      <w:r w:rsidR="002F362B">
        <w:t>/hourly</w:t>
      </w:r>
      <w:r>
        <w:t xml:space="preserve"> air temperatures (minimum and maximum), precipitation, </w:t>
      </w:r>
      <w:r w:rsidR="002F362B">
        <w:t xml:space="preserve">dew point, relative </w:t>
      </w:r>
      <w:r w:rsidR="00A4124E">
        <w:t>humidity, wind</w:t>
      </w:r>
      <w:r>
        <w:t xml:space="preserve"> speed</w:t>
      </w:r>
      <w:r w:rsidR="002F362B">
        <w:t xml:space="preserve"> and wind direction, </w:t>
      </w:r>
      <w:r>
        <w:t>snowfall</w:t>
      </w:r>
      <w:r w:rsidR="002F362B">
        <w:t>,</w:t>
      </w:r>
      <w:r>
        <w:t xml:space="preserve"> snow accumulation</w:t>
      </w:r>
      <w:r w:rsidR="002F362B">
        <w:t xml:space="preserve"> and snow depth</w:t>
      </w:r>
      <w:r>
        <w:t>,</w:t>
      </w:r>
      <w:r w:rsidR="002F362B">
        <w:t xml:space="preserve"> </w:t>
      </w:r>
      <w:r w:rsidR="003F5DCC">
        <w:t xml:space="preserve">atmospheric </w:t>
      </w:r>
      <w:r w:rsidR="002F362B">
        <w:t xml:space="preserve">pressure, </w:t>
      </w:r>
      <w:r>
        <w:t>or solar radiation.</w:t>
      </w:r>
    </w:p>
    <w:p w14:paraId="1EF547E5" w14:textId="469EFE5C" w:rsidR="00943FAF" w:rsidRDefault="00856231">
      <w:pPr>
        <w:numPr>
          <w:ilvl w:val="0"/>
          <w:numId w:val="6"/>
        </w:numPr>
        <w:tabs>
          <w:tab w:val="left" w:pos="0"/>
        </w:tabs>
        <w:snapToGrid w:val="0"/>
        <w:jc w:val="both"/>
      </w:pPr>
      <w:r>
        <w:t>Control the execution of the selected (highlighted) simulation model</w:t>
      </w:r>
      <w:r w:rsidR="003F5DCC">
        <w:t>(s)</w:t>
      </w:r>
      <w:r>
        <w:t>, optionally varying certain model parameter values.</w:t>
      </w:r>
    </w:p>
    <w:p w14:paraId="42D3E698" w14:textId="3F172624" w:rsidR="00943FAF" w:rsidRDefault="00856231">
      <w:pPr>
        <w:numPr>
          <w:ilvl w:val="0"/>
          <w:numId w:val="6"/>
        </w:numPr>
        <w:tabs>
          <w:tab w:val="left" w:pos="0"/>
        </w:tabs>
        <w:snapToGrid w:val="0"/>
        <w:jc w:val="both"/>
      </w:pPr>
      <w:r>
        <w:t>Merge all outputs in</w:t>
      </w:r>
      <w:r w:rsidR="003F5DCC">
        <w:t>to</w:t>
      </w:r>
      <w:r>
        <w:t xml:space="preserve"> a database.</w:t>
      </w:r>
    </w:p>
    <w:p w14:paraId="56423D38" w14:textId="035BD7F1" w:rsidR="00943FAF" w:rsidRDefault="00856231">
      <w:pPr>
        <w:numPr>
          <w:ilvl w:val="0"/>
          <w:numId w:val="6"/>
        </w:numPr>
        <w:tabs>
          <w:tab w:val="left" w:pos="0"/>
        </w:tabs>
        <w:snapToGrid w:val="0"/>
        <w:jc w:val="both"/>
      </w:pPr>
      <w:r>
        <w:t xml:space="preserve">Examine model outputs to extract user-specified statistical </w:t>
      </w:r>
      <w:proofErr w:type="gramStart"/>
      <w:r>
        <w:t>features, and</w:t>
      </w:r>
      <w:proofErr w:type="gramEnd"/>
      <w:r>
        <w:t xml:space="preserve"> present this information in the form of tables or maps.</w:t>
      </w:r>
    </w:p>
    <w:p w14:paraId="46336BAE" w14:textId="77777777" w:rsidR="00943FAF" w:rsidRDefault="00943FAF">
      <w:pPr>
        <w:jc w:val="both"/>
      </w:pPr>
    </w:p>
    <w:p w14:paraId="3DB6BFFD" w14:textId="544C2F27" w:rsidR="00943FAF" w:rsidRDefault="00856231">
      <w:pPr>
        <w:jc w:val="both"/>
      </w:pPr>
      <w:r>
        <w:t xml:space="preserve">Seven sources of input </w:t>
      </w:r>
      <w:r w:rsidR="002F362B">
        <w:t>can be provide</w:t>
      </w:r>
      <w:r w:rsidR="003F5DCC">
        <w:t>d</w:t>
      </w:r>
      <w:r w:rsidR="002F362B">
        <w:t xml:space="preserve"> to </w:t>
      </w:r>
      <w:r>
        <w:t xml:space="preserve">BioSIM: </w:t>
      </w:r>
    </w:p>
    <w:p w14:paraId="26F01538" w14:textId="77777777" w:rsidR="00943FAF" w:rsidRDefault="00943FAF">
      <w:pPr>
        <w:jc w:val="both"/>
      </w:pPr>
    </w:p>
    <w:p w14:paraId="636AC3AF" w14:textId="69846E09" w:rsidR="00943FAF" w:rsidRDefault="00856231">
      <w:pPr>
        <w:numPr>
          <w:ilvl w:val="0"/>
          <w:numId w:val="7"/>
        </w:numPr>
        <w:tabs>
          <w:tab w:val="left" w:pos="0"/>
        </w:tabs>
        <w:snapToGrid w:val="0"/>
        <w:jc w:val="both"/>
      </w:pPr>
      <w:r>
        <w:t xml:space="preserve">Weather data (accessible through the </w:t>
      </w:r>
      <w:r w:rsidR="000A2EE0">
        <w:t>Linked Data Manager</w:t>
      </w:r>
      <w:r>
        <w:t xml:space="preserve">) </w:t>
      </w:r>
    </w:p>
    <w:p w14:paraId="11E1EF36" w14:textId="77777777" w:rsidR="00943FAF" w:rsidRDefault="00856231">
      <w:pPr>
        <w:numPr>
          <w:ilvl w:val="1"/>
          <w:numId w:val="7"/>
        </w:numPr>
        <w:tabs>
          <w:tab w:val="left" w:pos="0"/>
        </w:tabs>
        <w:snapToGrid w:val="0"/>
        <w:jc w:val="both"/>
      </w:pPr>
      <w:proofErr w:type="spellStart"/>
      <w:r>
        <w:t>Normals</w:t>
      </w:r>
      <w:proofErr w:type="spellEnd"/>
      <w:r>
        <w:t xml:space="preserve"> (monthly statistics) </w:t>
      </w:r>
    </w:p>
    <w:p w14:paraId="23A2ADE8" w14:textId="414DB069" w:rsidR="00943FAF" w:rsidRDefault="00856231">
      <w:pPr>
        <w:numPr>
          <w:ilvl w:val="1"/>
          <w:numId w:val="7"/>
        </w:numPr>
        <w:tabs>
          <w:tab w:val="left" w:pos="0"/>
        </w:tabs>
        <w:snapToGrid w:val="0"/>
        <w:jc w:val="both"/>
      </w:pPr>
      <w:r>
        <w:rPr>
          <w:spacing w:val="-2"/>
        </w:rPr>
        <w:t>D</w:t>
      </w:r>
      <w:r>
        <w:t>aily data (including forecasts)</w:t>
      </w:r>
    </w:p>
    <w:p w14:paraId="64A7C339" w14:textId="7AA24605" w:rsidR="002E37BE" w:rsidRDefault="002E37BE" w:rsidP="002E37BE">
      <w:pPr>
        <w:numPr>
          <w:ilvl w:val="1"/>
          <w:numId w:val="7"/>
        </w:numPr>
        <w:tabs>
          <w:tab w:val="left" w:pos="0"/>
        </w:tabs>
        <w:snapToGrid w:val="0"/>
        <w:jc w:val="both"/>
      </w:pPr>
      <w:r>
        <w:rPr>
          <w:spacing w:val="-2"/>
        </w:rPr>
        <w:t xml:space="preserve">Hourly </w:t>
      </w:r>
      <w:r>
        <w:t>data (including forecasts)</w:t>
      </w:r>
    </w:p>
    <w:p w14:paraId="3E6518BD" w14:textId="0E611BE8" w:rsidR="002F362B" w:rsidRDefault="002F362B" w:rsidP="002E37BE">
      <w:pPr>
        <w:numPr>
          <w:ilvl w:val="1"/>
          <w:numId w:val="7"/>
        </w:numPr>
        <w:tabs>
          <w:tab w:val="left" w:pos="0"/>
        </w:tabs>
        <w:snapToGrid w:val="0"/>
        <w:jc w:val="both"/>
      </w:pPr>
      <w:proofErr w:type="spellStart"/>
      <w:proofErr w:type="gramStart"/>
      <w:r>
        <w:lastRenderedPageBreak/>
        <w:t>Gribs</w:t>
      </w:r>
      <w:proofErr w:type="spellEnd"/>
      <w:proofErr w:type="gramEnd"/>
      <w:r>
        <w:t xml:space="preserve"> data (weather in map format)</w:t>
      </w:r>
    </w:p>
    <w:p w14:paraId="32F6551B" w14:textId="2E359F91" w:rsidR="00943FAF" w:rsidRDefault="00856231">
      <w:pPr>
        <w:numPr>
          <w:ilvl w:val="0"/>
          <w:numId w:val="7"/>
        </w:numPr>
        <w:tabs>
          <w:tab w:val="left" w:pos="0"/>
        </w:tabs>
        <w:snapToGrid w:val="0"/>
        <w:jc w:val="both"/>
      </w:pPr>
      <w:r>
        <w:t xml:space="preserve">Input Maps (DEM’s) (accessible through the </w:t>
      </w:r>
      <w:r w:rsidR="000A2EE0">
        <w:t>Linked Data Manager</w:t>
      </w:r>
      <w:r>
        <w:t>)</w:t>
      </w:r>
    </w:p>
    <w:p w14:paraId="2F2BACA6" w14:textId="41FB7F1B" w:rsidR="00943FAF" w:rsidRDefault="00856231">
      <w:pPr>
        <w:numPr>
          <w:ilvl w:val="0"/>
          <w:numId w:val="7"/>
        </w:numPr>
        <w:tabs>
          <w:tab w:val="left" w:pos="0"/>
        </w:tabs>
        <w:snapToGrid w:val="0"/>
        <w:jc w:val="both"/>
      </w:pPr>
      <w:r>
        <w:t xml:space="preserve">Models (accessible through the </w:t>
      </w:r>
      <w:r w:rsidR="000A2EE0">
        <w:t>Linked Data Manager</w:t>
      </w:r>
      <w:r>
        <w:t>)</w:t>
      </w:r>
    </w:p>
    <w:p w14:paraId="398B2CDA" w14:textId="69AC2422" w:rsidR="00943FAF" w:rsidRPr="001D6AEE" w:rsidRDefault="00856231">
      <w:pPr>
        <w:numPr>
          <w:ilvl w:val="0"/>
          <w:numId w:val="7"/>
        </w:numPr>
        <w:tabs>
          <w:tab w:val="left" w:pos="0"/>
        </w:tabs>
        <w:snapToGrid w:val="0"/>
        <w:jc w:val="both"/>
      </w:pPr>
      <w:r>
        <w:t xml:space="preserve">Model Input (specific to each model and accessible through the </w:t>
      </w:r>
      <w:r w:rsidRPr="00003E9D">
        <w:t xml:space="preserve">Model </w:t>
      </w:r>
      <w:bookmarkStart w:id="36" w:name="_Hlt322511633"/>
      <w:r w:rsidRPr="00003E9D">
        <w:t>E</w:t>
      </w:r>
      <w:bookmarkEnd w:id="36"/>
      <w:r w:rsidRPr="00003E9D">
        <w:t>ditor</w:t>
      </w:r>
      <w:r w:rsidRPr="003F5DCC">
        <w:t xml:space="preserve">’s </w:t>
      </w:r>
      <w:r>
        <w:rPr>
          <w:i/>
          <w:u w:val="single"/>
        </w:rPr>
        <w:t>Input</w:t>
      </w:r>
      <w:r w:rsidRPr="003F5DCC">
        <w:rPr>
          <w:i/>
        </w:rPr>
        <w:t xml:space="preserve"> </w:t>
      </w:r>
      <w:r w:rsidRPr="003F5DCC">
        <w:t>tab</w:t>
      </w:r>
      <w:r>
        <w:t>)</w:t>
      </w:r>
    </w:p>
    <w:p w14:paraId="2B448B27" w14:textId="7865A2A8" w:rsidR="00943FAF" w:rsidRPr="001D6AEE" w:rsidRDefault="00856231">
      <w:pPr>
        <w:numPr>
          <w:ilvl w:val="0"/>
          <w:numId w:val="7"/>
        </w:numPr>
        <w:tabs>
          <w:tab w:val="left" w:pos="0"/>
        </w:tabs>
        <w:snapToGrid w:val="0"/>
        <w:jc w:val="both"/>
      </w:pPr>
      <w:r>
        <w:t xml:space="preserve">Weather Input (accessible through the </w:t>
      </w:r>
      <w:r w:rsidRPr="00003E9D">
        <w:t>Weather Gene</w:t>
      </w:r>
      <w:bookmarkStart w:id="37" w:name="_Hlt322511637"/>
      <w:r w:rsidRPr="00003E9D">
        <w:t>r</w:t>
      </w:r>
      <w:bookmarkEnd w:id="37"/>
      <w:r w:rsidRPr="00003E9D">
        <w:t>ator Input Editor</w:t>
      </w:r>
      <w:r>
        <w:t>)</w:t>
      </w:r>
    </w:p>
    <w:p w14:paraId="7F9B167B" w14:textId="700D3CC0" w:rsidR="00943FAF" w:rsidRPr="001D6AEE" w:rsidRDefault="00856231">
      <w:pPr>
        <w:numPr>
          <w:ilvl w:val="0"/>
          <w:numId w:val="7"/>
        </w:numPr>
        <w:tabs>
          <w:tab w:val="left" w:pos="0"/>
        </w:tabs>
        <w:snapToGrid w:val="0"/>
        <w:jc w:val="both"/>
      </w:pPr>
      <w:r>
        <w:t xml:space="preserve">Location lists (accessible through the </w:t>
      </w:r>
      <w:r w:rsidRPr="00003E9D">
        <w:t>Locations Fil</w:t>
      </w:r>
      <w:bookmarkStart w:id="38" w:name="_Hlt322436063"/>
      <w:r w:rsidRPr="00003E9D">
        <w:t>e</w:t>
      </w:r>
      <w:bookmarkEnd w:id="38"/>
      <w:r w:rsidRPr="00003E9D">
        <w:t xml:space="preserve"> Editor</w:t>
      </w:r>
      <w:r>
        <w:t>)</w:t>
      </w:r>
    </w:p>
    <w:p w14:paraId="7BBA592D" w14:textId="77777777" w:rsidR="00943FAF" w:rsidRDefault="00943FAF">
      <w:pPr>
        <w:snapToGrid w:val="0"/>
        <w:ind w:left="360"/>
        <w:jc w:val="both"/>
      </w:pPr>
    </w:p>
    <w:p w14:paraId="36FC1426" w14:textId="77777777" w:rsidR="00943FAF" w:rsidRDefault="00856231">
      <w:pPr>
        <w:jc w:val="both"/>
      </w:pPr>
      <w:r>
        <w:t>A specific extension is associated to each of these input files:</w:t>
      </w:r>
    </w:p>
    <w:p w14:paraId="1876CAB6" w14:textId="0E7D14EF" w:rsidR="00943FAF" w:rsidRDefault="00943FAF">
      <w:pPr>
        <w:jc w:val="both"/>
      </w:pPr>
    </w:p>
    <w:p w14:paraId="204B5CF2" w14:textId="77777777" w:rsidR="00943FAF" w:rsidRDefault="00943FAF">
      <w:pPr>
        <w:jc w:val="both"/>
      </w:pPr>
    </w:p>
    <w:tbl>
      <w:tblPr>
        <w:tblW w:w="9620" w:type="dxa"/>
        <w:tblCellMar>
          <w:left w:w="10" w:type="dxa"/>
          <w:right w:w="10" w:type="dxa"/>
        </w:tblCellMar>
        <w:tblLook w:val="04A0" w:firstRow="1" w:lastRow="0" w:firstColumn="1" w:lastColumn="0" w:noHBand="0" w:noVBand="1"/>
      </w:tblPr>
      <w:tblGrid>
        <w:gridCol w:w="2405"/>
        <w:gridCol w:w="2268"/>
        <w:gridCol w:w="2977"/>
        <w:gridCol w:w="1970"/>
      </w:tblGrid>
      <w:tr w:rsidR="00943FAF" w:rsidRPr="001D6AEE" w14:paraId="0AE4150B"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96591" w14:textId="77777777" w:rsidR="00943FAF" w:rsidRDefault="00856231">
            <w:pPr>
              <w:jc w:val="both"/>
            </w:pPr>
            <w:r>
              <w:t>Type of data</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A213F" w14:textId="77777777" w:rsidR="00943FAF" w:rsidRDefault="00856231">
            <w:pPr>
              <w:jc w:val="both"/>
            </w:pPr>
            <w:r>
              <w:t>File extension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A6938" w14:textId="63C8BA2B" w:rsidR="00943FAF" w:rsidRDefault="00003E9D" w:rsidP="00003E9D">
            <w:pPr>
              <w:jc w:val="both"/>
            </w:pPr>
            <w:r>
              <w:t>Subdirectory of the project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03626F" w14:textId="4CED9C5D" w:rsidR="00943FAF" w:rsidRDefault="00856231" w:rsidP="00003E9D">
            <w:pPr>
              <w:jc w:val="both"/>
            </w:pPr>
            <w:r>
              <w:t xml:space="preserve">Can be stored in global directories </w:t>
            </w:r>
          </w:p>
        </w:tc>
      </w:tr>
      <w:tr w:rsidR="00943FAF" w14:paraId="4BE63A1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07FCDE" w14:textId="77777777" w:rsidR="00943FAF" w:rsidRDefault="00856231">
            <w:pPr>
              <w:jc w:val="both"/>
            </w:pPr>
            <w:proofErr w:type="spellStart"/>
            <w:proofErr w:type="gramStart"/>
            <w:r>
              <w:t>Normals</w:t>
            </w:r>
            <w:proofErr w:type="spellEnd"/>
            <w:proofErr w:type="gramEnd"/>
            <w:r>
              <w:t xml:space="preserve"> weather </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CC17E" w14:textId="4916CC91" w:rsidR="00943FAF" w:rsidRDefault="00856231">
            <w:pPr>
              <w:jc w:val="both"/>
            </w:pPr>
            <w:proofErr w:type="gramStart"/>
            <w:r>
              <w:t>.</w:t>
            </w:r>
            <w:proofErr w:type="spellStart"/>
            <w:r>
              <w:t>Normals</w:t>
            </w:r>
            <w:r w:rsidR="002E37BE">
              <w:t>DB</w:t>
            </w:r>
            <w:proofErr w:type="spellEnd"/>
            <w:proofErr w:type="gram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7C787"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4E6E32" w14:textId="77777777" w:rsidR="00943FAF" w:rsidRDefault="00856231">
            <w:pPr>
              <w:jc w:val="both"/>
            </w:pPr>
            <w:r>
              <w:t>Yes</w:t>
            </w:r>
          </w:p>
        </w:tc>
      </w:tr>
      <w:tr w:rsidR="00943FAF" w14:paraId="4E4762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EB06F" w14:textId="77777777" w:rsidR="00943FAF" w:rsidRDefault="00856231">
            <w:pPr>
              <w:jc w:val="both"/>
            </w:pPr>
            <w:r>
              <w:t>Daily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D381BF" w14:textId="146D3666" w:rsidR="00943FAF" w:rsidRDefault="00856231" w:rsidP="002E37BE">
            <w:pPr>
              <w:jc w:val="both"/>
            </w:pPr>
            <w:proofErr w:type="gramStart"/>
            <w:r>
              <w:t>.</w:t>
            </w:r>
            <w:proofErr w:type="spellStart"/>
            <w:r>
              <w:t>Daily</w:t>
            </w:r>
            <w:r w:rsidR="002E37BE">
              <w:t>DB</w:t>
            </w:r>
            <w:proofErr w:type="spellEnd"/>
            <w:proofErr w:type="gram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533B0" w14:textId="77777777" w:rsidR="00943FAF" w:rsidRDefault="00856231">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C9C5D" w14:textId="77777777" w:rsidR="00943FAF" w:rsidRDefault="00856231">
            <w:pPr>
              <w:jc w:val="both"/>
            </w:pPr>
            <w:r>
              <w:t>Yes</w:t>
            </w:r>
          </w:p>
        </w:tc>
      </w:tr>
      <w:tr w:rsidR="002E37BE" w14:paraId="26627FD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AC3DC" w14:textId="0B2F7BF9" w:rsidR="002E37BE" w:rsidRDefault="002E37BE">
            <w:pPr>
              <w:jc w:val="both"/>
            </w:pPr>
            <w:r>
              <w:t>Hourly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68A8E9" w14:textId="443D9ECF" w:rsidR="002E37BE" w:rsidRDefault="002E37BE" w:rsidP="002E37BE">
            <w:pPr>
              <w:jc w:val="both"/>
            </w:pPr>
            <w:proofErr w:type="gramStart"/>
            <w:r>
              <w:t>.</w:t>
            </w:r>
            <w:proofErr w:type="spellStart"/>
            <w:r>
              <w:t>HourlyDB</w:t>
            </w:r>
            <w:proofErr w:type="spellEnd"/>
            <w:proofErr w:type="gram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4D240" w14:textId="7DABDB81" w:rsidR="002E37BE" w:rsidRDefault="002E37BE">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D8C2" w14:textId="3920DABC" w:rsidR="002E37BE" w:rsidRDefault="002E37BE">
            <w:pPr>
              <w:jc w:val="both"/>
            </w:pPr>
            <w:r>
              <w:t>Yes</w:t>
            </w:r>
          </w:p>
        </w:tc>
      </w:tr>
      <w:tr w:rsidR="00003E9D" w14:paraId="1972BDB2"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673150" w14:textId="565144E3" w:rsidR="00003E9D" w:rsidRDefault="00003E9D">
            <w:pPr>
              <w:jc w:val="both"/>
            </w:pPr>
            <w:proofErr w:type="spellStart"/>
            <w:proofErr w:type="gramStart"/>
            <w:r>
              <w:t>Gribs</w:t>
            </w:r>
            <w:proofErr w:type="spellEnd"/>
            <w:proofErr w:type="gramEnd"/>
            <w:r>
              <w:t xml:space="preserve"> weather</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DB82DB" w14:textId="1A2757D3" w:rsidR="00003E9D" w:rsidRDefault="00003E9D" w:rsidP="002E37BE">
            <w:pPr>
              <w:jc w:val="both"/>
            </w:pPr>
            <w:proofErr w:type="gramStart"/>
            <w:r>
              <w:t>.</w:t>
            </w:r>
            <w:proofErr w:type="spellStart"/>
            <w:r>
              <w:t>Gribs</w:t>
            </w:r>
            <w:proofErr w:type="spellEnd"/>
            <w:proofErr w:type="gram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7FFA0" w14:textId="661BBF08" w:rsidR="00003E9D" w:rsidRDefault="00003E9D">
            <w:pPr>
              <w:jc w:val="both"/>
            </w:pPr>
            <w:r>
              <w:t>\Weather\</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565E76" w14:textId="4478D963" w:rsidR="00003E9D" w:rsidRDefault="00003E9D">
            <w:pPr>
              <w:jc w:val="both"/>
            </w:pPr>
            <w:r>
              <w:t>Yes</w:t>
            </w:r>
          </w:p>
        </w:tc>
      </w:tr>
      <w:tr w:rsidR="00943FAF" w14:paraId="6661C09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A6CD42" w14:textId="77777777" w:rsidR="00943FAF" w:rsidRDefault="00856231">
            <w:pPr>
              <w:jc w:val="both"/>
            </w:pPr>
            <w:r>
              <w:t>DEM</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D34F1" w14:textId="6FDCD3DE" w:rsidR="00943FAF" w:rsidRDefault="002E37BE" w:rsidP="002E37BE">
            <w:pPr>
              <w:jc w:val="both"/>
            </w:pPr>
            <w:r>
              <w:t>.</w:t>
            </w:r>
            <w:proofErr w:type="spellStart"/>
            <w:r>
              <w:t>tif</w:t>
            </w:r>
            <w:proofErr w:type="spell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4E4D4" w14:textId="77777777" w:rsidR="00943FAF" w:rsidRDefault="00856231">
            <w:pPr>
              <w:jc w:val="both"/>
            </w:pPr>
            <w:r>
              <w:t>\</w:t>
            </w:r>
            <w:proofErr w:type="spellStart"/>
            <w:r>
              <w:t>MapInput</w:t>
            </w:r>
            <w:proofErr w:type="spellEnd"/>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4B8CB4" w14:textId="77777777" w:rsidR="00943FAF" w:rsidRDefault="00856231">
            <w:pPr>
              <w:jc w:val="both"/>
            </w:pPr>
            <w:r>
              <w:t>Yes</w:t>
            </w:r>
          </w:p>
        </w:tc>
      </w:tr>
      <w:tr w:rsidR="00943FAF" w14:paraId="144124E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271E1A" w14:textId="77777777" w:rsidR="00943FAF" w:rsidRDefault="00856231">
            <w:pPr>
              <w:jc w:val="both"/>
            </w:pPr>
            <w:r>
              <w:t>Model</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AA7D5" w14:textId="77777777" w:rsidR="00943FAF" w:rsidRDefault="00856231">
            <w:pPr>
              <w:jc w:val="both"/>
            </w:pPr>
            <w:proofErr w:type="gramStart"/>
            <w:r>
              <w:t>.mdl</w:t>
            </w:r>
            <w:proofErr w:type="gram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56ECB" w14:textId="26D840A3" w:rsidR="00943FAF" w:rsidRDefault="00856231" w:rsidP="00003E9D">
            <w:pPr>
              <w:jc w:val="both"/>
            </w:pPr>
            <w:r>
              <w:t xml:space="preserve">\Models\ (under </w:t>
            </w:r>
            <w:r w:rsidR="00003E9D">
              <w:t>root</w:t>
            </w:r>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8487A" w14:textId="77777777" w:rsidR="00943FAF" w:rsidRDefault="00856231">
            <w:pPr>
              <w:jc w:val="both"/>
            </w:pPr>
            <w:r>
              <w:t>Yes</w:t>
            </w:r>
          </w:p>
        </w:tc>
      </w:tr>
      <w:tr w:rsidR="00943FAF" w14:paraId="529CB455"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238D8" w14:textId="77777777" w:rsidR="00943FAF" w:rsidRDefault="00856231">
            <w:pPr>
              <w:jc w:val="both"/>
            </w:pPr>
            <w:r>
              <w:t>Model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7867" w14:textId="77777777" w:rsidR="00943FAF" w:rsidRDefault="00856231">
            <w:pPr>
              <w:jc w:val="both"/>
            </w:pPr>
            <w:r>
              <w:t>(</w:t>
            </w:r>
            <w:proofErr w:type="gramStart"/>
            <w:r>
              <w:t>specific</w:t>
            </w:r>
            <w:proofErr w:type="gramEnd"/>
            <w:r>
              <w:t xml:space="preserve">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701A0" w14:textId="77777777" w:rsidR="00943FAF" w:rsidRDefault="00856231">
            <w:pPr>
              <w:jc w:val="both"/>
            </w:pPr>
            <w:r>
              <w:t>\</w:t>
            </w:r>
            <w:proofErr w:type="spellStart"/>
            <w:r>
              <w:t>ModelInput</w:t>
            </w:r>
            <w:proofErr w:type="spellEnd"/>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63ADB" w14:textId="77777777" w:rsidR="00943FAF" w:rsidRDefault="00856231">
            <w:pPr>
              <w:jc w:val="both"/>
            </w:pPr>
            <w:r>
              <w:t>No</w:t>
            </w:r>
          </w:p>
        </w:tc>
      </w:tr>
      <w:tr w:rsidR="00943FAF" w14:paraId="5C8C94C1"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EF360" w14:textId="77777777" w:rsidR="00943FAF" w:rsidRDefault="00856231">
            <w:pPr>
              <w:jc w:val="both"/>
            </w:pPr>
            <w:r>
              <w:t>Weather input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8B8331" w14:textId="1F4ACCC9" w:rsidR="00943FAF" w:rsidRDefault="00856231" w:rsidP="002E37BE">
            <w:pPr>
              <w:jc w:val="both"/>
            </w:pPr>
            <w:proofErr w:type="gramStart"/>
            <w:r>
              <w:t>.</w:t>
            </w:r>
            <w:proofErr w:type="spellStart"/>
            <w:r w:rsidR="002E37BE">
              <w:t>w</w:t>
            </w:r>
            <w:r>
              <w:t>gs</w:t>
            </w:r>
            <w:proofErr w:type="spellEnd"/>
            <w:proofErr w:type="gramEnd"/>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34B60F" w14:textId="6700298B" w:rsidR="00943FAF" w:rsidRDefault="00856231" w:rsidP="002E37BE">
            <w:pPr>
              <w:jc w:val="both"/>
            </w:pPr>
            <w:r>
              <w:t>\</w:t>
            </w:r>
            <w:proofErr w:type="spellStart"/>
            <w:r w:rsidR="002E37BE">
              <w:t>WG</w:t>
            </w:r>
            <w:r>
              <w:t>Input</w:t>
            </w:r>
            <w:proofErr w:type="spellEnd"/>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392D52" w14:textId="77777777" w:rsidR="00943FAF" w:rsidRDefault="00856231">
            <w:pPr>
              <w:jc w:val="both"/>
            </w:pPr>
            <w:r>
              <w:t>No</w:t>
            </w:r>
          </w:p>
        </w:tc>
      </w:tr>
      <w:tr w:rsidR="00943FAF" w14:paraId="64A0914C"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39498" w14:textId="77777777" w:rsidR="00943FAF" w:rsidRDefault="00856231">
            <w:pPr>
              <w:jc w:val="both"/>
            </w:pPr>
            <w:r>
              <w:t>Location list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D854F4" w14:textId="77777777" w:rsidR="00943FAF" w:rsidRDefault="00856231">
            <w:pPr>
              <w:jc w:val="both"/>
            </w:pPr>
            <w:r>
              <w:t>.csv</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FBDED" w14:textId="77777777" w:rsidR="00943FAF" w:rsidRDefault="00856231">
            <w:pPr>
              <w:jc w:val="both"/>
            </w:pPr>
            <w:r>
              <w:t>\Loc\</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660A2A" w14:textId="77777777" w:rsidR="00943FAF" w:rsidRDefault="00856231">
            <w:pPr>
              <w:jc w:val="both"/>
            </w:pPr>
            <w:r>
              <w:t>No</w:t>
            </w:r>
          </w:p>
        </w:tc>
      </w:tr>
      <w:tr w:rsidR="00003E9D" w14:paraId="21CA58AD" w14:textId="77777777" w:rsidTr="00003E9D">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C62ED7" w14:textId="097239BE" w:rsidR="00003E9D" w:rsidRDefault="00003E9D" w:rsidP="00003E9D">
            <w:pPr>
              <w:jc w:val="both"/>
            </w:pPr>
            <w:r>
              <w:t>Model input variations</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FE192" w14:textId="66390B5B" w:rsidR="00003E9D" w:rsidRDefault="00003E9D">
            <w:pPr>
              <w:jc w:val="both"/>
            </w:pPr>
            <w:r>
              <w:t>(</w:t>
            </w:r>
            <w:proofErr w:type="gramStart"/>
            <w:r>
              <w:t>specific</w:t>
            </w:r>
            <w:proofErr w:type="gramEnd"/>
            <w:r>
              <w:t xml:space="preserve"> to a model)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D745C" w14:textId="26D93BD1" w:rsidR="00003E9D" w:rsidRDefault="00003E9D">
            <w:pPr>
              <w:jc w:val="both"/>
            </w:pPr>
            <w:r>
              <w:t>\</w:t>
            </w:r>
            <w:proofErr w:type="spellStart"/>
            <w:r w:rsidRPr="00003E9D">
              <w:t>ParametersVariations</w:t>
            </w:r>
            <w:proofErr w:type="spellEnd"/>
            <w:r>
              <w:t>\</w:t>
            </w:r>
          </w:p>
        </w:tc>
        <w:tc>
          <w:tcPr>
            <w:tcW w:w="1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E5AA7D" w14:textId="50330CFC" w:rsidR="00003E9D" w:rsidRDefault="00003E9D">
            <w:pPr>
              <w:jc w:val="both"/>
            </w:pPr>
            <w:r>
              <w:t>No</w:t>
            </w:r>
          </w:p>
        </w:tc>
      </w:tr>
    </w:tbl>
    <w:p w14:paraId="7EF2F89B" w14:textId="77777777" w:rsidR="00943FAF" w:rsidRDefault="00943FAF">
      <w:pPr>
        <w:jc w:val="both"/>
      </w:pPr>
    </w:p>
    <w:p w14:paraId="4A385702" w14:textId="77777777" w:rsidR="00943FAF" w:rsidRDefault="00856231" w:rsidP="00A4124E">
      <w:pPr>
        <w:pStyle w:val="Titre3"/>
      </w:pPr>
      <w:bookmarkStart w:id="39" w:name="_Toc132704571"/>
      <w:r>
        <w:t>Weather data for simulations</w:t>
      </w:r>
      <w:bookmarkEnd w:id="39"/>
    </w:p>
    <w:p w14:paraId="6E6EB593" w14:textId="77777777" w:rsidR="00943FAF" w:rsidRDefault="00943FAF"/>
    <w:p w14:paraId="2838BE0B" w14:textId="7C6A7F75" w:rsidR="00943FAF" w:rsidRPr="001D6AEE" w:rsidRDefault="00856231">
      <w:pPr>
        <w:jc w:val="both"/>
      </w:pPr>
      <w:r>
        <w:t xml:space="preserve">One of the most crucial and time-consuming steps in implementing BioSIM is the development of the weather databases used by the system. There are </w:t>
      </w:r>
      <w:r w:rsidR="002E37BE">
        <w:t xml:space="preserve">three </w:t>
      </w:r>
      <w:r>
        <w:t xml:space="preserve">types of weather databases: </w:t>
      </w:r>
      <w:proofErr w:type="spellStart"/>
      <w:r>
        <w:t>Normals</w:t>
      </w:r>
      <w:proofErr w:type="spellEnd"/>
      <w:r w:rsidR="002E37BE">
        <w:t>,</w:t>
      </w:r>
      <w:r>
        <w:t xml:space="preserve"> Daily </w:t>
      </w:r>
      <w:r w:rsidR="002E37BE">
        <w:t xml:space="preserve">and Hourly </w:t>
      </w:r>
      <w:r>
        <w:t xml:space="preserve">(which include forecasts). All temperatures in BioSIM databases are in °C. Precipitation is in mm of water. </w:t>
      </w:r>
      <w:r w:rsidR="00003E9D">
        <w:t xml:space="preserve">Dew point </w:t>
      </w:r>
      <w:r w:rsidR="003F5DCC">
        <w:t xml:space="preserve">is </w:t>
      </w:r>
      <w:r w:rsidR="00003E9D">
        <w:t>in °</w:t>
      </w:r>
      <w:proofErr w:type="gramStart"/>
      <w:r w:rsidR="00003E9D">
        <w:t>C  and</w:t>
      </w:r>
      <w:proofErr w:type="gramEnd"/>
      <w:r w:rsidR="00003E9D">
        <w:t xml:space="preserve"> relative humidity is in %</w:t>
      </w:r>
      <w:r>
        <w:t xml:space="preserve">. </w:t>
      </w:r>
      <w:r w:rsidR="00931471">
        <w:t xml:space="preserve">Wind speed </w:t>
      </w:r>
      <w:r w:rsidR="003F5DCC">
        <w:t xml:space="preserve">is </w:t>
      </w:r>
      <w:r w:rsidR="00931471">
        <w:t xml:space="preserve">in km/h and wind direction in °. </w:t>
      </w:r>
      <w:r>
        <w:t xml:space="preserve">Snowfall and snow accumulation are in mm of water, </w:t>
      </w:r>
      <w:r w:rsidR="002E37BE">
        <w:t>snow depth in cm</w:t>
      </w:r>
      <w:r>
        <w:t>.</w:t>
      </w:r>
      <w:r w:rsidR="002E37BE">
        <w:t xml:space="preserve"> </w:t>
      </w:r>
      <w:r w:rsidR="00931471">
        <w:t xml:space="preserve">Pressure in </w:t>
      </w:r>
      <w:proofErr w:type="spellStart"/>
      <w:r w:rsidR="00931471">
        <w:t>hPa</w:t>
      </w:r>
      <w:proofErr w:type="spellEnd"/>
      <w:r w:rsidR="00931471">
        <w:t xml:space="preserve"> and s</w:t>
      </w:r>
      <w:r w:rsidR="002E37BE">
        <w:t>olar radiation is in watt/m².</w:t>
      </w:r>
    </w:p>
    <w:p w14:paraId="23DF665E" w14:textId="77777777" w:rsidR="00943FAF" w:rsidRDefault="00943FAF">
      <w:pPr>
        <w:jc w:val="both"/>
      </w:pPr>
    </w:p>
    <w:p w14:paraId="4C66EABB" w14:textId="5788600F" w:rsidR="00943FAF" w:rsidRDefault="00856231">
      <w:pPr>
        <w:jc w:val="both"/>
      </w:pPr>
      <w:r>
        <w:t xml:space="preserve">BioSIM assembles weather data for </w:t>
      </w:r>
      <w:r w:rsidR="00EA5DD4">
        <w:t xml:space="preserve">weather generation </w:t>
      </w:r>
      <w:r>
        <w:t xml:space="preserve">at each point in the supplied location list from </w:t>
      </w:r>
      <w:r w:rsidR="00003E9D">
        <w:t xml:space="preserve">one or many </w:t>
      </w:r>
      <w:proofErr w:type="gramStart"/>
      <w:r>
        <w:t>geographically-referenced</w:t>
      </w:r>
      <w:proofErr w:type="gramEnd"/>
      <w:r>
        <w:t xml:space="preserve"> databases. </w:t>
      </w:r>
    </w:p>
    <w:p w14:paraId="2347E5D2" w14:textId="77777777" w:rsidR="00943FAF" w:rsidRDefault="00943FAF">
      <w:pPr>
        <w:jc w:val="both"/>
      </w:pPr>
    </w:p>
    <w:p w14:paraId="1848739F" w14:textId="77777777" w:rsidR="00943FAF" w:rsidRDefault="00856231">
      <w:pPr>
        <w:rPr>
          <w:b/>
        </w:rPr>
      </w:pPr>
      <w:proofErr w:type="spellStart"/>
      <w:r>
        <w:rPr>
          <w:b/>
        </w:rPr>
        <w:t>Normals</w:t>
      </w:r>
      <w:proofErr w:type="spellEnd"/>
      <w:r>
        <w:rPr>
          <w:b/>
        </w:rPr>
        <w:t xml:space="preserve"> Database:</w:t>
      </w:r>
    </w:p>
    <w:p w14:paraId="2E88556F" w14:textId="26CA87D4" w:rsidR="00943FAF" w:rsidRDefault="00856231">
      <w:pPr>
        <w:snapToGrid w:val="0"/>
        <w:jc w:val="both"/>
      </w:pPr>
      <w:r>
        <w:t xml:space="preserve">The </w:t>
      </w:r>
      <w:proofErr w:type="spellStart"/>
      <w:r>
        <w:t>Normals</w:t>
      </w:r>
      <w:proofErr w:type="spellEnd"/>
      <w:r>
        <w:t xml:space="preserve"> Database contains long-term (30-year) monthly statistics that are updated on a decadal cycle.</w:t>
      </w:r>
      <w:r w:rsidR="00003E9D">
        <w:t xml:space="preserve"> S</w:t>
      </w:r>
      <w:r>
        <w:t xml:space="preserve">everal </w:t>
      </w:r>
      <w:proofErr w:type="spellStart"/>
      <w:r>
        <w:t>Normals</w:t>
      </w:r>
      <w:proofErr w:type="spellEnd"/>
      <w:r>
        <w:t xml:space="preserve"> databases (</w:t>
      </w:r>
      <w:proofErr w:type="gramStart"/>
      <w:r>
        <w:t>e.g.</w:t>
      </w:r>
      <w:proofErr w:type="gramEnd"/>
      <w:r>
        <w:t xml:space="preserve"> </w:t>
      </w:r>
      <w:r w:rsidR="00003E9D">
        <w:t xml:space="preserve">the most recent update of North American </w:t>
      </w:r>
      <w:proofErr w:type="spellStart"/>
      <w:r w:rsidR="00003E9D">
        <w:t>normals</w:t>
      </w:r>
      <w:proofErr w:type="spellEnd"/>
      <w:r w:rsidR="00003E9D">
        <w:t xml:space="preserve"> Canada-USA 19</w:t>
      </w:r>
      <w:r w:rsidR="003F5DCC">
        <w:t>91-202</w:t>
      </w:r>
      <w:r w:rsidR="00003E9D">
        <w:t xml:space="preserve">0, </w:t>
      </w:r>
      <w:r>
        <w:t>Central and South America, Europe and the World) are available at:</w:t>
      </w:r>
    </w:p>
    <w:p w14:paraId="3F423F6B" w14:textId="2104D9AA" w:rsidR="00943FAF" w:rsidRPr="001D6AEE" w:rsidRDefault="00856231">
      <w:pPr>
        <w:snapToGrid w:val="0"/>
        <w:jc w:val="both"/>
      </w:pPr>
      <w:r>
        <w:rPr>
          <w:rStyle w:val="Hyperlien"/>
        </w:rPr>
        <w:t xml:space="preserve"> </w:t>
      </w:r>
      <w:hyperlink r:id="rId29" w:history="1">
        <w:r w:rsidR="00EE447A" w:rsidRPr="00121667">
          <w:rPr>
            <w:rStyle w:val="Hyperlien"/>
          </w:rPr>
          <w:t>ftp://ftp.cfl.scf.rncan.</w:t>
        </w:r>
        <w:bookmarkStart w:id="40" w:name="_Hlt306286710"/>
        <w:r w:rsidR="00EE447A" w:rsidRPr="00121667">
          <w:rPr>
            <w:rStyle w:val="Hyperlien"/>
          </w:rPr>
          <w:t>g</w:t>
        </w:r>
        <w:bookmarkEnd w:id="40"/>
        <w:r w:rsidR="00EE447A" w:rsidRPr="00121667">
          <w:rPr>
            <w:rStyle w:val="Hyperlien"/>
          </w:rPr>
          <w:t>c.ca/regniere/Data11/Wea</w:t>
        </w:r>
        <w:bookmarkStart w:id="41" w:name="_Hlt305677484"/>
        <w:bookmarkStart w:id="42" w:name="_Hlt305677485"/>
        <w:r w:rsidR="00EE447A" w:rsidRPr="00121667">
          <w:rPr>
            <w:rStyle w:val="Hyperlien"/>
          </w:rPr>
          <w:t>t</w:t>
        </w:r>
        <w:bookmarkEnd w:id="41"/>
        <w:bookmarkEnd w:id="42"/>
        <w:r w:rsidR="00EE447A" w:rsidRPr="00121667">
          <w:rPr>
            <w:rStyle w:val="Hyperlien"/>
          </w:rPr>
          <w:t>her/Normals/</w:t>
        </w:r>
      </w:hyperlink>
      <w:r>
        <w:t xml:space="preserve">. </w:t>
      </w:r>
    </w:p>
    <w:p w14:paraId="6B87B945" w14:textId="77777777" w:rsidR="00943FAF" w:rsidRDefault="00943FAF">
      <w:pPr>
        <w:snapToGrid w:val="0"/>
        <w:jc w:val="both"/>
      </w:pPr>
    </w:p>
    <w:p w14:paraId="50DB7E42" w14:textId="77777777" w:rsidR="00943FAF" w:rsidRDefault="00856231">
      <w:pPr>
        <w:snapToGrid w:val="0"/>
        <w:jc w:val="both"/>
      </w:pPr>
      <w:r>
        <w:t xml:space="preserve">Databases </w:t>
      </w:r>
      <w:proofErr w:type="gramStart"/>
      <w:r>
        <w:t>taking into account</w:t>
      </w:r>
      <w:proofErr w:type="gramEnd"/>
      <w:r>
        <w:t xml:space="preserve"> climatic change predictions are available at: </w:t>
      </w:r>
    </w:p>
    <w:p w14:paraId="0F877CED" w14:textId="29AD29CF" w:rsidR="00943FAF" w:rsidRPr="001D6AEE" w:rsidRDefault="00000000">
      <w:pPr>
        <w:snapToGrid w:val="0"/>
        <w:jc w:val="both"/>
      </w:pPr>
      <w:hyperlink r:id="rId30" w:history="1">
        <w:r w:rsidR="00EE447A" w:rsidRPr="00121667">
          <w:rPr>
            <w:rStyle w:val="Hyperlien"/>
          </w:rPr>
          <w:t>ftp://ftp.cfl.scf.rncan.gc.ca/regniere/Data11/W</w:t>
        </w:r>
        <w:bookmarkStart w:id="43" w:name="_Hlt306286703"/>
        <w:r w:rsidR="00EE447A" w:rsidRPr="00121667">
          <w:rPr>
            <w:rStyle w:val="Hyperlien"/>
          </w:rPr>
          <w:t>e</w:t>
        </w:r>
        <w:bookmarkEnd w:id="43"/>
        <w:r w:rsidR="00EE447A" w:rsidRPr="00121667">
          <w:rPr>
            <w:rStyle w:val="Hyperlien"/>
          </w:rPr>
          <w:t>ather/Normals/ClimateChange</w:t>
        </w:r>
      </w:hyperlink>
      <w:r w:rsidR="00856231">
        <w:rPr>
          <w:rStyle w:val="Hyperlien"/>
        </w:rPr>
        <w:t xml:space="preserve">. </w:t>
      </w:r>
    </w:p>
    <w:p w14:paraId="5BD0467F" w14:textId="77777777" w:rsidR="00943FAF" w:rsidRDefault="00943FAF">
      <w:pPr>
        <w:jc w:val="both"/>
      </w:pPr>
    </w:p>
    <w:p w14:paraId="602D4B07" w14:textId="69F036E1" w:rsidR="00943FAF" w:rsidRPr="001D6AEE" w:rsidRDefault="00856231">
      <w:pPr>
        <w:jc w:val="both"/>
      </w:pPr>
      <w:r>
        <w:t xml:space="preserve">Requests for personalised databases can be made to the </w:t>
      </w:r>
      <w:hyperlink w:anchor="_Technical_support" w:history="1">
        <w:r>
          <w:rPr>
            <w:rStyle w:val="Hyperlien"/>
          </w:rPr>
          <w:t>develo</w:t>
        </w:r>
        <w:bookmarkStart w:id="44" w:name="_Hlt306188188"/>
        <w:bookmarkStart w:id="45" w:name="_Hlt306188189"/>
        <w:r>
          <w:rPr>
            <w:rStyle w:val="Hyperlien"/>
          </w:rPr>
          <w:t>p</w:t>
        </w:r>
        <w:bookmarkEnd w:id="44"/>
        <w:bookmarkEnd w:id="45"/>
        <w:r>
          <w:rPr>
            <w:rStyle w:val="Hyperlien"/>
          </w:rPr>
          <w:t>m</w:t>
        </w:r>
        <w:bookmarkStart w:id="46" w:name="_Hlt162488932"/>
        <w:bookmarkStart w:id="47" w:name="_Hlt162488933"/>
        <w:r>
          <w:rPr>
            <w:rStyle w:val="Hyperlien"/>
          </w:rPr>
          <w:t>e</w:t>
        </w:r>
        <w:bookmarkEnd w:id="46"/>
        <w:bookmarkEnd w:id="47"/>
        <w:r>
          <w:rPr>
            <w:rStyle w:val="Hyperlien"/>
          </w:rPr>
          <w:t>nt te</w:t>
        </w:r>
        <w:bookmarkStart w:id="48" w:name="_Hlt322439964"/>
        <w:r>
          <w:rPr>
            <w:rStyle w:val="Hyperlien"/>
          </w:rPr>
          <w:t>a</w:t>
        </w:r>
        <w:bookmarkEnd w:id="48"/>
        <w:r>
          <w:rPr>
            <w:rStyle w:val="Hyperlien"/>
          </w:rPr>
          <w:t>m</w:t>
        </w:r>
      </w:hyperlink>
      <w:r>
        <w:t xml:space="preserve">. </w:t>
      </w:r>
    </w:p>
    <w:p w14:paraId="44A44407" w14:textId="77777777" w:rsidR="00943FAF" w:rsidRDefault="00943FAF">
      <w:pPr>
        <w:snapToGrid w:val="0"/>
        <w:jc w:val="both"/>
      </w:pPr>
    </w:p>
    <w:p w14:paraId="6CD29D60" w14:textId="159A9E30" w:rsidR="00943FAF" w:rsidRDefault="00856231">
      <w:pPr>
        <w:rPr>
          <w:b/>
        </w:rPr>
      </w:pPr>
      <w:r>
        <w:rPr>
          <w:b/>
        </w:rPr>
        <w:lastRenderedPageBreak/>
        <w:t xml:space="preserve">Daily </w:t>
      </w:r>
      <w:r w:rsidR="00EE447A">
        <w:rPr>
          <w:b/>
        </w:rPr>
        <w:t xml:space="preserve">and Hourly </w:t>
      </w:r>
      <w:r>
        <w:rPr>
          <w:b/>
        </w:rPr>
        <w:t>Database:</w:t>
      </w:r>
    </w:p>
    <w:p w14:paraId="66EC6E19" w14:textId="3F59AB94" w:rsidR="00943FAF" w:rsidRPr="001D6AEE" w:rsidRDefault="00856231">
      <w:pPr>
        <w:snapToGrid w:val="0"/>
        <w:jc w:val="both"/>
      </w:pPr>
      <w:r>
        <w:t>Observed daily</w:t>
      </w:r>
      <w:r w:rsidR="00003E9D">
        <w:t>/</w:t>
      </w:r>
      <w:r w:rsidR="00EE447A">
        <w:t xml:space="preserve">hourly </w:t>
      </w:r>
      <w:r>
        <w:t>weather data up to the current day are contained in a Daily</w:t>
      </w:r>
      <w:r w:rsidR="00003E9D">
        <w:t>/</w:t>
      </w:r>
      <w:r w:rsidR="00EE447A">
        <w:t xml:space="preserve">Hourly </w:t>
      </w:r>
      <w:r>
        <w:t>Database. Forecasts can also be included in the Daily</w:t>
      </w:r>
      <w:r w:rsidR="00003E9D">
        <w:t>/</w:t>
      </w:r>
      <w:r w:rsidR="00EE447A">
        <w:t xml:space="preserve">Hourly </w:t>
      </w:r>
      <w:r>
        <w:t>Database and are used when short-term weather predictions are needed to obtain more accurate model forecasts (such as during pest control operations using pesticide applications). Several Daily databases are available at:</w:t>
      </w:r>
      <w:r>
        <w:rPr>
          <w:rStyle w:val="Hyperlien"/>
        </w:rPr>
        <w:t xml:space="preserve"> </w:t>
      </w:r>
    </w:p>
    <w:p w14:paraId="1748A999" w14:textId="088B42B6" w:rsidR="00943FAF" w:rsidRDefault="00000000">
      <w:pPr>
        <w:snapToGrid w:val="0"/>
        <w:jc w:val="both"/>
      </w:pPr>
      <w:hyperlink r:id="rId31" w:history="1">
        <w:r w:rsidR="00EE447A" w:rsidRPr="00121667">
          <w:rPr>
            <w:rStyle w:val="Hyperlien"/>
          </w:rPr>
          <w:t>ftp://ftp.cfl.scf.rncan.gc.ca/regniere/D</w:t>
        </w:r>
        <w:bookmarkStart w:id="49" w:name="_Hlt306286781"/>
        <w:r w:rsidR="00EE447A" w:rsidRPr="00121667">
          <w:rPr>
            <w:rStyle w:val="Hyperlien"/>
          </w:rPr>
          <w:t>a</w:t>
        </w:r>
        <w:bookmarkEnd w:id="49"/>
        <w:r w:rsidR="00EE447A" w:rsidRPr="00121667">
          <w:rPr>
            <w:rStyle w:val="Hyperlien"/>
          </w:rPr>
          <w:t>ta11/Weather/Daily/</w:t>
        </w:r>
      </w:hyperlink>
      <w:r w:rsidR="00856231">
        <w:t xml:space="preserve">. </w:t>
      </w:r>
    </w:p>
    <w:p w14:paraId="3A30B246" w14:textId="37DF1ED2" w:rsidR="00EE447A" w:rsidRPr="001D6AEE" w:rsidRDefault="00003E9D" w:rsidP="00EE447A">
      <w:pPr>
        <w:snapToGrid w:val="0"/>
        <w:jc w:val="both"/>
      </w:pPr>
      <w:r>
        <w:t>And s</w:t>
      </w:r>
      <w:r w:rsidR="00EE447A">
        <w:t>everal Hourly databases are available at:</w:t>
      </w:r>
      <w:r w:rsidR="00EE447A">
        <w:rPr>
          <w:rStyle w:val="Hyperlien"/>
        </w:rPr>
        <w:t xml:space="preserve"> </w:t>
      </w:r>
    </w:p>
    <w:p w14:paraId="7933F3C7" w14:textId="0B0527AC" w:rsidR="00EE447A" w:rsidRPr="001D6AEE" w:rsidRDefault="00000000" w:rsidP="00EE447A">
      <w:pPr>
        <w:snapToGrid w:val="0"/>
        <w:jc w:val="both"/>
      </w:pPr>
      <w:hyperlink r:id="rId32" w:history="1">
        <w:r w:rsidR="00EE447A" w:rsidRPr="00121667">
          <w:rPr>
            <w:rStyle w:val="Hyperlien"/>
          </w:rPr>
          <w:t>ftp://ftp.cfl.scf.rncan.gc.ca/regniere/Data11/Weather/Hourly/</w:t>
        </w:r>
      </w:hyperlink>
      <w:r w:rsidR="00EE447A">
        <w:t xml:space="preserve">. </w:t>
      </w:r>
    </w:p>
    <w:p w14:paraId="618AE7C1" w14:textId="77777777" w:rsidR="00EE447A" w:rsidRPr="001D6AEE" w:rsidRDefault="00EE447A">
      <w:pPr>
        <w:snapToGrid w:val="0"/>
        <w:jc w:val="both"/>
      </w:pPr>
    </w:p>
    <w:p w14:paraId="4750413F" w14:textId="77A876C8" w:rsidR="00943FAF" w:rsidRDefault="00856231">
      <w:pPr>
        <w:jc w:val="both"/>
      </w:pPr>
      <w:r>
        <w:t xml:space="preserve">Please note that a Canadian Daily </w:t>
      </w:r>
      <w:r w:rsidR="00EE447A">
        <w:t xml:space="preserve">and Hourly </w:t>
      </w:r>
      <w:r>
        <w:t xml:space="preserve">database containing weather data for the last two years is available and is updated frequently (usually daily). </w:t>
      </w:r>
    </w:p>
    <w:p w14:paraId="6CE3EE64" w14:textId="77777777" w:rsidR="00943FAF" w:rsidRDefault="00943FAF">
      <w:pPr>
        <w:jc w:val="both"/>
      </w:pPr>
    </w:p>
    <w:p w14:paraId="731AA041" w14:textId="77777777" w:rsidR="00943FAF" w:rsidRDefault="00943FAF"/>
    <w:p w14:paraId="5F82D439" w14:textId="651CDB88" w:rsidR="00943FAF" w:rsidRDefault="00856231">
      <w:pPr>
        <w:jc w:val="both"/>
      </w:pPr>
      <w:r>
        <w:t xml:space="preserve">Each source of weather data in these databases (a weather station) is georeferenced (latitude, longitude, elevation). BioSIM selects the “best” sources of weather data for each point in the location list, adjusts the data for differences in elevation, </w:t>
      </w:r>
      <w:proofErr w:type="gramStart"/>
      <w:r w:rsidR="00A331E9">
        <w:t>latitude</w:t>
      </w:r>
      <w:proofErr w:type="gramEnd"/>
      <w:r w:rsidR="00A331E9">
        <w:t xml:space="preserve"> and </w:t>
      </w:r>
      <w:r>
        <w:t>longitude, and generates daily</w:t>
      </w:r>
      <w:r w:rsidR="00990516">
        <w:t>/</w:t>
      </w:r>
      <w:r w:rsidR="00EE447A">
        <w:t xml:space="preserve">hourly </w:t>
      </w:r>
      <w:r>
        <w:t xml:space="preserve">values by restoring stochastic variation to long-term monthly averages on the basis of local </w:t>
      </w:r>
      <w:proofErr w:type="spellStart"/>
      <w:r>
        <w:t>normals</w:t>
      </w:r>
      <w:proofErr w:type="spellEnd"/>
      <w:r>
        <w:t xml:space="preserve"> (see literature on this process). The weather time series sent to the model </w:t>
      </w:r>
      <w:r w:rsidR="00EA5DD4">
        <w:t xml:space="preserve">execution </w:t>
      </w:r>
      <w:r>
        <w:t>can be composed of daily</w:t>
      </w:r>
      <w:r w:rsidR="00990516">
        <w:t>/</w:t>
      </w:r>
      <w:r w:rsidR="00EE447A">
        <w:t xml:space="preserve">hourly </w:t>
      </w:r>
      <w:r>
        <w:t xml:space="preserve">data whenever available (or requested), forecasts for short-term prediction (when available), and </w:t>
      </w:r>
      <w:proofErr w:type="spellStart"/>
      <w:r>
        <w:t>normals</w:t>
      </w:r>
      <w:proofErr w:type="spellEnd"/>
      <w:r>
        <w:t xml:space="preserve"> for prediction of processes under “usual” or “normal” conditions over the longer term or to fill gaps in observed weather.</w:t>
      </w:r>
    </w:p>
    <w:p w14:paraId="39147D3A" w14:textId="628D1018" w:rsidR="00943FAF" w:rsidRDefault="00943FAF">
      <w:pPr>
        <w:jc w:val="both"/>
      </w:pPr>
    </w:p>
    <w:p w14:paraId="6214F0D6" w14:textId="77777777" w:rsidR="00943FAF" w:rsidRDefault="00856231" w:rsidP="00197802">
      <w:pPr>
        <w:pStyle w:val="Titre2"/>
      </w:pPr>
      <w:bookmarkStart w:id="50" w:name="_Toc132704572"/>
      <w:proofErr w:type="spellStart"/>
      <w:r>
        <w:lastRenderedPageBreak/>
        <w:t>BioSIM’s</w:t>
      </w:r>
      <w:proofErr w:type="spellEnd"/>
      <w:r>
        <w:t xml:space="preserve"> main window</w:t>
      </w:r>
      <w:bookmarkEnd w:id="50"/>
    </w:p>
    <w:p w14:paraId="5868289E" w14:textId="4246B830" w:rsidR="00943FAF" w:rsidRDefault="00ED34F9">
      <w:pPr>
        <w:jc w:val="both"/>
      </w:pPr>
      <w:r>
        <w:rPr>
          <w:noProof/>
          <w:lang w:eastAsia="en-CA"/>
        </w:rPr>
        <mc:AlternateContent>
          <mc:Choice Requires="wpg">
            <w:drawing>
              <wp:anchor distT="0" distB="0" distL="114300" distR="114300" simplePos="0" relativeHeight="251632640" behindDoc="0" locked="0" layoutInCell="1" allowOverlap="1" wp14:anchorId="71EA814C" wp14:editId="0D34F79E">
                <wp:simplePos x="0" y="0"/>
                <wp:positionH relativeFrom="column">
                  <wp:posOffset>-20320</wp:posOffset>
                </wp:positionH>
                <wp:positionV relativeFrom="paragraph">
                  <wp:posOffset>209550</wp:posOffset>
                </wp:positionV>
                <wp:extent cx="6012180" cy="3926840"/>
                <wp:effectExtent l="0" t="0" r="7620" b="0"/>
                <wp:wrapTopAndBottom/>
                <wp:docPr id="12" name="Group 357"/>
                <wp:cNvGraphicFramePr/>
                <a:graphic xmlns:a="http://schemas.openxmlformats.org/drawingml/2006/main">
                  <a:graphicData uri="http://schemas.microsoft.com/office/word/2010/wordprocessingGroup">
                    <wpg:wgp>
                      <wpg:cNvGrpSpPr/>
                      <wpg:grpSpPr>
                        <a:xfrm>
                          <a:off x="0" y="0"/>
                          <a:ext cx="6012180" cy="3926840"/>
                          <a:chOff x="-477722" y="-113560"/>
                          <a:chExt cx="6012810" cy="3927078"/>
                        </a:xfrm>
                      </wpg:grpSpPr>
                      <pic:pic xmlns:pic="http://schemas.openxmlformats.org/drawingml/2006/picture">
                        <pic:nvPicPr>
                          <pic:cNvPr id="13" name="Picture 35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77722" y="-113560"/>
                            <a:ext cx="6012810" cy="3927078"/>
                          </a:xfrm>
                          <a:prstGeom prst="rect">
                            <a:avLst/>
                          </a:prstGeom>
                          <a:noFill/>
                          <a:ln>
                            <a:noFill/>
                            <a:prstDash/>
                          </a:ln>
                        </pic:spPr>
                      </pic:pic>
                      <wps:wsp>
                        <wps:cNvPr id="14" name="AutoShape 359"/>
                        <wps:cNvSpPr/>
                        <wps:spPr>
                          <a:xfrm>
                            <a:off x="1619595" y="1098694"/>
                            <a:ext cx="2014852" cy="446049"/>
                          </a:xfrm>
                          <a:custGeom>
                            <a:avLst>
                              <a:gd name="f0" fmla="val 8482"/>
                              <a:gd name="f1" fmla="val -8977"/>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28575" cap="flat">
                            <a:solidFill>
                              <a:srgbClr val="0000FF"/>
                            </a:solidFill>
                            <a:prstDash val="solid"/>
                            <a:miter/>
                          </a:ln>
                        </wps:spPr>
                        <wps:txbx>
                          <w:txbxContent>
                            <w:p w14:paraId="0EA5F706" w14:textId="77777777" w:rsidR="000437D2" w:rsidRPr="001D6AEE" w:rsidRDefault="000437D2">
                              <w:r>
                                <w:rPr>
                                  <w:b/>
                                  <w:sz w:val="16"/>
                                </w:rPr>
                                <w:t>Main window</w:t>
                              </w:r>
                              <w:r>
                                <w:rPr>
                                  <w:sz w:val="16"/>
                                </w:rPr>
                                <w:t>:</w:t>
                              </w:r>
                            </w:p>
                            <w:p w14:paraId="100261C5" w14:textId="77777777" w:rsidR="000437D2" w:rsidRDefault="000437D2">
                              <w:pPr>
                                <w:rPr>
                                  <w:sz w:val="16"/>
                                </w:rPr>
                              </w:pPr>
                              <w:r>
                                <w:rPr>
                                  <w:sz w:val="16"/>
                                </w:rPr>
                                <w:t xml:space="preserve">Show the results of the selected component. </w:t>
                              </w:r>
                            </w:p>
                          </w:txbxContent>
                        </wps:txbx>
                        <wps:bodyPr vert="horz" wrap="square" lIns="91440" tIns="45720" rIns="91440" bIns="45720" anchor="t" anchorCtr="0" compatLnSpc="0">
                          <a:noAutofit/>
                        </wps:bodyPr>
                      </wps:wsp>
                      <wps:wsp>
                        <wps:cNvPr id="15" name="AutoShape 360"/>
                        <wps:cNvSpPr/>
                        <wps:spPr>
                          <a:xfrm>
                            <a:off x="3625235" y="1667066"/>
                            <a:ext cx="914400" cy="1143000"/>
                          </a:xfrm>
                          <a:custGeom>
                            <a:avLst>
                              <a:gd name="f0" fmla="val 29962"/>
                              <a:gd name="f1" fmla="val -8814"/>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533E3D81" w14:textId="77777777" w:rsidR="000437D2" w:rsidRDefault="000437D2">
                              <w:r>
                                <w:rPr>
                                  <w:b/>
                                  <w:sz w:val="16"/>
                                </w:rPr>
                                <w:t>Export window</w:t>
                              </w:r>
                              <w:r>
                                <w:rPr>
                                  <w:sz w:val="16"/>
                                </w:rPr>
                                <w:t>: Send the results of the current component outside of BioSIM. Select the variables and the statistics to be exported.</w:t>
                              </w:r>
                            </w:p>
                          </w:txbxContent>
                        </wps:txbx>
                        <wps:bodyPr vert="horz" wrap="square" lIns="91440" tIns="45720" rIns="91440" bIns="45720" anchor="t" anchorCtr="0" compatLnSpc="0">
                          <a:noAutofit/>
                        </wps:bodyPr>
                      </wps:wsp>
                      <wps:wsp>
                        <wps:cNvPr id="16" name="AutoShape 361"/>
                        <wps:cNvSpPr/>
                        <wps:spPr>
                          <a:xfrm>
                            <a:off x="1731537" y="2226295"/>
                            <a:ext cx="1428750" cy="531495"/>
                          </a:xfrm>
                          <a:custGeom>
                            <a:avLst>
                              <a:gd name="f0" fmla="val -13584"/>
                              <a:gd name="f1" fmla="val 23639"/>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0D939193" w14:textId="77777777" w:rsidR="000437D2" w:rsidRPr="001D6AEE" w:rsidRDefault="000437D2">
                              <w:r>
                                <w:rPr>
                                  <w:b/>
                                  <w:sz w:val="16"/>
                                </w:rPr>
                                <w:t>Properties window</w:t>
                              </w:r>
                              <w:r>
                                <w:rPr>
                                  <w:sz w:val="16"/>
                                </w:rPr>
                                <w:t xml:space="preserve">: </w:t>
                              </w:r>
                            </w:p>
                            <w:p w14:paraId="71447CEE" w14:textId="77777777" w:rsidR="000437D2" w:rsidRDefault="000437D2">
                              <w:pPr>
                                <w:rPr>
                                  <w:sz w:val="16"/>
                                </w:rPr>
                              </w:pPr>
                              <w:r>
                                <w:rPr>
                                  <w:sz w:val="16"/>
                                </w:rPr>
                                <w:t>Show the properties of the current component.</w:t>
                              </w:r>
                            </w:p>
                          </w:txbxContent>
                        </wps:txbx>
                        <wps:bodyPr vert="horz" wrap="square" lIns="91440" tIns="45720" rIns="91440" bIns="45720" anchor="t" anchorCtr="0" compatLnSpc="0">
                          <a:noAutofit/>
                        </wps:bodyPr>
                      </wps:wsp>
                      <wps:wsp>
                        <wps:cNvPr id="17" name="AutoShape 362"/>
                        <wps:cNvSpPr/>
                        <wps:spPr>
                          <a:xfrm>
                            <a:off x="2400300" y="2857500"/>
                            <a:ext cx="2286000" cy="342900"/>
                          </a:xfrm>
                          <a:custGeom>
                            <a:avLst>
                              <a:gd name="f0" fmla="val -366"/>
                              <a:gd name="f1" fmla="val 4344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366474E3" w14:textId="77777777" w:rsidR="000437D2" w:rsidRPr="001D6AEE" w:rsidRDefault="000437D2">
                              <w:r>
                                <w:rPr>
                                  <w:b/>
                                  <w:sz w:val="16"/>
                                </w:rPr>
                                <w:t>Execute Message Log window</w:t>
                              </w:r>
                              <w:r>
                                <w:rPr>
                                  <w:sz w:val="16"/>
                                </w:rPr>
                                <w:t xml:space="preserve">: </w:t>
                              </w:r>
                            </w:p>
                            <w:p w14:paraId="46E4F3EB" w14:textId="77777777" w:rsidR="000437D2" w:rsidRDefault="000437D2">
                              <w:pPr>
                                <w:rPr>
                                  <w:sz w:val="16"/>
                                </w:rPr>
                              </w:pPr>
                              <w:r>
                                <w:rPr>
                                  <w:sz w:val="16"/>
                                </w:rPr>
                                <w:t>Show notifications concerning the last execution.</w:t>
                              </w:r>
                            </w:p>
                          </w:txbxContent>
                        </wps:txbx>
                        <wps:bodyPr vert="horz" wrap="square" lIns="91440" tIns="45720" rIns="91440" bIns="45720" anchor="t" anchorCtr="0" compatLnSpc="0">
                          <a:noAutofit/>
                        </wps:bodyPr>
                      </wps:wsp>
                      <wps:wsp>
                        <wps:cNvPr id="18" name="AutoShape 363"/>
                        <wps:cNvSpPr/>
                        <wps:spPr>
                          <a:xfrm>
                            <a:off x="1034229" y="1707327"/>
                            <a:ext cx="1485900" cy="342900"/>
                          </a:xfrm>
                          <a:custGeom>
                            <a:avLst>
                              <a:gd name="f0" fmla="val -2375"/>
                              <a:gd name="f1" fmla="val -25160"/>
                            </a:avLst>
                            <a:gdLst>
                              <a:gd name="f2" fmla="val 10800000"/>
                              <a:gd name="f3" fmla="val 5400000"/>
                              <a:gd name="f4" fmla="val 180"/>
                              <a:gd name="f5" fmla="val w"/>
                              <a:gd name="f6" fmla="val h"/>
                              <a:gd name="f7" fmla="val 0"/>
                              <a:gd name="f8" fmla="val 21600"/>
                              <a:gd name="f9" fmla="+- 0 0 1"/>
                              <a:gd name="f10" fmla="val -2147483647"/>
                              <a:gd name="f11" fmla="val 2147483647"/>
                              <a:gd name="f12" fmla="val 3590"/>
                              <a:gd name="f13" fmla="val 8970"/>
                              <a:gd name="f14" fmla="val 12630"/>
                              <a:gd name="f15" fmla="val 18010"/>
                              <a:gd name="f16" fmla="+- 0 0 180"/>
                              <a:gd name="f17" fmla="*/ f5 1 21600"/>
                              <a:gd name="f18" fmla="*/ f6 1 21600"/>
                              <a:gd name="f19" fmla="pin -2147483647 f0 2147483647"/>
                              <a:gd name="f20" fmla="pin -2147483647 f1 2147483647"/>
                              <a:gd name="f21" fmla="*/ f16 f2 1"/>
                              <a:gd name="f22" fmla="+- f19 0 10800"/>
                              <a:gd name="f23" fmla="+- f20 0 10800"/>
                              <a:gd name="f24" fmla="+- f20 0 21600"/>
                              <a:gd name="f25" fmla="+- f19 0 21600"/>
                              <a:gd name="f26" fmla="val f19"/>
                              <a:gd name="f27" fmla="val f20"/>
                              <a:gd name="f28" fmla="*/ f19 f17 1"/>
                              <a:gd name="f29" fmla="*/ f20 f18 1"/>
                              <a:gd name="f30" fmla="*/ 0 f17 1"/>
                              <a:gd name="f31" fmla="*/ 21600 f17 1"/>
                              <a:gd name="f32" fmla="*/ 21600 f18 1"/>
                              <a:gd name="f33" fmla="*/ 0 f18 1"/>
                              <a:gd name="f34" fmla="*/ f21 1 f4"/>
                              <a:gd name="f35" fmla="abs f22"/>
                              <a:gd name="f36" fmla="abs f23"/>
                              <a:gd name="f37" fmla="*/ f26 f17 1"/>
                              <a:gd name="f38" fmla="*/ f27 f18 1"/>
                              <a:gd name="f39" fmla="+- f34 0 f3"/>
                              <a:gd name="f40" fmla="+- f35 0 f36"/>
                              <a:gd name="f41" fmla="+- f36 0 f35"/>
                              <a:gd name="f42" fmla="?: f23 f9 f40"/>
                              <a:gd name="f43" fmla="?: f23 f40 f9"/>
                              <a:gd name="f44" fmla="?: f22 f9 f41"/>
                              <a:gd name="f45" fmla="?: f22 f41 f9"/>
                              <a:gd name="f46" fmla="?: f19 f9 f42"/>
                              <a:gd name="f47" fmla="?: f19 f9 f43"/>
                              <a:gd name="f48" fmla="?: f24 f44 f9"/>
                              <a:gd name="f49" fmla="?: f24 f45 f9"/>
                              <a:gd name="f50" fmla="?: f25 f43 f9"/>
                              <a:gd name="f51" fmla="?: f25 f42 f9"/>
                              <a:gd name="f52" fmla="?: f20 f9 f45"/>
                              <a:gd name="f53" fmla="?: f20 f9 f44"/>
                              <a:gd name="f54" fmla="?: f46 f19 0"/>
                              <a:gd name="f55" fmla="?: f46 f20 6280"/>
                              <a:gd name="f56" fmla="?: f47 f19 0"/>
                              <a:gd name="f57" fmla="?: f47 f20 15320"/>
                              <a:gd name="f58" fmla="?: f48 f19 6280"/>
                              <a:gd name="f59" fmla="?: f48 f20 21600"/>
                              <a:gd name="f60" fmla="?: f49 f19 15320"/>
                              <a:gd name="f61" fmla="?: f49 f20 21600"/>
                              <a:gd name="f62" fmla="?: f50 f19 21600"/>
                              <a:gd name="f63" fmla="?: f50 f20 15320"/>
                              <a:gd name="f64" fmla="?: f51 f19 21600"/>
                              <a:gd name="f65" fmla="?: f51 f20 6280"/>
                              <a:gd name="f66" fmla="?: f52 f19 15320"/>
                              <a:gd name="f67" fmla="?: f52 f20 0"/>
                              <a:gd name="f68" fmla="?: f53 f19 6280"/>
                              <a:gd name="f69" fmla="?: f53 f20 0"/>
                            </a:gdLst>
                            <a:ahLst>
                              <a:ahXY gdRefX="f0" minX="f10" maxX="f11" gdRefY="f1" minY="f10" maxY="f11">
                                <a:pos x="f28" y="f29"/>
                              </a:ahXY>
                            </a:ahLst>
                            <a:cxnLst>
                              <a:cxn ang="3cd4">
                                <a:pos x="hc" y="t"/>
                              </a:cxn>
                              <a:cxn ang="0">
                                <a:pos x="r" y="vc"/>
                              </a:cxn>
                              <a:cxn ang="cd4">
                                <a:pos x="hc" y="b"/>
                              </a:cxn>
                              <a:cxn ang="cd2">
                                <a:pos x="l" y="vc"/>
                              </a:cxn>
                              <a:cxn ang="f39">
                                <a:pos x="f37" y="f38"/>
                              </a:cxn>
                            </a:cxnLst>
                            <a:rect l="f30" t="f33" r="f31" b="f32"/>
                            <a:pathLst>
                              <a:path w="21600" h="21600">
                                <a:moveTo>
                                  <a:pt x="f7" y="f7"/>
                                </a:moveTo>
                                <a:lnTo>
                                  <a:pt x="f7" y="f12"/>
                                </a:lnTo>
                                <a:lnTo>
                                  <a:pt x="f54" y="f55"/>
                                </a:lnTo>
                                <a:lnTo>
                                  <a:pt x="f7" y="f13"/>
                                </a:lnTo>
                                <a:lnTo>
                                  <a:pt x="f7" y="f14"/>
                                </a:lnTo>
                                <a:lnTo>
                                  <a:pt x="f56" y="f57"/>
                                </a:lnTo>
                                <a:lnTo>
                                  <a:pt x="f7" y="f15"/>
                                </a:lnTo>
                                <a:lnTo>
                                  <a:pt x="f7" y="f8"/>
                                </a:lnTo>
                                <a:lnTo>
                                  <a:pt x="f12" y="f8"/>
                                </a:lnTo>
                                <a:lnTo>
                                  <a:pt x="f58" y="f59"/>
                                </a:lnTo>
                                <a:lnTo>
                                  <a:pt x="f13" y="f8"/>
                                </a:lnTo>
                                <a:lnTo>
                                  <a:pt x="f14" y="f8"/>
                                </a:lnTo>
                                <a:lnTo>
                                  <a:pt x="f60" y="f61"/>
                                </a:lnTo>
                                <a:lnTo>
                                  <a:pt x="f15" y="f8"/>
                                </a:lnTo>
                                <a:lnTo>
                                  <a:pt x="f8" y="f8"/>
                                </a:lnTo>
                                <a:lnTo>
                                  <a:pt x="f8" y="f15"/>
                                </a:lnTo>
                                <a:lnTo>
                                  <a:pt x="f62" y="f63"/>
                                </a:lnTo>
                                <a:lnTo>
                                  <a:pt x="f8" y="f14"/>
                                </a:lnTo>
                                <a:lnTo>
                                  <a:pt x="f8" y="f13"/>
                                </a:lnTo>
                                <a:lnTo>
                                  <a:pt x="f64" y="f65"/>
                                </a:lnTo>
                                <a:lnTo>
                                  <a:pt x="f8" y="f12"/>
                                </a:lnTo>
                                <a:lnTo>
                                  <a:pt x="f8" y="f7"/>
                                </a:lnTo>
                                <a:lnTo>
                                  <a:pt x="f15" y="f7"/>
                                </a:lnTo>
                                <a:lnTo>
                                  <a:pt x="f66" y="f67"/>
                                </a:lnTo>
                                <a:lnTo>
                                  <a:pt x="f14" y="f7"/>
                                </a:lnTo>
                                <a:lnTo>
                                  <a:pt x="f13" y="f7"/>
                                </a:lnTo>
                                <a:lnTo>
                                  <a:pt x="f68" y="f69"/>
                                </a:lnTo>
                                <a:lnTo>
                                  <a:pt x="f12" y="f7"/>
                                </a:lnTo>
                                <a:lnTo>
                                  <a:pt x="f7" y="f7"/>
                                </a:lnTo>
                                <a:close/>
                              </a:path>
                            </a:pathLst>
                          </a:custGeom>
                          <a:solidFill>
                            <a:srgbClr val="FFFFFF"/>
                          </a:solidFill>
                          <a:ln w="9528" cap="flat">
                            <a:solidFill>
                              <a:srgbClr val="0000FF"/>
                            </a:solidFill>
                            <a:prstDash val="solid"/>
                            <a:miter/>
                          </a:ln>
                        </wps:spPr>
                        <wps:txbx>
                          <w:txbxContent>
                            <w:p w14:paraId="1BB9871C" w14:textId="77777777" w:rsidR="000437D2" w:rsidRPr="001D6AEE" w:rsidRDefault="000437D2">
                              <w:r>
                                <w:rPr>
                                  <w:b/>
                                  <w:sz w:val="16"/>
                                </w:rPr>
                                <w:t>Project window</w:t>
                              </w:r>
                              <w:r>
                                <w:rPr>
                                  <w:sz w:val="16"/>
                                </w:rPr>
                                <w:t>: Add a new component to the project.</w:t>
                              </w:r>
                            </w:p>
                            <w:p w14:paraId="37811031" w14:textId="77777777" w:rsidR="000437D2" w:rsidRPr="001D6AEE" w:rsidRDefault="000437D2">
                              <w:r>
                                <w:rPr>
                                  <w:b/>
                                  <w:sz w:val="16"/>
                                </w:rPr>
                                <w:t>Project window</w:t>
                              </w:r>
                              <w:r>
                                <w:rPr>
                                  <w:sz w:val="16"/>
                                </w:rPr>
                                <w:t>: Add a new component to the project</w:t>
                              </w:r>
                            </w:p>
                            <w:p w14:paraId="6D570B87" w14:textId="77777777" w:rsidR="000437D2" w:rsidRDefault="000437D2"/>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71EA814C" id="Group 357" o:spid="_x0000_s1026" style="position:absolute;left:0;text-align:left;margin-left:-1.6pt;margin-top:16.5pt;width:473.4pt;height:309.2pt;z-index:251632640;mso-width-relative:margin;mso-height-relative:margin" coordorigin="-4777,-1135" coordsize="60128,3927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Nb3V0YW91ZmlrLCBBaG1lZCBBbWluZQAABZADAAIAAAAUAAAQsJAE&#10;AAIAAAAUAAAQxJKRAAIAAAADNTMAAJKSAAIAAAADNTMAAOocAAcAAAgMAAAIpA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Tc6MTE6MTQgMDk6Mzg6MzIAMjAxNzoxMToxNCAwOTozODozMgAAAE0AbwB1AHQAYQBvAHUA&#10;ZgBpAGsALAAgAEEAaABtAGUAZAAgAEEAbQBpAG4AZQAAAP/hCyp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KHBC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&#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">
                <v:shape id="Picture 358" o:spid="_x0000_s1027" type="#_x0000_t75" style="position:absolute;left:-4777;top:-1135;width:60127;height:39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">
                  <v:imagedata r:id="rId34" o:title=""/>
                </v:shape>
                <v:shape id="AutoShape 359" o:spid="_x0000_s1028" style="position:absolute;left:16195;top:10986;width:20149;height:4461;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" adj="-11796480,,5400" path="m,l,3590,,6280,,8970r,3660l,15320r,2690l,21600r3590,l6280,21600r2690,l12630,21600r2690,l18010,21600r3590,l21600,18010r,-2690l21600,12630r,-3660l21600,6280r,-2690l21600,,18010,,15320,,12630,,8970,,8482,-8977,3590,,,xe" strokecolor="blue" strokeweight="2.25pt">
                  <v:stroke joinstyle="miter"/>
                  <v:formulas/>
                  <v:path arrowok="t" o:connecttype="custom" o:connectlocs="1007426,0;2014852,223025;1007426,446049;0,223025;791203,-185379" o:connectangles="270,0,90,180,90" textboxrect="0,0,21600,21600"/>
                  <v:textbox>
                    <w:txbxContent>
                      <w:p w14:paraId="0EA5F706" w14:textId="77777777" w:rsidR="000437D2" w:rsidRPr="001D6AEE" w:rsidRDefault="000437D2">
                        <w:r>
                          <w:rPr>
                            <w:b/>
                            <w:sz w:val="16"/>
                          </w:rPr>
                          <w:t>Main window</w:t>
                        </w:r>
                        <w:r>
                          <w:rPr>
                            <w:sz w:val="16"/>
                          </w:rPr>
                          <w:t>:</w:t>
                        </w:r>
                      </w:p>
                      <w:p w14:paraId="100261C5" w14:textId="77777777" w:rsidR="000437D2" w:rsidRDefault="000437D2">
                        <w:pPr>
                          <w:rPr>
                            <w:sz w:val="16"/>
                          </w:rPr>
                        </w:pPr>
                        <w:r>
                          <w:rPr>
                            <w:sz w:val="16"/>
                          </w:rPr>
                          <w:t xml:space="preserve">Show the results of the selected component. </w:t>
                        </w:r>
                      </w:p>
                    </w:txbxContent>
                  </v:textbox>
                </v:shape>
                <v:shape id="AutoShape 360" o:spid="_x0000_s1029" style="position:absolute;left:36252;top:16670;width:9144;height:1143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" adj="-11796480,,5400" path="m,l,3590,,6280,,8970r,3660l,15320r,2690l,21600r3590,l6280,21600r2690,l12630,21600r2690,l18010,21600r3590,l21600,18010r,-2690l21600,12630r,-3660l21600,6280r,-2690l21600,,18010,,29962,-8814,12630,,8970,,6280,,3590,,,xe" strokecolor="blue" strokeweight=".26467mm">
                  <v:stroke joinstyle="miter"/>
                  <v:formulas/>
                  <v:path arrowok="t" o:connecttype="custom" o:connectlocs="457200,0;914400,571500;457200,1143000;0,571500;1268391,-466408" o:connectangles="270,0,90,180,90" textboxrect="0,0,21600,21600"/>
                  <v:textbox>
                    <w:txbxContent>
                      <w:p w14:paraId="533E3D81" w14:textId="77777777" w:rsidR="000437D2" w:rsidRDefault="000437D2">
                        <w:r>
                          <w:rPr>
                            <w:b/>
                            <w:sz w:val="16"/>
                          </w:rPr>
                          <w:t>Export window</w:t>
                        </w:r>
                        <w:r>
                          <w:rPr>
                            <w:sz w:val="16"/>
                          </w:rPr>
                          <w:t>: Send the results of the current component outside of BioSIM. Select the variables and the statistics to be exported.</w:t>
                        </w:r>
                      </w:p>
                    </w:txbxContent>
                  </v:textbox>
                </v:shape>
                <v:shape id="AutoShape 361" o:spid="_x0000_s1030" style="position:absolute;left:17315;top:22262;width:14287;height:53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" adj="-11796480,,5400" path="m,l,3590,,6280,,8970r,3660l-13584,23639,,18010r,3590l3590,21600r2690,l8970,21600r3660,l15320,21600r2690,l21600,21600r,-3590l21600,15320r,-2690l21600,8970r,-2690l21600,3590,21600,,18010,,15320,,12630,,8970,,6280,,3590,,,xe" strokecolor="blue" strokeweight=".26467mm">
                  <v:stroke joinstyle="miter"/>
                  <v:formulas/>
                  <v:path arrowok="t" o:connecttype="custom" o:connectlocs="714375,0;1428750,265748;714375,531495;0,265748;-898525,581667" o:connectangles="270,0,90,180,90" textboxrect="0,0,21600,21600"/>
                  <v:textbox>
                    <w:txbxContent>
                      <w:p w14:paraId="0D939193" w14:textId="77777777" w:rsidR="000437D2" w:rsidRPr="001D6AEE" w:rsidRDefault="000437D2">
                        <w:r>
                          <w:rPr>
                            <w:b/>
                            <w:sz w:val="16"/>
                          </w:rPr>
                          <w:t>Properties window</w:t>
                        </w:r>
                        <w:r>
                          <w:rPr>
                            <w:sz w:val="16"/>
                          </w:rPr>
                          <w:t xml:space="preserve">: </w:t>
                        </w:r>
                      </w:p>
                      <w:p w14:paraId="71447CEE" w14:textId="77777777" w:rsidR="000437D2" w:rsidRDefault="000437D2">
                        <w:pPr>
                          <w:rPr>
                            <w:sz w:val="16"/>
                          </w:rPr>
                        </w:pPr>
                        <w:r>
                          <w:rPr>
                            <w:sz w:val="16"/>
                          </w:rPr>
                          <w:t>Show the properties of the current component.</w:t>
                        </w:r>
                      </w:p>
                    </w:txbxContent>
                  </v:textbox>
                </v:shape>
                <v:shape id="AutoShape 362" o:spid="_x0000_s1031" style="position:absolute;left:24003;top:28575;width:22860;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" adj="-11796480,,5400" path="m,l,3590,,6280,,8970r,3660l,15320r,2690l,21600r3590,l-366,43440,8970,21600r3660,l15320,21600r2690,l21600,21600r,-3590l21600,15320r,-2690l21600,8970r,-2690l21600,3590,21600,,18010,,15320,,12630,,8970,,6280,,3590,,,xe" strokecolor="blue" strokeweight=".26467mm">
                  <v:stroke joinstyle="miter"/>
                  <v:formulas/>
                  <v:path arrowok="t" o:connecttype="custom" o:connectlocs="1143000,0;2286000,171450;1143000,342900;0,171450;-38735,689610" o:connectangles="270,0,90,180,90" textboxrect="0,0,21600,21600"/>
                  <v:textbox>
                    <w:txbxContent>
                      <w:p w14:paraId="366474E3" w14:textId="77777777" w:rsidR="000437D2" w:rsidRPr="001D6AEE" w:rsidRDefault="000437D2">
                        <w:r>
                          <w:rPr>
                            <w:b/>
                            <w:sz w:val="16"/>
                          </w:rPr>
                          <w:t>Execute Message Log window</w:t>
                        </w:r>
                        <w:r>
                          <w:rPr>
                            <w:sz w:val="16"/>
                          </w:rPr>
                          <w:t xml:space="preserve">: </w:t>
                        </w:r>
                      </w:p>
                      <w:p w14:paraId="46E4F3EB" w14:textId="77777777" w:rsidR="000437D2" w:rsidRDefault="000437D2">
                        <w:pPr>
                          <w:rPr>
                            <w:sz w:val="16"/>
                          </w:rPr>
                        </w:pPr>
                        <w:r>
                          <w:rPr>
                            <w:sz w:val="16"/>
                          </w:rPr>
                          <w:t>Show notifications concerning the last execution.</w:t>
                        </w:r>
                      </w:p>
                    </w:txbxContent>
                  </v:textbox>
                </v:shape>
                <v:shape id="AutoShape 363" o:spid="_x0000_s1032" style="position:absolute;left:10342;top:17073;width:14859;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" adj="-11796480,,5400" path="m,l,3590,,6280,,8970r,3660l,15320r,2690l,21600r3590,l6280,21600r2690,l12630,21600r2690,l18010,21600r3590,l21600,18010r,-2690l21600,12630r,-3660l21600,6280r,-2690l21600,,18010,,15320,,12630,,8970,,-2375,-25160,3590,,,xe" strokecolor="blue" strokeweight=".26467mm">
                  <v:stroke joinstyle="miter"/>
                  <v:formulas/>
                  <v:path arrowok="t" o:connecttype="custom" o:connectlocs="742950,0;1485900,171450;742950,342900;0,171450;-163380,-399415" o:connectangles="270,0,90,180,90" textboxrect="0,0,21600,21600"/>
                  <v:textbox>
                    <w:txbxContent>
                      <w:p w14:paraId="1BB9871C" w14:textId="77777777" w:rsidR="000437D2" w:rsidRPr="001D6AEE" w:rsidRDefault="000437D2">
                        <w:r>
                          <w:rPr>
                            <w:b/>
                            <w:sz w:val="16"/>
                          </w:rPr>
                          <w:t>Project window</w:t>
                        </w:r>
                        <w:r>
                          <w:rPr>
                            <w:sz w:val="16"/>
                          </w:rPr>
                          <w:t>: Add a new component to the project.</w:t>
                        </w:r>
                      </w:p>
                      <w:p w14:paraId="37811031" w14:textId="77777777" w:rsidR="000437D2" w:rsidRPr="001D6AEE" w:rsidRDefault="000437D2">
                        <w:r>
                          <w:rPr>
                            <w:b/>
                            <w:sz w:val="16"/>
                          </w:rPr>
                          <w:t>Project window</w:t>
                        </w:r>
                        <w:r>
                          <w:rPr>
                            <w:sz w:val="16"/>
                          </w:rPr>
                          <w:t>: Add a new component to the project</w:t>
                        </w:r>
                      </w:p>
                      <w:p w14:paraId="6D570B87" w14:textId="77777777" w:rsidR="000437D2" w:rsidRDefault="000437D2"/>
                    </w:txbxContent>
                  </v:textbox>
                </v:shape>
                <w10:wrap type="topAndBottom"/>
              </v:group>
            </w:pict>
          </mc:Fallback>
        </mc:AlternateContent>
      </w:r>
    </w:p>
    <w:p w14:paraId="2EEB1E4D" w14:textId="42C73728" w:rsidR="00943FAF" w:rsidRDefault="00943FAF">
      <w:pPr>
        <w:jc w:val="both"/>
      </w:pPr>
    </w:p>
    <w:p w14:paraId="0CF62ED7" w14:textId="31FAEEB5" w:rsidR="00943FAF" w:rsidRPr="001D6AEE" w:rsidRDefault="00990516">
      <w:pPr>
        <w:jc w:val="both"/>
      </w:pPr>
      <w:r>
        <w:rPr>
          <w:noProof/>
          <w:lang w:eastAsia="en-CA"/>
        </w:rPr>
        <w:drawing>
          <wp:anchor distT="0" distB="0" distL="114300" distR="114300" simplePos="0" relativeHeight="251712512" behindDoc="1" locked="0" layoutInCell="1" allowOverlap="1" wp14:anchorId="36166EEF" wp14:editId="2E1F8022">
            <wp:simplePos x="0" y="0"/>
            <wp:positionH relativeFrom="column">
              <wp:posOffset>3533917</wp:posOffset>
            </wp:positionH>
            <wp:positionV relativeFrom="paragraph">
              <wp:posOffset>6824</wp:posOffset>
            </wp:positionV>
            <wp:extent cx="2682240" cy="2190750"/>
            <wp:effectExtent l="0" t="0" r="3810" b="0"/>
            <wp:wrapTight wrapText="bothSides">
              <wp:wrapPolygon edited="0">
                <wp:start x="0" y="0"/>
                <wp:lineTo x="0" y="21412"/>
                <wp:lineTo x="21477" y="21412"/>
                <wp:lineTo x="21477" y="0"/>
                <wp:lineTo x="0" y="0"/>
              </wp:wrapPolygon>
            </wp:wrapTight>
            <wp:docPr id="19"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2240" cy="2190750"/>
                    </a:xfrm>
                    <a:prstGeom prst="rect">
                      <a:avLst/>
                    </a:prstGeom>
                    <a:noFill/>
                    <a:ln>
                      <a:noFill/>
                      <a:prstDash/>
                    </a:ln>
                  </pic:spPr>
                </pic:pic>
              </a:graphicData>
            </a:graphic>
          </wp:anchor>
        </w:drawing>
      </w:r>
      <w:r w:rsidR="00856231">
        <w:t xml:space="preserve">The main window’s toolbar buttons </w:t>
      </w:r>
      <w:proofErr w:type="gramStart"/>
      <w:r w:rsidR="00856231">
        <w:t>contains</w:t>
      </w:r>
      <w:proofErr w:type="gramEnd"/>
      <w:r w:rsidR="00856231">
        <w:t xml:space="preserve"> the usual Windows functions for editing, opening, saving, or cut and paste. </w:t>
      </w:r>
      <w:r w:rsidR="00536131">
        <w:t>Many</w:t>
      </w:r>
      <w:r w:rsidR="00856231">
        <w:t xml:space="preserve"> of the buttons, however, are specific to BioSIM. Their use is explained in the following pages.</w:t>
      </w:r>
    </w:p>
    <w:p w14:paraId="5B6FB0CA" w14:textId="77777777" w:rsidR="00943FAF" w:rsidRDefault="00943FAF">
      <w:pPr>
        <w:jc w:val="both"/>
      </w:pPr>
    </w:p>
    <w:p w14:paraId="73C663AA" w14:textId="031044A2" w:rsidR="00943FAF" w:rsidRDefault="00856231">
      <w:pPr>
        <w:jc w:val="both"/>
      </w:pPr>
      <w:r>
        <w:t xml:space="preserve">The main window of BioSIM is </w:t>
      </w:r>
      <w:r w:rsidR="007D658E">
        <w:t xml:space="preserve">the Execute Message Log. </w:t>
      </w:r>
      <w:r>
        <w:t xml:space="preserve">There are four secondary windows docked to the main window: Project, Properties, </w:t>
      </w:r>
      <w:r w:rsidR="007D658E">
        <w:t xml:space="preserve">Data </w:t>
      </w:r>
      <w:r>
        <w:t xml:space="preserve">and Export that can be moved around and closed at will. </w:t>
      </w:r>
    </w:p>
    <w:p w14:paraId="1CEA64AD" w14:textId="77777777" w:rsidR="00943FAF" w:rsidRDefault="00943FAF">
      <w:pPr>
        <w:jc w:val="both"/>
      </w:pPr>
    </w:p>
    <w:p w14:paraId="6724F452" w14:textId="77777777" w:rsidR="00943FAF" w:rsidRPr="001D6AEE" w:rsidRDefault="00856231">
      <w:pPr>
        <w:jc w:val="both"/>
      </w:pPr>
      <w:r>
        <w:t>The four secondary windows can be configured by the user. When a secondary window is moved/dragged using the mouse, two pictograms appear on screen; one surrounding the main window, and one in the main window (</w:t>
      </w:r>
      <w:r>
        <w:rPr>
          <w:noProof/>
          <w:lang w:eastAsia="en-CA"/>
        </w:rPr>
        <w:drawing>
          <wp:inline distT="0" distB="0" distL="0" distR="0" wp14:anchorId="294C227C" wp14:editId="2E60BBFA">
            <wp:extent cx="137160" cy="137160"/>
            <wp:effectExtent l="0" t="0" r="0" b="0"/>
            <wp:docPr id="20" name="Picture 4" descr="Fenêtres_principa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137160" cy="137160"/>
                    </a:xfrm>
                    <a:prstGeom prst="rect">
                      <a:avLst/>
                    </a:prstGeom>
                    <a:noFill/>
                    <a:ln>
                      <a:noFill/>
                      <a:prstDash/>
                    </a:ln>
                  </pic:spPr>
                </pic:pic>
              </a:graphicData>
            </a:graphic>
          </wp:inline>
        </w:drawing>
      </w:r>
      <w:r>
        <w:t>) or in whichever secondary window (</w:t>
      </w:r>
      <w:r>
        <w:rPr>
          <w:noProof/>
          <w:lang w:eastAsia="en-CA"/>
        </w:rPr>
        <w:drawing>
          <wp:inline distT="0" distB="0" distL="0" distR="0" wp14:anchorId="1F026752" wp14:editId="501831CC">
            <wp:extent cx="137160" cy="142875"/>
            <wp:effectExtent l="0" t="0" r="0" b="9525"/>
            <wp:docPr id="21" name="Picture 5" descr="Fenêtres_secondai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137160" cy="142875"/>
                    </a:xfrm>
                    <a:prstGeom prst="rect">
                      <a:avLst/>
                    </a:prstGeom>
                    <a:noFill/>
                    <a:ln>
                      <a:noFill/>
                      <a:prstDash/>
                    </a:ln>
                  </pic:spPr>
                </pic:pic>
              </a:graphicData>
            </a:graphic>
          </wp:inline>
        </w:drawing>
      </w:r>
      <w:r>
        <w:t>) the user is attempting to drag the first secondary window. These pictograms highlight the area where the secondary window currently being dragged will be docked once it is released. The secondary windows can also be left free (undocked).</w:t>
      </w:r>
    </w:p>
    <w:p w14:paraId="0FBDE5D4" w14:textId="77777777" w:rsidR="00943FAF" w:rsidRDefault="00943FAF">
      <w:pPr>
        <w:jc w:val="both"/>
      </w:pPr>
    </w:p>
    <w:p w14:paraId="0326A90C" w14:textId="77777777" w:rsidR="00943FAF" w:rsidRDefault="00856231">
      <w:pPr>
        <w:jc w:val="both"/>
      </w:pPr>
      <w:r>
        <w:t xml:space="preserve">All secondary windows can be grouped together in a single window docked to the main window and become accessible as tabs in this window. </w:t>
      </w:r>
    </w:p>
    <w:p w14:paraId="2FAD2B77" w14:textId="77777777" w:rsidR="00943FAF" w:rsidRDefault="00856231">
      <w:pPr>
        <w:jc w:val="both"/>
      </w:pPr>
      <w:r>
        <w:lastRenderedPageBreak/>
        <w:t>Once it has been closed, a secondary window can be reopened by selecting [View] [Toolbars and Docking Windows] from the menu bar.</w:t>
      </w:r>
    </w:p>
    <w:p w14:paraId="216930DA" w14:textId="77777777" w:rsidR="00943FAF" w:rsidRDefault="00943FAF">
      <w:pPr>
        <w:jc w:val="both"/>
      </w:pPr>
    </w:p>
    <w:p w14:paraId="5B83CCA6" w14:textId="77777777" w:rsidR="00943FAF" w:rsidRDefault="00856231">
      <w:pPr>
        <w:jc w:val="both"/>
      </w:pPr>
      <w:r>
        <w:t xml:space="preserve">The Project window lists all the components of a project. It is through this window that the user can add, </w:t>
      </w:r>
      <w:proofErr w:type="gramStart"/>
      <w:r>
        <w:t>remove</w:t>
      </w:r>
      <w:proofErr w:type="gramEnd"/>
      <w:r>
        <w:t xml:space="preserve"> and edit project components. All tabs and windows in BioSIM are linked to the component selected (highlighted) in the Project window. A project is composed of a set of components that can be grouped together in subsets. When a component is selected in the Project window, all other tabs and windows are updated with the information concerning this component. </w:t>
      </w:r>
    </w:p>
    <w:p w14:paraId="6A4ED1A5" w14:textId="77777777" w:rsidR="00943FAF" w:rsidRDefault="00943FAF">
      <w:pPr>
        <w:jc w:val="both"/>
      </w:pPr>
    </w:p>
    <w:p w14:paraId="6CCDA2DF" w14:textId="0E1CD779" w:rsidR="00943FAF" w:rsidRPr="001D6AEE" w:rsidRDefault="00856231">
      <w:pPr>
        <w:jc w:val="both"/>
      </w:pPr>
      <w:r>
        <w:t xml:space="preserve">When a component is executed, using the Execute Checked </w:t>
      </w:r>
      <w:r>
        <w:rPr>
          <w:noProof/>
          <w:lang w:eastAsia="en-CA"/>
        </w:rPr>
        <w:drawing>
          <wp:inline distT="0" distB="0" distL="0" distR="0" wp14:anchorId="243041A4" wp14:editId="4B3B3FFE">
            <wp:extent cx="139473" cy="142875"/>
            <wp:effectExtent l="0" t="0" r="0" b="0"/>
            <wp:docPr id="22"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button on the main window’s toolbar, th</w:t>
      </w:r>
      <w:r w:rsidR="007D658E">
        <w:t xml:space="preserve">e </w:t>
      </w:r>
      <w:r w:rsidR="009B4A20">
        <w:t>Main</w:t>
      </w:r>
      <w:r w:rsidR="007D658E">
        <w:t xml:space="preserve"> </w:t>
      </w:r>
      <w:r>
        <w:t xml:space="preserve">window shows the numerical results of the component in question. </w:t>
      </w:r>
    </w:p>
    <w:p w14:paraId="27EE2F7D" w14:textId="77777777" w:rsidR="00943FAF" w:rsidRDefault="00943FAF">
      <w:pPr>
        <w:jc w:val="both"/>
      </w:pPr>
    </w:p>
    <w:p w14:paraId="77A0863B" w14:textId="77777777" w:rsidR="00943FAF" w:rsidRDefault="00856231">
      <w:pPr>
        <w:jc w:val="both"/>
      </w:pPr>
      <w:r>
        <w:t xml:space="preserve">The Properties window shows the internal parameters of the component. The Execute Message Log window shows the last execution notifications. The Export window shows all the variables that </w:t>
      </w:r>
      <w:proofErr w:type="gramStart"/>
      <w:r>
        <w:t>where</w:t>
      </w:r>
      <w:proofErr w:type="gramEnd"/>
      <w:r>
        <w:t xml:space="preserve"> selected for export (regardless of their dimension). </w:t>
      </w:r>
    </w:p>
    <w:p w14:paraId="71D29FF7" w14:textId="20D41D5F" w:rsidR="009B4A20" w:rsidRDefault="009B4A20" w:rsidP="009B4A20">
      <w:pPr>
        <w:jc w:val="both"/>
      </w:pPr>
    </w:p>
    <w:p w14:paraId="0477801C" w14:textId="77777777" w:rsidR="000639DE" w:rsidRDefault="000639DE" w:rsidP="009B4A20">
      <w:pPr>
        <w:jc w:val="both"/>
      </w:pPr>
    </w:p>
    <w:p w14:paraId="16101CC4" w14:textId="1778FE5C" w:rsidR="00943FAF" w:rsidRDefault="00BB4140" w:rsidP="00197802">
      <w:pPr>
        <w:pStyle w:val="Titre2"/>
      </w:pPr>
      <w:bookmarkStart w:id="51" w:name="_Toc132704573"/>
      <w:r>
        <w:rPr>
          <w:noProof/>
          <w:lang w:eastAsia="en-CA"/>
        </w:rPr>
        <w:drawing>
          <wp:anchor distT="0" distB="0" distL="114300" distR="114300" simplePos="0" relativeHeight="251634688" behindDoc="0" locked="0" layoutInCell="1" allowOverlap="1" wp14:anchorId="09E114CE" wp14:editId="6F66AC0C">
            <wp:simplePos x="0" y="0"/>
            <wp:positionH relativeFrom="column">
              <wp:posOffset>4679571</wp:posOffset>
            </wp:positionH>
            <wp:positionV relativeFrom="paragraph">
              <wp:posOffset>192875</wp:posOffset>
            </wp:positionV>
            <wp:extent cx="1581785" cy="2157095"/>
            <wp:effectExtent l="0" t="0" r="0" b="0"/>
            <wp:wrapTight wrapText="bothSides">
              <wp:wrapPolygon edited="0">
                <wp:start x="0" y="0"/>
                <wp:lineTo x="0" y="21365"/>
                <wp:lineTo x="21331" y="21365"/>
                <wp:lineTo x="21331" y="0"/>
                <wp:lineTo x="0" y="0"/>
              </wp:wrapPolygon>
            </wp:wrapTight>
            <wp:docPr id="23"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81785" cy="2157095"/>
                    </a:xfrm>
                    <a:prstGeom prst="rect">
                      <a:avLst/>
                    </a:prstGeom>
                    <a:noFill/>
                    <a:ln>
                      <a:noFill/>
                      <a:prstDash/>
                    </a:ln>
                  </pic:spPr>
                </pic:pic>
              </a:graphicData>
            </a:graphic>
            <wp14:sizeRelH relativeFrom="margin">
              <wp14:pctWidth>0</wp14:pctWidth>
            </wp14:sizeRelH>
          </wp:anchor>
        </w:drawing>
      </w:r>
      <w:r w:rsidR="00856231">
        <w:t>Project window</w:t>
      </w:r>
      <w:bookmarkEnd w:id="51"/>
    </w:p>
    <w:p w14:paraId="032C48CC" w14:textId="3DB302A3" w:rsidR="00943FAF" w:rsidRDefault="00943FAF">
      <w:pPr>
        <w:jc w:val="both"/>
        <w:rPr>
          <w:b/>
        </w:rPr>
      </w:pPr>
    </w:p>
    <w:p w14:paraId="54F1796C" w14:textId="04DD0508" w:rsidR="00943FAF" w:rsidRPr="001D6AEE" w:rsidRDefault="00856231">
      <w:pPr>
        <w:jc w:val="both"/>
      </w:pPr>
      <w:r>
        <w:t xml:space="preserve">The Project window’s toolbar is made up of two rows of buttons. </w:t>
      </w:r>
    </w:p>
    <w:p w14:paraId="4ECC10BB" w14:textId="0995D7EB" w:rsidR="00943FAF" w:rsidRDefault="00943FAF">
      <w:pPr>
        <w:jc w:val="both"/>
      </w:pPr>
    </w:p>
    <w:p w14:paraId="05AAC761" w14:textId="77777777" w:rsidR="00943FAF" w:rsidRDefault="00856231">
      <w:pPr>
        <w:jc w:val="both"/>
      </w:pPr>
      <w:r>
        <w:t>The first row contains buttons that allow the user to add various components to a project, they are:</w:t>
      </w:r>
    </w:p>
    <w:p w14:paraId="03AF87DE" w14:textId="77777777" w:rsidR="00943FAF" w:rsidRDefault="00943FAF">
      <w:pPr>
        <w:jc w:val="both"/>
        <w:rPr>
          <w:b/>
        </w:rPr>
      </w:pPr>
    </w:p>
    <w:p w14:paraId="7FFC08E4" w14:textId="6392EF88" w:rsidR="00943FAF" w:rsidRPr="001D6AEE" w:rsidRDefault="00856231">
      <w:pPr>
        <w:jc w:val="both"/>
      </w:pPr>
      <w:r>
        <w:rPr>
          <w:b/>
          <w:noProof/>
          <w:lang w:eastAsia="en-CA"/>
        </w:rPr>
        <w:drawing>
          <wp:inline distT="0" distB="0" distL="0" distR="0" wp14:anchorId="4974BF7D" wp14:editId="5A878C63">
            <wp:extent cx="142875" cy="142875"/>
            <wp:effectExtent l="0" t="0" r="9525" b="9525"/>
            <wp:docPr id="2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Add</w:t>
      </w:r>
      <w:r>
        <w:t xml:space="preserve"> </w:t>
      </w:r>
      <w:r>
        <w:rPr>
          <w:b/>
        </w:rPr>
        <w:t>Group</w:t>
      </w:r>
      <w:r>
        <w:t xml:space="preserve">: </w:t>
      </w:r>
      <w:r w:rsidR="00CF03F4">
        <w:t>g</w:t>
      </w:r>
      <w:r>
        <w:t>roup components into sub-projects.</w:t>
      </w:r>
    </w:p>
    <w:p w14:paraId="02EE0A58" w14:textId="2E8697E2" w:rsidR="00943FAF" w:rsidRDefault="00943FAF">
      <w:pPr>
        <w:jc w:val="both"/>
      </w:pPr>
    </w:p>
    <w:p w14:paraId="78F6E632" w14:textId="0C7CB023" w:rsidR="00856231" w:rsidRPr="001D6AEE" w:rsidRDefault="00856231" w:rsidP="00856231">
      <w:pPr>
        <w:jc w:val="both"/>
      </w:pPr>
      <w:r>
        <w:rPr>
          <w:b/>
          <w:noProof/>
          <w:lang w:eastAsia="en-CA"/>
        </w:rPr>
        <w:drawing>
          <wp:inline distT="0" distB="0" distL="0" distR="0" wp14:anchorId="32E9FDFB" wp14:editId="1D21A369">
            <wp:extent cx="135905" cy="142875"/>
            <wp:effectExtent l="0" t="0" r="0" b="0"/>
            <wp:docPr id="29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Pr>
          <w:b/>
        </w:rPr>
        <w:t xml:space="preserve"> </w:t>
      </w:r>
      <w:r w:rsidRPr="00A7582E">
        <w:rPr>
          <w:b/>
          <w:color w:val="000000" w:themeColor="text1"/>
        </w:rPr>
        <w:t>Add</w:t>
      </w:r>
      <w:r w:rsidR="00EC0B3D" w:rsidRPr="00A7582E">
        <w:rPr>
          <w:b/>
          <w:color w:val="000000" w:themeColor="text1"/>
        </w:rPr>
        <w:t xml:space="preserve"> Weather Updater</w:t>
      </w:r>
      <w:r w:rsidR="00CC57F3" w:rsidRPr="00A7582E">
        <w:rPr>
          <w:b/>
          <w:color w:val="000000" w:themeColor="text1"/>
        </w:rPr>
        <w:t xml:space="preserve">: </w:t>
      </w:r>
      <w:r w:rsidR="00CC57F3" w:rsidRPr="00CC57F3">
        <w:t>create and update weather data project.</w:t>
      </w:r>
    </w:p>
    <w:p w14:paraId="7C7D757E" w14:textId="760F1D8A" w:rsidR="00856231" w:rsidRDefault="00856231">
      <w:pPr>
        <w:jc w:val="both"/>
      </w:pPr>
    </w:p>
    <w:p w14:paraId="71CD02DE" w14:textId="464ED40E" w:rsidR="00856231" w:rsidRPr="001D6AEE" w:rsidRDefault="00856231" w:rsidP="00856231">
      <w:pPr>
        <w:jc w:val="both"/>
        <w:rPr>
          <w:color w:val="FF0000"/>
        </w:rPr>
      </w:pPr>
      <w:r w:rsidRPr="00856231">
        <w:rPr>
          <w:b/>
          <w:noProof/>
          <w:color w:val="FF0000"/>
          <w:lang w:eastAsia="en-CA"/>
        </w:rPr>
        <w:drawing>
          <wp:inline distT="0" distB="0" distL="0" distR="0" wp14:anchorId="60F3F93B" wp14:editId="2E86A6C6">
            <wp:extent cx="147637" cy="142875"/>
            <wp:effectExtent l="0" t="0" r="5080" b="0"/>
            <wp:docPr id="29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Weather Generation</w:t>
      </w:r>
      <w:r w:rsidR="00F70E60" w:rsidRPr="00A7582E">
        <w:rPr>
          <w:b/>
          <w:color w:val="000000" w:themeColor="text1"/>
        </w:rPr>
        <w:t>:</w:t>
      </w:r>
      <w:r w:rsidR="00CC57F3" w:rsidRPr="00A7582E">
        <w:rPr>
          <w:b/>
          <w:color w:val="000000" w:themeColor="text1"/>
        </w:rPr>
        <w:t xml:space="preserve"> </w:t>
      </w:r>
      <w:r w:rsidR="00CC57F3" w:rsidRPr="00CC57F3">
        <w:t>create weather for locations and generate hourly or daily weather from observation or stochastic disaggregation or a mix of both</w:t>
      </w:r>
      <w:r w:rsidR="00EC0B3D" w:rsidRPr="00CC57F3">
        <w:t>.</w:t>
      </w:r>
    </w:p>
    <w:p w14:paraId="3CED2C65" w14:textId="3093923D" w:rsidR="00856231" w:rsidRDefault="00856231">
      <w:pPr>
        <w:jc w:val="both"/>
      </w:pPr>
    </w:p>
    <w:p w14:paraId="3A31FC00" w14:textId="140AC918" w:rsidR="00856231" w:rsidRPr="00CC57F3" w:rsidRDefault="00856231" w:rsidP="00856231">
      <w:pPr>
        <w:jc w:val="both"/>
      </w:pPr>
      <w:r w:rsidRPr="00856231">
        <w:rPr>
          <w:b/>
          <w:noProof/>
          <w:color w:val="FF0000"/>
          <w:lang w:eastAsia="en-CA"/>
        </w:rPr>
        <w:drawing>
          <wp:inline distT="0" distB="0" distL="0" distR="0" wp14:anchorId="2A9D62D8" wp14:editId="7EB8B32C">
            <wp:extent cx="153033" cy="130528"/>
            <wp:effectExtent l="0" t="0" r="0" b="3175"/>
            <wp:docPr id="29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Pr="00856231">
        <w:rPr>
          <w:b/>
          <w:color w:val="FF0000"/>
        </w:rPr>
        <w:t xml:space="preserve"> </w:t>
      </w:r>
      <w:r w:rsidRPr="00A7582E">
        <w:rPr>
          <w:b/>
          <w:color w:val="000000" w:themeColor="text1"/>
        </w:rPr>
        <w:t>Add</w:t>
      </w:r>
      <w:r w:rsidR="00EC0B3D" w:rsidRPr="00A7582E">
        <w:rPr>
          <w:b/>
          <w:color w:val="000000" w:themeColor="text1"/>
        </w:rPr>
        <w:t xml:space="preserve"> Model Execution</w:t>
      </w:r>
      <w:r w:rsidR="00F70E60" w:rsidRPr="00A7582E">
        <w:rPr>
          <w:b/>
          <w:color w:val="000000" w:themeColor="text1"/>
        </w:rPr>
        <w:t>:</w:t>
      </w:r>
      <w:r w:rsidR="00CC57F3" w:rsidRPr="00A7582E">
        <w:rPr>
          <w:color w:val="000000" w:themeColor="text1"/>
        </w:rPr>
        <w:t xml:space="preserve"> </w:t>
      </w:r>
      <w:r w:rsidR="00CC57F3" w:rsidRPr="00CC57F3">
        <w:t xml:space="preserve">execute models to transform weather into model-specific output (models are in fact external </w:t>
      </w:r>
      <w:proofErr w:type="spellStart"/>
      <w:r w:rsidR="00CC57F3" w:rsidRPr="00CC57F3">
        <w:t>dll’s</w:t>
      </w:r>
      <w:proofErr w:type="spellEnd"/>
      <w:r w:rsidR="00CC57F3" w:rsidRPr="00CC57F3">
        <w:t xml:space="preserve"> or exe’s). For example, the spruce budworm seasonality model transforms weather into spruce budworm life-stage development.</w:t>
      </w:r>
      <w:r w:rsidR="00F70E60" w:rsidRPr="00CC57F3">
        <w:t xml:space="preserve"> </w:t>
      </w:r>
    </w:p>
    <w:p w14:paraId="49E14AB6" w14:textId="77777777" w:rsidR="00943FAF" w:rsidRDefault="00943FAF">
      <w:pPr>
        <w:jc w:val="both"/>
      </w:pPr>
    </w:p>
    <w:p w14:paraId="62FC041F" w14:textId="63783638" w:rsidR="00943FAF" w:rsidRPr="001D6AEE" w:rsidRDefault="00856231">
      <w:pPr>
        <w:jc w:val="both"/>
      </w:pPr>
      <w:r>
        <w:rPr>
          <w:b/>
          <w:noProof/>
          <w:lang w:eastAsia="en-CA"/>
        </w:rPr>
        <w:drawing>
          <wp:inline distT="0" distB="0" distL="0" distR="0" wp14:anchorId="7FD437A2" wp14:editId="0EBE9680">
            <wp:extent cx="128094" cy="142875"/>
            <wp:effectExtent l="0" t="0" r="5715" b="0"/>
            <wp:docPr id="26"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Pr>
          <w:b/>
        </w:rPr>
        <w:t xml:space="preserve"> Add Analysis:</w:t>
      </w:r>
      <w:r>
        <w:t xml:space="preserve"> </w:t>
      </w:r>
      <w:r w:rsidR="00CF03F4">
        <w:t>b</w:t>
      </w:r>
      <w:r>
        <w:t>ased on the output of another component (</w:t>
      </w:r>
      <w:r w:rsidR="00EA5DD4">
        <w:t>weather generation</w:t>
      </w:r>
      <w:r>
        <w:t xml:space="preserve">, </w:t>
      </w:r>
      <w:r w:rsidR="00EA5DD4">
        <w:t>model execution</w:t>
      </w:r>
      <w:r>
        <w:t xml:space="preserve">, etc.), this creates a subset of the results of this component and/or extracts information such as time transformations, </w:t>
      </w:r>
      <w:proofErr w:type="gramStart"/>
      <w:r>
        <w:t>events</w:t>
      </w:r>
      <w:proofErr w:type="gramEnd"/>
      <w:r>
        <w:t xml:space="preserve"> or statistics.</w:t>
      </w:r>
    </w:p>
    <w:p w14:paraId="79370874" w14:textId="77777777" w:rsidR="00943FAF" w:rsidRDefault="00943FAF">
      <w:pPr>
        <w:jc w:val="both"/>
      </w:pPr>
    </w:p>
    <w:p w14:paraId="3A3D8134" w14:textId="12A933C7" w:rsidR="00943FAF" w:rsidRDefault="005F6564">
      <w:pPr>
        <w:jc w:val="both"/>
      </w:pPr>
      <w:r>
        <w:pict w14:anchorId="71C722B1">
          <v:shape id="Picture 10" o:spid="_x0000_i1027" type="#_x0000_t75" style="width:7.5pt;height:14.4pt;visibility:visible;mso-wrap-style:square" o:bullet="t">
            <v:imagedata r:id="rId45" o:title=""/>
          </v:shape>
        </w:pict>
      </w:r>
      <w:r w:rsidR="00856231">
        <w:rPr>
          <w:b/>
        </w:rPr>
        <w:t xml:space="preserve"> Add Function Analysis</w:t>
      </w:r>
      <w:r w:rsidR="00856231">
        <w:t xml:space="preserve">: </w:t>
      </w:r>
      <w:r w:rsidR="00CF03F4">
        <w:t>e</w:t>
      </w:r>
      <w:r w:rsidR="00856231">
        <w:t>xecutes row calculations based on a formula.</w:t>
      </w:r>
    </w:p>
    <w:p w14:paraId="65B8E465" w14:textId="77777777" w:rsidR="00856231" w:rsidRDefault="00856231">
      <w:pPr>
        <w:jc w:val="both"/>
      </w:pPr>
    </w:p>
    <w:p w14:paraId="32F96282" w14:textId="3288A428" w:rsidR="00856231" w:rsidRPr="001D6AEE" w:rsidRDefault="00856231">
      <w:pPr>
        <w:jc w:val="both"/>
      </w:pPr>
      <w:r>
        <w:rPr>
          <w:b/>
          <w:noProof/>
          <w:lang w:eastAsia="en-CA"/>
        </w:rPr>
        <w:drawing>
          <wp:inline distT="0" distB="0" distL="0" distR="0" wp14:anchorId="4838AAE1" wp14:editId="40A05530">
            <wp:extent cx="133350" cy="142875"/>
            <wp:effectExtent l="0" t="0" r="0" b="9525"/>
            <wp:docPr id="31"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3350" cy="142875"/>
                    </a:xfrm>
                    <a:prstGeom prst="rect">
                      <a:avLst/>
                    </a:prstGeom>
                    <a:noFill/>
                    <a:ln>
                      <a:noFill/>
                      <a:prstDash/>
                    </a:ln>
                  </pic:spPr>
                </pic:pic>
              </a:graphicData>
            </a:graphic>
          </wp:inline>
        </w:drawing>
      </w:r>
      <w:r>
        <w:rPr>
          <w:b/>
        </w:rPr>
        <w:t xml:space="preserve"> Add </w:t>
      </w:r>
      <w:proofErr w:type="gramStart"/>
      <w:r>
        <w:rPr>
          <w:b/>
        </w:rPr>
        <w:t>Merge</w:t>
      </w:r>
      <w:r>
        <w:t>:</w:t>
      </w:r>
      <w:proofErr w:type="gramEnd"/>
      <w:r>
        <w:t xml:space="preserve"> </w:t>
      </w:r>
      <w:r w:rsidR="00CF03F4">
        <w:t>m</w:t>
      </w:r>
      <w:r>
        <w:t>erges several components of a group to create a single component.</w:t>
      </w:r>
    </w:p>
    <w:p w14:paraId="61966AFA" w14:textId="77777777" w:rsidR="00943FAF" w:rsidRDefault="00943FAF">
      <w:pPr>
        <w:jc w:val="both"/>
      </w:pPr>
    </w:p>
    <w:p w14:paraId="6292E89D" w14:textId="01C9A710" w:rsidR="00943FAF" w:rsidRPr="001D6AEE" w:rsidRDefault="00856231">
      <w:pPr>
        <w:jc w:val="both"/>
      </w:pPr>
      <w:r>
        <w:rPr>
          <w:b/>
          <w:noProof/>
          <w:lang w:eastAsia="en-CA"/>
        </w:rPr>
        <w:lastRenderedPageBreak/>
        <w:drawing>
          <wp:inline distT="0" distB="0" distL="0" distR="0" wp14:anchorId="3DE3818E" wp14:editId="61F0DE1D">
            <wp:extent cx="138410" cy="142875"/>
            <wp:effectExtent l="0" t="0" r="0" b="0"/>
            <wp:docPr id="2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Pr>
          <w:b/>
        </w:rPr>
        <w:t xml:space="preserve"> Add</w:t>
      </w:r>
      <w:r>
        <w:t xml:space="preserve"> </w:t>
      </w:r>
      <w:proofErr w:type="gramStart"/>
      <w:r>
        <w:rPr>
          <w:b/>
        </w:rPr>
        <w:t>Mapping</w:t>
      </w:r>
      <w:r>
        <w:t>:</w:t>
      </w:r>
      <w:proofErr w:type="gramEnd"/>
      <w:r>
        <w:t xml:space="preserve"> </w:t>
      </w:r>
      <w:r w:rsidR="00CF03F4">
        <w:t>a</w:t>
      </w:r>
      <w:r>
        <w:t xml:space="preserve">dds a mapping component to a parent component (e.g. a </w:t>
      </w:r>
      <w:r w:rsidR="00EA5DD4">
        <w:t>weather generation</w:t>
      </w:r>
      <w:r>
        <w:t xml:space="preserve">, </w:t>
      </w:r>
      <w:r w:rsidR="00EA5DD4">
        <w:t>model execution</w:t>
      </w:r>
      <w:r>
        <w:t xml:space="preserve">, etc.). Performs spatial interpolations to create maps from data points </w:t>
      </w:r>
      <w:proofErr w:type="gramStart"/>
      <w:r>
        <w:t>on the basis of</w:t>
      </w:r>
      <w:proofErr w:type="gramEnd"/>
      <w:r>
        <w:t xml:space="preserve"> a DEM (Digital Elevation Model).</w:t>
      </w:r>
    </w:p>
    <w:p w14:paraId="66E5AB0C" w14:textId="00C118ED" w:rsidR="00943FAF" w:rsidRDefault="00943FAF">
      <w:pPr>
        <w:jc w:val="both"/>
      </w:pPr>
    </w:p>
    <w:p w14:paraId="13DFD802" w14:textId="77777777" w:rsidR="00943FAF" w:rsidRDefault="00856231">
      <w:pPr>
        <w:jc w:val="both"/>
      </w:pPr>
      <w:r>
        <w:t xml:space="preserve">An unlimited number of child components can be added to parent components allowing the user to create chains of varying length and composition within each project. </w:t>
      </w:r>
      <w:proofErr w:type="gramStart"/>
      <w:r>
        <w:t>However, depending on the nature of the parent component, it</w:t>
      </w:r>
      <w:proofErr w:type="gramEnd"/>
      <w:r>
        <w:t xml:space="preserve"> is possible that only certain types of child components can be added.</w:t>
      </w:r>
    </w:p>
    <w:p w14:paraId="0D6E86BE" w14:textId="77777777" w:rsidR="00943FAF" w:rsidRDefault="00943FAF">
      <w:pPr>
        <w:jc w:val="both"/>
      </w:pPr>
    </w:p>
    <w:p w14:paraId="6433DB79" w14:textId="77777777" w:rsidR="00943FAF" w:rsidRPr="001D6AEE" w:rsidRDefault="00856231">
      <w:r>
        <w:t xml:space="preserve">The following table lists the possible parent-child combinations; </w:t>
      </w:r>
      <w:r>
        <w:rPr>
          <w:szCs w:val="24"/>
        </w:rPr>
        <w:t>it must be read by column only and reads as follows: “The component of the column header (child) can (or can’t) be added to the component of the row header (parent)”.</w:t>
      </w:r>
    </w:p>
    <w:p w14:paraId="3477907E" w14:textId="4B2EFD3D" w:rsidR="00943FAF" w:rsidRDefault="00943FAF">
      <w:pPr>
        <w:jc w:val="both"/>
      </w:pPr>
    </w:p>
    <w:p w14:paraId="64B5F11D" w14:textId="01C30334" w:rsidR="00A16D96" w:rsidRDefault="00A16D96">
      <w:pPr>
        <w:jc w:val="both"/>
      </w:pPr>
    </w:p>
    <w:p w14:paraId="315E8123" w14:textId="226B77A5" w:rsidR="00A16D96" w:rsidRDefault="00A16D96">
      <w:pPr>
        <w:jc w:val="both"/>
      </w:pPr>
    </w:p>
    <w:p w14:paraId="0FD9B95B" w14:textId="06A626B6" w:rsidR="00A16D96" w:rsidRDefault="00A16D96">
      <w:pPr>
        <w:jc w:val="both"/>
      </w:pPr>
    </w:p>
    <w:p w14:paraId="2F27CBDD" w14:textId="51483255" w:rsidR="00A16D96" w:rsidRDefault="00A16D96">
      <w:pPr>
        <w:jc w:val="both"/>
      </w:pPr>
    </w:p>
    <w:p w14:paraId="59BFC6B6" w14:textId="77777777" w:rsidR="00A16D96" w:rsidRDefault="00A16D96">
      <w:pPr>
        <w:jc w:val="both"/>
      </w:pPr>
    </w:p>
    <w:tbl>
      <w:tblPr>
        <w:tblW w:w="11553" w:type="dxa"/>
        <w:tblInd w:w="-1068" w:type="dxa"/>
        <w:tblLayout w:type="fixed"/>
        <w:tblCellMar>
          <w:left w:w="10" w:type="dxa"/>
          <w:right w:w="10" w:type="dxa"/>
        </w:tblCellMar>
        <w:tblLook w:val="04A0" w:firstRow="1" w:lastRow="0" w:firstColumn="1" w:lastColumn="0" w:noHBand="0" w:noVBand="1"/>
      </w:tblPr>
      <w:tblGrid>
        <w:gridCol w:w="692"/>
        <w:gridCol w:w="616"/>
        <w:gridCol w:w="840"/>
        <w:gridCol w:w="900"/>
        <w:gridCol w:w="992"/>
        <w:gridCol w:w="1134"/>
        <w:gridCol w:w="1134"/>
        <w:gridCol w:w="1134"/>
        <w:gridCol w:w="1134"/>
        <w:gridCol w:w="1134"/>
        <w:gridCol w:w="1134"/>
        <w:gridCol w:w="709"/>
      </w:tblGrid>
      <w:tr w:rsidR="00A16D96" w14:paraId="31BE20FF" w14:textId="77777777" w:rsidTr="008E540D">
        <w:tc>
          <w:tcPr>
            <w:tcW w:w="1308"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EEFBF3" w14:textId="77777777" w:rsidR="00A16D96" w:rsidRDefault="00A16D96">
            <w:pPr>
              <w:jc w:val="both"/>
            </w:pPr>
          </w:p>
        </w:tc>
        <w:tc>
          <w:tcPr>
            <w:tcW w:w="10245" w:type="dxa"/>
            <w:gridSpan w:val="10"/>
            <w:tcBorders>
              <w:top w:val="single" w:sz="4" w:space="0" w:color="000000"/>
              <w:left w:val="single" w:sz="4" w:space="0" w:color="000000"/>
              <w:bottom w:val="single" w:sz="4" w:space="0" w:color="000000"/>
              <w:right w:val="single" w:sz="4" w:space="0" w:color="000000"/>
            </w:tcBorders>
          </w:tcPr>
          <w:p w14:paraId="104492BD" w14:textId="64B5DFE1" w:rsidR="00A16D96" w:rsidRDefault="00A16D96">
            <w:pPr>
              <w:jc w:val="center"/>
              <w:rPr>
                <w:b/>
              </w:rPr>
            </w:pPr>
            <w:r>
              <w:rPr>
                <w:b/>
              </w:rPr>
              <w:t>Child</w:t>
            </w:r>
          </w:p>
        </w:tc>
      </w:tr>
      <w:tr w:rsidR="00A16D96" w14:paraId="416AFCFB" w14:textId="77777777" w:rsidTr="008E540D">
        <w:tc>
          <w:tcPr>
            <w:tcW w:w="1308"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04A349" w14:textId="77777777" w:rsidR="00A16D96" w:rsidRDefault="00A16D96">
            <w:pPr>
              <w:jc w:val="both"/>
            </w:pP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F920C1" w14:textId="77777777" w:rsidR="00A16D96" w:rsidRDefault="00A16D96">
            <w:pPr>
              <w:jc w:val="both"/>
            </w:pPr>
            <w:r>
              <w:rPr>
                <w:b/>
              </w:rPr>
              <w:t xml:space="preserve">  </w:t>
            </w:r>
            <w:r>
              <w:rPr>
                <w:b/>
                <w:noProof/>
                <w:lang w:eastAsia="en-CA"/>
              </w:rPr>
              <w:drawing>
                <wp:inline distT="0" distB="0" distL="0" distR="0" wp14:anchorId="608E9A27" wp14:editId="7085E9E8">
                  <wp:extent cx="153033" cy="153033"/>
                  <wp:effectExtent l="0" t="0" r="0" b="0"/>
                  <wp:docPr id="32"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900" w:type="dxa"/>
            <w:tcBorders>
              <w:top w:val="single" w:sz="4" w:space="0" w:color="000000"/>
              <w:left w:val="single" w:sz="4" w:space="0" w:color="000000"/>
              <w:bottom w:val="single" w:sz="4" w:space="0" w:color="000000"/>
              <w:right w:val="single" w:sz="4" w:space="0" w:color="000000"/>
            </w:tcBorders>
          </w:tcPr>
          <w:p w14:paraId="25A57CF2" w14:textId="42A66684" w:rsidR="00A16D96" w:rsidRPr="00A16D96" w:rsidRDefault="008023C0" w:rsidP="008023C0">
            <w:pPr>
              <w:jc w:val="center"/>
              <w:rPr>
                <w:b/>
                <w:noProof/>
                <w:lang w:val="fr-CA" w:eastAsia="fr-CA"/>
              </w:rPr>
            </w:pPr>
            <w:r>
              <w:rPr>
                <w:b/>
                <w:noProof/>
                <w:lang w:eastAsia="en-CA"/>
              </w:rPr>
              <w:drawing>
                <wp:inline distT="0" distB="0" distL="0" distR="0" wp14:anchorId="04B7B378" wp14:editId="166CAA15">
                  <wp:extent cx="135905" cy="142875"/>
                  <wp:effectExtent l="0" t="0" r="0" b="0"/>
                  <wp:docPr id="22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992" w:type="dxa"/>
            <w:tcBorders>
              <w:top w:val="single" w:sz="4" w:space="0" w:color="000000"/>
              <w:left w:val="single" w:sz="4" w:space="0" w:color="000000"/>
              <w:bottom w:val="single" w:sz="4" w:space="0" w:color="000000"/>
              <w:right w:val="single" w:sz="4" w:space="0" w:color="000000"/>
            </w:tcBorders>
          </w:tcPr>
          <w:p w14:paraId="52C86B07" w14:textId="32733357" w:rsidR="00A16D96" w:rsidRPr="00A16D96" w:rsidRDefault="008023C0" w:rsidP="008023C0">
            <w:pPr>
              <w:jc w:val="center"/>
              <w:rPr>
                <w:b/>
                <w:noProof/>
                <w:lang w:val="fr-CA" w:eastAsia="fr-CA"/>
              </w:rPr>
            </w:pPr>
            <w:r w:rsidRPr="00856231">
              <w:rPr>
                <w:b/>
                <w:noProof/>
                <w:color w:val="FF0000"/>
                <w:lang w:eastAsia="en-CA"/>
              </w:rPr>
              <w:drawing>
                <wp:inline distT="0" distB="0" distL="0" distR="0" wp14:anchorId="08856E7F" wp14:editId="01ECA21B">
                  <wp:extent cx="147637" cy="142875"/>
                  <wp:effectExtent l="0" t="0" r="5080" b="0"/>
                  <wp:docPr id="229"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6A61E9" w14:textId="79A9FCE6" w:rsidR="00A16D96" w:rsidRPr="00A16D96" w:rsidRDefault="00A16D96">
            <w:pPr>
              <w:jc w:val="both"/>
              <w:rPr>
                <w:b/>
                <w:noProof/>
                <w:lang w:val="fr-CA" w:eastAsia="fr-CA"/>
              </w:rPr>
            </w:pPr>
            <w:r w:rsidRPr="00A16D96">
              <w:rPr>
                <w:b/>
                <w:noProof/>
                <w:lang w:val="fr-CA" w:eastAsia="fr-CA"/>
              </w:rPr>
              <w:t xml:space="preserve">    </w:t>
            </w:r>
            <w:r w:rsidR="008023C0" w:rsidRPr="00856231">
              <w:rPr>
                <w:b/>
                <w:noProof/>
                <w:color w:val="FF0000"/>
                <w:lang w:eastAsia="en-CA"/>
              </w:rPr>
              <w:drawing>
                <wp:inline distT="0" distB="0" distL="0" distR="0" wp14:anchorId="0957FF68" wp14:editId="0FEDE6B7">
                  <wp:extent cx="153033" cy="130528"/>
                  <wp:effectExtent l="0" t="0" r="0" b="3175"/>
                  <wp:docPr id="23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ADA4B"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1902293" wp14:editId="1BA71AAB">
                  <wp:extent cx="137202" cy="153033"/>
                  <wp:effectExtent l="0" t="0" r="0" b="0"/>
                  <wp:docPr id="34"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D5675A"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202E2798" wp14:editId="74B6C4EB">
                  <wp:extent cx="139120" cy="153033"/>
                  <wp:effectExtent l="0" t="0" r="0" b="0"/>
                  <wp:docPr id="3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EAEE6A" w14:textId="4E1963EC" w:rsidR="00A16D96" w:rsidRPr="00A16D96" w:rsidRDefault="00A16D96">
            <w:pPr>
              <w:jc w:val="both"/>
              <w:rPr>
                <w:b/>
                <w:noProof/>
                <w:lang w:val="fr-CA" w:eastAsia="fr-CA"/>
              </w:rPr>
            </w:pPr>
            <w:r w:rsidRPr="00A16D96">
              <w:rPr>
                <w:b/>
                <w:noProof/>
                <w:lang w:val="fr-CA" w:eastAsia="fr-CA"/>
              </w:rPr>
              <w:t xml:space="preserve">    </w:t>
            </w:r>
            <w:r w:rsidR="008023C0">
              <w:rPr>
                <w:noProof/>
                <w:lang w:eastAsia="en-CA"/>
              </w:rPr>
              <w:drawing>
                <wp:inline distT="0" distB="0" distL="0" distR="0" wp14:anchorId="2DB7EC1D" wp14:editId="54A0F9C4">
                  <wp:extent cx="163773" cy="182880"/>
                  <wp:effectExtent l="0" t="0" r="8255"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C94920"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049D5F39" wp14:editId="72E4EE0F">
                  <wp:extent cx="148250" cy="153033"/>
                  <wp:effectExtent l="0" t="0" r="4445" b="0"/>
                  <wp:docPr id="3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072AB0" w14:textId="138640A8" w:rsidR="00A16D96" w:rsidRPr="00A16D96" w:rsidRDefault="00A16D96">
            <w:pPr>
              <w:jc w:val="both"/>
              <w:rPr>
                <w:b/>
                <w:noProof/>
                <w:lang w:val="fr-CA" w:eastAsia="fr-CA"/>
              </w:rPr>
            </w:pPr>
            <w:r w:rsidRPr="00A16D96">
              <w:rPr>
                <w:b/>
                <w:noProof/>
                <w:lang w:val="fr-CA" w:eastAsia="fr-CA"/>
              </w:rPr>
              <w:t xml:space="preserve">     </w:t>
            </w:r>
            <w:r w:rsidR="008023C0">
              <w:rPr>
                <w:b/>
                <w:noProof/>
                <w:lang w:eastAsia="en-CA"/>
              </w:rPr>
              <w:drawing>
                <wp:inline distT="0" distB="0" distL="0" distR="0" wp14:anchorId="206B38A3" wp14:editId="4C688341">
                  <wp:extent cx="151804" cy="142875"/>
                  <wp:effectExtent l="0" t="0" r="635" b="0"/>
                  <wp:docPr id="231"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D8884" w14:textId="77777777" w:rsidR="00A16D96" w:rsidRPr="00A16D96" w:rsidRDefault="00A16D96">
            <w:pPr>
              <w:jc w:val="both"/>
              <w:rPr>
                <w:b/>
                <w:noProof/>
                <w:lang w:val="fr-CA" w:eastAsia="fr-CA"/>
              </w:rPr>
            </w:pPr>
            <w:r w:rsidRPr="00A16D96">
              <w:rPr>
                <w:b/>
                <w:noProof/>
                <w:lang w:val="fr-CA" w:eastAsia="fr-CA"/>
              </w:rPr>
              <w:t xml:space="preserve">   </w:t>
            </w:r>
            <w:r>
              <w:rPr>
                <w:b/>
                <w:noProof/>
                <w:lang w:eastAsia="en-CA"/>
              </w:rPr>
              <w:drawing>
                <wp:inline distT="0" distB="0" distL="0" distR="0" wp14:anchorId="4C0767BB" wp14:editId="7D4B072D">
                  <wp:extent cx="142830" cy="153033"/>
                  <wp:effectExtent l="0" t="0" r="0" b="0"/>
                  <wp:docPr id="39"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r>
      <w:tr w:rsidR="00A16D96" w14:paraId="5E368D70" w14:textId="77777777" w:rsidTr="008E540D">
        <w:tc>
          <w:tcPr>
            <w:tcW w:w="692"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077F888" w14:textId="77777777" w:rsidR="00A16D96" w:rsidRDefault="00A16D96">
            <w:pPr>
              <w:ind w:left="113" w:right="113"/>
              <w:jc w:val="center"/>
              <w:rPr>
                <w:b/>
              </w:rPr>
            </w:pPr>
            <w:r>
              <w:rPr>
                <w:b/>
              </w:rPr>
              <w:t>Parent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8660F5" w14:textId="77777777" w:rsidR="00A16D96" w:rsidRDefault="00A16D96">
            <w:pPr>
              <w:jc w:val="both"/>
            </w:pPr>
            <w:r>
              <w:rPr>
                <w:b/>
              </w:rPr>
              <w:t xml:space="preserve"> </w:t>
            </w:r>
            <w:r>
              <w:rPr>
                <w:b/>
                <w:noProof/>
                <w:lang w:eastAsia="en-CA"/>
              </w:rPr>
              <w:drawing>
                <wp:inline distT="0" distB="0" distL="0" distR="0" wp14:anchorId="0BB64294" wp14:editId="425F35B2">
                  <wp:extent cx="153033" cy="153033"/>
                  <wp:effectExtent l="0" t="0" r="0" b="0"/>
                  <wp:docPr id="40"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53033"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4271E5" w14:textId="6FE58261"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0322332" w14:textId="70D3AA72" w:rsidR="00A16D96" w:rsidRPr="009E1055" w:rsidRDefault="008E540D" w:rsidP="008E540D">
            <w:pPr>
              <w:jc w:val="center"/>
              <w:rPr>
                <w:color w:val="000000" w:themeColor="text1"/>
              </w:rPr>
            </w:pPr>
            <w:r w:rsidRPr="008E540D">
              <w:rPr>
                <w:color w:val="000000" w:themeColor="text1"/>
              </w:rPr>
              <w:t>Maybe*</w:t>
            </w:r>
          </w:p>
        </w:tc>
        <w:tc>
          <w:tcPr>
            <w:tcW w:w="992" w:type="dxa"/>
            <w:tcBorders>
              <w:top w:val="single" w:sz="4" w:space="0" w:color="000000"/>
              <w:left w:val="single" w:sz="4" w:space="0" w:color="000000"/>
              <w:bottom w:val="single" w:sz="4" w:space="0" w:color="000000"/>
              <w:right w:val="single" w:sz="4" w:space="0" w:color="000000"/>
            </w:tcBorders>
          </w:tcPr>
          <w:p w14:paraId="4B33EBF0" w14:textId="44F05D0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181E54" w14:textId="6ECA1AA2"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5068EF" w14:textId="4DF114F6"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692A9" w14:textId="6324D1DD"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C51E36" w14:textId="320B50C7"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24B5AB" w14:textId="6D8374E3" w:rsidR="00A16D96" w:rsidRPr="009E1055" w:rsidRDefault="008E540D" w:rsidP="008E540D">
            <w:pPr>
              <w:jc w:val="center"/>
              <w:rPr>
                <w:color w:val="000000" w:themeColor="text1"/>
              </w:rPr>
            </w:pPr>
            <w:r w:rsidRPr="008E540D">
              <w:rPr>
                <w:color w:val="000000" w:themeColor="text1"/>
              </w:rPr>
              <w:t>Maybe*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5A0F81" w14:textId="416E97C8" w:rsidR="00A16D96" w:rsidRPr="009E1055" w:rsidRDefault="008E540D" w:rsidP="008E540D">
            <w:pPr>
              <w:jc w:val="center"/>
              <w:rPr>
                <w:color w:val="000000" w:themeColor="text1"/>
              </w:rPr>
            </w:pPr>
            <w:r w:rsidRPr="008E540D">
              <w:rPr>
                <w:color w:val="000000" w:themeColor="text1"/>
              </w:rPr>
              <w:t>Maybe*</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18C0D" w14:textId="39151D88" w:rsidR="00A16D96" w:rsidRPr="009E1055" w:rsidRDefault="009E1055" w:rsidP="008E540D">
            <w:pPr>
              <w:jc w:val="center"/>
              <w:rPr>
                <w:color w:val="000000" w:themeColor="text1"/>
              </w:rPr>
            </w:pPr>
            <w:r>
              <w:rPr>
                <w:color w:val="000000" w:themeColor="text1"/>
              </w:rPr>
              <w:t>Yes</w:t>
            </w:r>
          </w:p>
        </w:tc>
      </w:tr>
      <w:tr w:rsidR="00A16D96" w14:paraId="598376A2"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8BC30C8"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826D9" w14:textId="1853F78B" w:rsidR="00A16D96" w:rsidRPr="00856231" w:rsidRDefault="008023C0">
            <w:pPr>
              <w:jc w:val="both"/>
              <w:rPr>
                <w:b/>
                <w:color w:val="FF0000"/>
              </w:rPr>
            </w:pPr>
            <w:r>
              <w:rPr>
                <w:b/>
                <w:noProof/>
                <w:lang w:eastAsia="en-CA"/>
              </w:rPr>
              <w:drawing>
                <wp:inline distT="0" distB="0" distL="0" distR="0" wp14:anchorId="684C5866" wp14:editId="53E83724">
                  <wp:extent cx="135905" cy="142875"/>
                  <wp:effectExtent l="0" t="0" r="0" b="0"/>
                  <wp:docPr id="233"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E72387" w14:textId="793E9EC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D4AE3F0" w14:textId="17B0C89C" w:rsidR="00A16D96" w:rsidRPr="009E1055" w:rsidRDefault="009E1055" w:rsidP="008E540D">
            <w:pPr>
              <w:jc w:val="center"/>
              <w:rPr>
                <w:color w:val="000000" w:themeColor="text1"/>
              </w:rPr>
            </w:pPr>
            <w:r w:rsidRPr="009E1055">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5D172542" w14:textId="2E2FC231"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D4238" w14:textId="34C3B662"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E2581B" w14:textId="6FB609B4"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ABDA8" w14:textId="5AC03DD3"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2A9233" w14:textId="5FB42CA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782E6" w14:textId="1E82E239"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57944" w14:textId="0A4AC759"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29D2A9" w14:textId="3C160AB0" w:rsidR="00A16D96" w:rsidRPr="009E1055" w:rsidRDefault="009E1055" w:rsidP="008E540D">
            <w:pPr>
              <w:jc w:val="center"/>
              <w:rPr>
                <w:color w:val="000000" w:themeColor="text1"/>
              </w:rPr>
            </w:pPr>
            <w:r>
              <w:rPr>
                <w:color w:val="000000" w:themeColor="text1"/>
              </w:rPr>
              <w:t>Yes</w:t>
            </w:r>
          </w:p>
        </w:tc>
      </w:tr>
      <w:tr w:rsidR="00A16D96" w14:paraId="434EA9F5"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7DAA01D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157E87" w14:textId="2E936A21" w:rsidR="00A16D96" w:rsidRPr="00856231" w:rsidRDefault="008023C0">
            <w:pPr>
              <w:jc w:val="both"/>
              <w:rPr>
                <w:b/>
                <w:color w:val="FF0000"/>
              </w:rPr>
            </w:pPr>
            <w:r w:rsidRPr="00856231">
              <w:rPr>
                <w:b/>
                <w:noProof/>
                <w:color w:val="FF0000"/>
                <w:lang w:eastAsia="en-CA"/>
              </w:rPr>
              <w:drawing>
                <wp:inline distT="0" distB="0" distL="0" distR="0" wp14:anchorId="685B4A9A" wp14:editId="1149F540">
                  <wp:extent cx="147637" cy="142875"/>
                  <wp:effectExtent l="0" t="0" r="5080" b="0"/>
                  <wp:docPr id="234"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A3F0C4" w14:textId="59B30004"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41583C16" w14:textId="58F95965" w:rsidR="00A16D96" w:rsidRPr="009E1055" w:rsidRDefault="009E1055"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105EA43" w14:textId="401172EA" w:rsidR="00A16D96" w:rsidRPr="009E1055" w:rsidRDefault="009E1055"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8F71E" w14:textId="1F0AFED6"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CE73C" w14:textId="421119E3"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AF9827" w14:textId="32861434"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6CE237" w14:textId="0F72289C"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F2DD9" w14:textId="5A198489" w:rsidR="00A16D96" w:rsidRPr="009E1055" w:rsidRDefault="009E1055"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EBDD0" w14:textId="37FF181D" w:rsidR="00A16D96" w:rsidRPr="009E1055" w:rsidRDefault="009E1055"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4C88E" w14:textId="27842EC1" w:rsidR="00A16D96" w:rsidRPr="009E1055" w:rsidRDefault="009E1055" w:rsidP="008E540D">
            <w:pPr>
              <w:jc w:val="center"/>
              <w:rPr>
                <w:color w:val="000000" w:themeColor="text1"/>
              </w:rPr>
            </w:pPr>
            <w:r>
              <w:rPr>
                <w:color w:val="000000" w:themeColor="text1"/>
              </w:rPr>
              <w:t>Yes</w:t>
            </w:r>
          </w:p>
        </w:tc>
      </w:tr>
      <w:tr w:rsidR="00A16D96" w14:paraId="1C88491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6DDCDCC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F7984" w14:textId="5BAEC534" w:rsidR="00A16D96" w:rsidRPr="00856231" w:rsidRDefault="00A16D96">
            <w:pPr>
              <w:jc w:val="both"/>
              <w:rPr>
                <w:color w:val="FF0000"/>
              </w:rPr>
            </w:pPr>
            <w:r w:rsidRPr="00856231">
              <w:rPr>
                <w:b/>
                <w:color w:val="FF0000"/>
              </w:rPr>
              <w:t xml:space="preserve"> </w:t>
            </w:r>
            <w:r w:rsidR="008023C0" w:rsidRPr="00856231">
              <w:rPr>
                <w:b/>
                <w:noProof/>
                <w:color w:val="FF0000"/>
                <w:lang w:eastAsia="en-CA"/>
              </w:rPr>
              <w:drawing>
                <wp:inline distT="0" distB="0" distL="0" distR="0" wp14:anchorId="5AD04337" wp14:editId="02AF8155">
                  <wp:extent cx="153033" cy="130528"/>
                  <wp:effectExtent l="0" t="0" r="0" b="3175"/>
                  <wp:docPr id="23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B59D16" w14:textId="03C8749A"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35FECF65" w14:textId="36068C13"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6E7FE051" w14:textId="7FDA2737"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8308F" w14:textId="5AA34D3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B9013" w14:textId="7EBB0FA0"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169A" w14:textId="57DBEEC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6C26D" w14:textId="091FFE3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BD9715" w14:textId="7CDA62A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59BF0C" w14:textId="54ACDB77"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02EE99" w14:textId="090802C3" w:rsidR="00A16D96" w:rsidRPr="009E1055" w:rsidRDefault="001F45E7" w:rsidP="008E540D">
            <w:pPr>
              <w:jc w:val="center"/>
              <w:rPr>
                <w:color w:val="000000" w:themeColor="text1"/>
              </w:rPr>
            </w:pPr>
            <w:r>
              <w:rPr>
                <w:color w:val="000000" w:themeColor="text1"/>
              </w:rPr>
              <w:t>Yes</w:t>
            </w:r>
          </w:p>
        </w:tc>
      </w:tr>
      <w:tr w:rsidR="00A16D96" w14:paraId="7A46EF57"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336995BC"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2099C" w14:textId="77777777" w:rsidR="00A16D96" w:rsidRDefault="00A16D96">
            <w:pPr>
              <w:jc w:val="both"/>
            </w:pPr>
            <w:r>
              <w:rPr>
                <w:b/>
              </w:rPr>
              <w:t xml:space="preserve"> </w:t>
            </w:r>
            <w:r>
              <w:rPr>
                <w:b/>
                <w:noProof/>
                <w:lang w:eastAsia="en-CA"/>
              </w:rPr>
              <w:drawing>
                <wp:inline distT="0" distB="0" distL="0" distR="0" wp14:anchorId="57559376" wp14:editId="4647884C">
                  <wp:extent cx="137202" cy="153033"/>
                  <wp:effectExtent l="0" t="0" r="0" b="0"/>
                  <wp:docPr id="42"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37202"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57AE58" w14:textId="5F102F23"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0EFF1872" w14:textId="28BE260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7967C76C" w14:textId="522701DD"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C8256F" w14:textId="5A8165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0E765" w14:textId="6B3973CF"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9DFE4" w14:textId="17E4FB66"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EEB44" w14:textId="71C397E6"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B48DCF" w14:textId="6675F1C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B10CA7" w14:textId="052417EB"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F1CF6" w14:textId="39A2CBB6" w:rsidR="00A16D96" w:rsidRPr="009E1055" w:rsidRDefault="001F45E7" w:rsidP="008E540D">
            <w:pPr>
              <w:jc w:val="center"/>
              <w:rPr>
                <w:color w:val="000000" w:themeColor="text1"/>
              </w:rPr>
            </w:pPr>
            <w:r>
              <w:rPr>
                <w:color w:val="000000" w:themeColor="text1"/>
              </w:rPr>
              <w:t>Yes</w:t>
            </w:r>
          </w:p>
        </w:tc>
      </w:tr>
      <w:tr w:rsidR="00A16D96" w14:paraId="288263E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0E58E50E"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57F4B9" w14:textId="77777777" w:rsidR="00A16D96" w:rsidRDefault="00A16D96">
            <w:pPr>
              <w:jc w:val="both"/>
            </w:pPr>
            <w:r>
              <w:rPr>
                <w:b/>
              </w:rPr>
              <w:t xml:space="preserve"> </w:t>
            </w:r>
            <w:r>
              <w:rPr>
                <w:b/>
                <w:noProof/>
                <w:lang w:eastAsia="en-CA"/>
              </w:rPr>
              <w:drawing>
                <wp:inline distT="0" distB="0" distL="0" distR="0" wp14:anchorId="6A7FE06A" wp14:editId="4144A167">
                  <wp:extent cx="139120" cy="153033"/>
                  <wp:effectExtent l="0" t="0" r="0" b="0"/>
                  <wp:docPr id="43"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3912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541E3E" w14:textId="73450D6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6516EC76" w14:textId="1C26184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12C627A" w14:textId="329450C9"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923D7" w14:textId="4A7BF66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0B77C" w14:textId="7289435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BFBB8" w14:textId="301DADDE"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C49C5C" w14:textId="72E6FEE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F3915" w14:textId="3DD52702"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2DB54C" w14:textId="08C453E2"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0CFD8" w14:textId="62A652BD" w:rsidR="00A16D96" w:rsidRPr="009E1055" w:rsidRDefault="001F45E7" w:rsidP="008E540D">
            <w:pPr>
              <w:jc w:val="center"/>
              <w:rPr>
                <w:color w:val="000000" w:themeColor="text1"/>
              </w:rPr>
            </w:pPr>
            <w:r>
              <w:rPr>
                <w:color w:val="000000" w:themeColor="text1"/>
              </w:rPr>
              <w:t>Yes</w:t>
            </w:r>
          </w:p>
        </w:tc>
      </w:tr>
      <w:tr w:rsidR="00A16D96" w14:paraId="0ED5105D"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2D3EF42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A2DB9" w14:textId="16EDA139" w:rsidR="00A16D96" w:rsidRDefault="00A16D96">
            <w:pPr>
              <w:jc w:val="both"/>
            </w:pPr>
            <w:r>
              <w:rPr>
                <w:b/>
              </w:rPr>
              <w:t xml:space="preserve"> </w:t>
            </w:r>
            <w:r w:rsidR="008023C0">
              <w:rPr>
                <w:noProof/>
                <w:lang w:eastAsia="en-CA"/>
              </w:rPr>
              <w:drawing>
                <wp:inline distT="0" distB="0" distL="0" distR="0" wp14:anchorId="354EBFE7" wp14:editId="2924E39A">
                  <wp:extent cx="163773" cy="182880"/>
                  <wp:effectExtent l="0" t="0" r="8255"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5097" cy="184358"/>
                          </a:xfrm>
                          <a:prstGeom prst="rect">
                            <a:avLst/>
                          </a:prstGeom>
                          <a:noFill/>
                          <a:ln>
                            <a:noFill/>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90811" w14:textId="66920869"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608778F0" w14:textId="63491AC2"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0EEF8D1E" w14:textId="053B2C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769AB" w14:textId="6510427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D7168" w14:textId="33E41211"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463AC" w14:textId="2BEDB9F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07C80" w14:textId="6CFC93D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250B1F" w14:textId="1B2B8DE8"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88F2F" w14:textId="2C4393F8"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9DFA1" w14:textId="7FAECC46" w:rsidR="00A16D96" w:rsidRPr="009E1055" w:rsidRDefault="001F45E7" w:rsidP="008E540D">
            <w:pPr>
              <w:jc w:val="center"/>
              <w:rPr>
                <w:color w:val="000000" w:themeColor="text1"/>
              </w:rPr>
            </w:pPr>
            <w:r>
              <w:rPr>
                <w:color w:val="000000" w:themeColor="text1"/>
              </w:rPr>
              <w:t>Yes</w:t>
            </w:r>
          </w:p>
        </w:tc>
      </w:tr>
      <w:tr w:rsidR="00A16D96" w14:paraId="63799B13"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1EE17057"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F880E" w14:textId="77777777" w:rsidR="00A16D96" w:rsidRDefault="00A16D96">
            <w:pPr>
              <w:jc w:val="both"/>
            </w:pPr>
            <w:r>
              <w:rPr>
                <w:b/>
              </w:rPr>
              <w:t xml:space="preserve"> </w:t>
            </w:r>
            <w:r>
              <w:rPr>
                <w:b/>
                <w:noProof/>
                <w:lang w:eastAsia="en-CA"/>
              </w:rPr>
              <w:drawing>
                <wp:inline distT="0" distB="0" distL="0" distR="0" wp14:anchorId="7738E5AB" wp14:editId="2FD30513">
                  <wp:extent cx="148250" cy="153033"/>
                  <wp:effectExtent l="0" t="0" r="4445" b="0"/>
                  <wp:docPr id="45"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4825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3361BF" w14:textId="6F1D86BB" w:rsidR="00A16D96" w:rsidRPr="009E1055" w:rsidRDefault="009E1055" w:rsidP="008E540D">
            <w:pPr>
              <w:jc w:val="center"/>
              <w:rPr>
                <w:color w:val="000000" w:themeColor="text1"/>
              </w:rPr>
            </w:pPr>
            <w:r w:rsidRPr="009E1055">
              <w:rPr>
                <w:color w:val="000000" w:themeColor="text1"/>
              </w:rPr>
              <w:t>Yes</w:t>
            </w:r>
          </w:p>
        </w:tc>
        <w:tc>
          <w:tcPr>
            <w:tcW w:w="900" w:type="dxa"/>
            <w:tcBorders>
              <w:top w:val="single" w:sz="4" w:space="0" w:color="000000"/>
              <w:left w:val="single" w:sz="4" w:space="0" w:color="000000"/>
              <w:bottom w:val="single" w:sz="4" w:space="0" w:color="000000"/>
              <w:right w:val="single" w:sz="4" w:space="0" w:color="000000"/>
            </w:tcBorders>
          </w:tcPr>
          <w:p w14:paraId="10F8C0E4" w14:textId="67C86407"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7DADDB1" w14:textId="16FA4E30"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99C00" w14:textId="482761D4"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228E01" w14:textId="3C849E4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AEACAE" w14:textId="42E31259"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373C3" w14:textId="753B86DE"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1CF6E6" w14:textId="22266D0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38C773" w14:textId="798BC2FF"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483DD9" w14:textId="2C1DA53F" w:rsidR="00A16D96" w:rsidRPr="009E1055" w:rsidRDefault="001F45E7" w:rsidP="008E540D">
            <w:pPr>
              <w:jc w:val="center"/>
              <w:rPr>
                <w:color w:val="000000" w:themeColor="text1"/>
              </w:rPr>
            </w:pPr>
            <w:r>
              <w:rPr>
                <w:color w:val="000000" w:themeColor="text1"/>
              </w:rPr>
              <w:t>Yes</w:t>
            </w:r>
          </w:p>
        </w:tc>
      </w:tr>
      <w:tr w:rsidR="00A16D96" w14:paraId="6CCB2A64"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B3F21CF"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0F058" w14:textId="625DCE48" w:rsidR="00A16D96" w:rsidRDefault="00A16D96">
            <w:pPr>
              <w:jc w:val="both"/>
            </w:pPr>
            <w:r>
              <w:rPr>
                <w:b/>
              </w:rPr>
              <w:t xml:space="preserve"> </w:t>
            </w:r>
            <w:r w:rsidR="008023C0">
              <w:rPr>
                <w:b/>
                <w:noProof/>
                <w:lang w:eastAsia="en-CA"/>
              </w:rPr>
              <w:drawing>
                <wp:inline distT="0" distB="0" distL="0" distR="0" wp14:anchorId="43BF963E" wp14:editId="27F3AC8E">
                  <wp:extent cx="151804" cy="142875"/>
                  <wp:effectExtent l="0" t="0" r="635" b="0"/>
                  <wp:docPr id="23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13A42" w14:textId="3FF570D6"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9726463" w14:textId="0C81ACAD" w:rsidR="00A16D96" w:rsidRPr="009E1055" w:rsidRDefault="001F45E7"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32AC46BE" w14:textId="485C3C03"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4CB18" w14:textId="4DF6D26D"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03EBE" w14:textId="02B8E1E7"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13F5DC" w14:textId="6475A02A"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BD5E8" w14:textId="0CDC448C" w:rsidR="00A16D96" w:rsidRPr="009E1055" w:rsidRDefault="001F45E7"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A0F15" w14:textId="5790DDEB" w:rsidR="00A16D96" w:rsidRPr="009E1055" w:rsidRDefault="001F45E7"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15E63" w14:textId="43AC3E26" w:rsidR="00A16D96" w:rsidRPr="009E1055" w:rsidRDefault="001F45E7"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ED9EC" w14:textId="46E6A59B" w:rsidR="00A16D96" w:rsidRPr="009E1055" w:rsidRDefault="001F45E7" w:rsidP="008E540D">
            <w:pPr>
              <w:jc w:val="center"/>
              <w:rPr>
                <w:color w:val="000000" w:themeColor="text1"/>
              </w:rPr>
            </w:pPr>
            <w:r>
              <w:rPr>
                <w:color w:val="000000" w:themeColor="text1"/>
              </w:rPr>
              <w:t>Yes</w:t>
            </w:r>
          </w:p>
        </w:tc>
      </w:tr>
      <w:tr w:rsidR="00A16D96" w14:paraId="15BC2F18" w14:textId="77777777" w:rsidTr="008E540D">
        <w:tc>
          <w:tcPr>
            <w:tcW w:w="69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extDirection w:val="btLr"/>
          </w:tcPr>
          <w:p w14:paraId="492641AD" w14:textId="77777777" w:rsidR="00A16D96" w:rsidRDefault="00A16D96">
            <w:pPr>
              <w:jc w:val="both"/>
              <w:rPr>
                <w:b/>
              </w:rPr>
            </w:pP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273B8" w14:textId="77777777" w:rsidR="00A16D96" w:rsidRDefault="00A16D96">
            <w:pPr>
              <w:jc w:val="both"/>
            </w:pPr>
            <w:r>
              <w:rPr>
                <w:b/>
              </w:rPr>
              <w:t xml:space="preserve"> </w:t>
            </w:r>
            <w:r>
              <w:rPr>
                <w:b/>
                <w:noProof/>
                <w:lang w:eastAsia="en-CA"/>
              </w:rPr>
              <w:drawing>
                <wp:inline distT="0" distB="0" distL="0" distR="0" wp14:anchorId="6DF99ACA" wp14:editId="51E34429">
                  <wp:extent cx="142830" cy="153033"/>
                  <wp:effectExtent l="0" t="0" r="0" b="0"/>
                  <wp:docPr id="47"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2830" cy="153033"/>
                          </a:xfrm>
                          <a:prstGeom prst="rect">
                            <a:avLst/>
                          </a:prstGeom>
                          <a:noFill/>
                          <a:ln>
                            <a:noFill/>
                            <a:prstDash/>
                          </a:ln>
                        </pic:spPr>
                      </pic:pic>
                    </a:graphicData>
                  </a:graphic>
                </wp:inline>
              </w:drawing>
            </w:r>
          </w:p>
        </w:tc>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0E4CEE" w14:textId="7B3F9F2D" w:rsidR="00A16D96" w:rsidRPr="009E1055" w:rsidRDefault="009E1055" w:rsidP="008E540D">
            <w:pPr>
              <w:jc w:val="center"/>
              <w:rPr>
                <w:color w:val="000000" w:themeColor="text1"/>
              </w:rPr>
            </w:pPr>
            <w:r>
              <w:rPr>
                <w:color w:val="000000" w:themeColor="text1"/>
              </w:rPr>
              <w:t>Y</w:t>
            </w:r>
            <w:r w:rsidRPr="009E1055">
              <w:rPr>
                <w:color w:val="000000" w:themeColor="text1"/>
              </w:rPr>
              <w:t>es</w:t>
            </w:r>
          </w:p>
        </w:tc>
        <w:tc>
          <w:tcPr>
            <w:tcW w:w="900" w:type="dxa"/>
            <w:tcBorders>
              <w:top w:val="single" w:sz="4" w:space="0" w:color="000000"/>
              <w:left w:val="single" w:sz="4" w:space="0" w:color="000000"/>
              <w:bottom w:val="single" w:sz="4" w:space="0" w:color="000000"/>
              <w:right w:val="single" w:sz="4" w:space="0" w:color="000000"/>
            </w:tcBorders>
          </w:tcPr>
          <w:p w14:paraId="2ABC08CD" w14:textId="0C6CAA1F" w:rsidR="00A16D96" w:rsidRPr="009E1055" w:rsidRDefault="008E540D" w:rsidP="008E540D">
            <w:pPr>
              <w:jc w:val="center"/>
              <w:rPr>
                <w:color w:val="000000" w:themeColor="text1"/>
              </w:rPr>
            </w:pPr>
            <w:r>
              <w:rPr>
                <w:color w:val="000000" w:themeColor="text1"/>
              </w:rPr>
              <w:t>No</w:t>
            </w:r>
          </w:p>
        </w:tc>
        <w:tc>
          <w:tcPr>
            <w:tcW w:w="992" w:type="dxa"/>
            <w:tcBorders>
              <w:top w:val="single" w:sz="4" w:space="0" w:color="000000"/>
              <w:left w:val="single" w:sz="4" w:space="0" w:color="000000"/>
              <w:bottom w:val="single" w:sz="4" w:space="0" w:color="000000"/>
              <w:right w:val="single" w:sz="4" w:space="0" w:color="000000"/>
            </w:tcBorders>
          </w:tcPr>
          <w:p w14:paraId="4EFD0811" w14:textId="4662AF7E"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AA46AB" w14:textId="0A3D4307"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5B96E" w14:textId="3B4226E4"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78A5A" w14:textId="07076DF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36CEC" w14:textId="6C53AA86" w:rsidR="00A16D96" w:rsidRPr="009E1055" w:rsidRDefault="008E540D" w:rsidP="008E540D">
            <w:pPr>
              <w:jc w:val="center"/>
              <w:rPr>
                <w:color w:val="000000" w:themeColor="text1"/>
              </w:rPr>
            </w:pPr>
            <w:r>
              <w:rPr>
                <w:color w:val="000000" w:themeColor="text1"/>
              </w:rPr>
              <w:t>No</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06657C" w14:textId="31FC744D" w:rsidR="00A16D96" w:rsidRPr="009E1055" w:rsidRDefault="008E540D" w:rsidP="008E540D">
            <w:pPr>
              <w:jc w:val="center"/>
              <w:rPr>
                <w:color w:val="000000" w:themeColor="text1"/>
              </w:rPr>
            </w:pPr>
            <w:r>
              <w:rPr>
                <w:color w:val="000000" w:themeColor="text1"/>
              </w:rPr>
              <w:t>Yes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703863" w14:textId="1F3D3388" w:rsidR="00A16D96" w:rsidRPr="009E1055" w:rsidRDefault="008E540D" w:rsidP="008E540D">
            <w:pPr>
              <w:jc w:val="center"/>
              <w:rPr>
                <w:color w:val="000000" w:themeColor="text1"/>
              </w:rPr>
            </w:pPr>
            <w:r>
              <w:rPr>
                <w:color w:val="000000" w:themeColor="text1"/>
              </w:rPr>
              <w:t>Yes</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300EFF" w14:textId="00E9E621" w:rsidR="00A16D96" w:rsidRPr="009E1055" w:rsidRDefault="008E540D" w:rsidP="008E540D">
            <w:pPr>
              <w:jc w:val="center"/>
              <w:rPr>
                <w:color w:val="000000" w:themeColor="text1"/>
              </w:rPr>
            </w:pPr>
            <w:r>
              <w:rPr>
                <w:color w:val="000000" w:themeColor="text1"/>
              </w:rPr>
              <w:t>Yes</w:t>
            </w:r>
          </w:p>
        </w:tc>
      </w:tr>
    </w:tbl>
    <w:p w14:paraId="6F677944" w14:textId="77777777" w:rsidR="00943FAF" w:rsidRDefault="00943FAF">
      <w:pPr>
        <w:jc w:val="both"/>
      </w:pPr>
    </w:p>
    <w:p w14:paraId="6FA425D4" w14:textId="77777777" w:rsidR="00943FAF" w:rsidRPr="008E540D" w:rsidRDefault="00856231">
      <w:pPr>
        <w:jc w:val="both"/>
        <w:rPr>
          <w:color w:val="000000" w:themeColor="text1"/>
        </w:rPr>
      </w:pPr>
      <w:r w:rsidRPr="008E540D">
        <w:rPr>
          <w:color w:val="000000" w:themeColor="text1"/>
        </w:rPr>
        <w:t xml:space="preserve">* Because a group </w:t>
      </w:r>
      <w:r w:rsidRPr="008E540D">
        <w:rPr>
          <w:b/>
          <w:noProof/>
          <w:color w:val="000000" w:themeColor="text1"/>
          <w:lang w:eastAsia="en-CA"/>
        </w:rPr>
        <w:drawing>
          <wp:inline distT="0" distB="0" distL="0" distR="0" wp14:anchorId="6AF93058" wp14:editId="16BAB3B6">
            <wp:extent cx="142875" cy="142875"/>
            <wp:effectExtent l="0" t="0" r="9525" b="9525"/>
            <wp:docPr id="48"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E540D">
        <w:rPr>
          <w:color w:val="000000" w:themeColor="text1"/>
        </w:rPr>
        <w:t xml:space="preserve"> automatically takes on the type of its parent component, the Maybe in the first row of the table indicates that it might or might not be possible to add a certain type of component to a group. The user must always keep in mind that it is possible to add a component to a group only if it is possible to add this same component to its parent. </w:t>
      </w:r>
    </w:p>
    <w:p w14:paraId="074C273C" w14:textId="77777777" w:rsidR="00943FAF" w:rsidRPr="00825307" w:rsidRDefault="00943FAF">
      <w:pPr>
        <w:jc w:val="both"/>
        <w:rPr>
          <w:color w:val="000000" w:themeColor="text1"/>
        </w:rPr>
      </w:pPr>
    </w:p>
    <w:p w14:paraId="0F89EDF5" w14:textId="3BAD6D0E" w:rsidR="00943FAF" w:rsidRPr="00825307" w:rsidRDefault="00856231">
      <w:pPr>
        <w:jc w:val="both"/>
        <w:rPr>
          <w:color w:val="000000" w:themeColor="text1"/>
        </w:rPr>
      </w:pPr>
      <w:r w:rsidRPr="00825307">
        <w:rPr>
          <w:color w:val="000000" w:themeColor="text1"/>
        </w:rPr>
        <w:t xml:space="preserve">For example, if a group </w:t>
      </w:r>
      <w:r w:rsidRPr="00825307">
        <w:rPr>
          <w:b/>
          <w:noProof/>
          <w:color w:val="000000" w:themeColor="text1"/>
          <w:lang w:eastAsia="en-CA"/>
        </w:rPr>
        <w:drawing>
          <wp:inline distT="0" distB="0" distL="0" distR="0" wp14:anchorId="1A974349" wp14:editId="138D064A">
            <wp:extent cx="142875" cy="142875"/>
            <wp:effectExtent l="0" t="0" r="9525" b="9525"/>
            <wp:docPr id="49"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 xml:space="preserve"> child is added to an analysis </w:t>
      </w:r>
      <w:r w:rsidRPr="00825307">
        <w:rPr>
          <w:b/>
          <w:noProof/>
          <w:color w:val="000000" w:themeColor="text1"/>
          <w:lang w:eastAsia="en-CA"/>
        </w:rPr>
        <w:drawing>
          <wp:inline distT="0" distB="0" distL="0" distR="0" wp14:anchorId="022CB82C" wp14:editId="24370F10">
            <wp:extent cx="128094" cy="142875"/>
            <wp:effectExtent l="0" t="0" r="5715" b="0"/>
            <wp:docPr id="50"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parent, it is still possible to add a group </w:t>
      </w:r>
      <w:r w:rsidRPr="00825307">
        <w:rPr>
          <w:b/>
          <w:noProof/>
          <w:color w:val="000000" w:themeColor="text1"/>
          <w:lang w:eastAsia="en-CA"/>
        </w:rPr>
        <w:drawing>
          <wp:inline distT="0" distB="0" distL="0" distR="0" wp14:anchorId="4D15101D" wp14:editId="6F49ABE8">
            <wp:extent cx="142875" cy="142875"/>
            <wp:effectExtent l="0" t="0" r="9525" b="9525"/>
            <wp:docPr id="51"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825307">
        <w:rPr>
          <w:color w:val="000000" w:themeColor="text1"/>
        </w:rPr>
        <w:t>,</w:t>
      </w:r>
      <w:r w:rsidR="00825307">
        <w:rPr>
          <w:color w:val="000000" w:themeColor="text1"/>
        </w:rPr>
        <w:t xml:space="preserve"> a model execution </w:t>
      </w:r>
      <w:r w:rsidR="00825307" w:rsidRPr="00856231">
        <w:rPr>
          <w:b/>
          <w:noProof/>
          <w:color w:val="FF0000"/>
          <w:lang w:eastAsia="en-CA"/>
        </w:rPr>
        <w:drawing>
          <wp:inline distT="0" distB="0" distL="0" distR="0" wp14:anchorId="6FA78C3B" wp14:editId="09BBB80F">
            <wp:extent cx="153033" cy="130528"/>
            <wp:effectExtent l="0" t="0" r="0" b="3175"/>
            <wp:docPr id="5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3033" cy="130528"/>
                    </a:xfrm>
                    <a:prstGeom prst="rect">
                      <a:avLst/>
                    </a:prstGeom>
                    <a:noFill/>
                    <a:ln>
                      <a:noFill/>
                      <a:prstDash/>
                    </a:ln>
                  </pic:spPr>
                </pic:pic>
              </a:graphicData>
            </a:graphic>
          </wp:inline>
        </w:drawing>
      </w:r>
      <w:r w:rsidR="00825307">
        <w:rPr>
          <w:color w:val="000000" w:themeColor="text1"/>
        </w:rPr>
        <w:t xml:space="preserve">, </w:t>
      </w:r>
      <w:r w:rsidRPr="00825307">
        <w:rPr>
          <w:color w:val="000000" w:themeColor="text1"/>
        </w:rPr>
        <w:t xml:space="preserve"> an analysis </w:t>
      </w:r>
      <w:r w:rsidRPr="00825307">
        <w:rPr>
          <w:b/>
          <w:noProof/>
          <w:color w:val="000000" w:themeColor="text1"/>
          <w:lang w:eastAsia="en-CA"/>
        </w:rPr>
        <w:drawing>
          <wp:inline distT="0" distB="0" distL="0" distR="0" wp14:anchorId="001CB2AB" wp14:editId="7854CDFA">
            <wp:extent cx="128094" cy="142875"/>
            <wp:effectExtent l="0" t="0" r="5715" b="0"/>
            <wp:docPr id="52"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rsidRPr="00825307">
        <w:rPr>
          <w:color w:val="000000" w:themeColor="text1"/>
        </w:rPr>
        <w:t xml:space="preserve">, a function analysis </w:t>
      </w:r>
      <w:r w:rsidRPr="00825307">
        <w:rPr>
          <w:b/>
          <w:noProof/>
          <w:color w:val="000000" w:themeColor="text1"/>
          <w:lang w:eastAsia="en-CA"/>
        </w:rPr>
        <w:drawing>
          <wp:inline distT="0" distB="0" distL="0" distR="0" wp14:anchorId="3C90058A" wp14:editId="686EE2D5">
            <wp:extent cx="129886" cy="142875"/>
            <wp:effectExtent l="0" t="0" r="3810" b="0"/>
            <wp:docPr id="53"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rsidRPr="00825307">
        <w:rPr>
          <w:b/>
          <w:color w:val="000000" w:themeColor="text1"/>
        </w:rPr>
        <w:t xml:space="preserve"> </w:t>
      </w:r>
      <w:r w:rsidR="00CF03F4" w:rsidRPr="00CF03F4">
        <w:rPr>
          <w:color w:val="000000" w:themeColor="text1"/>
        </w:rPr>
        <w:t>or</w:t>
      </w:r>
      <w:r w:rsidRPr="00825307">
        <w:rPr>
          <w:color w:val="000000" w:themeColor="text1"/>
        </w:rPr>
        <w:t xml:space="preserve"> a mapping </w:t>
      </w:r>
      <w:r w:rsidRPr="00825307">
        <w:rPr>
          <w:b/>
          <w:noProof/>
          <w:color w:val="000000" w:themeColor="text1"/>
          <w:lang w:eastAsia="en-CA"/>
        </w:rPr>
        <w:drawing>
          <wp:inline distT="0" distB="0" distL="0" distR="0" wp14:anchorId="0CCD3305" wp14:editId="0100FEB1">
            <wp:extent cx="138410" cy="142875"/>
            <wp:effectExtent l="0" t="0" r="0" b="0"/>
            <wp:docPr id="54"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rsidRPr="00825307">
        <w:rPr>
          <w:b/>
          <w:color w:val="000000" w:themeColor="text1"/>
        </w:rPr>
        <w:t xml:space="preserve"> </w:t>
      </w:r>
      <w:r w:rsidRPr="00825307">
        <w:rPr>
          <w:color w:val="000000" w:themeColor="text1"/>
        </w:rPr>
        <w:t xml:space="preserve">to this group. However, it is no longer possible to add a </w:t>
      </w:r>
      <w:r w:rsidR="002D6ABB" w:rsidRPr="00825307">
        <w:rPr>
          <w:color w:val="000000" w:themeColor="text1"/>
        </w:rPr>
        <w:t>Weather updater</w:t>
      </w:r>
      <w:r w:rsidR="002D6ABB" w:rsidRPr="00825307">
        <w:rPr>
          <w:b/>
          <w:noProof/>
          <w:color w:val="000000" w:themeColor="text1"/>
          <w:lang w:eastAsia="en-CA"/>
        </w:rPr>
        <w:drawing>
          <wp:inline distT="0" distB="0" distL="0" distR="0" wp14:anchorId="58CDC3A4" wp14:editId="68D7519A">
            <wp:extent cx="135905" cy="142875"/>
            <wp:effectExtent l="0" t="0" r="0" b="0"/>
            <wp:docPr id="24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5905" cy="142875"/>
                    </a:xfrm>
                    <a:prstGeom prst="rect">
                      <a:avLst/>
                    </a:prstGeom>
                    <a:noFill/>
                    <a:ln>
                      <a:noFill/>
                      <a:prstDash/>
                    </a:ln>
                  </pic:spPr>
                </pic:pic>
              </a:graphicData>
            </a:graphic>
          </wp:inline>
        </w:drawing>
      </w:r>
      <w:r w:rsidRPr="00825307">
        <w:rPr>
          <w:color w:val="000000" w:themeColor="text1"/>
        </w:rPr>
        <w:t>,</w:t>
      </w:r>
      <w:r w:rsidR="002D6ABB" w:rsidRPr="00825307">
        <w:rPr>
          <w:color w:val="000000" w:themeColor="text1"/>
        </w:rPr>
        <w:t xml:space="preserve"> a</w:t>
      </w:r>
      <w:r w:rsidR="002C42B2" w:rsidRPr="00825307">
        <w:rPr>
          <w:color w:val="000000" w:themeColor="text1"/>
        </w:rPr>
        <w:t xml:space="preserve"> Weather generation </w:t>
      </w:r>
      <w:r w:rsidR="002C42B2" w:rsidRPr="00825307">
        <w:rPr>
          <w:b/>
          <w:noProof/>
          <w:color w:val="000000" w:themeColor="text1"/>
          <w:lang w:eastAsia="en-CA"/>
        </w:rPr>
        <w:drawing>
          <wp:inline distT="0" distB="0" distL="0" distR="0" wp14:anchorId="306FC649" wp14:editId="4B16BD61">
            <wp:extent cx="147637" cy="142875"/>
            <wp:effectExtent l="0" t="0" r="5080" b="0"/>
            <wp:docPr id="24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47637" cy="142875"/>
                    </a:xfrm>
                    <a:prstGeom prst="rect">
                      <a:avLst/>
                    </a:prstGeom>
                    <a:noFill/>
                    <a:ln>
                      <a:noFill/>
                      <a:prstDash/>
                    </a:ln>
                  </pic:spPr>
                </pic:pic>
              </a:graphicData>
            </a:graphic>
          </wp:inline>
        </w:drawing>
      </w:r>
      <w:r w:rsidRPr="00825307">
        <w:rPr>
          <w:color w:val="000000" w:themeColor="text1"/>
        </w:rPr>
        <w:t xml:space="preserve"> </w:t>
      </w:r>
      <w:r w:rsidR="002D6ABB" w:rsidRPr="00825307">
        <w:rPr>
          <w:color w:val="000000" w:themeColor="text1"/>
        </w:rPr>
        <w:t xml:space="preserve">or </w:t>
      </w:r>
      <w:r w:rsidRPr="00825307">
        <w:rPr>
          <w:color w:val="000000" w:themeColor="text1"/>
        </w:rPr>
        <w:t xml:space="preserve">an input </w:t>
      </w:r>
      <w:r w:rsidR="00BF2E83">
        <w:rPr>
          <w:color w:val="000000" w:themeColor="text1"/>
        </w:rPr>
        <w:t xml:space="preserve">weather </w:t>
      </w:r>
      <w:r w:rsidR="002D6ABB" w:rsidRPr="00825307">
        <w:rPr>
          <w:color w:val="000000" w:themeColor="text1"/>
        </w:rPr>
        <w:t>analysis</w:t>
      </w:r>
      <w:r w:rsidR="002D6ABB" w:rsidRPr="00825307">
        <w:rPr>
          <w:noProof/>
          <w:color w:val="000000" w:themeColor="text1"/>
          <w:lang w:eastAsia="en-CA"/>
        </w:rPr>
        <w:drawing>
          <wp:inline distT="0" distB="0" distL="0" distR="0" wp14:anchorId="516467CB" wp14:editId="715CBE29">
            <wp:extent cx="170180" cy="136354"/>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4980" cy="164237"/>
                    </a:xfrm>
                    <a:prstGeom prst="rect">
                      <a:avLst/>
                    </a:prstGeom>
                    <a:noFill/>
                    <a:ln>
                      <a:noFill/>
                    </a:ln>
                  </pic:spPr>
                </pic:pic>
              </a:graphicData>
            </a:graphic>
          </wp:inline>
        </w:drawing>
      </w:r>
      <w:r w:rsidR="002D6ABB" w:rsidRPr="00825307">
        <w:rPr>
          <w:color w:val="000000" w:themeColor="text1"/>
        </w:rPr>
        <w:t>.</w:t>
      </w:r>
    </w:p>
    <w:p w14:paraId="397A9C95" w14:textId="77777777" w:rsidR="00943FAF" w:rsidRDefault="00856231">
      <w:pPr>
        <w:jc w:val="both"/>
      </w:pPr>
      <w:r>
        <w:t xml:space="preserve"> </w:t>
      </w:r>
    </w:p>
    <w:p w14:paraId="2FD5CC08" w14:textId="20DBC468" w:rsidR="00943FAF" w:rsidRDefault="00856231">
      <w:pPr>
        <w:jc w:val="both"/>
      </w:pPr>
      <w:r>
        <w:t>It is easy to recognise when certain types of components cannot be added into others because the buttons on the first row of the Project window’s toolbar automatically become greyed for the current (highlighted) component.</w:t>
      </w:r>
    </w:p>
    <w:p w14:paraId="380128D2" w14:textId="77777777" w:rsidR="00943FAF" w:rsidRDefault="00943FAF"/>
    <w:p w14:paraId="1F87D8EE" w14:textId="77777777" w:rsidR="00943FAF" w:rsidRDefault="00856231">
      <w:pPr>
        <w:jc w:val="both"/>
      </w:pPr>
      <w:r>
        <w:t>The second row of the Project window’s toolbar contains the following buttons:</w:t>
      </w:r>
    </w:p>
    <w:p w14:paraId="3999F7BB" w14:textId="77777777" w:rsidR="00943FAF" w:rsidRDefault="00943FAF">
      <w:pPr>
        <w:jc w:val="both"/>
      </w:pPr>
    </w:p>
    <w:p w14:paraId="31DE4489" w14:textId="10E32139" w:rsidR="00856231" w:rsidRDefault="00856231">
      <w:pPr>
        <w:jc w:val="both"/>
      </w:pPr>
    </w:p>
    <w:p w14:paraId="69B2F277" w14:textId="010327DD" w:rsidR="00856231" w:rsidRPr="001D6AEE" w:rsidRDefault="00856231">
      <w:pPr>
        <w:jc w:val="both"/>
      </w:pPr>
      <w:r>
        <w:rPr>
          <w:b/>
          <w:noProof/>
          <w:lang w:eastAsia="en-CA"/>
        </w:rPr>
        <w:drawing>
          <wp:inline distT="0" distB="0" distL="0" distR="0" wp14:anchorId="79711D21" wp14:editId="18BC22A7">
            <wp:extent cx="151804" cy="142875"/>
            <wp:effectExtent l="0" t="0" r="635" b="0"/>
            <wp:docPr id="30"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51804" cy="142875"/>
                    </a:xfrm>
                    <a:prstGeom prst="rect">
                      <a:avLst/>
                    </a:prstGeom>
                    <a:noFill/>
                    <a:ln>
                      <a:noFill/>
                      <a:prstDash/>
                    </a:ln>
                  </pic:spPr>
                </pic:pic>
              </a:graphicData>
            </a:graphic>
          </wp:inline>
        </w:drawing>
      </w:r>
      <w:r>
        <w:rPr>
          <w:b/>
        </w:rPr>
        <w:t xml:space="preserve"> Add</w:t>
      </w:r>
      <w:r>
        <w:t xml:space="preserve"> </w:t>
      </w:r>
      <w:r>
        <w:rPr>
          <w:b/>
        </w:rPr>
        <w:t>Import File</w:t>
      </w:r>
      <w:r>
        <w:t xml:space="preserve">: </w:t>
      </w:r>
      <w:r w:rsidR="00CF03F4">
        <w:t>i</w:t>
      </w:r>
      <w:r>
        <w:t xml:space="preserve">mports </w:t>
      </w:r>
      <w:r w:rsidR="00BF2E83">
        <w:t>data</w:t>
      </w:r>
      <w:r>
        <w:t xml:space="preserve"> from an external </w:t>
      </w:r>
      <w:r w:rsidR="00BF2E83">
        <w:t xml:space="preserve">.csv </w:t>
      </w:r>
      <w:r>
        <w:t>file.</w:t>
      </w:r>
    </w:p>
    <w:p w14:paraId="53DD68BE" w14:textId="77777777" w:rsidR="00856231" w:rsidRPr="001D6AEE" w:rsidRDefault="00856231">
      <w:pPr>
        <w:jc w:val="both"/>
      </w:pPr>
    </w:p>
    <w:p w14:paraId="1906D369" w14:textId="1796CA23" w:rsidR="00856231" w:rsidRDefault="005F6564" w:rsidP="00856231">
      <w:pPr>
        <w:jc w:val="both"/>
      </w:pPr>
      <w:r>
        <w:pict w14:anchorId="124073DB">
          <v:shape id="Picture 11" o:spid="_x0000_i1028" type="#_x0000_t75" style="width:8.05pt;height:14.4pt;visibility:visible;mso-wrap-style:square">
            <v:imagedata r:id="rId51" o:title=""/>
          </v:shape>
        </w:pict>
      </w:r>
      <w:r w:rsidR="00856231">
        <w:rPr>
          <w:b/>
          <w:color w:val="FF0000"/>
        </w:rPr>
        <w:t xml:space="preserve"> </w:t>
      </w:r>
      <w:r w:rsidR="00856231">
        <w:rPr>
          <w:b/>
        </w:rPr>
        <w:t xml:space="preserve">Add Input </w:t>
      </w:r>
      <w:r w:rsidR="00777554">
        <w:rPr>
          <w:b/>
        </w:rPr>
        <w:t xml:space="preserve">Weather </w:t>
      </w:r>
      <w:r w:rsidR="00856231">
        <w:rPr>
          <w:b/>
        </w:rPr>
        <w:t>Analysis</w:t>
      </w:r>
      <w:r w:rsidR="00856231">
        <w:t xml:space="preserve">: </w:t>
      </w:r>
      <w:r w:rsidR="00CF03F4">
        <w:t>c</w:t>
      </w:r>
      <w:r w:rsidR="00856231">
        <w:t xml:space="preserve">an only be performed on a </w:t>
      </w:r>
      <w:r w:rsidR="00777554">
        <w:t xml:space="preserve">Weather </w:t>
      </w:r>
      <w:proofErr w:type="gramStart"/>
      <w:r w:rsidR="00777554">
        <w:t>Generation</w:t>
      </w:r>
      <w:r w:rsidR="00856231">
        <w:t>, and</w:t>
      </w:r>
      <w:proofErr w:type="gramEnd"/>
      <w:r w:rsidR="00856231">
        <w:t xml:space="preserve"> is used to examine weather information.</w:t>
      </w:r>
    </w:p>
    <w:p w14:paraId="4B049F08" w14:textId="77777777" w:rsidR="00CE6FA1" w:rsidRPr="001D6AEE" w:rsidRDefault="00CE6FA1" w:rsidP="00856231">
      <w:pPr>
        <w:jc w:val="both"/>
        <w:rPr>
          <w:color w:val="000000" w:themeColor="text1"/>
        </w:rPr>
      </w:pPr>
    </w:p>
    <w:p w14:paraId="49F297D8" w14:textId="0B4A2546" w:rsidR="007F49D5" w:rsidRPr="000812D6" w:rsidRDefault="005F6564" w:rsidP="007F49D5">
      <w:pPr>
        <w:jc w:val="both"/>
        <w:rPr>
          <w:color w:val="000000" w:themeColor="text1"/>
        </w:rPr>
      </w:pPr>
      <w:r>
        <w:rPr>
          <w:color w:val="000000" w:themeColor="text1"/>
        </w:rPr>
        <w:pict w14:anchorId="36EE1994">
          <v:shape id="_x0000_i1029" type="#_x0000_t75" style="width:7.5pt;height:14.4pt;visibility:visible;mso-wrap-style:square">
            <v:imagedata r:id="rId52" o:title=""/>
          </v:shape>
        </w:pict>
      </w:r>
      <w:r w:rsidR="007F49D5" w:rsidRPr="000812D6">
        <w:rPr>
          <w:b/>
          <w:color w:val="000000" w:themeColor="text1"/>
        </w:rPr>
        <w:t xml:space="preserve"> Add</w:t>
      </w:r>
      <w:r w:rsidR="00F70E60" w:rsidRPr="000812D6">
        <w:rPr>
          <w:b/>
          <w:color w:val="000000" w:themeColor="text1"/>
        </w:rPr>
        <w:t xml:space="preserve"> Dispersal:</w:t>
      </w:r>
      <w:r w:rsidR="00C44677" w:rsidRPr="001D6AEE">
        <w:rPr>
          <w:color w:val="000000" w:themeColor="text1"/>
        </w:rPr>
        <w:t xml:space="preserve"> </w:t>
      </w:r>
      <w:r w:rsidR="00CF03F4">
        <w:rPr>
          <w:color w:val="000000" w:themeColor="text1"/>
        </w:rPr>
        <w:t>s</w:t>
      </w:r>
      <w:r w:rsidR="00C44677" w:rsidRPr="000812D6">
        <w:rPr>
          <w:color w:val="000000" w:themeColor="text1"/>
        </w:rPr>
        <w:t>imulate the dispers</w:t>
      </w:r>
      <w:r w:rsidR="00CF03F4">
        <w:rPr>
          <w:color w:val="000000" w:themeColor="text1"/>
        </w:rPr>
        <w:t>al</w:t>
      </w:r>
      <w:r w:rsidR="00C44677" w:rsidRPr="000812D6">
        <w:rPr>
          <w:color w:val="000000" w:themeColor="text1"/>
        </w:rPr>
        <w:t xml:space="preserve"> of insects by the wind</w:t>
      </w:r>
      <w:r w:rsidR="007F49D5" w:rsidRPr="000812D6">
        <w:rPr>
          <w:color w:val="000000" w:themeColor="text1"/>
        </w:rPr>
        <w:t>.</w:t>
      </w:r>
      <w:r w:rsidR="00777554">
        <w:rPr>
          <w:color w:val="000000" w:themeColor="text1"/>
        </w:rPr>
        <w:t xml:space="preserve"> </w:t>
      </w:r>
    </w:p>
    <w:p w14:paraId="7494E490" w14:textId="77777777" w:rsidR="00CE6FA1" w:rsidRPr="001D6AEE" w:rsidRDefault="00CE6FA1" w:rsidP="007F49D5">
      <w:pPr>
        <w:jc w:val="both"/>
        <w:rPr>
          <w:color w:val="000000" w:themeColor="text1"/>
        </w:rPr>
      </w:pPr>
    </w:p>
    <w:p w14:paraId="3CF3046C" w14:textId="21D9F75D" w:rsidR="007F49D5" w:rsidRPr="000812D6" w:rsidRDefault="005F6564" w:rsidP="007F49D5">
      <w:pPr>
        <w:jc w:val="both"/>
        <w:rPr>
          <w:color w:val="000000" w:themeColor="text1"/>
        </w:rPr>
      </w:pPr>
      <w:r>
        <w:rPr>
          <w:color w:val="000000" w:themeColor="text1"/>
        </w:rPr>
        <w:pict w14:anchorId="64CCBCF8">
          <v:shape id="_x0000_i1030" type="#_x0000_t75" style="width:8.05pt;height:7.5pt;visibility:visible;mso-wrap-style:square">
            <v:imagedata r:id="rId53" o:title=""/>
          </v:shape>
        </w:pict>
      </w:r>
      <w:r w:rsidR="007F49D5" w:rsidRPr="000812D6">
        <w:rPr>
          <w:b/>
          <w:color w:val="000000" w:themeColor="text1"/>
        </w:rPr>
        <w:t xml:space="preserve"> Add</w:t>
      </w:r>
      <w:r w:rsidR="00F70E60" w:rsidRPr="000812D6">
        <w:rPr>
          <w:b/>
          <w:color w:val="000000" w:themeColor="text1"/>
        </w:rPr>
        <w:t xml:space="preserve"> script: </w:t>
      </w:r>
      <w:r w:rsidR="00677F95" w:rsidRPr="000812D6">
        <w:rPr>
          <w:color w:val="000000" w:themeColor="text1"/>
        </w:rPr>
        <w:t xml:space="preserve">to run a </w:t>
      </w:r>
      <w:r w:rsidR="002A0A29">
        <w:rPr>
          <w:color w:val="000000" w:themeColor="text1"/>
        </w:rPr>
        <w:t xml:space="preserve">R </w:t>
      </w:r>
      <w:r w:rsidR="00677F95" w:rsidRPr="000812D6">
        <w:rPr>
          <w:color w:val="000000" w:themeColor="text1"/>
        </w:rPr>
        <w:t>script</w:t>
      </w:r>
      <w:r w:rsidR="007F49D5" w:rsidRPr="000812D6">
        <w:rPr>
          <w:color w:val="000000" w:themeColor="text1"/>
        </w:rPr>
        <w:t>.</w:t>
      </w:r>
    </w:p>
    <w:p w14:paraId="0C46861E" w14:textId="4B8C0475" w:rsidR="00CE6FA1" w:rsidRPr="001D6AEE" w:rsidRDefault="00CE6FA1" w:rsidP="007F49D5">
      <w:pPr>
        <w:jc w:val="both"/>
        <w:rPr>
          <w:color w:val="000000" w:themeColor="text1"/>
        </w:rPr>
      </w:pPr>
    </w:p>
    <w:p w14:paraId="756B177D" w14:textId="6AE4C86F" w:rsidR="007F49D5" w:rsidRPr="000812D6" w:rsidRDefault="005F6564" w:rsidP="007F49D5">
      <w:pPr>
        <w:jc w:val="both"/>
        <w:rPr>
          <w:color w:val="000000" w:themeColor="text1"/>
        </w:rPr>
      </w:pPr>
      <w:r>
        <w:rPr>
          <w:color w:val="000000" w:themeColor="text1"/>
        </w:rPr>
        <w:pict w14:anchorId="4CB3EA85">
          <v:shape id="_x0000_i1031" type="#_x0000_t75" style="width:8.05pt;height:14.4pt;visibility:visible;mso-wrap-style:square">
            <v:imagedata r:id="rId54" o:title=""/>
          </v:shape>
        </w:pict>
      </w:r>
      <w:r w:rsidR="007F49D5" w:rsidRPr="000812D6">
        <w:rPr>
          <w:b/>
          <w:color w:val="000000" w:themeColor="text1"/>
        </w:rPr>
        <w:t xml:space="preserve"> </w:t>
      </w:r>
      <w:r w:rsidR="00F70E60" w:rsidRPr="000812D6">
        <w:rPr>
          <w:b/>
          <w:color w:val="000000" w:themeColor="text1"/>
        </w:rPr>
        <w:t>Copy Export</w:t>
      </w:r>
      <w:r w:rsidR="00432E69" w:rsidRPr="000812D6">
        <w:rPr>
          <w:b/>
          <w:color w:val="000000" w:themeColor="text1"/>
        </w:rPr>
        <w:t xml:space="preserve">: </w:t>
      </w:r>
      <w:r w:rsidR="00677F95" w:rsidRPr="000812D6">
        <w:rPr>
          <w:color w:val="000000" w:themeColor="text1"/>
        </w:rPr>
        <w:t xml:space="preserve">copy export to </w:t>
      </w:r>
      <w:proofErr w:type="gramStart"/>
      <w:r w:rsidR="00677F95" w:rsidRPr="000812D6">
        <w:rPr>
          <w:color w:val="000000" w:themeColor="text1"/>
        </w:rPr>
        <w:t>an other</w:t>
      </w:r>
      <w:proofErr w:type="gramEnd"/>
      <w:r w:rsidR="00677F95" w:rsidRPr="000812D6">
        <w:rPr>
          <w:color w:val="000000" w:themeColor="text1"/>
        </w:rPr>
        <w:t xml:space="preserve"> directory or an FTP site</w:t>
      </w:r>
      <w:r w:rsidR="007F49D5" w:rsidRPr="000812D6">
        <w:rPr>
          <w:color w:val="000000" w:themeColor="text1"/>
        </w:rPr>
        <w:t>.</w:t>
      </w:r>
    </w:p>
    <w:p w14:paraId="72DEB0BB" w14:textId="77777777" w:rsidR="00CE6FA1" w:rsidRPr="001D6AEE" w:rsidRDefault="00CE6FA1" w:rsidP="007F49D5">
      <w:pPr>
        <w:jc w:val="both"/>
        <w:rPr>
          <w:color w:val="000000" w:themeColor="text1"/>
        </w:rPr>
      </w:pPr>
    </w:p>
    <w:p w14:paraId="3362830D" w14:textId="4799562A" w:rsidR="00CE6FA1" w:rsidRDefault="005F6564" w:rsidP="00CE6FA1">
      <w:pPr>
        <w:jc w:val="both"/>
        <w:rPr>
          <w:color w:val="000000" w:themeColor="text1"/>
        </w:rPr>
      </w:pPr>
      <w:r>
        <w:pict w14:anchorId="23B2CA79">
          <v:shape id="_x0000_i1032" type="#_x0000_t75" style="width:9.2pt;height:9.8pt;visibility:visible;mso-wrap-style:square">
            <v:imagedata r:id="rId55" o:title=""/>
          </v:shape>
        </w:pict>
      </w:r>
      <w:r w:rsidR="00CE6FA1" w:rsidRPr="000812D6">
        <w:rPr>
          <w:b/>
          <w:color w:val="000000" w:themeColor="text1"/>
        </w:rPr>
        <w:t xml:space="preserve"> Add</w:t>
      </w:r>
      <w:r w:rsidR="00432E69" w:rsidRPr="000812D6">
        <w:rPr>
          <w:b/>
          <w:color w:val="000000" w:themeColor="text1"/>
        </w:rPr>
        <w:t xml:space="preserve"> model calibration: </w:t>
      </w:r>
      <w:r w:rsidR="00677F95" w:rsidRPr="000812D6">
        <w:rPr>
          <w:color w:val="000000" w:themeColor="text1"/>
        </w:rPr>
        <w:t>calibrate parameters of external model</w:t>
      </w:r>
      <w:r w:rsidR="00CE6FA1" w:rsidRPr="000812D6">
        <w:rPr>
          <w:color w:val="000000" w:themeColor="text1"/>
        </w:rPr>
        <w:t>.</w:t>
      </w:r>
    </w:p>
    <w:p w14:paraId="30BBDEC8" w14:textId="682222A6" w:rsidR="002A0A29" w:rsidRDefault="002A0A29" w:rsidP="00CE6FA1">
      <w:pPr>
        <w:jc w:val="both"/>
        <w:rPr>
          <w:color w:val="000000" w:themeColor="text1"/>
        </w:rPr>
      </w:pPr>
    </w:p>
    <w:p w14:paraId="0098248F" w14:textId="70232910" w:rsidR="002A0A29" w:rsidRPr="001D6AEE" w:rsidRDefault="002A0A29" w:rsidP="00CE6FA1">
      <w:pPr>
        <w:jc w:val="both"/>
        <w:rPr>
          <w:color w:val="000000" w:themeColor="text1"/>
        </w:rPr>
      </w:pPr>
      <w:bookmarkStart w:id="52" w:name="_Hlk132719998"/>
      <w:r>
        <w:rPr>
          <w:noProof/>
        </w:rPr>
        <w:drawing>
          <wp:inline distT="0" distB="0" distL="0" distR="0" wp14:anchorId="37223A1B" wp14:editId="0423461F">
            <wp:extent cx="125095" cy="121060"/>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783" cy="128500"/>
                    </a:xfrm>
                    <a:prstGeom prst="rect">
                      <a:avLst/>
                    </a:prstGeom>
                  </pic:spPr>
                </pic:pic>
              </a:graphicData>
            </a:graphic>
          </wp:inline>
        </w:drawing>
      </w:r>
      <w:r>
        <w:rPr>
          <w:color w:val="000000" w:themeColor="text1"/>
        </w:rPr>
        <w:t xml:space="preserve"> </w:t>
      </w:r>
      <w:r w:rsidRPr="002A0A29">
        <w:rPr>
          <w:b/>
          <w:bCs/>
          <w:color w:val="000000" w:themeColor="text1"/>
        </w:rPr>
        <w:t>Add curve calibration:</w:t>
      </w:r>
      <w:r>
        <w:rPr>
          <w:color w:val="000000" w:themeColor="text1"/>
        </w:rPr>
        <w:t xml:space="preserve"> calibrate, development rate, survival, and fecundity function.</w:t>
      </w:r>
    </w:p>
    <w:bookmarkEnd w:id="52"/>
    <w:p w14:paraId="6F5AF30D" w14:textId="77777777" w:rsidR="00943FAF" w:rsidRDefault="00943FAF">
      <w:pPr>
        <w:jc w:val="both"/>
      </w:pPr>
    </w:p>
    <w:p w14:paraId="0F2B2300" w14:textId="3DD4BB6C" w:rsidR="00943FAF" w:rsidRPr="001D6AEE" w:rsidRDefault="00856231">
      <w:pPr>
        <w:jc w:val="both"/>
      </w:pPr>
      <w:r>
        <w:rPr>
          <w:b/>
          <w:noProof/>
          <w:lang w:eastAsia="en-CA"/>
        </w:rPr>
        <w:drawing>
          <wp:inline distT="0" distB="0" distL="0" distR="0" wp14:anchorId="443D9601" wp14:editId="038877D8">
            <wp:extent cx="125556" cy="142875"/>
            <wp:effectExtent l="0" t="0" r="8255" b="0"/>
            <wp:docPr id="60"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25556" cy="142875"/>
                    </a:xfrm>
                    <a:prstGeom prst="rect">
                      <a:avLst/>
                    </a:prstGeom>
                    <a:noFill/>
                    <a:ln>
                      <a:noFill/>
                      <a:prstDash/>
                    </a:ln>
                  </pic:spPr>
                </pic:pic>
              </a:graphicData>
            </a:graphic>
          </wp:inline>
        </w:drawing>
      </w:r>
      <w:r>
        <w:rPr>
          <w:b/>
        </w:rPr>
        <w:t xml:space="preserve"> Expand All</w:t>
      </w:r>
      <w:r>
        <w:t xml:space="preserve">: </w:t>
      </w:r>
      <w:r w:rsidR="00CF03F4">
        <w:t>e</w:t>
      </w:r>
      <w:r>
        <w:t>xpand all sub-components (children) of a parent component.</w:t>
      </w:r>
    </w:p>
    <w:p w14:paraId="04EA726C" w14:textId="349B6073" w:rsidR="00943FAF" w:rsidRDefault="00943FAF">
      <w:pPr>
        <w:jc w:val="both"/>
      </w:pPr>
    </w:p>
    <w:p w14:paraId="31344E49" w14:textId="25C991F9" w:rsidR="00943FAF" w:rsidRPr="001D6AEE" w:rsidRDefault="00856231">
      <w:pPr>
        <w:jc w:val="both"/>
      </w:pPr>
      <w:r>
        <w:rPr>
          <w:b/>
          <w:noProof/>
          <w:lang w:eastAsia="en-CA"/>
        </w:rPr>
        <w:drawing>
          <wp:inline distT="0" distB="0" distL="0" distR="0" wp14:anchorId="51AA30CA" wp14:editId="256A539D">
            <wp:extent cx="142875" cy="142875"/>
            <wp:effectExtent l="0" t="0" r="9525" b="9525"/>
            <wp:docPr id="61"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Pr>
          <w:b/>
        </w:rPr>
        <w:t xml:space="preserve"> Collapse All</w:t>
      </w:r>
      <w:r>
        <w:t xml:space="preserve">: </w:t>
      </w:r>
      <w:r w:rsidR="00CF03F4">
        <w:t>c</w:t>
      </w:r>
      <w:r>
        <w:t>ollapse all sub-components (children) of a parent component.</w:t>
      </w:r>
    </w:p>
    <w:p w14:paraId="3EAC1113" w14:textId="77777777" w:rsidR="00943FAF" w:rsidRDefault="00943FAF">
      <w:pPr>
        <w:jc w:val="both"/>
      </w:pPr>
    </w:p>
    <w:p w14:paraId="6A17D579" w14:textId="06F71070" w:rsidR="00943FAF" w:rsidRPr="001D6AEE" w:rsidRDefault="00856231">
      <w:pPr>
        <w:jc w:val="both"/>
      </w:pPr>
      <w:r>
        <w:rPr>
          <w:b/>
          <w:noProof/>
          <w:lang w:eastAsia="en-CA"/>
        </w:rPr>
        <w:drawing>
          <wp:inline distT="0" distB="0" distL="0" distR="0" wp14:anchorId="7349DC4F" wp14:editId="6FB4AF80">
            <wp:extent cx="150812" cy="142875"/>
            <wp:effectExtent l="0" t="0" r="1905" b="0"/>
            <wp:docPr id="62"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812" cy="142875"/>
                    </a:xfrm>
                    <a:prstGeom prst="rect">
                      <a:avLst/>
                    </a:prstGeom>
                    <a:noFill/>
                    <a:ln>
                      <a:noFill/>
                      <a:prstDash/>
                    </a:ln>
                  </pic:spPr>
                </pic:pic>
              </a:graphicData>
            </a:graphic>
          </wp:inline>
        </w:drawing>
      </w:r>
      <w:r>
        <w:rPr>
          <w:b/>
        </w:rPr>
        <w:t xml:space="preserve"> Remove</w:t>
      </w:r>
      <w:r>
        <w:t xml:space="preserve">: </w:t>
      </w:r>
      <w:r w:rsidR="00CF03F4">
        <w:t>r</w:t>
      </w:r>
      <w:r>
        <w:t xml:space="preserve">emove current (highlighted) component and </w:t>
      </w:r>
      <w:proofErr w:type="gramStart"/>
      <w:r>
        <w:t>all of</w:t>
      </w:r>
      <w:proofErr w:type="gramEnd"/>
      <w:r>
        <w:t xml:space="preserve"> its sub-components (children) from the project.</w:t>
      </w:r>
    </w:p>
    <w:p w14:paraId="2F657F6A" w14:textId="4A5369BD" w:rsidR="00943FAF" w:rsidRDefault="00943FAF"/>
    <w:p w14:paraId="63D5D408" w14:textId="77777777" w:rsidR="00943FAF" w:rsidRDefault="00856231">
      <w:pPr>
        <w:jc w:val="both"/>
      </w:pPr>
      <w:r>
        <w:t xml:space="preserve">Please note that in the Project window, an existing component can be modified by double clicking on it.  </w:t>
      </w:r>
    </w:p>
    <w:p w14:paraId="1D341E89" w14:textId="6B642DFF" w:rsidR="00943FAF" w:rsidRDefault="00943FAF">
      <w:pPr>
        <w:jc w:val="both"/>
      </w:pPr>
    </w:p>
    <w:p w14:paraId="73842943" w14:textId="77777777" w:rsidR="00943FAF" w:rsidRDefault="00943FAF">
      <w:pPr>
        <w:jc w:val="both"/>
      </w:pPr>
    </w:p>
    <w:p w14:paraId="302FD1B9" w14:textId="77777777" w:rsidR="00943FAF" w:rsidRDefault="00856231" w:rsidP="00197802">
      <w:pPr>
        <w:pStyle w:val="Titre2"/>
      </w:pPr>
      <w:bookmarkStart w:id="53" w:name="_BioSIM_projects"/>
      <w:bookmarkStart w:id="54" w:name="_Toc132704574"/>
      <w:bookmarkEnd w:id="53"/>
      <w:r>
        <w:t>BioSIM projects</w:t>
      </w:r>
      <w:bookmarkEnd w:id="54"/>
      <w:r>
        <w:t xml:space="preserve"> </w:t>
      </w:r>
    </w:p>
    <w:p w14:paraId="358D6CB7" w14:textId="1F966397" w:rsidR="00943FAF" w:rsidRDefault="00943FAF"/>
    <w:p w14:paraId="0D907F67" w14:textId="3BF01521" w:rsidR="00943FAF" w:rsidRDefault="00856231">
      <w:pPr>
        <w:jc w:val="both"/>
      </w:pPr>
      <w:r>
        <w:t>BioSIM stores information on components (</w:t>
      </w:r>
      <w:r w:rsidR="00215F66">
        <w:t>weather generation</w:t>
      </w:r>
      <w:r>
        <w:t xml:space="preserve">, </w:t>
      </w:r>
      <w:r w:rsidR="00215F66">
        <w:t xml:space="preserve">model execution, </w:t>
      </w:r>
      <w:r>
        <w:t xml:space="preserve">analyses, etc.), location lists files, input parameter files, and other specifications in “projects”. Each project is stored in a distinct project directory, composed of a project definition file with the </w:t>
      </w:r>
      <w:proofErr w:type="gramStart"/>
      <w:r>
        <w:t>extension .</w:t>
      </w:r>
      <w:proofErr w:type="spellStart"/>
      <w:r>
        <w:t>biox</w:t>
      </w:r>
      <w:proofErr w:type="spellEnd"/>
      <w:proofErr w:type="gramEnd"/>
      <w:r>
        <w:t xml:space="preserve">, and several subdirectories. </w:t>
      </w:r>
    </w:p>
    <w:p w14:paraId="7B743A80" w14:textId="37440C03" w:rsidR="00943FAF" w:rsidRDefault="00943FAF">
      <w:pPr>
        <w:jc w:val="both"/>
      </w:pPr>
    </w:p>
    <w:p w14:paraId="34F54786" w14:textId="1B2920B5" w:rsidR="00943FAF" w:rsidRDefault="00856231">
      <w:pPr>
        <w:jc w:val="both"/>
      </w:pPr>
      <w:r>
        <w:t>The user must select a location in which to store BioSIM projects. For example, “C:\</w:t>
      </w:r>
      <w:proofErr w:type="spellStart"/>
      <w:r>
        <w:t>MyDirectory</w:t>
      </w:r>
      <w:proofErr w:type="spellEnd"/>
      <w:r>
        <w:t>\BioSIM\” where “C:\</w:t>
      </w:r>
      <w:proofErr w:type="spellStart"/>
      <w:r>
        <w:t>MyDirectory</w:t>
      </w:r>
      <w:proofErr w:type="spellEnd"/>
      <w:r>
        <w:t xml:space="preserve">\” is the user’s selected path. Projects can be stored in any location on the </w:t>
      </w:r>
      <w:proofErr w:type="gramStart"/>
      <w:r>
        <w:t>disk</w:t>
      </w:r>
      <w:proofErr w:type="gramEnd"/>
      <w:r>
        <w:t xml:space="preserve"> but it is good practise to store each project in a distinct project directory with the same name as the project itself. </w:t>
      </w:r>
    </w:p>
    <w:p w14:paraId="40C59F72" w14:textId="77777777" w:rsidR="00943FAF" w:rsidRDefault="00943FAF">
      <w:pPr>
        <w:jc w:val="both"/>
      </w:pPr>
    </w:p>
    <w:p w14:paraId="7882A1FE" w14:textId="569E6A74" w:rsidR="00943FAF" w:rsidRDefault="00856231">
      <w:pPr>
        <w:jc w:val="both"/>
      </w:pPr>
      <w:r>
        <w:t xml:space="preserve">For example, if a project file is named </w:t>
      </w:r>
      <w:proofErr w:type="spellStart"/>
      <w:r>
        <w:t>DemoBioSIM.biox</w:t>
      </w:r>
      <w:proofErr w:type="spellEnd"/>
      <w:r>
        <w:t>, the directory name in which it is stored should be “</w:t>
      </w:r>
      <w:proofErr w:type="spellStart"/>
      <w:r>
        <w:t>DemoBioSIM</w:t>
      </w:r>
      <w:proofErr w:type="spellEnd"/>
      <w:r>
        <w:t>”. In this case, the directory structure would be as follows:</w:t>
      </w:r>
    </w:p>
    <w:p w14:paraId="468D7559" w14:textId="6A5DD4A5" w:rsidR="00943FAF" w:rsidRPr="001D6AEE" w:rsidRDefault="00943FAF"/>
    <w:p w14:paraId="78D46C99" w14:textId="77777777" w:rsidR="00990516" w:rsidRDefault="00990516">
      <w:pPr>
        <w:rPr>
          <w:sz w:val="32"/>
          <w:szCs w:val="32"/>
        </w:rPr>
      </w:pPr>
    </w:p>
    <w:p w14:paraId="4D9F953D" w14:textId="77777777" w:rsidR="00990516" w:rsidRDefault="00990516">
      <w:pPr>
        <w:rPr>
          <w:sz w:val="32"/>
          <w:szCs w:val="32"/>
        </w:rPr>
      </w:pPr>
    </w:p>
    <w:p w14:paraId="1F7F03FE" w14:textId="77777777" w:rsidR="00990516" w:rsidRDefault="00990516">
      <w:pPr>
        <w:rPr>
          <w:sz w:val="32"/>
          <w:szCs w:val="32"/>
        </w:rPr>
      </w:pPr>
    </w:p>
    <w:p w14:paraId="53C7EB43" w14:textId="77777777" w:rsidR="0093579E" w:rsidRDefault="00990516" w:rsidP="0093579E">
      <w:pPr>
        <w:rPr>
          <w:szCs w:val="32"/>
        </w:rPr>
      </w:pPr>
      <w:r w:rsidRPr="00990516">
        <w:rPr>
          <w:noProof/>
          <w:sz w:val="32"/>
          <w:szCs w:val="32"/>
          <w:lang w:eastAsia="en-CA"/>
        </w:rPr>
        <w:drawing>
          <wp:anchor distT="0" distB="0" distL="114300" distR="114300" simplePos="0" relativeHeight="251679744" behindDoc="1" locked="0" layoutInCell="1" allowOverlap="1" wp14:anchorId="51D63B83" wp14:editId="37073ADF">
            <wp:simplePos x="0" y="0"/>
            <wp:positionH relativeFrom="column">
              <wp:posOffset>-224486</wp:posOffset>
            </wp:positionH>
            <wp:positionV relativeFrom="paragraph">
              <wp:posOffset>388</wp:posOffset>
            </wp:positionV>
            <wp:extent cx="2674620" cy="2825115"/>
            <wp:effectExtent l="0" t="0" r="0" b="0"/>
            <wp:wrapTight wrapText="bothSides">
              <wp:wrapPolygon edited="0">
                <wp:start x="0" y="0"/>
                <wp:lineTo x="0" y="21411"/>
                <wp:lineTo x="21385" y="21411"/>
                <wp:lineTo x="21385" y="0"/>
                <wp:lineTo x="0" y="0"/>
              </wp:wrapPolygon>
            </wp:wrapTight>
            <wp:docPr id="63" name="Picture 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674620" cy="28251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BDBBCB6" w14:textId="661F247E" w:rsidR="00943FAF" w:rsidRPr="00CF03F4" w:rsidRDefault="00856231" w:rsidP="0093579E">
      <w:pPr>
        <w:spacing w:line="280" w:lineRule="exact"/>
        <w:rPr>
          <w:szCs w:val="32"/>
        </w:rPr>
      </w:pPr>
      <w:r w:rsidRPr="00CF03F4">
        <w:rPr>
          <w:szCs w:val="32"/>
        </w:rPr>
        <w:t>External data files</w:t>
      </w:r>
    </w:p>
    <w:p w14:paraId="77E362BD" w14:textId="77777777" w:rsidR="00943FAF" w:rsidRPr="00CF03F4" w:rsidRDefault="00856231" w:rsidP="0093579E">
      <w:pPr>
        <w:spacing w:line="280" w:lineRule="exact"/>
        <w:ind w:left="540"/>
        <w:rPr>
          <w:szCs w:val="32"/>
        </w:rPr>
      </w:pPr>
      <w:r w:rsidRPr="00CF03F4">
        <w:rPr>
          <w:szCs w:val="32"/>
        </w:rPr>
        <w:t>Location lists</w:t>
      </w:r>
    </w:p>
    <w:p w14:paraId="694FD795" w14:textId="785C0C79" w:rsidR="00943FAF" w:rsidRPr="00CF03F4" w:rsidRDefault="00856231" w:rsidP="0093579E">
      <w:pPr>
        <w:spacing w:line="280" w:lineRule="exact"/>
        <w:ind w:left="540"/>
        <w:rPr>
          <w:szCs w:val="32"/>
        </w:rPr>
      </w:pPr>
      <w:r w:rsidRPr="00CF03F4">
        <w:rPr>
          <w:szCs w:val="32"/>
        </w:rPr>
        <w:t>Project-specific DEM’s</w:t>
      </w:r>
    </w:p>
    <w:p w14:paraId="370E50C3" w14:textId="77777777" w:rsidR="00943FAF" w:rsidRPr="00CF03F4" w:rsidRDefault="00856231" w:rsidP="0093579E">
      <w:pPr>
        <w:spacing w:line="280" w:lineRule="exact"/>
        <w:ind w:left="540"/>
        <w:rPr>
          <w:szCs w:val="32"/>
        </w:rPr>
      </w:pPr>
      <w:r w:rsidRPr="00CF03F4">
        <w:rPr>
          <w:szCs w:val="32"/>
        </w:rPr>
        <w:t>Output maps</w:t>
      </w:r>
    </w:p>
    <w:p w14:paraId="3B3D1651" w14:textId="77777777" w:rsidR="00943FAF" w:rsidRPr="00CF03F4" w:rsidRDefault="00856231" w:rsidP="0093579E">
      <w:pPr>
        <w:spacing w:line="280" w:lineRule="exact"/>
        <w:ind w:left="540"/>
        <w:rPr>
          <w:szCs w:val="32"/>
        </w:rPr>
      </w:pPr>
      <w:r w:rsidRPr="00CF03F4">
        <w:rPr>
          <w:szCs w:val="32"/>
        </w:rPr>
        <w:t>Model input parameters</w:t>
      </w:r>
    </w:p>
    <w:p w14:paraId="318DF439" w14:textId="44E370C0" w:rsidR="00943FAF" w:rsidRDefault="00856231" w:rsidP="0093579E">
      <w:pPr>
        <w:spacing w:line="280" w:lineRule="exact"/>
        <w:ind w:left="540"/>
        <w:rPr>
          <w:szCs w:val="32"/>
        </w:rPr>
      </w:pPr>
      <w:r w:rsidRPr="00CF03F4">
        <w:rPr>
          <w:szCs w:val="32"/>
        </w:rPr>
        <w:t>Analysis outputs (export files)</w:t>
      </w:r>
    </w:p>
    <w:p w14:paraId="39FD1226" w14:textId="77777777" w:rsidR="0093579E" w:rsidRDefault="0093579E" w:rsidP="0093579E">
      <w:pPr>
        <w:spacing w:line="280" w:lineRule="exact"/>
        <w:ind w:left="540"/>
        <w:rPr>
          <w:szCs w:val="32"/>
        </w:rPr>
      </w:pPr>
      <w:r>
        <w:rPr>
          <w:szCs w:val="32"/>
        </w:rPr>
        <w:t xml:space="preserve">Specific model-parameter variations </w:t>
      </w:r>
    </w:p>
    <w:p w14:paraId="64694F23" w14:textId="226C90D5" w:rsidR="0093579E" w:rsidRDefault="0093579E" w:rsidP="0093579E">
      <w:pPr>
        <w:spacing w:line="280" w:lineRule="exact"/>
        <w:ind w:left="540"/>
        <w:rPr>
          <w:szCs w:val="32"/>
        </w:rPr>
      </w:pPr>
      <w:r>
        <w:rPr>
          <w:szCs w:val="32"/>
        </w:rPr>
        <w:t>BioSIM scripts</w:t>
      </w:r>
    </w:p>
    <w:p w14:paraId="041D6A10" w14:textId="77777777" w:rsidR="0093579E" w:rsidRPr="00CF03F4" w:rsidRDefault="0093579E" w:rsidP="0093579E">
      <w:pPr>
        <w:spacing w:line="280" w:lineRule="exact"/>
        <w:ind w:left="540"/>
        <w:rPr>
          <w:szCs w:val="32"/>
        </w:rPr>
      </w:pPr>
      <w:r w:rsidRPr="00CF03F4">
        <w:rPr>
          <w:szCs w:val="32"/>
        </w:rPr>
        <w:t>Internal component results (for internal BioSIM use)</w:t>
      </w:r>
    </w:p>
    <w:p w14:paraId="17537199" w14:textId="5555E4AB" w:rsidR="0093579E" w:rsidRDefault="0093579E" w:rsidP="0093579E">
      <w:pPr>
        <w:spacing w:line="280" w:lineRule="exact"/>
        <w:ind w:left="540"/>
        <w:rPr>
          <w:szCs w:val="32"/>
        </w:rPr>
      </w:pPr>
      <w:r>
        <w:rPr>
          <w:szCs w:val="32"/>
        </w:rPr>
        <w:t>Weather updates</w:t>
      </w:r>
    </w:p>
    <w:p w14:paraId="7F88DF62" w14:textId="77777777" w:rsidR="0093579E" w:rsidRPr="00CF03F4" w:rsidRDefault="0093579E" w:rsidP="0093579E">
      <w:pPr>
        <w:spacing w:line="280" w:lineRule="exact"/>
        <w:ind w:left="540"/>
        <w:rPr>
          <w:szCs w:val="32"/>
        </w:rPr>
      </w:pPr>
      <w:r w:rsidRPr="00CF03F4">
        <w:rPr>
          <w:szCs w:val="32"/>
        </w:rPr>
        <w:t>Project-specific weather databases</w:t>
      </w:r>
    </w:p>
    <w:p w14:paraId="573D90D3" w14:textId="46E026C8" w:rsidR="0093579E" w:rsidRDefault="0093579E" w:rsidP="0093579E">
      <w:pPr>
        <w:spacing w:line="280" w:lineRule="exact"/>
        <w:ind w:left="540"/>
        <w:rPr>
          <w:szCs w:val="32"/>
        </w:rPr>
      </w:pPr>
      <w:r>
        <w:rPr>
          <w:szCs w:val="32"/>
        </w:rPr>
        <w:t>Weather generator specification</w:t>
      </w:r>
    </w:p>
    <w:p w14:paraId="4D46D0DE" w14:textId="77777777" w:rsidR="00943FAF" w:rsidRPr="00CF03F4" w:rsidRDefault="00856231" w:rsidP="0093579E">
      <w:pPr>
        <w:spacing w:line="280" w:lineRule="exact"/>
        <w:rPr>
          <w:szCs w:val="32"/>
        </w:rPr>
      </w:pPr>
      <w:r w:rsidRPr="00CF03F4">
        <w:rPr>
          <w:szCs w:val="32"/>
        </w:rPr>
        <w:t>Project file (.</w:t>
      </w:r>
      <w:proofErr w:type="spellStart"/>
      <w:r w:rsidRPr="00CF03F4">
        <w:rPr>
          <w:szCs w:val="32"/>
        </w:rPr>
        <w:t>biox</w:t>
      </w:r>
      <w:proofErr w:type="spellEnd"/>
      <w:r w:rsidRPr="00CF03F4">
        <w:rPr>
          <w:szCs w:val="32"/>
        </w:rPr>
        <w:t>)</w:t>
      </w:r>
    </w:p>
    <w:p w14:paraId="30C7B887" w14:textId="65739926" w:rsidR="00943FAF" w:rsidRPr="00CF03F4" w:rsidRDefault="00943FAF" w:rsidP="0093579E">
      <w:pPr>
        <w:spacing w:line="320" w:lineRule="exact"/>
        <w:ind w:left="540"/>
        <w:rPr>
          <w:sz w:val="18"/>
          <w:szCs w:val="22"/>
        </w:rPr>
      </w:pPr>
    </w:p>
    <w:p w14:paraId="78FEF1C0" w14:textId="77777777" w:rsidR="00943FAF" w:rsidRDefault="00943FAF"/>
    <w:p w14:paraId="154F6030" w14:textId="77777777" w:rsidR="00215F66" w:rsidRDefault="00215F66">
      <w:pPr>
        <w:jc w:val="both"/>
      </w:pPr>
    </w:p>
    <w:p w14:paraId="678D435D" w14:textId="751E2F1E" w:rsidR="00943FAF" w:rsidRDefault="00856231">
      <w:pPr>
        <w:jc w:val="both"/>
      </w:pPr>
      <w:r>
        <w:t>All *.</w:t>
      </w:r>
      <w:proofErr w:type="spellStart"/>
      <w:r>
        <w:t>biox</w:t>
      </w:r>
      <w:proofErr w:type="spellEnd"/>
      <w:r>
        <w:t xml:space="preserve"> files are </w:t>
      </w:r>
      <w:r w:rsidR="0093579E">
        <w:t xml:space="preserve">in </w:t>
      </w:r>
      <w:r>
        <w:t>XML f</w:t>
      </w:r>
      <w:r w:rsidR="0093579E">
        <w:t>ormat.</w:t>
      </w:r>
      <w:r>
        <w:t xml:space="preserve"> Because an XML file is an editable text file, advanced users can edit .</w:t>
      </w:r>
      <w:proofErr w:type="spellStart"/>
      <w:r>
        <w:t>biox</w:t>
      </w:r>
      <w:proofErr w:type="spellEnd"/>
      <w:r>
        <w:t xml:space="preserve"> files directly.</w:t>
      </w:r>
      <w:bookmarkStart w:id="55" w:name="_Preliminary_Setup"/>
      <w:bookmarkEnd w:id="55"/>
    </w:p>
    <w:p w14:paraId="315E474A" w14:textId="04E57C69" w:rsidR="00943FAF" w:rsidRDefault="00943FAF">
      <w:pPr>
        <w:jc w:val="both"/>
      </w:pPr>
    </w:p>
    <w:p w14:paraId="08E1A912" w14:textId="77777777" w:rsidR="00943FAF" w:rsidRDefault="00856231">
      <w:pPr>
        <w:keepNext/>
        <w:jc w:val="both"/>
        <w:rPr>
          <w:b/>
        </w:rPr>
      </w:pPr>
      <w:r>
        <w:rPr>
          <w:b/>
        </w:rPr>
        <w:t>Creating a new project</w:t>
      </w:r>
    </w:p>
    <w:p w14:paraId="541FBA15" w14:textId="77777777" w:rsidR="00943FAF" w:rsidRDefault="00943FAF">
      <w:pPr>
        <w:keepNext/>
        <w:jc w:val="both"/>
      </w:pPr>
    </w:p>
    <w:p w14:paraId="6032875A" w14:textId="3947BBBC" w:rsidR="00943FAF" w:rsidRPr="001D6AEE" w:rsidRDefault="00856231">
      <w:pPr>
        <w:jc w:val="both"/>
      </w:pPr>
      <w:r>
        <w:t xml:space="preserve">To create a new project in BioSIM, the user must open the software and </w:t>
      </w:r>
      <w:r>
        <w:rPr>
          <w:szCs w:val="24"/>
          <w:lang w:eastAsia="en-CA"/>
        </w:rPr>
        <w:t xml:space="preserve">select </w:t>
      </w:r>
      <w:r>
        <w:t xml:space="preserve">[File] [New] from the menu bar. To open an existing project, the user must </w:t>
      </w:r>
      <w:r>
        <w:rPr>
          <w:szCs w:val="24"/>
          <w:lang w:eastAsia="en-CA"/>
        </w:rPr>
        <w:t xml:space="preserve">select </w:t>
      </w:r>
      <w:r>
        <w:t>[File] [Open] from the menu bar. BioSIM also starts and opens a project file that is double-clicked from Windows Explorer.</w:t>
      </w:r>
    </w:p>
    <w:p w14:paraId="0D7F6BBA" w14:textId="77777777" w:rsidR="00943FAF" w:rsidRDefault="00943FAF">
      <w:pPr>
        <w:jc w:val="both"/>
      </w:pPr>
    </w:p>
    <w:p w14:paraId="6C5484DA" w14:textId="580754BA" w:rsidR="00F36466" w:rsidRDefault="00F36466">
      <w:pPr>
        <w:suppressAutoHyphens w:val="0"/>
      </w:pPr>
      <w:r>
        <w:br w:type="page"/>
      </w:r>
    </w:p>
    <w:p w14:paraId="2E52C6EE" w14:textId="2FB3A699" w:rsidR="00943FAF" w:rsidRDefault="00856231" w:rsidP="00447313">
      <w:pPr>
        <w:pStyle w:val="Titre1"/>
      </w:pPr>
      <w:bookmarkStart w:id="56" w:name="_Toc132704575"/>
      <w:r>
        <w:lastRenderedPageBreak/>
        <w:t>Weather Data in BioSIM</w:t>
      </w:r>
      <w:bookmarkEnd w:id="56"/>
    </w:p>
    <w:p w14:paraId="1AA8A0DC" w14:textId="77777777" w:rsidR="00447313" w:rsidRPr="00447313" w:rsidRDefault="00447313" w:rsidP="00447313">
      <w:pPr>
        <w:pStyle w:val="Paragraphedeliste"/>
        <w:keepNext/>
        <w:widowControl w:val="0"/>
        <w:numPr>
          <w:ilvl w:val="0"/>
          <w:numId w:val="17"/>
        </w:numPr>
        <w:tabs>
          <w:tab w:val="left" w:pos="0"/>
        </w:tabs>
        <w:spacing w:after="240" w:line="240" w:lineRule="atLeast"/>
        <w:contextualSpacing w:val="0"/>
        <w:outlineLvl w:val="1"/>
        <w:rPr>
          <w:b/>
          <w:vanish/>
          <w:color w:val="000000" w:themeColor="text1"/>
          <w:sz w:val="28"/>
          <w:szCs w:val="24"/>
        </w:rPr>
      </w:pPr>
      <w:bookmarkStart w:id="57" w:name="_Toc132704576"/>
    </w:p>
    <w:p w14:paraId="60A1DD81" w14:textId="1CC8BB76" w:rsidR="00943FAF" w:rsidRPr="001B5511" w:rsidRDefault="00856231" w:rsidP="00447313">
      <w:pPr>
        <w:pStyle w:val="Titre2"/>
      </w:pPr>
      <w:r>
        <w:t>Weather Regime Assembly</w:t>
      </w:r>
      <w:bookmarkEnd w:id="57"/>
    </w:p>
    <w:p w14:paraId="1ABE6461" w14:textId="37CD4740" w:rsidR="00FC1DAC" w:rsidRDefault="00FC1DAC" w:rsidP="008F3B0A"/>
    <w:p w14:paraId="10395712" w14:textId="6DCED3A1" w:rsidR="00943FAF" w:rsidRDefault="00856231" w:rsidP="008F3B0A">
      <w:r>
        <w:t xml:space="preserve">BioSIM can function in one of two modes: </w:t>
      </w:r>
      <w:proofErr w:type="spellStart"/>
      <w:r>
        <w:t>Normals</w:t>
      </w:r>
      <w:proofErr w:type="spellEnd"/>
      <w:r>
        <w:t xml:space="preserve"> or </w:t>
      </w:r>
      <w:r w:rsidR="00F31857">
        <w:t>Observation</w:t>
      </w:r>
      <w:r w:rsidR="00B868D3">
        <w:t>s</w:t>
      </w:r>
      <w:r>
        <w:t>.</w:t>
      </w:r>
    </w:p>
    <w:p w14:paraId="205C4BE4" w14:textId="78EBA351" w:rsidR="00FC1DAC" w:rsidRDefault="00FC1DAC" w:rsidP="008F3B0A"/>
    <w:p w14:paraId="02E55F21" w14:textId="51024ADB" w:rsidR="00FC1DAC" w:rsidRDefault="00FC1DAC" w:rsidP="008F3B0A"/>
    <w:p w14:paraId="5FFE86E1" w14:textId="77777777" w:rsidR="00FC1DAC" w:rsidRDefault="00FC1DAC" w:rsidP="008F3B0A"/>
    <w:tbl>
      <w:tblPr>
        <w:tblW w:w="9588" w:type="dxa"/>
        <w:tblCellMar>
          <w:left w:w="10" w:type="dxa"/>
          <w:right w:w="10" w:type="dxa"/>
        </w:tblCellMar>
        <w:tblLook w:val="04A0" w:firstRow="1" w:lastRow="0" w:firstColumn="1" w:lastColumn="0" w:noHBand="0" w:noVBand="1"/>
      </w:tblPr>
      <w:tblGrid>
        <w:gridCol w:w="1709"/>
        <w:gridCol w:w="2666"/>
        <w:gridCol w:w="5213"/>
      </w:tblGrid>
      <w:tr w:rsidR="00943FAF" w14:paraId="0325317E"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CDF8A1" w14:textId="77777777" w:rsidR="00943FAF" w:rsidRDefault="00856231" w:rsidP="008F3B0A">
            <w:r>
              <w:t>Mode</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7E4FA" w14:textId="77777777" w:rsidR="00943FAF" w:rsidRDefault="00856231" w:rsidP="008F3B0A">
            <w:r>
              <w:t>Weather Database used</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A82877" w14:textId="77777777" w:rsidR="00943FAF" w:rsidRDefault="00856231" w:rsidP="008F3B0A">
            <w:r>
              <w:t>Description</w:t>
            </w:r>
          </w:p>
        </w:tc>
      </w:tr>
      <w:tr w:rsidR="00943FAF" w:rsidRPr="001D6AEE" w14:paraId="434CC99F" w14:textId="77777777">
        <w:trPr>
          <w:trHeight w:val="1557"/>
        </w:trPr>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E785C" w14:textId="77777777" w:rsidR="00B868D3" w:rsidRDefault="00856231" w:rsidP="008F3B0A">
            <w:proofErr w:type="spellStart"/>
            <w:r>
              <w:t>Normals</w:t>
            </w:r>
            <w:proofErr w:type="spellEnd"/>
            <w:r w:rsidR="00990516">
              <w:t xml:space="preserve"> (monthly</w:t>
            </w:r>
            <w:r w:rsidR="00B868D3">
              <w:t>, with daily or</w:t>
            </w:r>
            <w:r w:rsidR="00990516">
              <w:t xml:space="preserve"> </w:t>
            </w:r>
            <w:r w:rsidR="00B868D3">
              <w:t>hourly</w:t>
            </w:r>
          </w:p>
          <w:p w14:paraId="44E858E2" w14:textId="744065CE" w:rsidR="00943FAF" w:rsidRDefault="00990516" w:rsidP="008F3B0A">
            <w:r>
              <w:t>di</w:t>
            </w:r>
            <w:r w:rsidR="00F31857">
              <w:t>s</w:t>
            </w:r>
            <w:r>
              <w:t>a</w:t>
            </w:r>
            <w:r w:rsidR="00F31857">
              <w:t>g</w:t>
            </w:r>
            <w:r>
              <w:t>g</w:t>
            </w:r>
            <w:r w:rsidR="00F31857">
              <w:t>regation)</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6B318" w14:textId="77777777" w:rsidR="00943FAF" w:rsidRDefault="00856231" w:rsidP="008F3B0A">
            <w:proofErr w:type="spellStart"/>
            <w:r>
              <w:t>Normals</w:t>
            </w:r>
            <w:proofErr w:type="spellEnd"/>
            <w:r>
              <w:t xml:space="preserve"> database only</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153CB" w14:textId="77777777" w:rsidR="00943FAF" w:rsidRDefault="00856231" w:rsidP="008F3B0A">
            <w:r>
              <w:t xml:space="preserve">Used to predict processes based on “usual” weather or under climate change scenarios. </w:t>
            </w:r>
          </w:p>
          <w:p w14:paraId="1D6875CE" w14:textId="77777777" w:rsidR="00943FAF" w:rsidRDefault="00943FAF" w:rsidP="008F3B0A"/>
          <w:p w14:paraId="4B7C1842" w14:textId="097999E2" w:rsidR="00943FAF" w:rsidRDefault="00856231" w:rsidP="008F3B0A">
            <w:r>
              <w:t>When a specific, actual daily</w:t>
            </w:r>
            <w:r w:rsidR="00F31857">
              <w:t>/hourly</w:t>
            </w:r>
            <w:r>
              <w:t xml:space="preserve"> time series is not important</w:t>
            </w:r>
            <w:r w:rsidR="00B868D3">
              <w:t>, or available</w:t>
            </w:r>
            <w:r>
              <w:t xml:space="preserve">. </w:t>
            </w:r>
          </w:p>
          <w:p w14:paraId="72BB6D32" w14:textId="77777777" w:rsidR="00943FAF" w:rsidRDefault="00943FAF" w:rsidP="008F3B0A"/>
          <w:p w14:paraId="1B591379" w14:textId="28B47B38" w:rsidR="00943FAF" w:rsidRDefault="00856231" w:rsidP="008F3B0A">
            <w:r>
              <w:t xml:space="preserve">Note that even if the </w:t>
            </w:r>
            <w:proofErr w:type="spellStart"/>
            <w:r>
              <w:t>normals</w:t>
            </w:r>
            <w:proofErr w:type="spellEnd"/>
            <w:r>
              <w:t xml:space="preserve"> database contains monthly values, BioSIM automatically generates daily</w:t>
            </w:r>
            <w:r w:rsidR="00F31857">
              <w:t>/hourly</w:t>
            </w:r>
            <w:r>
              <w:t xml:space="preserve"> time series.</w:t>
            </w:r>
          </w:p>
        </w:tc>
      </w:tr>
      <w:tr w:rsidR="00943FAF" w:rsidRPr="001D6AEE" w14:paraId="2DC1BF22" w14:textId="77777777">
        <w:tc>
          <w:tcPr>
            <w:tcW w:w="11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FA93B" w14:textId="3A15E8C4" w:rsidR="00943FAF" w:rsidRDefault="00F31857" w:rsidP="008F3B0A">
            <w:r>
              <w:t>Observation</w:t>
            </w:r>
            <w:r w:rsidR="00B868D3">
              <w:t>s</w:t>
            </w:r>
          </w:p>
        </w:tc>
        <w:tc>
          <w:tcPr>
            <w:tcW w:w="28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6C3FC8" w14:textId="2BEAE6CA" w:rsidR="00943FAF" w:rsidRDefault="00856231" w:rsidP="008F3B0A">
            <w:r>
              <w:t>Daily</w:t>
            </w:r>
            <w:r w:rsidR="00F36466">
              <w:t>/</w:t>
            </w:r>
            <w:r w:rsidR="00F31857">
              <w:t xml:space="preserve">Hourly </w:t>
            </w:r>
            <w:r>
              <w:t>database</w:t>
            </w:r>
            <w:r w:rsidR="00F36466">
              <w:t xml:space="preserve">, </w:t>
            </w:r>
            <w:proofErr w:type="spellStart"/>
            <w:proofErr w:type="gramStart"/>
            <w:r w:rsidR="00F36466">
              <w:t>Gribs</w:t>
            </w:r>
            <w:proofErr w:type="spellEnd"/>
            <w:proofErr w:type="gramEnd"/>
            <w:r w:rsidR="00F36466">
              <w:t xml:space="preserve"> file </w:t>
            </w:r>
            <w:r>
              <w:t xml:space="preserve">and if needed </w:t>
            </w:r>
            <w:proofErr w:type="spellStart"/>
            <w:r>
              <w:t>Normals</w:t>
            </w:r>
            <w:proofErr w:type="spellEnd"/>
            <w:r>
              <w:t xml:space="preserve"> database (to fill missing values and forecast into the future). </w:t>
            </w:r>
          </w:p>
        </w:tc>
        <w:tc>
          <w:tcPr>
            <w:tcW w:w="5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D7C587" w14:textId="77777777" w:rsidR="00943FAF" w:rsidRDefault="00856231" w:rsidP="008F3B0A">
            <w:r>
              <w:t>Used to predict processes under specific, actual conditions. When exploring the relationship between weather and the actual (past or near-future) outcomes of processes.</w:t>
            </w:r>
          </w:p>
        </w:tc>
      </w:tr>
    </w:tbl>
    <w:p w14:paraId="7CCE5530" w14:textId="77777777" w:rsidR="00943FAF" w:rsidRDefault="00943FAF" w:rsidP="008F3B0A"/>
    <w:p w14:paraId="12A70A7A" w14:textId="13F43275" w:rsidR="00943FAF" w:rsidRDefault="00856231" w:rsidP="008F3B0A">
      <w:r>
        <w:t xml:space="preserve">Whether in </w:t>
      </w:r>
      <w:proofErr w:type="spellStart"/>
      <w:r>
        <w:t>Normals</w:t>
      </w:r>
      <w:proofErr w:type="spellEnd"/>
      <w:r>
        <w:t xml:space="preserve"> or in </w:t>
      </w:r>
      <w:r w:rsidR="006060E8">
        <w:t>Observation</w:t>
      </w:r>
      <w:r w:rsidR="00B868D3">
        <w:t>s</w:t>
      </w:r>
      <w:r w:rsidR="006060E8">
        <w:t xml:space="preserve"> </w:t>
      </w:r>
      <w:r>
        <w:t>mode, BioSIM functions in much the same way (only the weather databases used to provide models with input change).</w:t>
      </w:r>
    </w:p>
    <w:p w14:paraId="2D499D7F" w14:textId="77777777" w:rsidR="00943FAF" w:rsidRPr="001D6AEE" w:rsidRDefault="00856231" w:rsidP="008F3B0A">
      <w:r>
        <w:rPr>
          <w:noProof/>
          <w:lang w:eastAsia="en-CA"/>
        </w:rPr>
        <w:drawing>
          <wp:anchor distT="0" distB="0" distL="114300" distR="114300" simplePos="0" relativeHeight="251635712" behindDoc="0" locked="0" layoutInCell="1" allowOverlap="1" wp14:anchorId="37E98FE4" wp14:editId="065BAE87">
            <wp:simplePos x="0" y="0"/>
            <wp:positionH relativeFrom="column">
              <wp:posOffset>2667003</wp:posOffset>
            </wp:positionH>
            <wp:positionV relativeFrom="paragraph">
              <wp:posOffset>162562</wp:posOffset>
            </wp:positionV>
            <wp:extent cx="3291840" cy="1577340"/>
            <wp:effectExtent l="0" t="0" r="3810" b="3810"/>
            <wp:wrapSquare wrapText="bothSides"/>
            <wp:docPr id="64"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3291840" cy="1577340"/>
                    </a:xfrm>
                    <a:prstGeom prst="rect">
                      <a:avLst/>
                    </a:prstGeom>
                    <a:noFill/>
                    <a:ln>
                      <a:noFill/>
                      <a:prstDash/>
                    </a:ln>
                  </pic:spPr>
                </pic:pic>
              </a:graphicData>
            </a:graphic>
          </wp:anchor>
        </w:drawing>
      </w:r>
    </w:p>
    <w:p w14:paraId="7C2BED4C" w14:textId="2113AB81" w:rsidR="00943FAF" w:rsidRPr="001D6AEE" w:rsidRDefault="00856231" w:rsidP="008F3B0A">
      <w:pPr>
        <w:jc w:val="both"/>
      </w:pPr>
      <w:r>
        <w:t>For each model run, BioSIM assembles an input weather regime consisting of a daily</w:t>
      </w:r>
      <w:r w:rsidR="006060E8">
        <w:t>/hourly</w:t>
      </w:r>
      <w:r>
        <w:t xml:space="preserve"> time series of weather variables. Depending on the model, one or several of the following variables may be used: minimum and maximum air temperatures (</w:t>
      </w:r>
      <w:r>
        <w:rPr>
          <w:rFonts w:ascii="Symbol" w:hAnsi="Symbol"/>
        </w:rPr>
        <w:t></w:t>
      </w:r>
      <w:r>
        <w:t>C), precipitation (mm), dew point (°C)</w:t>
      </w:r>
      <w:r w:rsidR="00F36466">
        <w:t xml:space="preserve"> and</w:t>
      </w:r>
      <w:r>
        <w:t xml:space="preserve"> </w:t>
      </w:r>
      <w:r w:rsidR="00F36466">
        <w:t xml:space="preserve">relative humidity (%), </w:t>
      </w:r>
      <w:r>
        <w:t>wind speed (km/h)</w:t>
      </w:r>
      <w:r w:rsidR="006060E8">
        <w:t xml:space="preserve"> and </w:t>
      </w:r>
      <w:r w:rsidR="00F36466">
        <w:t>w</w:t>
      </w:r>
      <w:r w:rsidR="006060E8">
        <w:t xml:space="preserve">ind </w:t>
      </w:r>
      <w:r w:rsidR="00F36466">
        <w:t>d</w:t>
      </w:r>
      <w:r w:rsidR="006060E8">
        <w:t>irection (°)</w:t>
      </w:r>
      <w:r>
        <w:t>,</w:t>
      </w:r>
      <w:r w:rsidR="00F36466">
        <w:t xml:space="preserve"> p</w:t>
      </w:r>
      <w:r w:rsidR="006060E8">
        <w:t>ressure (</w:t>
      </w:r>
      <w:proofErr w:type="spellStart"/>
      <w:r w:rsidR="006060E8">
        <w:t>hPa</w:t>
      </w:r>
      <w:proofErr w:type="spellEnd"/>
      <w:r w:rsidR="006060E8">
        <w:t xml:space="preserve">), </w:t>
      </w:r>
      <w:r>
        <w:t xml:space="preserve">snowfall and </w:t>
      </w:r>
      <w:r w:rsidR="006060E8">
        <w:t xml:space="preserve">snow water equivalent </w:t>
      </w:r>
      <w:r>
        <w:t>(mm of water)</w:t>
      </w:r>
      <w:r w:rsidR="006060E8">
        <w:t>, snow depth</w:t>
      </w:r>
      <w:r>
        <w:t xml:space="preserve"> </w:t>
      </w:r>
      <w:r w:rsidR="006060E8">
        <w:t xml:space="preserve">(cm) </w:t>
      </w:r>
      <w:r>
        <w:t>and solar radiation (</w:t>
      </w:r>
      <w:r w:rsidR="006060E8">
        <w:t>watt</w:t>
      </w:r>
      <w:r>
        <w:t xml:space="preserve">/m²) for one or several years. These data are assembled from stations in weather databases, </w:t>
      </w:r>
      <w:proofErr w:type="spellStart"/>
      <w:proofErr w:type="gramStart"/>
      <w:r>
        <w:t>Normals</w:t>
      </w:r>
      <w:proofErr w:type="spellEnd"/>
      <w:proofErr w:type="gramEnd"/>
      <w:r>
        <w:t xml:space="preserve"> and Daily</w:t>
      </w:r>
      <w:r w:rsidR="00F4654E">
        <w:t>/Hourly</w:t>
      </w:r>
      <w:r>
        <w:t xml:space="preserve"> Databases (which include forecasts).</w:t>
      </w:r>
    </w:p>
    <w:p w14:paraId="3C3B667C" w14:textId="77777777" w:rsidR="00943FAF" w:rsidRDefault="00943FAF" w:rsidP="008F3B0A">
      <w:pPr>
        <w:jc w:val="both"/>
      </w:pPr>
    </w:p>
    <w:p w14:paraId="4DD76FD9" w14:textId="77777777" w:rsidR="00943FAF" w:rsidRDefault="00856231" w:rsidP="008F3B0A">
      <w:pPr>
        <w:jc w:val="both"/>
      </w:pPr>
      <w:r>
        <w:t>In assembling this weather regime, BioSIM goes through the following steps:</w:t>
      </w:r>
    </w:p>
    <w:p w14:paraId="5CEAB8A3" w14:textId="77777777" w:rsidR="00943FAF" w:rsidRDefault="00943FAF" w:rsidP="008F3B0A">
      <w:pPr>
        <w:jc w:val="both"/>
      </w:pPr>
    </w:p>
    <w:p w14:paraId="33BA3921" w14:textId="2372D917" w:rsidR="00943FAF" w:rsidRDefault="00856231" w:rsidP="008F3B0A">
      <w:pPr>
        <w:numPr>
          <w:ilvl w:val="0"/>
          <w:numId w:val="8"/>
        </w:numPr>
        <w:tabs>
          <w:tab w:val="left" w:pos="0"/>
        </w:tabs>
        <w:snapToGrid w:val="0"/>
        <w:jc w:val="both"/>
      </w:pPr>
      <w:r>
        <w:t>Choice of the nearest Daily</w:t>
      </w:r>
      <w:r w:rsidR="00F36466">
        <w:t>/Hourly</w:t>
      </w:r>
      <w:r>
        <w:t xml:space="preserve"> stations for each year (when in </w:t>
      </w:r>
      <w:proofErr w:type="gramStart"/>
      <w:r w:rsidR="00095100">
        <w:t>Observation</w:t>
      </w:r>
      <w:r w:rsidR="00C552BB">
        <w:t>s</w:t>
      </w:r>
      <w:r w:rsidR="00095100">
        <w:t xml:space="preserve"> </w:t>
      </w:r>
      <w:r>
        <w:t xml:space="preserve"> mode</w:t>
      </w:r>
      <w:proofErr w:type="gramEnd"/>
      <w:r>
        <w:t>)</w:t>
      </w:r>
    </w:p>
    <w:p w14:paraId="0A2E80C2" w14:textId="77777777" w:rsidR="00943FAF" w:rsidRDefault="00856231" w:rsidP="008F3B0A">
      <w:pPr>
        <w:numPr>
          <w:ilvl w:val="0"/>
          <w:numId w:val="8"/>
        </w:numPr>
        <w:tabs>
          <w:tab w:val="left" w:pos="0"/>
        </w:tabs>
        <w:snapToGrid w:val="0"/>
        <w:jc w:val="both"/>
      </w:pPr>
      <w:r>
        <w:t xml:space="preserve">Choice of the nearest </w:t>
      </w:r>
      <w:proofErr w:type="spellStart"/>
      <w:r>
        <w:t>Normals</w:t>
      </w:r>
      <w:proofErr w:type="spellEnd"/>
      <w:r>
        <w:t xml:space="preserve"> stations (always)</w:t>
      </w:r>
    </w:p>
    <w:p w14:paraId="350E36D1" w14:textId="1F0F0344" w:rsidR="00943FAF" w:rsidRDefault="00856231" w:rsidP="008F3B0A">
      <w:pPr>
        <w:numPr>
          <w:ilvl w:val="0"/>
          <w:numId w:val="8"/>
        </w:numPr>
        <w:tabs>
          <w:tab w:val="left" w:pos="0"/>
        </w:tabs>
        <w:snapToGrid w:val="0"/>
        <w:jc w:val="both"/>
      </w:pPr>
      <w:r>
        <w:lastRenderedPageBreak/>
        <w:t xml:space="preserve">Adjustment for differences in elevation, </w:t>
      </w:r>
      <w:proofErr w:type="gramStart"/>
      <w:r>
        <w:t>latitude</w:t>
      </w:r>
      <w:proofErr w:type="gramEnd"/>
      <w:r w:rsidR="00A331E9">
        <w:t xml:space="preserve"> and</w:t>
      </w:r>
      <w:r>
        <w:t xml:space="preserve"> longitude</w:t>
      </w:r>
      <w:r w:rsidR="00095100">
        <w:t>.</w:t>
      </w:r>
    </w:p>
    <w:p w14:paraId="7D59CD6F" w14:textId="2941A91B" w:rsidR="00943FAF" w:rsidRDefault="00856231" w:rsidP="008F3B0A">
      <w:pPr>
        <w:numPr>
          <w:ilvl w:val="0"/>
          <w:numId w:val="8"/>
        </w:numPr>
        <w:tabs>
          <w:tab w:val="left" w:pos="0"/>
        </w:tabs>
        <w:snapToGrid w:val="0"/>
        <w:jc w:val="both"/>
      </w:pPr>
      <w:r>
        <w:t>Generation of daily</w:t>
      </w:r>
      <w:r w:rsidR="00095100">
        <w:t>/hourly</w:t>
      </w:r>
      <w:r>
        <w:t xml:space="preserve"> values from monthly </w:t>
      </w:r>
      <w:proofErr w:type="spellStart"/>
      <w:r>
        <w:t>normals</w:t>
      </w:r>
      <w:proofErr w:type="spellEnd"/>
      <w:r>
        <w:t xml:space="preserve"> (when needed)</w:t>
      </w:r>
    </w:p>
    <w:p w14:paraId="792B0F89" w14:textId="77777777" w:rsidR="00943FAF" w:rsidRDefault="00856231" w:rsidP="008F3B0A">
      <w:pPr>
        <w:numPr>
          <w:ilvl w:val="0"/>
          <w:numId w:val="8"/>
        </w:numPr>
        <w:tabs>
          <w:tab w:val="left" w:pos="0"/>
        </w:tabs>
        <w:snapToGrid w:val="0"/>
        <w:jc w:val="both"/>
      </w:pPr>
      <w:r>
        <w:t>Assembly of all weather</w:t>
      </w:r>
    </w:p>
    <w:p w14:paraId="03FFF07C" w14:textId="77777777" w:rsidR="00943FAF" w:rsidRDefault="00856231" w:rsidP="008F3B0A">
      <w:pPr>
        <w:numPr>
          <w:ilvl w:val="0"/>
          <w:numId w:val="8"/>
        </w:numPr>
        <w:tabs>
          <w:tab w:val="left" w:pos="0"/>
        </w:tabs>
        <w:snapToGrid w:val="0"/>
        <w:jc w:val="both"/>
      </w:pPr>
      <w:r>
        <w:t>Temperature adjustment for heating caused by exposure (slope and aspect)</w:t>
      </w:r>
    </w:p>
    <w:p w14:paraId="0CB98650" w14:textId="77777777" w:rsidR="00943FAF" w:rsidRDefault="00943FAF" w:rsidP="008F3B0A">
      <w:pPr>
        <w:snapToGrid w:val="0"/>
        <w:ind w:left="360"/>
        <w:jc w:val="both"/>
      </w:pPr>
    </w:p>
    <w:p w14:paraId="4462668E" w14:textId="77777777" w:rsidR="00943FAF" w:rsidRDefault="00856231" w:rsidP="008F3B0A">
      <w:pPr>
        <w:jc w:val="both"/>
      </w:pPr>
      <w:r>
        <w:t>The next section describes each of these steps in detail.</w:t>
      </w:r>
    </w:p>
    <w:p w14:paraId="6B64F3B0" w14:textId="0C2AB5B8" w:rsidR="000639DE" w:rsidRDefault="000639DE" w:rsidP="008F3B0A"/>
    <w:p w14:paraId="5D8A1029" w14:textId="77777777" w:rsidR="00442FD5" w:rsidRDefault="00442FD5" w:rsidP="008F3B0A"/>
    <w:p w14:paraId="7940EB86" w14:textId="77777777" w:rsidR="00943FAF" w:rsidRDefault="00856231" w:rsidP="00A4124E">
      <w:pPr>
        <w:pStyle w:val="Titre3"/>
      </w:pPr>
      <w:bookmarkStart w:id="58" w:name="_Toc132704577"/>
      <w:r>
        <w:t>Choice of the nearest sources of weather data</w:t>
      </w:r>
      <w:bookmarkEnd w:id="58"/>
    </w:p>
    <w:p w14:paraId="4A9869FE" w14:textId="77777777" w:rsidR="00943FAF" w:rsidRDefault="00943FAF" w:rsidP="008F3B0A"/>
    <w:p w14:paraId="542707EB" w14:textId="77777777" w:rsidR="00943FAF" w:rsidRDefault="00943FAF" w:rsidP="008F3B0A"/>
    <w:p w14:paraId="7867A99F" w14:textId="5A297E7D" w:rsidR="00943FAF" w:rsidRPr="001D6AEE" w:rsidRDefault="00856231" w:rsidP="008F3B0A">
      <w:pPr>
        <w:jc w:val="both"/>
      </w:pPr>
      <w:r>
        <w:t>The choice of nearest weather stations for a given simulation point is made by categor</w:t>
      </w:r>
      <w:r w:rsidR="00442FD5">
        <w:t>y</w:t>
      </w:r>
      <w:r>
        <w:t xml:space="preserve"> of weather information (temperature, precipitation, humidity, wind) and (for </w:t>
      </w:r>
      <w:r w:rsidR="00F36466">
        <w:t xml:space="preserve">observed </w:t>
      </w:r>
      <w:r>
        <w:t xml:space="preserve">data) by year. The nearest distance is computed as </w:t>
      </w:r>
      <w:r w:rsidR="00442FD5">
        <w:rPr>
          <w:i/>
          <w:iCs/>
        </w:rPr>
        <w:t>c</w:t>
      </w:r>
      <w:r>
        <w:rPr>
          <w:i/>
          <w:iCs/>
        </w:rPr>
        <w:t>artesian distance:</w:t>
      </w:r>
      <w:r>
        <w:t xml:space="preserve"> the nearest station(s) are selected </w:t>
      </w:r>
      <w:proofErr w:type="gramStart"/>
      <w:r>
        <w:t>on the basis of</w:t>
      </w:r>
      <w:proofErr w:type="gramEnd"/>
      <w:r>
        <w:t xml:space="preserve"> the straight-line distance </w:t>
      </w:r>
      <w:r>
        <w:rPr>
          <w:i/>
          <w:iCs/>
        </w:rPr>
        <w:t>d</w:t>
      </w:r>
      <w:r>
        <w:t xml:space="preserve"> between simulation point and weather station. Differences in latitude (X), longitude (Y)</w:t>
      </w:r>
      <w:r w:rsidR="00A331E9">
        <w:t xml:space="preserve"> and </w:t>
      </w:r>
      <w:r w:rsidR="00AA05C4">
        <w:t>elevation (Z)</w:t>
      </w:r>
      <w:r w:rsidR="00095100">
        <w:t xml:space="preserve"> </w:t>
      </w:r>
      <w:r>
        <w:t xml:space="preserve">are all in </w:t>
      </w:r>
      <w:r w:rsidR="00095100">
        <w:t>k</w:t>
      </w:r>
      <w:r>
        <w:t>m. Elevation is given 100× more weight because of its profound effect on temperature and precipitation</w:t>
      </w:r>
      <w:r w:rsidR="00AA05C4">
        <w:t xml:space="preserve"> (for temperature, a 100 km difference in latitude is roughly equivalent to </w:t>
      </w:r>
      <w:r w:rsidR="00394FD6">
        <w:t>0.1 k</w:t>
      </w:r>
      <w:r w:rsidR="00AA05C4">
        <w:t>m in elevation)</w:t>
      </w:r>
      <w:r>
        <w:t>:</w:t>
      </w:r>
    </w:p>
    <w:p w14:paraId="3BE31E24" w14:textId="77777777" w:rsidR="00943FAF" w:rsidRDefault="00943FAF" w:rsidP="008F3B0A">
      <w:pPr>
        <w:jc w:val="both"/>
      </w:pPr>
    </w:p>
    <w:p w14:paraId="13081BC7" w14:textId="77777777" w:rsidR="00943FAF" w:rsidRDefault="00856231" w:rsidP="008F3B0A">
      <w:pPr>
        <w:jc w:val="center"/>
      </w:pPr>
      <w:r>
        <w:rPr>
          <w:i/>
          <w:iCs/>
        </w:rPr>
        <w:object w:dxaOrig="3862" w:dyaOrig="416" w14:anchorId="7CF21F57">
          <v:shape id="_x0000_i1033" type="#_x0000_t75" style="width:194.05pt;height:21.9pt;visibility:visible;mso-wrap-style:square" o:ole="">
            <v:imagedata r:id="rId62" o:title=""/>
          </v:shape>
          <o:OLEObject Type="Embed" ProgID="Equation.DSMT4" ShapeID="_x0000_i1033" DrawAspect="Content" ObjectID="_1743832808" r:id="rId63"/>
        </w:object>
      </w:r>
    </w:p>
    <w:p w14:paraId="391E6CD2" w14:textId="77777777" w:rsidR="00943FAF" w:rsidRDefault="00943FAF" w:rsidP="008F3B0A">
      <w:pPr>
        <w:jc w:val="both"/>
      </w:pPr>
    </w:p>
    <w:p w14:paraId="5F4191B9" w14:textId="2AB99AA0" w:rsidR="00943FAF" w:rsidRDefault="00856231" w:rsidP="008F3B0A">
      <w:pPr>
        <w:jc w:val="both"/>
      </w:pPr>
      <w:r>
        <w:t>The number of stations of each type (</w:t>
      </w:r>
      <w:proofErr w:type="spellStart"/>
      <w:r>
        <w:t>Normals</w:t>
      </w:r>
      <w:proofErr w:type="spellEnd"/>
      <w:r>
        <w:t xml:space="preserve"> and </w:t>
      </w:r>
      <w:r w:rsidR="00F36466">
        <w:t>observation</w:t>
      </w:r>
      <w:r>
        <w:t xml:space="preserve">) matched with each location can be set by the user (BioSIM recommends </w:t>
      </w:r>
      <w:r w:rsidR="005B3B24">
        <w:t>4-</w:t>
      </w:r>
      <w:r>
        <w:t xml:space="preserve">8). The stations selected from </w:t>
      </w:r>
      <w:r w:rsidR="005B3B24">
        <w:t xml:space="preserve">each </w:t>
      </w:r>
      <w:proofErr w:type="gramStart"/>
      <w:r>
        <w:t>databases</w:t>
      </w:r>
      <w:proofErr w:type="gramEnd"/>
      <w:r>
        <w:t xml:space="preserve"> are independent. </w:t>
      </w:r>
    </w:p>
    <w:p w14:paraId="71805373" w14:textId="77777777" w:rsidR="00943FAF" w:rsidRDefault="00943FAF" w:rsidP="008F3B0A">
      <w:pPr>
        <w:jc w:val="both"/>
      </w:pPr>
    </w:p>
    <w:p w14:paraId="630E5C89" w14:textId="580F3C82" w:rsidR="00943FAF" w:rsidRPr="001D6AEE" w:rsidRDefault="00856231" w:rsidP="008F3B0A">
      <w:pPr>
        <w:jc w:val="both"/>
      </w:pPr>
      <w:r>
        <w:t xml:space="preserve">After </w:t>
      </w:r>
      <w:r>
        <w:rPr>
          <w:rStyle w:val="Hyperlien"/>
          <w:color w:val="auto"/>
          <w:u w:val="none"/>
        </w:rPr>
        <w:t>adjustment for differences</w:t>
      </w:r>
      <w:r>
        <w:t xml:space="preserve"> in elevation, </w:t>
      </w:r>
      <w:proofErr w:type="gramStart"/>
      <w:r>
        <w:t>latitude</w:t>
      </w:r>
      <w:proofErr w:type="gramEnd"/>
      <w:r w:rsidR="00A331E9">
        <w:t xml:space="preserve"> and</w:t>
      </w:r>
      <w:r>
        <w:t xml:space="preserve"> longitude (see below for explanation) between the simulation point and weather stations, data (monthly means or daily</w:t>
      </w:r>
      <w:r w:rsidR="005B3B24">
        <w:t>/hourly</w:t>
      </w:r>
      <w:r>
        <w:t xml:space="preserve"> values) are a weighted average with 1/</w:t>
      </w:r>
      <w:r>
        <w:rPr>
          <w:i/>
          <w:iCs/>
        </w:rPr>
        <w:t>d</w:t>
      </w:r>
      <w:r>
        <w:t>² as weight. Note that daily</w:t>
      </w:r>
      <w:r w:rsidR="005B3B24">
        <w:t>/hourly</w:t>
      </w:r>
      <w:r>
        <w:t xml:space="preserve"> values are weighted on a daily</w:t>
      </w:r>
      <w:r w:rsidR="005B3B24">
        <w:t>/hourly</w:t>
      </w:r>
      <w:r>
        <w:t xml:space="preserve"> basis. The weighting </w:t>
      </w:r>
      <w:proofErr w:type="gramStart"/>
      <w:r>
        <w:t>takes into account</w:t>
      </w:r>
      <w:proofErr w:type="gramEnd"/>
      <w:r>
        <w:t xml:space="preserve"> the presence of missing data in </w:t>
      </w:r>
      <w:r w:rsidR="00F36466">
        <w:t xml:space="preserve">observation </w:t>
      </w:r>
      <w:r>
        <w:t>station records.</w:t>
      </w:r>
    </w:p>
    <w:p w14:paraId="3900D40E" w14:textId="77777777" w:rsidR="00943FAF" w:rsidRDefault="00943FAF" w:rsidP="008F3B0A">
      <w:pPr>
        <w:jc w:val="both"/>
      </w:pPr>
    </w:p>
    <w:p w14:paraId="6FD3E038" w14:textId="109D189F" w:rsidR="00943FAF" w:rsidRDefault="00856231" w:rsidP="00A4124E">
      <w:pPr>
        <w:pStyle w:val="Titre3"/>
      </w:pPr>
      <w:bookmarkStart w:id="59" w:name="_Toc132704578"/>
      <w:r>
        <w:t xml:space="preserve">Adjustment for differences in elevation, </w:t>
      </w:r>
      <w:proofErr w:type="gramStart"/>
      <w:r>
        <w:t>latitude</w:t>
      </w:r>
      <w:proofErr w:type="gramEnd"/>
      <w:r w:rsidR="00A331E9">
        <w:t xml:space="preserve"> and</w:t>
      </w:r>
      <w:r>
        <w:t xml:space="preserve"> longitude</w:t>
      </w:r>
      <w:bookmarkEnd w:id="59"/>
    </w:p>
    <w:p w14:paraId="2E4DBAF5" w14:textId="77777777" w:rsidR="00943FAF" w:rsidRDefault="00943FAF" w:rsidP="008F3B0A"/>
    <w:p w14:paraId="770A1128" w14:textId="4CEB0A2A" w:rsidR="00943FAF" w:rsidRDefault="00856231" w:rsidP="008F3B0A">
      <w:pPr>
        <w:jc w:val="both"/>
      </w:pPr>
      <w:r>
        <w:t>Whenever a di</w:t>
      </w:r>
      <w:r w:rsidR="005B3B24">
        <w:t xml:space="preserve">fference in elevation, latitude, </w:t>
      </w:r>
      <w:proofErr w:type="gramStart"/>
      <w:r>
        <w:t>longitude</w:t>
      </w:r>
      <w:proofErr w:type="gramEnd"/>
      <w:r>
        <w:t xml:space="preserve"> </w:t>
      </w:r>
      <w:r w:rsidR="005B3B24">
        <w:t>or distance</w:t>
      </w:r>
      <w:r w:rsidR="00442FD5">
        <w:t>-to-shore</w:t>
      </w:r>
      <w:r w:rsidR="005B3B24">
        <w:t xml:space="preserve"> </w:t>
      </w:r>
      <w:r>
        <w:t>exists between the simulation point and the sources of weather data (weather stations), BioSIM adjusts data by applying climatic gradients. Climatic gradients (for minimum and maximum temperatures and precipitation) are computed for each simulation point. Local monthly gradients are obtained from a multiple linear regression equation fitted to the monthly minimum and maximum temperature and precipitation observations from the 2</w:t>
      </w:r>
      <w:r w:rsidR="00B11985">
        <w:t>5</w:t>
      </w:r>
      <w:r>
        <w:t xml:space="preserve"> nearest stations in the </w:t>
      </w:r>
      <w:proofErr w:type="spellStart"/>
      <w:r>
        <w:t>Normals</w:t>
      </w:r>
      <w:proofErr w:type="spellEnd"/>
      <w:r>
        <w:t xml:space="preserve"> Database. The regression equation is:</w:t>
      </w:r>
    </w:p>
    <w:p w14:paraId="584128A9" w14:textId="77777777" w:rsidR="00943FAF" w:rsidRDefault="00943FAF" w:rsidP="008F3B0A">
      <w:pPr>
        <w:pStyle w:val="Liste2"/>
        <w:ind w:left="0" w:firstLine="0"/>
        <w:jc w:val="both"/>
      </w:pPr>
    </w:p>
    <w:p w14:paraId="56C1C26B" w14:textId="7C88E5A5" w:rsidR="00943FAF" w:rsidRPr="001D6AEE" w:rsidRDefault="00856231" w:rsidP="008F3B0A">
      <w:pPr>
        <w:pStyle w:val="Liste2"/>
        <w:ind w:left="0" w:firstLine="0"/>
        <w:jc w:val="center"/>
      </w:pPr>
      <w:proofErr w:type="spellStart"/>
      <w:r>
        <w:rPr>
          <w:i/>
          <w:iCs/>
        </w:rPr>
        <w:t>Tmin</w:t>
      </w:r>
      <w:proofErr w:type="spellEnd"/>
      <w:r>
        <w:t xml:space="preserve">, </w:t>
      </w:r>
      <w:proofErr w:type="spellStart"/>
      <w:r>
        <w:rPr>
          <w:i/>
          <w:iCs/>
        </w:rPr>
        <w:t>Tmax</w:t>
      </w:r>
      <w:proofErr w:type="spellEnd"/>
      <w:r>
        <w:t xml:space="preserve"> or </w:t>
      </w:r>
      <w:proofErr w:type="spellStart"/>
      <w:r>
        <w:rPr>
          <w:i/>
          <w:iCs/>
        </w:rPr>
        <w:t>Precip</w:t>
      </w:r>
      <w:proofErr w:type="spellEnd"/>
      <w:r>
        <w:t xml:space="preserve"> = </w:t>
      </w:r>
      <w:r>
        <w:rPr>
          <w:i/>
          <w:iCs/>
        </w:rPr>
        <w:t>a</w:t>
      </w:r>
      <w:r>
        <w:t xml:space="preserve"> + </w:t>
      </w:r>
      <w:r>
        <w:rPr>
          <w:i/>
          <w:iCs/>
        </w:rPr>
        <w:t xml:space="preserve">b </w:t>
      </w:r>
      <w:proofErr w:type="spellStart"/>
      <w:r>
        <w:rPr>
          <w:i/>
          <w:iCs/>
        </w:rPr>
        <w:t>Elev</w:t>
      </w:r>
      <w:proofErr w:type="spellEnd"/>
      <w:r>
        <w:t xml:space="preserve"> + </w:t>
      </w:r>
      <w:r>
        <w:rPr>
          <w:i/>
          <w:iCs/>
        </w:rPr>
        <w:t>c Lat</w:t>
      </w:r>
      <w:r>
        <w:t xml:space="preserve"> + </w:t>
      </w:r>
      <w:r>
        <w:rPr>
          <w:i/>
          <w:iCs/>
        </w:rPr>
        <w:t>d Lon</w:t>
      </w:r>
    </w:p>
    <w:p w14:paraId="624C79B5" w14:textId="77777777" w:rsidR="00943FAF" w:rsidRDefault="00943FAF" w:rsidP="008F3B0A">
      <w:pPr>
        <w:pStyle w:val="Liste2"/>
        <w:ind w:left="0" w:firstLine="0"/>
        <w:jc w:val="both"/>
      </w:pPr>
    </w:p>
    <w:p w14:paraId="2AE5F1BE" w14:textId="7CDFE041" w:rsidR="00943FAF" w:rsidRPr="001D6AEE" w:rsidRDefault="00856231" w:rsidP="008F3B0A">
      <w:pPr>
        <w:pStyle w:val="Liste2"/>
        <w:ind w:left="0" w:firstLine="0"/>
        <w:jc w:val="both"/>
      </w:pPr>
      <w:r>
        <w:t xml:space="preserve">where </w:t>
      </w:r>
      <w:r>
        <w:rPr>
          <w:i/>
          <w:iCs/>
        </w:rPr>
        <w:t>b</w:t>
      </w:r>
      <w:r>
        <w:t xml:space="preserve">, </w:t>
      </w:r>
      <w:r>
        <w:rPr>
          <w:i/>
          <w:iCs/>
        </w:rPr>
        <w:t>c</w:t>
      </w:r>
      <w:r>
        <w:t xml:space="preserve"> and </w:t>
      </w:r>
      <w:r>
        <w:rPr>
          <w:i/>
          <w:iCs/>
        </w:rPr>
        <w:t>d</w:t>
      </w:r>
      <w:r>
        <w:t xml:space="preserve"> are gradients (</w:t>
      </w:r>
      <w:r>
        <w:rPr>
          <w:i/>
          <w:iCs/>
        </w:rPr>
        <w:t>b</w:t>
      </w:r>
      <w:r>
        <w:t xml:space="preserve"> is in °C/</w:t>
      </w:r>
      <w:r w:rsidR="00577EDF">
        <w:t>k</w:t>
      </w:r>
      <w:r>
        <w:t xml:space="preserve">m, </w:t>
      </w:r>
      <w:r>
        <w:rPr>
          <w:i/>
          <w:iCs/>
        </w:rPr>
        <w:t>c</w:t>
      </w:r>
      <w:r>
        <w:t xml:space="preserve"> in °C</w:t>
      </w:r>
      <w:r w:rsidR="00577EDF">
        <w:t>/1000km</w:t>
      </w:r>
      <w:r w:rsidR="00A331E9">
        <w:t xml:space="preserve"> and </w:t>
      </w:r>
      <w:r>
        <w:rPr>
          <w:i/>
          <w:iCs/>
        </w:rPr>
        <w:t>d</w:t>
      </w:r>
      <w:r>
        <w:t xml:space="preserve"> in °C/</w:t>
      </w:r>
      <w:r w:rsidR="00577EDF">
        <w:t xml:space="preserve">1000km </w:t>
      </w:r>
      <w:r>
        <w:t xml:space="preserve">for </w:t>
      </w:r>
      <w:proofErr w:type="gramStart"/>
      <w:r>
        <w:t>temperature,  mm</w:t>
      </w:r>
      <w:proofErr w:type="gramEnd"/>
      <w:r>
        <w:t>/</w:t>
      </w:r>
      <w:r w:rsidR="00577EDF">
        <w:t>k</w:t>
      </w:r>
      <w:r>
        <w:t>m, mm/</w:t>
      </w:r>
      <w:r w:rsidR="00577EDF">
        <w:t>1000km</w:t>
      </w:r>
      <w:r w:rsidR="00A331E9">
        <w:t xml:space="preserve"> and</w:t>
      </w:r>
      <w:r w:rsidR="00577EDF" w:rsidRPr="00577EDF">
        <w:t xml:space="preserve"> </w:t>
      </w:r>
      <w:r w:rsidR="00577EDF">
        <w:t>mm/1000km</w:t>
      </w:r>
      <w:r>
        <w:t xml:space="preserve"> for precipitation). </w:t>
      </w:r>
    </w:p>
    <w:p w14:paraId="5277C975" w14:textId="77777777" w:rsidR="00943FAF" w:rsidRDefault="00943FAF" w:rsidP="008F3B0A">
      <w:pPr>
        <w:pStyle w:val="Liste2"/>
        <w:ind w:left="0" w:firstLine="0"/>
        <w:jc w:val="both"/>
      </w:pPr>
    </w:p>
    <w:p w14:paraId="587879A0" w14:textId="22975842" w:rsidR="00943FAF" w:rsidRDefault="00856231" w:rsidP="008F3B0A">
      <w:pPr>
        <w:pStyle w:val="Liste2"/>
        <w:ind w:left="0" w:firstLine="0"/>
        <w:jc w:val="both"/>
      </w:pPr>
      <w:r>
        <w:t>When the elevation of the simulation point is too different from that of the nearest stations (</w:t>
      </w:r>
      <w:r w:rsidR="00577EDF">
        <w:t xml:space="preserve">distance between the simulation point and the center of mass </w:t>
      </w:r>
      <w:r>
        <w:t>among the 2</w:t>
      </w:r>
      <w:r w:rsidR="00577EDF">
        <w:t>5</w:t>
      </w:r>
      <w:r>
        <w:t xml:space="preserve"> nearest stations), BioSIM blends </w:t>
      </w:r>
      <w:r>
        <w:lastRenderedPageBreak/>
        <w:t xml:space="preserve">these local gradients with regional gradients obtained by fitting the regression equation to data from the </w:t>
      </w:r>
      <w:r w:rsidR="00577EDF">
        <w:t>75</w:t>
      </w:r>
      <w:r>
        <w:t xml:space="preserve"> stations nearest to the simulation point. </w:t>
      </w:r>
      <w:r w:rsidR="00577EDF">
        <w:t xml:space="preserve">If this difference is </w:t>
      </w:r>
      <w:r w:rsidR="00C80B54">
        <w:t xml:space="preserve">still </w:t>
      </w:r>
      <w:r w:rsidR="00577EDF">
        <w:t>too big, BioSIM blend</w:t>
      </w:r>
      <w:r w:rsidR="00C80B54">
        <w:t>s</w:t>
      </w:r>
      <w:r w:rsidR="00577EDF">
        <w:t xml:space="preserve"> with default continental gradient.</w:t>
      </w:r>
    </w:p>
    <w:p w14:paraId="457FE2E8" w14:textId="77777777" w:rsidR="00577EDF" w:rsidRDefault="00577EDF" w:rsidP="008F3B0A">
      <w:pPr>
        <w:pStyle w:val="Liste2"/>
        <w:ind w:left="0"/>
        <w:jc w:val="both"/>
      </w:pPr>
    </w:p>
    <w:p w14:paraId="5630C84E" w14:textId="6CB0F5B3" w:rsidR="00577EDF" w:rsidRDefault="00577EDF" w:rsidP="00A4124E">
      <w:pPr>
        <w:pStyle w:val="Titre3"/>
      </w:pPr>
      <w:bookmarkStart w:id="60" w:name="_Toc132704579"/>
      <w:bookmarkStart w:id="61" w:name="_Hlk132722749"/>
      <w:r>
        <w:t>Default Continental Gradient</w:t>
      </w:r>
      <w:bookmarkEnd w:id="60"/>
    </w:p>
    <w:p w14:paraId="28813300" w14:textId="77777777" w:rsidR="00577EDF" w:rsidRDefault="00577EDF" w:rsidP="008F3B0A"/>
    <w:p w14:paraId="59237D90" w14:textId="21AC12EF" w:rsidR="001A47DC" w:rsidRDefault="00577EDF" w:rsidP="008F3B0A">
      <w:pPr>
        <w:pStyle w:val="Liste2"/>
        <w:ind w:left="0" w:firstLine="0"/>
        <w:jc w:val="both"/>
      </w:pPr>
      <w:r>
        <w:t xml:space="preserve">There are </w:t>
      </w:r>
      <w:r w:rsidR="00B11985">
        <w:t>four</w:t>
      </w:r>
      <w:r>
        <w:t xml:space="preserve"> </w:t>
      </w:r>
      <w:r w:rsidR="00C80B54">
        <w:t xml:space="preserve">zones with different </w:t>
      </w:r>
      <w:r>
        <w:t>default continental gradient</w:t>
      </w:r>
      <w:r w:rsidR="00C80B54">
        <w:t>s:</w:t>
      </w:r>
      <w:r>
        <w:t xml:space="preserve"> </w:t>
      </w:r>
    </w:p>
    <w:p w14:paraId="177FEC28" w14:textId="389FAC44" w:rsidR="00577EDF" w:rsidRDefault="001A47DC" w:rsidP="008F3B0A">
      <w:pPr>
        <w:pStyle w:val="Liste2"/>
        <w:ind w:left="0" w:firstLine="0"/>
        <w:jc w:val="both"/>
      </w:pPr>
      <w:r>
        <w:rPr>
          <w:noProof/>
          <w:lang w:eastAsia="en-CA"/>
        </w:rPr>
        <w:drawing>
          <wp:inline distT="0" distB="0" distL="0" distR="0" wp14:anchorId="326CEB81" wp14:editId="7C16C471">
            <wp:extent cx="6030595" cy="3107222"/>
            <wp:effectExtent l="0" t="0" r="8255" b="0"/>
            <wp:docPr id="288" name="Image 288" descr="C:\Users\rstamant\AppData\Local\Microsoft\Windows\Temporary Internet Files\Content.Word\StationMe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stamant\AppData\Local\Microsoft\Windows\Temporary Internet Files\Content.Word\StationMeteo.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30595" cy="3107222"/>
                    </a:xfrm>
                    <a:prstGeom prst="rect">
                      <a:avLst/>
                    </a:prstGeom>
                    <a:noFill/>
                    <a:ln>
                      <a:noFill/>
                    </a:ln>
                  </pic:spPr>
                </pic:pic>
              </a:graphicData>
            </a:graphic>
          </wp:inline>
        </w:drawing>
      </w:r>
    </w:p>
    <w:p w14:paraId="35BF9F4D" w14:textId="77777777" w:rsidR="00A441F1" w:rsidRDefault="00A441F1" w:rsidP="008F3B0A">
      <w:pPr>
        <w:pStyle w:val="Liste2"/>
        <w:ind w:left="0"/>
        <w:jc w:val="both"/>
      </w:pPr>
    </w:p>
    <w:p w14:paraId="138871CC" w14:textId="77777777" w:rsidR="00943FAF" w:rsidRDefault="00856231" w:rsidP="00A4124E">
      <w:pPr>
        <w:pStyle w:val="Titre3"/>
      </w:pPr>
      <w:bookmarkStart w:id="62" w:name="_Toc132704580"/>
      <w:bookmarkEnd w:id="61"/>
      <w:r>
        <w:t>Correction for slope and aspect</w:t>
      </w:r>
      <w:bookmarkEnd w:id="62"/>
    </w:p>
    <w:p w14:paraId="74825B93" w14:textId="77777777" w:rsidR="00943FAF" w:rsidRDefault="00943FAF" w:rsidP="008F3B0A"/>
    <w:p w14:paraId="480006A5" w14:textId="7C813026" w:rsidR="00943FAF" w:rsidRPr="001D6AEE" w:rsidRDefault="00856231" w:rsidP="008F3B0A">
      <w:pPr>
        <w:jc w:val="both"/>
      </w:pPr>
      <w:r>
        <w:t xml:space="preserve">If the simulation point’s slope and aspect coordinates are non-zero, an overheating factor is applied to maximum daily temperatures. This overheating factor depends on the type of surface being modeled (its albedo). By default, BioSIM uses a conifer canopy, where overheating by sunlight leads to maximum temperatures exceeding observed maxima by at most 4°C with a summertime daily range of 20°C, corresponding to the effect of bright sunlight on a forested canopy. It is assumed that all weather stations in the weather databases are on level ground. For mathematical details of this adjustment, see </w:t>
      </w:r>
      <w:hyperlink w:anchor="Regniere1996" w:history="1">
        <w:r>
          <w:rPr>
            <w:rStyle w:val="Hyperlien"/>
          </w:rPr>
          <w:t>Régniè</w:t>
        </w:r>
        <w:bookmarkStart w:id="63" w:name="_Hlt162489457"/>
        <w:r>
          <w:rPr>
            <w:rStyle w:val="Hyperlien"/>
          </w:rPr>
          <w:t>r</w:t>
        </w:r>
        <w:bookmarkEnd w:id="63"/>
        <w:r>
          <w:rPr>
            <w:rStyle w:val="Hyperlien"/>
          </w:rPr>
          <w:t xml:space="preserve">e </w:t>
        </w:r>
        <w:bookmarkStart w:id="64" w:name="_Hlt322515620"/>
        <w:r>
          <w:rPr>
            <w:rStyle w:val="Hyperlien"/>
          </w:rPr>
          <w:t>(</w:t>
        </w:r>
        <w:bookmarkEnd w:id="64"/>
        <w:r>
          <w:rPr>
            <w:rStyle w:val="Hyperlien"/>
          </w:rPr>
          <w:t>1996)</w:t>
        </w:r>
      </w:hyperlink>
      <w:r>
        <w:t>.</w:t>
      </w:r>
    </w:p>
    <w:p w14:paraId="440BC5AD" w14:textId="77777777" w:rsidR="00943FAF" w:rsidRDefault="00943FAF" w:rsidP="008F3B0A"/>
    <w:p w14:paraId="12AB609B" w14:textId="77777777" w:rsidR="00943FAF" w:rsidRDefault="00856231" w:rsidP="00A4124E">
      <w:pPr>
        <w:pStyle w:val="Titre3"/>
      </w:pPr>
      <w:bookmarkStart w:id="65" w:name="_Toc132704581"/>
      <w:r>
        <w:t xml:space="preserve">Generation of daily temperature from monthly </w:t>
      </w:r>
      <w:proofErr w:type="spellStart"/>
      <w:r>
        <w:t>normals</w:t>
      </w:r>
      <w:bookmarkEnd w:id="65"/>
      <w:proofErr w:type="spellEnd"/>
    </w:p>
    <w:p w14:paraId="53A5DD38" w14:textId="77777777" w:rsidR="00943FAF" w:rsidRDefault="00943FAF" w:rsidP="008F3B0A"/>
    <w:p w14:paraId="1D248F0D" w14:textId="60148EFF" w:rsidR="00943FAF" w:rsidRPr="001D6AEE" w:rsidRDefault="00856231" w:rsidP="008F3B0A">
      <w:pPr>
        <w:jc w:val="both"/>
      </w:pPr>
      <w:r>
        <w:t>BioSIM interpolates linearly between monthly mean temperatures to produce expected daily normal (mean) minimum and maximum temperatures. Addition of daily fluctuations to input temperature regimes is necessary to simulate the development of cold-blooded animals and plants, because of the so-called Kaufman</w:t>
      </w:r>
      <w:r w:rsidR="00B050C3">
        <w:t>n</w:t>
      </w:r>
      <w:r>
        <w:t xml:space="preserve"> effect</w:t>
      </w:r>
      <w:r w:rsidR="00B050C3">
        <w:t xml:space="preserve"> (</w:t>
      </w:r>
      <w:proofErr w:type="spellStart"/>
      <w:r w:rsidR="00B050C3">
        <w:t>Worner</w:t>
      </w:r>
      <w:proofErr w:type="spellEnd"/>
      <w:r w:rsidR="00B050C3">
        <w:t xml:space="preserve">, S.P. (1992) Performance of phenological models under variable temperature regimes: consequences of the Kaufmann or rate summation effect. Environ. </w:t>
      </w:r>
      <w:proofErr w:type="spellStart"/>
      <w:r w:rsidR="00B050C3">
        <w:t>Entomol</w:t>
      </w:r>
      <w:proofErr w:type="spellEnd"/>
      <w:r w:rsidR="00B050C3">
        <w:t xml:space="preserve">. 21: 689-699, Doi: </w:t>
      </w:r>
      <w:hyperlink r:id="rId65" w:history="1">
        <w:r w:rsidR="00B050C3" w:rsidRPr="00B050C3">
          <w:rPr>
            <w:szCs w:val="24"/>
            <w:bdr w:val="none" w:sz="0" w:space="0" w:color="auto" w:frame="1"/>
            <w:shd w:val="clear" w:color="auto" w:fill="FFFFFF"/>
          </w:rPr>
          <w:t>10.1093/</w:t>
        </w:r>
        <w:proofErr w:type="spellStart"/>
        <w:r w:rsidR="00B050C3" w:rsidRPr="00B050C3">
          <w:rPr>
            <w:szCs w:val="24"/>
            <w:bdr w:val="none" w:sz="0" w:space="0" w:color="auto" w:frame="1"/>
            <w:shd w:val="clear" w:color="auto" w:fill="FFFFFF"/>
          </w:rPr>
          <w:t>ee</w:t>
        </w:r>
        <w:proofErr w:type="spellEnd"/>
        <w:r w:rsidR="00B050C3" w:rsidRPr="00B050C3">
          <w:rPr>
            <w:szCs w:val="24"/>
            <w:bdr w:val="none" w:sz="0" w:space="0" w:color="auto" w:frame="1"/>
            <w:shd w:val="clear" w:color="auto" w:fill="FFFFFF"/>
          </w:rPr>
          <w:t>/21.4.689</w:t>
        </w:r>
      </w:hyperlink>
      <w:r w:rsidR="00B050C3">
        <w:t>)</w:t>
      </w:r>
      <w:r>
        <w:t xml:space="preserve">, and to include the occurrence of extremes in simulations. Biological responses to temperature are notoriously non-linear. That is true even with so-called linear degree-day models, as the main source of non-linearity occurs around threshold temperatures. Fluctuations of temperature across thresholds result in a net acceleration of </w:t>
      </w:r>
      <w:r>
        <w:lastRenderedPageBreak/>
        <w:t xml:space="preserve">development (warm temperature accelerates development more than cool temperature decreases it). Thus, simulations based on </w:t>
      </w:r>
      <w:proofErr w:type="spellStart"/>
      <w:r>
        <w:t>normals</w:t>
      </w:r>
      <w:proofErr w:type="spellEnd"/>
      <w:r>
        <w:t xml:space="preserve"> (mean temperatures) underestimate development compared with actual (fluctuating) temperatures. The need for stochastic variation in </w:t>
      </w:r>
      <w:proofErr w:type="spellStart"/>
      <w:r>
        <w:t>normals</w:t>
      </w:r>
      <w:proofErr w:type="spellEnd"/>
      <w:r>
        <w:t xml:space="preserve"> was discussed in Régnière &amp; </w:t>
      </w:r>
      <w:proofErr w:type="spellStart"/>
      <w:r>
        <w:t>Bolstad</w:t>
      </w:r>
      <w:proofErr w:type="spellEnd"/>
      <w:r>
        <w:t xml:space="preserve"> (1994). The method used in BioSIM to generate daily values from monthly statistics is described in </w:t>
      </w:r>
      <w:hyperlink w:anchor="RegniereStAmant2007" w:history="1">
        <w:r>
          <w:rPr>
            <w:rStyle w:val="Hyperlien"/>
          </w:rPr>
          <w:t>Régnière &amp; St-</w:t>
        </w:r>
        <w:proofErr w:type="spellStart"/>
        <w:r>
          <w:rPr>
            <w:rStyle w:val="Hyperlien"/>
          </w:rPr>
          <w:t>Amant</w:t>
        </w:r>
        <w:proofErr w:type="spellEnd"/>
        <w:r>
          <w:rPr>
            <w:rStyle w:val="Hyperlien"/>
          </w:rPr>
          <w:t xml:space="preserve"> (2007)</w:t>
        </w:r>
      </w:hyperlink>
      <w:r>
        <w:t>.</w:t>
      </w:r>
    </w:p>
    <w:p w14:paraId="1E90BA2B" w14:textId="77777777" w:rsidR="00943FAF" w:rsidRDefault="00943FAF" w:rsidP="008F3B0A">
      <w:pPr>
        <w:jc w:val="both"/>
      </w:pPr>
    </w:p>
    <w:p w14:paraId="3142D24C" w14:textId="77777777" w:rsidR="00943FAF" w:rsidRDefault="00856231" w:rsidP="00A4124E">
      <w:pPr>
        <w:pStyle w:val="Titre3"/>
      </w:pPr>
      <w:bookmarkStart w:id="66" w:name="_Toc132704582"/>
      <w:r>
        <w:t xml:space="preserve">Generation of daily precipitation from monthly </w:t>
      </w:r>
      <w:proofErr w:type="spellStart"/>
      <w:r>
        <w:t>normals</w:t>
      </w:r>
      <w:bookmarkEnd w:id="66"/>
      <w:proofErr w:type="spellEnd"/>
    </w:p>
    <w:p w14:paraId="6B8A7CCE" w14:textId="77777777" w:rsidR="00943FAF" w:rsidRDefault="00943FAF" w:rsidP="008F3B0A"/>
    <w:p w14:paraId="3AE2EAD0" w14:textId="77777777" w:rsidR="00943FAF" w:rsidRPr="001D6AEE" w:rsidRDefault="00856231" w:rsidP="008F3B0A">
      <w:pPr>
        <w:jc w:val="both"/>
      </w:pPr>
      <w:r>
        <w:t xml:space="preserve">Monthly precipitation </w:t>
      </w:r>
      <w:proofErr w:type="spellStart"/>
      <w:r>
        <w:t>normals</w:t>
      </w:r>
      <w:proofErr w:type="spellEnd"/>
      <w:r>
        <w:t xml:space="preserve"> (average and variance) are used to generate simulated daily precipitation, which is distributed stochastically within each month according to the daily range of temperature. The higher the range, the less likely it is that precipitation will occur. If the simulator predicts precipitation on a given day, the amount is also inversely proportional to the day’s temperature range. Total simulated monthly precipitation is also a random variable determined from the mean total (normal) and its variance (also contained in </w:t>
      </w:r>
      <w:proofErr w:type="spellStart"/>
      <w:r>
        <w:t>BioSIM’s</w:t>
      </w:r>
      <w:proofErr w:type="spellEnd"/>
      <w:r>
        <w:t xml:space="preserve"> </w:t>
      </w:r>
      <w:proofErr w:type="spellStart"/>
      <w:r>
        <w:t>Normals</w:t>
      </w:r>
      <w:proofErr w:type="spellEnd"/>
      <w:r>
        <w:t xml:space="preserve"> Databases). The details of daily precipitation generation from monthly </w:t>
      </w:r>
      <w:proofErr w:type="spellStart"/>
      <w:r>
        <w:t>normals</w:t>
      </w:r>
      <w:proofErr w:type="spellEnd"/>
      <w:r>
        <w:t xml:space="preserve"> by BioSIM are given in </w:t>
      </w:r>
      <w:hyperlink w:anchor="RegniereStAmant2007" w:history="1">
        <w:r>
          <w:rPr>
            <w:rStyle w:val="Hyperlien"/>
          </w:rPr>
          <w:t>Régnière &amp; St-</w:t>
        </w:r>
        <w:proofErr w:type="spellStart"/>
        <w:r>
          <w:rPr>
            <w:rStyle w:val="Hyperlien"/>
          </w:rPr>
          <w:t>Amant</w:t>
        </w:r>
        <w:proofErr w:type="spellEnd"/>
        <w:r>
          <w:rPr>
            <w:rStyle w:val="Hyperlien"/>
          </w:rPr>
          <w:t xml:space="preserve"> (2007)</w:t>
        </w:r>
      </w:hyperlink>
      <w:r>
        <w:t>.</w:t>
      </w:r>
    </w:p>
    <w:p w14:paraId="2E5710B2" w14:textId="77777777" w:rsidR="00943FAF" w:rsidRDefault="00943FAF" w:rsidP="008F3B0A"/>
    <w:p w14:paraId="5D283C0D" w14:textId="77777777" w:rsidR="00943FAF" w:rsidRDefault="00856231" w:rsidP="00A4124E">
      <w:pPr>
        <w:pStyle w:val="Titre3"/>
      </w:pPr>
      <w:bookmarkStart w:id="67" w:name="_Toc132704583"/>
      <w:r>
        <w:t xml:space="preserve">Generation of daily relative humidity and dew point from monthly </w:t>
      </w:r>
      <w:proofErr w:type="spellStart"/>
      <w:r>
        <w:t>normals</w:t>
      </w:r>
      <w:bookmarkEnd w:id="67"/>
      <w:proofErr w:type="spellEnd"/>
    </w:p>
    <w:p w14:paraId="6B94B22F" w14:textId="77777777" w:rsidR="00943FAF" w:rsidRDefault="00943FAF" w:rsidP="008F3B0A"/>
    <w:p w14:paraId="4284B1C1" w14:textId="77777777" w:rsidR="00943FAF" w:rsidRPr="001D6AEE" w:rsidRDefault="00856231" w:rsidP="008F3B0A">
      <w:pPr>
        <w:tabs>
          <w:tab w:val="left" w:pos="1200"/>
        </w:tabs>
      </w:pPr>
      <w:r>
        <w:t xml:space="preserve">Relative humidity </w:t>
      </w:r>
      <w:proofErr w:type="spellStart"/>
      <w:r>
        <w:t>normals</w:t>
      </w:r>
      <w:proofErr w:type="spellEnd"/>
      <w:r>
        <w:t xml:space="preserve"> in BioSIM are 12 monthly averages </w:t>
      </w:r>
      <w:r>
        <w:object w:dxaOrig="216" w:dyaOrig="241" w14:anchorId="6FA945C3">
          <v:shape id="_x0000_i1034" type="#_x0000_t75" style="width:7.5pt;height:14.4pt;visibility:visible;mso-wrap-style:square" o:ole="">
            <v:imagedata r:id="rId66" o:title=""/>
          </v:shape>
          <o:OLEObject Type="Embed" ProgID="Equation.DSMT4" ShapeID="_x0000_i1034" DrawAspect="Content" ObjectID="_1743832809" r:id="rId67"/>
        </w:object>
      </w:r>
      <w:r>
        <w:t xml:space="preserve"> (</w:t>
      </w:r>
      <w:r>
        <w:rPr>
          <w:i/>
        </w:rPr>
        <w:t>r</w:t>
      </w:r>
      <w:r>
        <w:t xml:space="preserve"> is daily relative humidity/100, with 0 ≤ </w:t>
      </w:r>
      <w:r>
        <w:rPr>
          <w:i/>
        </w:rPr>
        <w:t>r </w:t>
      </w:r>
      <w:r>
        <w:t xml:space="preserve">≤ 1) and 12 monthly </w:t>
      </w:r>
      <w:r>
        <w:object w:dxaOrig="300" w:dyaOrig="358" w14:anchorId="4BE63F1A">
          <v:shape id="_x0000_i1035" type="#_x0000_t75" style="width:14.4pt;height:14.4pt;visibility:visible;mso-wrap-style:square" o:ole="">
            <v:imagedata r:id="rId68" o:title=""/>
          </v:shape>
          <o:OLEObject Type="Embed" ProgID="Equation.DSMT4" ShapeID="_x0000_i1035" DrawAspect="Content" ObjectID="_1743832810" r:id="rId69"/>
        </w:object>
      </w:r>
      <w:r>
        <w:t xml:space="preserve">(standard deviations of </w:t>
      </w:r>
      <w:r>
        <w:rPr>
          <w:i/>
        </w:rPr>
        <w:t>r</w:t>
      </w:r>
      <w:r>
        <w:t xml:space="preserve">). Daily stochastic values of </w:t>
      </w:r>
      <w:r>
        <w:rPr>
          <w:i/>
        </w:rPr>
        <w:t>r</w:t>
      </w:r>
      <w:r>
        <w:t xml:space="preserve"> are generated using the Beta distribution: </w:t>
      </w:r>
    </w:p>
    <w:p w14:paraId="77A41C8A" w14:textId="77777777" w:rsidR="00943FAF" w:rsidRDefault="00943FAF" w:rsidP="008F3B0A">
      <w:pPr>
        <w:tabs>
          <w:tab w:val="left" w:pos="1440"/>
        </w:tabs>
      </w:pPr>
    </w:p>
    <w:p w14:paraId="6DE7DBC2" w14:textId="77777777" w:rsidR="00943FAF" w:rsidRPr="001D6AEE" w:rsidRDefault="00856231" w:rsidP="008F3B0A">
      <w:pPr>
        <w:tabs>
          <w:tab w:val="center" w:pos="4320"/>
          <w:tab w:val="right" w:pos="8640"/>
        </w:tabs>
      </w:pPr>
      <w:r>
        <w:tab/>
      </w:r>
      <w:r>
        <w:object w:dxaOrig="1440" w:dyaOrig="316" w14:anchorId="5B0FACA0">
          <v:shape id="_x0000_i1036" type="#_x0000_t75" style="width:1in;height:14.4pt;visibility:visible;mso-wrap-style:square" o:ole="">
            <v:imagedata r:id="rId70" o:title=""/>
          </v:shape>
          <o:OLEObject Type="Embed" ProgID="Equation.DSMT4" ShapeID="_x0000_i1036" DrawAspect="Content" ObjectID="_1743832811" r:id="rId71"/>
        </w:object>
      </w:r>
      <w:r>
        <w:tab/>
        <w:t>[1]</w:t>
      </w:r>
    </w:p>
    <w:p w14:paraId="72E6849B" w14:textId="77777777" w:rsidR="00943FAF" w:rsidRDefault="00856231" w:rsidP="008F3B0A">
      <w:pPr>
        <w:tabs>
          <w:tab w:val="left" w:pos="1440"/>
        </w:tabs>
      </w:pPr>
      <w:proofErr w:type="gramStart"/>
      <w:r>
        <w:t>where</w:t>
      </w:r>
      <w:proofErr w:type="gramEnd"/>
      <w:r>
        <w:t xml:space="preserve"> </w:t>
      </w:r>
    </w:p>
    <w:p w14:paraId="107A1424" w14:textId="77777777" w:rsidR="00943FAF" w:rsidRDefault="00943FAF" w:rsidP="008F3B0A">
      <w:pPr>
        <w:tabs>
          <w:tab w:val="center" w:pos="4320"/>
          <w:tab w:val="right" w:pos="8640"/>
        </w:tabs>
      </w:pPr>
    </w:p>
    <w:p w14:paraId="366356DC" w14:textId="77777777" w:rsidR="00943FAF" w:rsidRPr="001D6AEE" w:rsidRDefault="00856231" w:rsidP="008F3B0A">
      <w:pPr>
        <w:tabs>
          <w:tab w:val="center" w:pos="4320"/>
          <w:tab w:val="right" w:pos="8640"/>
        </w:tabs>
      </w:pPr>
      <w:r>
        <w:tab/>
      </w:r>
      <w:r>
        <w:object w:dxaOrig="4678" w:dyaOrig="757" w14:anchorId="035E4A59">
          <v:shape id="_x0000_i1037" type="#_x0000_t75" style="width:230.4pt;height:35.7pt;visibility:visible;mso-wrap-style:square" o:ole="">
            <v:imagedata r:id="rId72" o:title=""/>
          </v:shape>
          <o:OLEObject Type="Embed" ProgID="Equation.DSMT4" ShapeID="_x0000_i1037" DrawAspect="Content" ObjectID="_1743832812" r:id="rId73"/>
        </w:object>
      </w:r>
      <w:r>
        <w:tab/>
        <w:t>[2]</w:t>
      </w:r>
    </w:p>
    <w:p w14:paraId="1C080F17" w14:textId="77777777" w:rsidR="00943FAF" w:rsidRDefault="00943FAF" w:rsidP="008F3B0A">
      <w:pPr>
        <w:tabs>
          <w:tab w:val="center" w:pos="4320"/>
          <w:tab w:val="right" w:pos="8640"/>
        </w:tabs>
      </w:pPr>
    </w:p>
    <w:p w14:paraId="7C379EAC" w14:textId="77777777" w:rsidR="00943FAF" w:rsidRDefault="00856231" w:rsidP="008F3B0A">
      <w:pPr>
        <w:tabs>
          <w:tab w:val="left" w:pos="1440"/>
        </w:tabs>
      </w:pPr>
      <w:r>
        <w:t>The physics for dew point calculations were taken from Whiteman, CD (2000) Mountain meteorology: Fundamentals and applications. Oxford University Press, NY. P 302-305. After a few simple algebraic transformations from fundamental thermodynamics, dew point (temperature in ºC) is given by:</w:t>
      </w:r>
    </w:p>
    <w:p w14:paraId="7CCF2AF6" w14:textId="77777777" w:rsidR="00943FAF" w:rsidRPr="001D6AEE" w:rsidRDefault="00856231" w:rsidP="008F3B0A">
      <w:pPr>
        <w:tabs>
          <w:tab w:val="center" w:pos="4320"/>
          <w:tab w:val="right" w:pos="8640"/>
        </w:tabs>
      </w:pPr>
      <w:r>
        <w:tab/>
      </w:r>
      <w:r>
        <w:object w:dxaOrig="1956" w:dyaOrig="741" w14:anchorId="5356F21A">
          <v:shape id="_x0000_i1038" type="#_x0000_t75" style="width:100.85pt;height:36.3pt;visibility:visible;mso-wrap-style:square" o:ole="">
            <v:imagedata r:id="rId74" o:title=""/>
          </v:shape>
          <o:OLEObject Type="Embed" ProgID="Equation.DSMT4" ShapeID="_x0000_i1038" DrawAspect="Content" ObjectID="_1743832813" r:id="rId75"/>
        </w:object>
      </w:r>
      <w:r>
        <w:tab/>
        <w:t>[3]</w:t>
      </w:r>
    </w:p>
    <w:p w14:paraId="32B01096" w14:textId="77777777" w:rsidR="00943FAF" w:rsidRDefault="00943FAF" w:rsidP="008F3B0A">
      <w:pPr>
        <w:tabs>
          <w:tab w:val="left" w:pos="1440"/>
        </w:tabs>
      </w:pPr>
    </w:p>
    <w:p w14:paraId="27790FA7" w14:textId="77777777" w:rsidR="00943FAF" w:rsidRPr="001D6AEE" w:rsidRDefault="00856231" w:rsidP="008F3B0A">
      <w:r>
        <w:t xml:space="preserve">where </w:t>
      </w:r>
      <w:r>
        <w:rPr>
          <w:i/>
        </w:rPr>
        <w:t>T</w:t>
      </w:r>
      <w:r>
        <w:t xml:space="preserve"> is air temperature (ºC), </w:t>
      </w:r>
      <w:proofErr w:type="spellStart"/>
      <w:r>
        <w:t>R</w:t>
      </w:r>
      <w:r>
        <w:rPr>
          <w:vertAlign w:val="subscript"/>
        </w:rPr>
        <w:t>v</w:t>
      </w:r>
      <w:proofErr w:type="spellEnd"/>
      <w:r>
        <w:t> = 461 J/ºK/kg is the gas constant of water vapor, L = 2.5×10</w:t>
      </w:r>
      <w:r>
        <w:rPr>
          <w:vertAlign w:val="superscript"/>
        </w:rPr>
        <w:t>6</w:t>
      </w:r>
      <w:r>
        <w:t xml:space="preserve"> J/kg is the latent heat of water over water (when there is no sublimation from vapor to ice), and </w:t>
      </w:r>
      <w:r>
        <w:rPr>
          <w:i/>
        </w:rPr>
        <w:t>r</w:t>
      </w:r>
      <w:r>
        <w:t xml:space="preserve"> is relative humidity/100 as defined above.</w:t>
      </w:r>
    </w:p>
    <w:p w14:paraId="6A5A463E" w14:textId="77777777" w:rsidR="00943FAF" w:rsidRDefault="00943FAF" w:rsidP="008F3B0A"/>
    <w:p w14:paraId="2445AACB" w14:textId="77777777" w:rsidR="00943FAF" w:rsidRDefault="00856231" w:rsidP="00A4124E">
      <w:pPr>
        <w:pStyle w:val="Titre3"/>
      </w:pPr>
      <w:bookmarkStart w:id="68" w:name="_Toc132704584"/>
      <w:r>
        <w:t xml:space="preserve">Generation of daily wind speed from monthly </w:t>
      </w:r>
      <w:proofErr w:type="spellStart"/>
      <w:r>
        <w:t>normals</w:t>
      </w:r>
      <w:bookmarkEnd w:id="68"/>
      <w:proofErr w:type="spellEnd"/>
    </w:p>
    <w:p w14:paraId="1FB5E14D" w14:textId="77777777" w:rsidR="00943FAF" w:rsidRDefault="00943FAF" w:rsidP="008F3B0A"/>
    <w:p w14:paraId="1F90F940" w14:textId="77777777" w:rsidR="00943FAF" w:rsidRPr="001D6AEE" w:rsidRDefault="00856231" w:rsidP="008F3B0A">
      <w:pPr>
        <w:tabs>
          <w:tab w:val="left" w:pos="1200"/>
        </w:tabs>
      </w:pPr>
      <w:r>
        <w:lastRenderedPageBreak/>
        <w:t xml:space="preserve">Wind speed </w:t>
      </w:r>
      <w:proofErr w:type="spellStart"/>
      <w:r>
        <w:t>normals</w:t>
      </w:r>
      <w:proofErr w:type="spellEnd"/>
      <w:r>
        <w:t xml:space="preserve"> in BioSIM are 12 monthly averages </w:t>
      </w:r>
      <w:r>
        <w:object w:dxaOrig="240" w:dyaOrig="260" w14:anchorId="4992AB02">
          <v:shape id="_x0000_i1039" type="#_x0000_t75" style="width:14.4pt;height:14.4pt;visibility:visible;mso-wrap-style:square" o:ole="">
            <v:imagedata r:id="rId76" o:title=""/>
          </v:shape>
          <o:OLEObject Type="Embed" ProgID="Equation.DSMT4" ShapeID="_x0000_i1039" DrawAspect="Content" ObjectID="_1743832814" r:id="rId77"/>
        </w:object>
      </w:r>
      <w:r>
        <w:t xml:space="preserve"> and standard deviations </w:t>
      </w:r>
      <w:r>
        <w:object w:dxaOrig="255" w:dyaOrig="360" w14:anchorId="1AB74438">
          <v:shape id="_x0000_i1040" type="#_x0000_t75" style="width:14.4pt;height:21.9pt;visibility:visible;mso-wrap-style:square" o:ole="">
            <v:imagedata r:id="rId78" o:title=""/>
          </v:shape>
          <o:OLEObject Type="Embed" ProgID="Equation.DSMT4" ShapeID="_x0000_i1040" DrawAspect="Content" ObjectID="_1743832815" r:id="rId79"/>
        </w:object>
      </w:r>
      <w:r>
        <w:t xml:space="preserve"> of </w:t>
      </w:r>
      <w:r>
        <w:object w:dxaOrig="240" w:dyaOrig="220" w14:anchorId="03C0DFAE">
          <v:shape id="_x0000_i1041" type="#_x0000_t75" style="width:14.4pt;height:14.4pt;visibility:visible;mso-wrap-style:square" o:ole="">
            <v:imagedata r:id="rId80" o:title=""/>
          </v:shape>
          <o:OLEObject Type="Embed" ProgID="Equation.DSMT4" ShapeID="_x0000_i1041" DrawAspect="Content" ObjectID="_1743832816" r:id="rId81"/>
        </w:object>
      </w:r>
      <w:r>
        <w:t xml:space="preserve">=ln(daily mean wind speed, in km/h). Stochastic daily wind speed values </w:t>
      </w:r>
      <w:r>
        <w:rPr>
          <w:i/>
        </w:rPr>
        <w:t>w</w:t>
      </w:r>
      <w:r>
        <w:t xml:space="preserve"> (km/h) are generated at random from the log-normal distribution:</w:t>
      </w:r>
    </w:p>
    <w:p w14:paraId="17B6E185" w14:textId="77777777" w:rsidR="00943FAF" w:rsidRDefault="00943FAF" w:rsidP="008F3B0A">
      <w:pPr>
        <w:tabs>
          <w:tab w:val="left" w:pos="1440"/>
        </w:tabs>
        <w:ind w:left="360"/>
      </w:pPr>
    </w:p>
    <w:p w14:paraId="5DF679EA" w14:textId="77777777" w:rsidR="00943FAF" w:rsidRPr="001D6AEE" w:rsidRDefault="00856231" w:rsidP="008F3B0A">
      <w:pPr>
        <w:tabs>
          <w:tab w:val="center" w:pos="4320"/>
          <w:tab w:val="right" w:pos="8640"/>
        </w:tabs>
        <w:ind w:left="360"/>
      </w:pPr>
      <w:r>
        <w:tab/>
      </w:r>
      <w:r>
        <w:object w:dxaOrig="1820" w:dyaOrig="380" w14:anchorId="1951C6B1">
          <v:shape id="_x0000_i1042" type="#_x0000_t75" style="width:93.9pt;height:21.9pt;visibility:visible;mso-wrap-style:square" o:ole="">
            <v:imagedata r:id="rId82" o:title=""/>
          </v:shape>
          <o:OLEObject Type="Embed" ProgID="Equation.DSMT4" ShapeID="_x0000_i1042" DrawAspect="Content" ObjectID="_1743832817" r:id="rId83"/>
        </w:object>
      </w:r>
      <w:r>
        <w:tab/>
        <w:t>[4]</w:t>
      </w:r>
    </w:p>
    <w:p w14:paraId="08F45850" w14:textId="77777777" w:rsidR="006775E7" w:rsidRDefault="006775E7" w:rsidP="008F3B0A"/>
    <w:p w14:paraId="754616F7" w14:textId="77777777" w:rsidR="00943FAF" w:rsidRDefault="00856231" w:rsidP="00A4124E">
      <w:pPr>
        <w:pStyle w:val="Titre3"/>
      </w:pPr>
      <w:bookmarkStart w:id="69" w:name="_Toc132704585"/>
      <w:r>
        <w:t>Generation of snowfall and snow water equivalent</w:t>
      </w:r>
      <w:bookmarkEnd w:id="69"/>
    </w:p>
    <w:p w14:paraId="1CEBEB02" w14:textId="77777777" w:rsidR="00943FAF" w:rsidRDefault="00943FAF" w:rsidP="008F3B0A"/>
    <w:p w14:paraId="21A36726" w14:textId="4BC92FA3" w:rsidR="00943FAF" w:rsidRDefault="00856231" w:rsidP="008F3B0A">
      <w:bookmarkStart w:id="70" w:name="OLE_LINK1"/>
      <w:bookmarkStart w:id="71" w:name="OLE_LINK2"/>
      <w:r>
        <w:t xml:space="preserve">This module was calibrated from locations in Canada, from Brown et al. 2003 (Brown RD, </w:t>
      </w:r>
      <w:proofErr w:type="spellStart"/>
      <w:r>
        <w:t>Brasnett</w:t>
      </w:r>
      <w:proofErr w:type="spellEnd"/>
      <w:r>
        <w:t xml:space="preserve"> B, Robinson D (2003) Gridded North American monthly snow depth and snow water equivalent for GCM evaluation. Atmosphere and Ocean 41: 1-14). For locations above 30°N in North America (between -180° and -50°</w:t>
      </w:r>
      <w:r w:rsidR="00B050C3">
        <w:t>E</w:t>
      </w:r>
      <w:r>
        <w:t xml:space="preserve">), the temperatures at which precipitation falls as snow and at which snow melts are functions of longitude: </w:t>
      </w:r>
    </w:p>
    <w:p w14:paraId="14B8D1DB" w14:textId="77777777" w:rsidR="00943FAF" w:rsidRDefault="00943FAF" w:rsidP="008F3B0A"/>
    <w:p w14:paraId="1157891E" w14:textId="77777777" w:rsidR="00943FAF" w:rsidRPr="001D6AEE" w:rsidRDefault="00856231" w:rsidP="008F3B0A">
      <w:pPr>
        <w:tabs>
          <w:tab w:val="center" w:pos="4680"/>
          <w:tab w:val="right" w:pos="8640"/>
        </w:tabs>
      </w:pPr>
      <w:r>
        <w:tab/>
      </w:r>
      <w:r>
        <w:object w:dxaOrig="2840" w:dyaOrig="320" w14:anchorId="71403BC8">
          <v:shape id="_x0000_i1043" type="#_x0000_t75" style="width:2in;height:14.4pt;visibility:visible;mso-wrap-style:square" o:ole="">
            <v:imagedata r:id="rId84" o:title=""/>
          </v:shape>
          <o:OLEObject Type="Embed" ProgID="Equation.DSMT4" ShapeID="_x0000_i1043" DrawAspect="Content" ObjectID="_1743832818" r:id="rId85"/>
        </w:object>
      </w:r>
      <w:r>
        <w:tab/>
        <w:t>[5]</w:t>
      </w:r>
    </w:p>
    <w:p w14:paraId="6633ED1B" w14:textId="77777777" w:rsidR="00943FAF" w:rsidRDefault="00943FAF" w:rsidP="008F3B0A"/>
    <w:p w14:paraId="711C2143" w14:textId="77777777" w:rsidR="00943FAF" w:rsidRPr="001D6AEE" w:rsidRDefault="00856231" w:rsidP="008F3B0A">
      <w:pPr>
        <w:tabs>
          <w:tab w:val="center" w:pos="4680"/>
          <w:tab w:val="right" w:pos="8640"/>
        </w:tabs>
      </w:pPr>
      <w:r>
        <w:tab/>
      </w:r>
      <w:r>
        <w:object w:dxaOrig="2960" w:dyaOrig="320" w14:anchorId="48424C6F">
          <v:shape id="_x0000_i1044" type="#_x0000_t75" style="width:152pt;height:14.4pt;visibility:visible;mso-wrap-style:square" o:ole="">
            <v:imagedata r:id="rId86" o:title=""/>
          </v:shape>
          <o:OLEObject Type="Embed" ProgID="Equation.DSMT4" ShapeID="_x0000_i1044" DrawAspect="Content" ObjectID="_1743832819" r:id="rId87"/>
        </w:object>
      </w:r>
      <w:r>
        <w:tab/>
        <w:t>[6]</w:t>
      </w:r>
    </w:p>
    <w:p w14:paraId="5F34FC3A" w14:textId="77777777" w:rsidR="00943FAF" w:rsidRDefault="00943FAF" w:rsidP="008F3B0A"/>
    <w:p w14:paraId="0EBD24B3" w14:textId="2C7AA348" w:rsidR="00943FAF" w:rsidRPr="001D6AEE" w:rsidRDefault="00856231" w:rsidP="008F3B0A">
      <w:r>
        <w:rPr>
          <w:szCs w:val="24"/>
        </w:rPr>
        <w:t>(longitude expressed in decimal degrees</w:t>
      </w:r>
      <w:r w:rsidR="00B050C3">
        <w:rPr>
          <w:szCs w:val="24"/>
        </w:rPr>
        <w:t xml:space="preserve"> East</w:t>
      </w:r>
      <w:r>
        <w:rPr>
          <w:szCs w:val="24"/>
        </w:rPr>
        <w:t xml:space="preserve">, negative in the western hemisphere, positive in </w:t>
      </w:r>
      <w:proofErr w:type="gramStart"/>
      <w:r>
        <w:rPr>
          <w:szCs w:val="24"/>
        </w:rPr>
        <w:t>the  eastern</w:t>
      </w:r>
      <w:proofErr w:type="gramEnd"/>
      <w:r>
        <w:rPr>
          <w:szCs w:val="24"/>
        </w:rPr>
        <w:t xml:space="preserve"> hemisphere). For any point outside of this range, </w:t>
      </w:r>
      <w:proofErr w:type="spellStart"/>
      <w:r>
        <w:rPr>
          <w:i/>
          <w:szCs w:val="24"/>
        </w:rPr>
        <w:t>T</w:t>
      </w:r>
      <w:r>
        <w:rPr>
          <w:i/>
          <w:szCs w:val="24"/>
          <w:vertAlign w:val="subscript"/>
        </w:rPr>
        <w:t>snow</w:t>
      </w:r>
      <w:proofErr w:type="spellEnd"/>
      <w:r>
        <w:rPr>
          <w:szCs w:val="24"/>
        </w:rPr>
        <w:t xml:space="preserve">= -0.519 and </w:t>
      </w:r>
      <w:proofErr w:type="spellStart"/>
      <w:r>
        <w:rPr>
          <w:i/>
          <w:szCs w:val="24"/>
        </w:rPr>
        <w:t>T</w:t>
      </w:r>
      <w:r>
        <w:rPr>
          <w:i/>
          <w:szCs w:val="24"/>
          <w:vertAlign w:val="subscript"/>
        </w:rPr>
        <w:t>melt</w:t>
      </w:r>
      <w:proofErr w:type="spellEnd"/>
      <w:r>
        <w:rPr>
          <w:szCs w:val="24"/>
        </w:rPr>
        <w:t xml:space="preserve">=-8.062 are used. </w:t>
      </w:r>
    </w:p>
    <w:bookmarkEnd w:id="70"/>
    <w:bookmarkEnd w:id="71"/>
    <w:p w14:paraId="0935A286" w14:textId="77777777" w:rsidR="00943FAF" w:rsidRDefault="00943FAF" w:rsidP="008F3B0A">
      <w:pPr>
        <w:rPr>
          <w:szCs w:val="24"/>
        </w:rPr>
      </w:pPr>
    </w:p>
    <w:p w14:paraId="69A8AAB2" w14:textId="77777777" w:rsidR="00943FAF" w:rsidRDefault="00856231" w:rsidP="00A4124E">
      <w:pPr>
        <w:pStyle w:val="Titre3"/>
      </w:pPr>
      <w:bookmarkStart w:id="72" w:name="_Toc132704586"/>
      <w:r>
        <w:t>Generation of Solar radiation</w:t>
      </w:r>
      <w:bookmarkEnd w:id="72"/>
    </w:p>
    <w:p w14:paraId="06A95B77" w14:textId="77777777" w:rsidR="00943FAF" w:rsidRDefault="00943FAF" w:rsidP="008F3B0A"/>
    <w:p w14:paraId="2A268DD1" w14:textId="15C54D82" w:rsidR="00943FAF" w:rsidRPr="001D6AEE" w:rsidRDefault="00856231" w:rsidP="008F3B0A">
      <w:pPr>
        <w:pStyle w:val="NormalWeb"/>
      </w:pPr>
      <w:r>
        <w:t xml:space="preserve">The amount of solar radiation is calculated by a module extracted from MTCLIM Version 4.3 (Peter Thornton, Numerical </w:t>
      </w:r>
      <w:proofErr w:type="spellStart"/>
      <w:r>
        <w:t>Terradynamic</w:t>
      </w:r>
      <w:proofErr w:type="spellEnd"/>
      <w:r>
        <w:t xml:space="preserve"> Simulation Group, School of forestry, University of Montana, Missoula, MT, USA), at </w:t>
      </w:r>
      <w:hyperlink r:id="rId88" w:tooltip="blocked::http://www.ntsg.umt.edu/project/mtclim blocked::blocked::http://www.ntsg.umt.edu/project/mtclim blocked::http://www.ntsg.umt.edu/project/mtclim" w:history="1">
        <w:r>
          <w:rPr>
            <w:rStyle w:val="Hyperlien"/>
            <w:rFonts w:ascii="Consolas" w:hAnsi="Consolas" w:cs="Arial"/>
            <w:sz w:val="20"/>
          </w:rPr>
          <w:t>http://www.ntsg.umt.e</w:t>
        </w:r>
        <w:bookmarkStart w:id="73" w:name="_Hlt497986365"/>
        <w:r>
          <w:rPr>
            <w:rStyle w:val="Hyperlien"/>
            <w:rFonts w:ascii="Consolas" w:hAnsi="Consolas" w:cs="Arial"/>
            <w:sz w:val="20"/>
          </w:rPr>
          <w:t>d</w:t>
        </w:r>
        <w:bookmarkEnd w:id="73"/>
        <w:r>
          <w:rPr>
            <w:rStyle w:val="Hyperlien"/>
            <w:rFonts w:ascii="Consolas" w:hAnsi="Consolas" w:cs="Arial"/>
            <w:sz w:val="20"/>
          </w:rPr>
          <w:t>u/pro</w:t>
        </w:r>
        <w:bookmarkStart w:id="74" w:name="_Hlt497986357"/>
        <w:bookmarkStart w:id="75" w:name="_Hlt497986358"/>
        <w:r>
          <w:rPr>
            <w:rStyle w:val="Hyperlien"/>
            <w:rFonts w:ascii="Consolas" w:hAnsi="Consolas" w:cs="Arial"/>
            <w:sz w:val="20"/>
          </w:rPr>
          <w:t>j</w:t>
        </w:r>
        <w:bookmarkEnd w:id="74"/>
        <w:bookmarkEnd w:id="75"/>
        <w:r>
          <w:rPr>
            <w:rStyle w:val="Hyperlien"/>
            <w:rFonts w:ascii="Consolas" w:hAnsi="Consolas" w:cs="Arial"/>
            <w:sz w:val="20"/>
          </w:rPr>
          <w:t>ect/mtclim</w:t>
        </w:r>
      </w:hyperlink>
      <w:r>
        <w:rPr>
          <w:rFonts w:ascii="Consolas" w:hAnsi="Consolas" w:cs="Arial"/>
          <w:color w:val="008000"/>
          <w:sz w:val="20"/>
        </w:rPr>
        <w:t>.</w:t>
      </w:r>
    </w:p>
    <w:p w14:paraId="241B5D80" w14:textId="77777777" w:rsidR="00943FAF" w:rsidRDefault="00943FAF" w:rsidP="008F3B0A"/>
    <w:p w14:paraId="48DEB16B" w14:textId="77777777" w:rsidR="00943FAF" w:rsidRDefault="00856231" w:rsidP="00A4124E">
      <w:pPr>
        <w:pStyle w:val="Titre3"/>
      </w:pPr>
      <w:bookmarkStart w:id="76" w:name="_Toc132704587"/>
      <w:r>
        <w:t>Assembly of the regime</w:t>
      </w:r>
      <w:bookmarkEnd w:id="76"/>
    </w:p>
    <w:p w14:paraId="22493F5F" w14:textId="77777777" w:rsidR="00943FAF" w:rsidRDefault="00943FAF" w:rsidP="008F3B0A"/>
    <w:p w14:paraId="6F10EFC2" w14:textId="0F946D36" w:rsidR="00943FAF" w:rsidRDefault="00856231" w:rsidP="008F3B0A">
      <w:pPr>
        <w:jc w:val="both"/>
      </w:pPr>
      <w:r>
        <w:t xml:space="preserve">Weather regimes are assembled in the following manner. First, adjusted and weight-averaged daily randomized </w:t>
      </w:r>
      <w:proofErr w:type="spellStart"/>
      <w:r>
        <w:t>normals</w:t>
      </w:r>
      <w:proofErr w:type="spellEnd"/>
      <w:r>
        <w:t xml:space="preserve"> fill the daily times series of needed weather variables. Then, if any daily data (including forecasts) are </w:t>
      </w:r>
      <w:r w:rsidR="00B050C3">
        <w:t xml:space="preserve">to be </w:t>
      </w:r>
      <w:r>
        <w:t xml:space="preserve">used and </w:t>
      </w:r>
      <w:r w:rsidR="00B050C3">
        <w:t xml:space="preserve">are </w:t>
      </w:r>
      <w:r>
        <w:t xml:space="preserve">available, they are adjusted, weight-averaged and replace randomized </w:t>
      </w:r>
      <w:proofErr w:type="spellStart"/>
      <w:r>
        <w:t>normals</w:t>
      </w:r>
      <w:proofErr w:type="spellEnd"/>
      <w:r>
        <w:t xml:space="preserve">. Thus, any missing values in the daily observations and future weather (beyond forecasts) </w:t>
      </w:r>
      <w:r w:rsidR="00B050C3">
        <w:t>remain</w:t>
      </w:r>
      <w:r>
        <w:t xml:space="preserve"> filled with randomized </w:t>
      </w:r>
      <w:proofErr w:type="spellStart"/>
      <w:r>
        <w:t>normals</w:t>
      </w:r>
      <w:proofErr w:type="spellEnd"/>
      <w:r>
        <w:t xml:space="preserve">. </w:t>
      </w:r>
    </w:p>
    <w:p w14:paraId="4D4BAC27" w14:textId="77777777" w:rsidR="00B11985" w:rsidRDefault="00B11985" w:rsidP="008F3B0A">
      <w:pPr>
        <w:jc w:val="both"/>
      </w:pPr>
    </w:p>
    <w:p w14:paraId="6148FAB7" w14:textId="7AA8AC60" w:rsidR="001067F5" w:rsidRDefault="001067F5" w:rsidP="00A4124E">
      <w:pPr>
        <w:pStyle w:val="Titre3"/>
      </w:pPr>
      <w:bookmarkStart w:id="77" w:name="_Toc132704588"/>
      <w:r>
        <w:t>Generation of hourly weather</w:t>
      </w:r>
      <w:bookmarkEnd w:id="77"/>
    </w:p>
    <w:p w14:paraId="5404B4FB" w14:textId="307D0FA8" w:rsidR="001067F5" w:rsidRDefault="001067F5" w:rsidP="008F3B0A">
      <w:pPr>
        <w:jc w:val="both"/>
      </w:pPr>
      <w:r>
        <w:t>Hourly weather is computed from daily value</w:t>
      </w:r>
      <w:r w:rsidR="00B050C3">
        <w:t>s</w:t>
      </w:r>
      <w:r>
        <w:t>.</w:t>
      </w:r>
    </w:p>
    <w:p w14:paraId="1378DABF" w14:textId="77777777" w:rsidR="001067F5" w:rsidRDefault="001067F5" w:rsidP="008F3B0A">
      <w:pPr>
        <w:jc w:val="both"/>
      </w:pPr>
    </w:p>
    <w:p w14:paraId="74EED86D" w14:textId="77777777" w:rsidR="001067F5" w:rsidRDefault="001067F5" w:rsidP="008F3B0A">
      <w:pPr>
        <w:jc w:val="both"/>
      </w:pPr>
    </w:p>
    <w:p w14:paraId="3B30D4AF" w14:textId="77777777" w:rsidR="00943FAF" w:rsidRDefault="00856231" w:rsidP="00447313">
      <w:pPr>
        <w:pStyle w:val="Titre2"/>
      </w:pPr>
      <w:bookmarkStart w:id="78" w:name="_Toc132704589"/>
      <w:r>
        <w:t>Linked Data</w:t>
      </w:r>
      <w:bookmarkEnd w:id="78"/>
    </w:p>
    <w:p w14:paraId="5B5C1038" w14:textId="50AAB134" w:rsidR="00943FAF" w:rsidRDefault="00856231" w:rsidP="008F3B0A">
      <w:pPr>
        <w:jc w:val="both"/>
      </w:pPr>
      <w:r>
        <w:t xml:space="preserve">There are </w:t>
      </w:r>
      <w:r w:rsidR="001067F5">
        <w:t xml:space="preserve">six </w:t>
      </w:r>
      <w:r>
        <w:t>types of data that can be linked to BioSIM:</w:t>
      </w:r>
    </w:p>
    <w:p w14:paraId="75E71B98" w14:textId="77777777" w:rsidR="00943FAF" w:rsidRDefault="00943FAF" w:rsidP="008F3B0A">
      <w:pPr>
        <w:jc w:val="both"/>
      </w:pPr>
    </w:p>
    <w:p w14:paraId="3E1A7B99" w14:textId="4B2C9DB1" w:rsidR="00943FAF" w:rsidRDefault="00856231" w:rsidP="008F3B0A">
      <w:pPr>
        <w:numPr>
          <w:ilvl w:val="0"/>
          <w:numId w:val="9"/>
        </w:numPr>
        <w:jc w:val="both"/>
        <w:rPr>
          <w:b/>
        </w:rPr>
      </w:pPr>
      <w:proofErr w:type="spellStart"/>
      <w:proofErr w:type="gramStart"/>
      <w:r>
        <w:rPr>
          <w:b/>
        </w:rPr>
        <w:t>Normals</w:t>
      </w:r>
      <w:proofErr w:type="spellEnd"/>
      <w:proofErr w:type="gramEnd"/>
      <w:r>
        <w:rPr>
          <w:b/>
        </w:rPr>
        <w:t xml:space="preserve"> weather</w:t>
      </w:r>
    </w:p>
    <w:p w14:paraId="19046D48" w14:textId="228EFFFE" w:rsidR="00943FAF" w:rsidRDefault="00856231" w:rsidP="008F3B0A">
      <w:pPr>
        <w:numPr>
          <w:ilvl w:val="0"/>
          <w:numId w:val="9"/>
        </w:numPr>
        <w:jc w:val="both"/>
        <w:rPr>
          <w:b/>
        </w:rPr>
      </w:pPr>
      <w:r>
        <w:rPr>
          <w:b/>
        </w:rPr>
        <w:lastRenderedPageBreak/>
        <w:t>Daily weather</w:t>
      </w:r>
    </w:p>
    <w:p w14:paraId="457C0CC8" w14:textId="6B7BAB87" w:rsidR="001067F5" w:rsidRDefault="001067F5" w:rsidP="008F3B0A">
      <w:pPr>
        <w:numPr>
          <w:ilvl w:val="0"/>
          <w:numId w:val="9"/>
        </w:numPr>
        <w:jc w:val="both"/>
        <w:rPr>
          <w:b/>
        </w:rPr>
      </w:pPr>
      <w:r>
        <w:rPr>
          <w:b/>
        </w:rPr>
        <w:t>Hourly weather</w:t>
      </w:r>
    </w:p>
    <w:p w14:paraId="7D3090D7" w14:textId="77777777" w:rsidR="00B050C3" w:rsidRDefault="001067F5" w:rsidP="008F3B0A">
      <w:pPr>
        <w:numPr>
          <w:ilvl w:val="0"/>
          <w:numId w:val="9"/>
        </w:numPr>
        <w:jc w:val="both"/>
        <w:rPr>
          <w:b/>
        </w:rPr>
      </w:pPr>
      <w:proofErr w:type="spellStart"/>
      <w:proofErr w:type="gramStart"/>
      <w:r w:rsidRPr="00B050C3">
        <w:rPr>
          <w:b/>
        </w:rPr>
        <w:t>Gribs</w:t>
      </w:r>
      <w:proofErr w:type="spellEnd"/>
      <w:proofErr w:type="gramEnd"/>
      <w:r w:rsidRPr="00B050C3">
        <w:rPr>
          <w:b/>
        </w:rPr>
        <w:t xml:space="preserve"> weather</w:t>
      </w:r>
    </w:p>
    <w:p w14:paraId="59E12EAF" w14:textId="5F91F353" w:rsidR="00943FAF" w:rsidRPr="00B050C3" w:rsidRDefault="00856231" w:rsidP="008F3B0A">
      <w:pPr>
        <w:numPr>
          <w:ilvl w:val="0"/>
          <w:numId w:val="9"/>
        </w:numPr>
        <w:jc w:val="both"/>
        <w:rPr>
          <w:b/>
        </w:rPr>
      </w:pPr>
      <w:r w:rsidRPr="00B050C3">
        <w:rPr>
          <w:b/>
        </w:rPr>
        <w:t>Input Maps (DEM’s)</w:t>
      </w:r>
    </w:p>
    <w:p w14:paraId="2EC8CD03" w14:textId="77777777" w:rsidR="00943FAF" w:rsidRDefault="00856231" w:rsidP="008F3B0A">
      <w:pPr>
        <w:numPr>
          <w:ilvl w:val="0"/>
          <w:numId w:val="9"/>
        </w:numPr>
        <w:jc w:val="both"/>
        <w:rPr>
          <w:b/>
        </w:rPr>
      </w:pPr>
      <w:r>
        <w:rPr>
          <w:b/>
        </w:rPr>
        <w:t>Models</w:t>
      </w:r>
    </w:p>
    <w:p w14:paraId="686DB2F8" w14:textId="77777777" w:rsidR="00943FAF" w:rsidRDefault="00943FAF" w:rsidP="008F3B0A">
      <w:pPr>
        <w:jc w:val="both"/>
      </w:pPr>
    </w:p>
    <w:p w14:paraId="5377CDDA" w14:textId="6CFB2D0B" w:rsidR="00943FAF" w:rsidRPr="001D6AEE" w:rsidRDefault="00856231" w:rsidP="008F3B0A">
      <w:pPr>
        <w:jc w:val="both"/>
      </w:pPr>
      <w:proofErr w:type="spellStart"/>
      <w:r>
        <w:t>Normals</w:t>
      </w:r>
      <w:proofErr w:type="spellEnd"/>
      <w:r>
        <w:t xml:space="preserve"> databases, Daily</w:t>
      </w:r>
      <w:r w:rsidR="001067F5">
        <w:t>/Hourly</w:t>
      </w:r>
      <w:r>
        <w:t xml:space="preserve"> databases</w:t>
      </w:r>
      <w:r w:rsidR="001067F5">
        <w:t xml:space="preserve">, </w:t>
      </w:r>
      <w:proofErr w:type="spellStart"/>
      <w:proofErr w:type="gramStart"/>
      <w:r w:rsidR="001067F5">
        <w:t>Gribs</w:t>
      </w:r>
      <w:proofErr w:type="spellEnd"/>
      <w:proofErr w:type="gramEnd"/>
      <w:r>
        <w:t xml:space="preserve"> and input maps can reside in different directories. These files can be global to all projects or can be local to one project. All of them can be stored either in local (project-specific) or in global directories. Local weather data must be placed in the “Weather” subdirectory of the project and local input maps (DEM’s) must be placed in the “</w:t>
      </w:r>
      <w:proofErr w:type="spellStart"/>
      <w:r>
        <w:t>InputMap</w:t>
      </w:r>
      <w:proofErr w:type="spellEnd"/>
      <w:r>
        <w:t xml:space="preserve">” subdirectory of the project. These subdirectories are always searched first (by default) and do not need to be specified. Global directories are specified with the </w:t>
      </w:r>
      <w:r>
        <w:rPr>
          <w:i/>
        </w:rPr>
        <w:t>Directories</w:t>
      </w:r>
      <w:r>
        <w:t xml:space="preserve"> page of the Options dialog, which can also be used to modify the list of directories in which BioSIM should look for weather databases and DEM’s.</w:t>
      </w:r>
    </w:p>
    <w:p w14:paraId="36210467" w14:textId="1331EA8B" w:rsidR="00943FAF" w:rsidRDefault="00943FAF" w:rsidP="008F3B0A">
      <w:pPr>
        <w:jc w:val="both"/>
      </w:pPr>
    </w:p>
    <w:p w14:paraId="2BB2C5F3" w14:textId="7C91A2CA" w:rsidR="00943FAF" w:rsidRDefault="00856231" w:rsidP="008F3B0A">
      <w:pPr>
        <w:jc w:val="both"/>
      </w:pPr>
      <w:r>
        <w:t xml:space="preserve">The global weather directories apply to all BioSIM projects and changing them will affect the source of weather data used in all subsequent </w:t>
      </w:r>
      <w:r w:rsidR="00EA5DD4">
        <w:t>weather generation</w:t>
      </w:r>
      <w:r>
        <w:t>. The user should verify that the weather directories are set properly before running models. The same applies to DEM’s.</w:t>
      </w:r>
    </w:p>
    <w:p w14:paraId="0460CFA7" w14:textId="5916B743" w:rsidR="00943FAF" w:rsidRDefault="00943FAF" w:rsidP="008F3B0A">
      <w:pPr>
        <w:jc w:val="both"/>
      </w:pPr>
    </w:p>
    <w:p w14:paraId="110ADB04" w14:textId="0BA27E05" w:rsidR="00943FAF" w:rsidRDefault="00856231" w:rsidP="008F3B0A">
      <w:pPr>
        <w:jc w:val="both"/>
      </w:pPr>
      <w:r>
        <w:t>If several files bear the same name (in different directories), BioSIM lists them all in the lists used to choose among them, but can only access the first one found, which depends on the order in which directories are searched. Project subdirectories are always searched first, and global directories are searched in the same order as they appear in the corresponding directory list.</w:t>
      </w:r>
    </w:p>
    <w:p w14:paraId="5ABE359B" w14:textId="5A01CBF2" w:rsidR="00943FAF" w:rsidRDefault="00943FAF" w:rsidP="008F3B0A">
      <w:pPr>
        <w:suppressAutoHyphens w:val="0"/>
      </w:pPr>
    </w:p>
    <w:p w14:paraId="4E1B6CE6" w14:textId="05E8756F" w:rsidR="00943FAF" w:rsidRDefault="00856231" w:rsidP="00A4124E">
      <w:pPr>
        <w:pStyle w:val="Titre3"/>
        <w:numPr>
          <w:ilvl w:val="2"/>
          <w:numId w:val="24"/>
        </w:numPr>
      </w:pPr>
      <w:bookmarkStart w:id="79" w:name="_Toc132704590"/>
      <w:r>
        <w:t xml:space="preserve">Consulting and modifying linked </w:t>
      </w:r>
      <w:proofErr w:type="gramStart"/>
      <w:r>
        <w:t>data</w:t>
      </w:r>
      <w:bookmarkEnd w:id="79"/>
      <w:proofErr w:type="gramEnd"/>
    </w:p>
    <w:p w14:paraId="34F7D6D2" w14:textId="77777777" w:rsidR="001067F5" w:rsidRDefault="001067F5" w:rsidP="008F3B0A">
      <w:pPr>
        <w:jc w:val="both"/>
      </w:pPr>
    </w:p>
    <w:p w14:paraId="29B2950D" w14:textId="21D2A8BA" w:rsidR="00943FAF" w:rsidRPr="001D6AEE" w:rsidRDefault="001067F5" w:rsidP="008F3B0A">
      <w:pPr>
        <w:jc w:val="both"/>
      </w:pPr>
      <w:r>
        <w:rPr>
          <w:noProof/>
          <w:lang w:eastAsia="en-CA"/>
        </w:rPr>
        <w:drawing>
          <wp:anchor distT="0" distB="0" distL="114300" distR="114300" simplePos="0" relativeHeight="251673600" behindDoc="0" locked="0" layoutInCell="1" allowOverlap="1" wp14:anchorId="327B2401" wp14:editId="4CDF4BD7">
            <wp:simplePos x="0" y="0"/>
            <wp:positionH relativeFrom="column">
              <wp:posOffset>3988734</wp:posOffset>
            </wp:positionH>
            <wp:positionV relativeFrom="paragraph">
              <wp:posOffset>8255</wp:posOffset>
            </wp:positionV>
            <wp:extent cx="2386965" cy="3070860"/>
            <wp:effectExtent l="0" t="0" r="0" b="0"/>
            <wp:wrapTight wrapText="bothSides">
              <wp:wrapPolygon edited="0">
                <wp:start x="0" y="0"/>
                <wp:lineTo x="0" y="21439"/>
                <wp:lineTo x="21376" y="21439"/>
                <wp:lineTo x="21376" y="0"/>
                <wp:lineTo x="0" y="0"/>
              </wp:wrapPolygon>
            </wp:wrapTight>
            <wp:docPr id="65" name="Picture 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86965" cy="30708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In the Linked Data </w:t>
      </w:r>
      <w:r>
        <w:t>Manager</w:t>
      </w:r>
      <w:r w:rsidR="00856231">
        <w:t xml:space="preserve">’s dialog each tab is used to select the type of data the user wants to consult or </w:t>
      </w:r>
      <w:proofErr w:type="gramStart"/>
      <w:r w:rsidR="00856231">
        <w:t>modify:</w:t>
      </w:r>
      <w:proofErr w:type="gramEnd"/>
      <w:r w:rsidR="00856231">
        <w:t xml:space="preserve"> </w:t>
      </w:r>
      <w:proofErr w:type="spellStart"/>
      <w:r w:rsidR="00856231">
        <w:t>Normals</w:t>
      </w:r>
      <w:proofErr w:type="spellEnd"/>
      <w:r w:rsidR="00856231">
        <w:t xml:space="preserve"> </w:t>
      </w:r>
      <w:r w:rsidR="00856231">
        <w:rPr>
          <w:noProof/>
          <w:lang w:eastAsia="en-CA"/>
        </w:rPr>
        <w:drawing>
          <wp:inline distT="0" distB="0" distL="0" distR="0" wp14:anchorId="421CE293" wp14:editId="57DCFF7F">
            <wp:extent cx="142875" cy="142875"/>
            <wp:effectExtent l="0" t="0" r="9525" b="9525"/>
            <wp:docPr id="66" name="Picture 58" descr="Bases_de_données_norma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rcRect/>
                    <a:stretch>
                      <a:fillRect/>
                    </a:stretch>
                  </pic:blipFill>
                  <pic:spPr>
                    <a:xfrm>
                      <a:off x="0" y="0"/>
                      <a:ext cx="142875" cy="142875"/>
                    </a:xfrm>
                    <a:prstGeom prst="rect">
                      <a:avLst/>
                    </a:prstGeom>
                    <a:noFill/>
                    <a:ln>
                      <a:noFill/>
                      <a:prstDash/>
                    </a:ln>
                  </pic:spPr>
                </pic:pic>
              </a:graphicData>
            </a:graphic>
          </wp:inline>
        </w:drawing>
      </w:r>
      <w:r w:rsidR="00856231">
        <w:t xml:space="preserve">, Daily data </w:t>
      </w:r>
      <w:r w:rsidR="00856231">
        <w:rPr>
          <w:noProof/>
          <w:lang w:eastAsia="en-CA"/>
        </w:rPr>
        <w:drawing>
          <wp:inline distT="0" distB="0" distL="0" distR="0" wp14:anchorId="7F10DB49" wp14:editId="54429A08">
            <wp:extent cx="142875" cy="142875"/>
            <wp:effectExtent l="0" t="0" r="9525" b="9525"/>
            <wp:docPr id="67" name="Picture 59" descr="Bases_de_données_quotidienn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142875" cy="142875"/>
                    </a:xfrm>
                    <a:prstGeom prst="rect">
                      <a:avLst/>
                    </a:prstGeom>
                    <a:noFill/>
                    <a:ln>
                      <a:noFill/>
                      <a:prstDash/>
                    </a:ln>
                  </pic:spPr>
                </pic:pic>
              </a:graphicData>
            </a:graphic>
          </wp:inline>
        </w:drawing>
      </w:r>
      <w:r w:rsidR="00856231">
        <w:t>,</w:t>
      </w:r>
      <w:r w:rsidR="004A6F91">
        <w:t xml:space="preserve">Hourly data </w:t>
      </w:r>
      <w:r w:rsidR="004A6F91">
        <w:rPr>
          <w:noProof/>
          <w:lang w:eastAsia="en-CA"/>
        </w:rPr>
        <w:drawing>
          <wp:inline distT="0" distB="0" distL="0" distR="0" wp14:anchorId="486736DA" wp14:editId="1A1BF827">
            <wp:extent cx="140323" cy="142875"/>
            <wp:effectExtent l="0" t="0" r="0" b="0"/>
            <wp:docPr id="29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0323" cy="142875"/>
                    </a:xfrm>
                    <a:prstGeom prst="rect">
                      <a:avLst/>
                    </a:prstGeom>
                    <a:noFill/>
                    <a:ln>
                      <a:noFill/>
                      <a:prstDash/>
                    </a:ln>
                  </pic:spPr>
                </pic:pic>
              </a:graphicData>
            </a:graphic>
          </wp:inline>
        </w:drawing>
      </w:r>
      <w:r w:rsidR="004A6F91">
        <w:t>,</w:t>
      </w:r>
      <w:proofErr w:type="spellStart"/>
      <w:r w:rsidR="004A6F91">
        <w:t>Gribs</w:t>
      </w:r>
      <w:proofErr w:type="spellEnd"/>
      <w:r w:rsidR="004A6F91">
        <w:t xml:space="preserve"> files </w:t>
      </w:r>
      <w:r w:rsidR="004A6F91">
        <w:rPr>
          <w:noProof/>
          <w:lang w:eastAsia="en-CA"/>
        </w:rPr>
        <w:drawing>
          <wp:inline distT="0" distB="0" distL="0" distR="0" wp14:anchorId="16D195D8" wp14:editId="3E0BC271">
            <wp:extent cx="142875" cy="142875"/>
            <wp:effectExtent l="0" t="0" r="9525" b="9525"/>
            <wp:docPr id="300"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004A6F91">
        <w:t>,</w:t>
      </w:r>
      <w:r w:rsidR="00856231">
        <w:t xml:space="preserve"> Input maps (DEMs) </w:t>
      </w:r>
      <w:r w:rsidR="00856231">
        <w:rPr>
          <w:noProof/>
          <w:lang w:eastAsia="en-CA"/>
        </w:rPr>
        <w:drawing>
          <wp:inline distT="0" distB="0" distL="0" distR="0" wp14:anchorId="1A1B1CC1" wp14:editId="642F2D75">
            <wp:extent cx="142875" cy="142875"/>
            <wp:effectExtent l="0" t="0" r="9525" b="9525"/>
            <wp:docPr id="68" name="Picture 60" descr="Cartes_d'intra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rcRect/>
                    <a:stretch>
                      <a:fillRect/>
                    </a:stretch>
                  </pic:blipFill>
                  <pic:spPr>
                    <a:xfrm>
                      <a:off x="0" y="0"/>
                      <a:ext cx="142875" cy="142875"/>
                    </a:xfrm>
                    <a:prstGeom prst="rect">
                      <a:avLst/>
                    </a:prstGeom>
                    <a:noFill/>
                    <a:ln>
                      <a:noFill/>
                      <a:prstDash/>
                    </a:ln>
                  </pic:spPr>
                </pic:pic>
              </a:graphicData>
            </a:graphic>
          </wp:inline>
        </w:drawing>
      </w:r>
      <w:r w:rsidR="004A6F91">
        <w:t xml:space="preserve">, </w:t>
      </w:r>
      <w:r w:rsidR="00856231">
        <w:t xml:space="preserve">Models </w:t>
      </w:r>
      <w:r w:rsidR="00856231">
        <w:rPr>
          <w:noProof/>
          <w:lang w:eastAsia="en-CA"/>
        </w:rPr>
        <w:drawing>
          <wp:inline distT="0" distB="0" distL="0" distR="0" wp14:anchorId="0FC83AE6" wp14:editId="00EFDB7E">
            <wp:extent cx="142875" cy="142875"/>
            <wp:effectExtent l="0" t="0" r="9525" b="9525"/>
            <wp:docPr id="69" name="Picture 61" descr="Modèl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rcRect/>
                    <a:stretch>
                      <a:fillRect/>
                    </a:stretch>
                  </pic:blipFill>
                  <pic:spPr>
                    <a:xfrm>
                      <a:off x="0" y="0"/>
                      <a:ext cx="142875" cy="142875"/>
                    </a:xfrm>
                    <a:prstGeom prst="rect">
                      <a:avLst/>
                    </a:prstGeom>
                    <a:noFill/>
                    <a:ln>
                      <a:noFill/>
                      <a:prstDash/>
                    </a:ln>
                  </pic:spPr>
                </pic:pic>
              </a:graphicData>
            </a:graphic>
          </wp:inline>
        </w:drawing>
      </w:r>
      <w:r w:rsidR="004A6F91">
        <w:t xml:space="preserve">, Weather updater </w:t>
      </w:r>
      <w:r w:rsidR="004A6F91">
        <w:rPr>
          <w:noProof/>
          <w:lang w:eastAsia="en-CA"/>
        </w:rPr>
        <w:drawing>
          <wp:inline distT="0" distB="0" distL="0" distR="0" wp14:anchorId="668DFC82" wp14:editId="0CC4192A">
            <wp:extent cx="140179" cy="142875"/>
            <wp:effectExtent l="0" t="0" r="0" b="0"/>
            <wp:docPr id="301"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0179" cy="142875"/>
                    </a:xfrm>
                    <a:prstGeom prst="rect">
                      <a:avLst/>
                    </a:prstGeom>
                    <a:noFill/>
                    <a:ln>
                      <a:noFill/>
                      <a:prstDash/>
                    </a:ln>
                  </pic:spPr>
                </pic:pic>
              </a:graphicData>
            </a:graphic>
          </wp:inline>
        </w:drawing>
      </w:r>
      <w:r w:rsidR="004A6F91">
        <w:t xml:space="preserve">, or Scripts </w:t>
      </w:r>
      <w:r w:rsidR="004A6F91">
        <w:rPr>
          <w:noProof/>
          <w:lang w:eastAsia="en-CA"/>
        </w:rPr>
        <w:drawing>
          <wp:inline distT="0" distB="0" distL="0" distR="0" wp14:anchorId="2EE77498" wp14:editId="5A061010">
            <wp:extent cx="137679" cy="142875"/>
            <wp:effectExtent l="0" t="0" r="0" b="0"/>
            <wp:docPr id="302"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7679" cy="142875"/>
                    </a:xfrm>
                    <a:prstGeom prst="rect">
                      <a:avLst/>
                    </a:prstGeom>
                    <a:noFill/>
                    <a:ln>
                      <a:noFill/>
                      <a:prstDash/>
                    </a:ln>
                  </pic:spPr>
                </pic:pic>
              </a:graphicData>
            </a:graphic>
          </wp:inline>
        </w:drawing>
      </w:r>
      <w:r w:rsidR="004A6F91">
        <w:t xml:space="preserve"> </w:t>
      </w:r>
      <w:r w:rsidR="00856231">
        <w:t xml:space="preserve">. </w:t>
      </w:r>
    </w:p>
    <w:p w14:paraId="430CE59F" w14:textId="3A2A934E" w:rsidR="00943FAF" w:rsidRDefault="00943FAF" w:rsidP="008F3B0A">
      <w:pPr>
        <w:jc w:val="both"/>
      </w:pPr>
    </w:p>
    <w:p w14:paraId="60D1CCB1" w14:textId="178005F3" w:rsidR="00943FAF" w:rsidRPr="001D6AEE" w:rsidRDefault="00856231" w:rsidP="008F3B0A">
      <w:pPr>
        <w:jc w:val="both"/>
      </w:pPr>
      <w:r>
        <w:t>The main list field of each tab lists all the files (databases) found for the requested type of data. If the file the user is searching for does not appear in the appropriate list, it must either be linked (</w:t>
      </w:r>
      <w:r>
        <w:rPr>
          <w:noProof/>
          <w:lang w:eastAsia="en-CA"/>
        </w:rPr>
        <w:drawing>
          <wp:inline distT="0" distB="0" distL="0" distR="0" wp14:anchorId="79B10108" wp14:editId="35A316CF">
            <wp:extent cx="158748" cy="137160"/>
            <wp:effectExtent l="0" t="0" r="0" b="0"/>
            <wp:docPr id="70" name="Picture 62"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58748" cy="137160"/>
                    </a:xfrm>
                    <a:prstGeom prst="rect">
                      <a:avLst/>
                    </a:prstGeom>
                    <a:noFill/>
                    <a:ln>
                      <a:noFill/>
                      <a:prstDash/>
                    </a:ln>
                  </pic:spPr>
                </pic:pic>
              </a:graphicData>
            </a:graphic>
          </wp:inline>
        </w:drawing>
      </w:r>
      <w:r>
        <w:t xml:space="preserve">) into the Linked Data </w:t>
      </w:r>
      <w:proofErr w:type="gramStart"/>
      <w:r w:rsidR="001067F5">
        <w:t>Manager</w:t>
      </w:r>
      <w:r>
        <w:t>, or</w:t>
      </w:r>
      <w:proofErr w:type="gramEnd"/>
      <w:r>
        <w:t xml:space="preserve"> copied into a directory that is already linked to BioSIM. </w:t>
      </w:r>
    </w:p>
    <w:p w14:paraId="6BA68A86" w14:textId="21CD03C2" w:rsidR="00943FAF" w:rsidRDefault="00943FAF" w:rsidP="008F3B0A">
      <w:pPr>
        <w:jc w:val="both"/>
      </w:pPr>
    </w:p>
    <w:p w14:paraId="6F1D29EB" w14:textId="08E66A65" w:rsidR="00943FAF" w:rsidRPr="001D6AEE" w:rsidRDefault="00856231" w:rsidP="008F3B0A">
      <w:pPr>
        <w:jc w:val="both"/>
      </w:pPr>
      <w:r>
        <w:t xml:space="preserve">The user can change the Weather or Input Maps (DEMs) directories that are linked to BioSIM via the </w:t>
      </w:r>
      <w:r>
        <w:rPr>
          <w:i/>
        </w:rPr>
        <w:t>Directories</w:t>
      </w:r>
      <w:r>
        <w:t xml:space="preserve"> page of the Options dialog (</w:t>
      </w:r>
      <w:r>
        <w:rPr>
          <w:rStyle w:val="Hyperlien"/>
          <w:noProof/>
          <w:spacing w:val="-2"/>
          <w:lang w:eastAsia="en-CA"/>
        </w:rPr>
        <w:drawing>
          <wp:inline distT="0" distB="0" distL="0" distR="0" wp14:anchorId="01071094" wp14:editId="4CAECF07">
            <wp:extent cx="179707" cy="163833"/>
            <wp:effectExtent l="0" t="0" r="0" b="7617"/>
            <wp:docPr id="71"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79707" cy="163833"/>
                    </a:xfrm>
                    <a:prstGeom prst="rect">
                      <a:avLst/>
                    </a:prstGeom>
                    <a:noFill/>
                    <a:ln>
                      <a:noFill/>
                      <a:prstDash/>
                    </a:ln>
                  </pic:spPr>
                </pic:pic>
              </a:graphicData>
            </a:graphic>
          </wp:inline>
        </w:drawing>
      </w:r>
      <w:r>
        <w:rPr>
          <w:rStyle w:val="Hyperlien"/>
          <w:spacing w:val="-2"/>
        </w:rPr>
        <w:t>)</w:t>
      </w:r>
      <w:r>
        <w:t>.</w:t>
      </w:r>
    </w:p>
    <w:p w14:paraId="4CDE044C" w14:textId="77777777" w:rsidR="00943FAF" w:rsidRDefault="00943FAF" w:rsidP="008F3B0A">
      <w:pPr>
        <w:jc w:val="both"/>
      </w:pPr>
    </w:p>
    <w:p w14:paraId="7C57AF0C" w14:textId="0B4616B3" w:rsidR="00943FAF" w:rsidRPr="001D6AEE" w:rsidRDefault="00856231" w:rsidP="008F3B0A">
      <w:pPr>
        <w:jc w:val="both"/>
      </w:pPr>
      <w:r>
        <w:t xml:space="preserve">The read-only </w:t>
      </w:r>
      <w:r>
        <w:rPr>
          <w:bCs/>
        </w:rPr>
        <w:t xml:space="preserve">field at the bottom of the </w:t>
      </w:r>
      <w:r w:rsidR="000A2EE0">
        <w:rPr>
          <w:bCs/>
        </w:rPr>
        <w:t>Linked Data Manager</w:t>
      </w:r>
      <w:r>
        <w:rPr>
          <w:bCs/>
        </w:rPr>
        <w:t xml:space="preserve"> dialog always s</w:t>
      </w:r>
      <w:r>
        <w:t xml:space="preserve">hows the full name and path of the selected file (database). </w:t>
      </w:r>
    </w:p>
    <w:p w14:paraId="4AE35E96" w14:textId="77777777" w:rsidR="00943FAF" w:rsidRDefault="00943FAF" w:rsidP="008F3B0A"/>
    <w:p w14:paraId="0FB08AD2" w14:textId="79BE8823" w:rsidR="00943FAF" w:rsidRDefault="00943FAF" w:rsidP="008F3B0A"/>
    <w:p w14:paraId="1D799FA7" w14:textId="5DEE83BC" w:rsidR="00B569D6" w:rsidRDefault="00B569D6" w:rsidP="008F3B0A"/>
    <w:p w14:paraId="2240BABC" w14:textId="2848864E" w:rsidR="00B569D6" w:rsidRDefault="00B569D6" w:rsidP="008F3B0A"/>
    <w:p w14:paraId="0155272C" w14:textId="3ACC6561" w:rsidR="00B569D6" w:rsidRDefault="00B569D6" w:rsidP="008F3B0A"/>
    <w:p w14:paraId="4E59FC07" w14:textId="77777777" w:rsidR="00B569D6" w:rsidRDefault="00B569D6" w:rsidP="008F3B0A"/>
    <w:p w14:paraId="02CA441A" w14:textId="4CA8BB74" w:rsidR="00943FAF" w:rsidRDefault="00856231" w:rsidP="00A4124E">
      <w:pPr>
        <w:pStyle w:val="Titre3"/>
      </w:pPr>
      <w:bookmarkStart w:id="80" w:name="_Normals_Database"/>
      <w:bookmarkEnd w:id="80"/>
      <w:r>
        <w:t xml:space="preserve"> </w:t>
      </w:r>
      <w:bookmarkStart w:id="81" w:name="_Toc132704591"/>
      <w:r>
        <w:t xml:space="preserve">Linked Data </w:t>
      </w:r>
      <w:r w:rsidR="001067F5">
        <w:t>Manager</w:t>
      </w:r>
      <w:r>
        <w:t xml:space="preserve">, </w:t>
      </w:r>
      <w:proofErr w:type="spellStart"/>
      <w:r>
        <w:t>Normals</w:t>
      </w:r>
      <w:proofErr w:type="spellEnd"/>
      <w:r>
        <w:t xml:space="preserve"> Databases </w:t>
      </w:r>
      <w:proofErr w:type="gramStart"/>
      <w:r>
        <w:t>page</w:t>
      </w:r>
      <w:bookmarkEnd w:id="81"/>
      <w:proofErr w:type="gramEnd"/>
    </w:p>
    <w:p w14:paraId="24A35A8F" w14:textId="412AAC84" w:rsidR="00943FAF" w:rsidRDefault="00A463FE" w:rsidP="008F3B0A">
      <w:r>
        <w:rPr>
          <w:noProof/>
          <w:lang w:eastAsia="en-CA"/>
        </w:rPr>
        <w:drawing>
          <wp:anchor distT="0" distB="0" distL="114300" distR="114300" simplePos="0" relativeHeight="251674624" behindDoc="0" locked="0" layoutInCell="1" allowOverlap="1" wp14:anchorId="1A0A831F" wp14:editId="542938F3">
            <wp:simplePos x="0" y="0"/>
            <wp:positionH relativeFrom="column">
              <wp:posOffset>3978233</wp:posOffset>
            </wp:positionH>
            <wp:positionV relativeFrom="paragraph">
              <wp:posOffset>110927</wp:posOffset>
            </wp:positionV>
            <wp:extent cx="2519680" cy="2656840"/>
            <wp:effectExtent l="0" t="0" r="0" b="0"/>
            <wp:wrapTight wrapText="bothSides">
              <wp:wrapPolygon edited="0">
                <wp:start x="0" y="0"/>
                <wp:lineTo x="0" y="21373"/>
                <wp:lineTo x="21393" y="21373"/>
                <wp:lineTo x="21393" y="0"/>
                <wp:lineTo x="0" y="0"/>
              </wp:wrapPolygon>
            </wp:wrapTight>
            <wp:docPr id="72" name="Picture 4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519680" cy="26568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9D5F3DF" w14:textId="697237CB" w:rsidR="00943FAF" w:rsidRPr="001D6AEE" w:rsidRDefault="00856231" w:rsidP="008F3B0A">
      <w:pPr>
        <w:jc w:val="both"/>
      </w:pPr>
      <w:r>
        <w:t xml:space="preserve">In BioSIM, </w:t>
      </w:r>
      <w:proofErr w:type="spellStart"/>
      <w:r>
        <w:t>normals</w:t>
      </w:r>
      <w:proofErr w:type="spellEnd"/>
      <w:r>
        <w:t xml:space="preserve"> are long-term monthly statistics calculated over 30-year Standard Normal Generating Periods (SNGP), the latest being 19</w:t>
      </w:r>
      <w:r w:rsidR="00976889">
        <w:t>91-202</w:t>
      </w:r>
      <w:r>
        <w:t xml:space="preserve">0. These statistics apply to each single weather station in the database. A </w:t>
      </w:r>
      <w:proofErr w:type="spellStart"/>
      <w:r>
        <w:t>Normals</w:t>
      </w:r>
      <w:proofErr w:type="spellEnd"/>
      <w:r>
        <w:t xml:space="preserve"> D</w:t>
      </w:r>
      <w:bookmarkStart w:id="82" w:name="_Hlt322518727"/>
      <w:r>
        <w:t>a</w:t>
      </w:r>
      <w:bookmarkEnd w:id="82"/>
      <w:r>
        <w:t xml:space="preserve">tabase contains these monthly statistics for </w:t>
      </w:r>
      <w:proofErr w:type="gramStart"/>
      <w:r>
        <w:t>a number of</w:t>
      </w:r>
      <w:proofErr w:type="gramEnd"/>
      <w:r>
        <w:t xml:space="preserve"> stations, along with the spatial coordinates of each station (latitude, longitude and elevation). </w:t>
      </w:r>
    </w:p>
    <w:p w14:paraId="0FF98D47" w14:textId="77777777" w:rsidR="00943FAF" w:rsidRDefault="00943FAF" w:rsidP="008F3B0A">
      <w:pPr>
        <w:jc w:val="both"/>
      </w:pPr>
    </w:p>
    <w:p w14:paraId="73AD9968" w14:textId="0E2C6552" w:rsidR="00943FAF" w:rsidRPr="001D6AEE" w:rsidRDefault="00856231" w:rsidP="008F3B0A">
      <w:pPr>
        <w:jc w:val="both"/>
      </w:pPr>
      <w:r>
        <w:t xml:space="preserve">All </w:t>
      </w:r>
      <w:proofErr w:type="spellStart"/>
      <w:r>
        <w:t>Normals</w:t>
      </w:r>
      <w:proofErr w:type="spellEnd"/>
      <w:r>
        <w:t xml:space="preserve"> Databases </w:t>
      </w:r>
      <w:proofErr w:type="gramStart"/>
      <w:r>
        <w:t>(.</w:t>
      </w:r>
      <w:proofErr w:type="spellStart"/>
      <w:r>
        <w:t>Normals</w:t>
      </w:r>
      <w:r w:rsidR="00423E08">
        <w:t>DB</w:t>
      </w:r>
      <w:proofErr w:type="spellEnd"/>
      <w:proofErr w:type="gramEnd"/>
      <w:r>
        <w:t xml:space="preserve">) </w:t>
      </w:r>
      <w:r>
        <w:rPr>
          <w:spacing w:val="-2"/>
        </w:rPr>
        <w:t xml:space="preserve">located in one of the weather data directories (global or in the project’s \Weather\ subdirectory) are listed in the </w:t>
      </w:r>
      <w:r w:rsidR="000A2EE0">
        <w:rPr>
          <w:spacing w:val="-2"/>
        </w:rPr>
        <w:t>Linked Data Manager</w:t>
      </w:r>
      <w:r>
        <w:rPr>
          <w:spacing w:val="-2"/>
        </w:rPr>
        <w:t xml:space="preserve"> dialog’s </w:t>
      </w:r>
      <w:proofErr w:type="spellStart"/>
      <w:r>
        <w:rPr>
          <w:i/>
          <w:spacing w:val="-2"/>
        </w:rPr>
        <w:t>Normals</w:t>
      </w:r>
      <w:proofErr w:type="spellEnd"/>
      <w:r>
        <w:rPr>
          <w:i/>
          <w:spacing w:val="-2"/>
        </w:rPr>
        <w:t xml:space="preserve"> Databases</w:t>
      </w:r>
      <w:r>
        <w:rPr>
          <w:spacing w:val="-2"/>
        </w:rPr>
        <w:t xml:space="preserve"> page list field. </w:t>
      </w:r>
      <w:r>
        <w:t xml:space="preserve">The project's \Weather\ subdirectory is always searched first. </w:t>
      </w:r>
    </w:p>
    <w:p w14:paraId="65E328F5" w14:textId="04ABDD3E" w:rsidR="00943FAF" w:rsidRDefault="00943FAF" w:rsidP="008F3B0A">
      <w:pPr>
        <w:jc w:val="both"/>
      </w:pPr>
    </w:p>
    <w:p w14:paraId="56A73AB6" w14:textId="3B2E2A2C" w:rsidR="00943FAF" w:rsidRPr="001D6AEE" w:rsidRDefault="00856231" w:rsidP="008F3B0A">
      <w:pPr>
        <w:jc w:val="both"/>
      </w:pPr>
      <w:r>
        <w:t xml:space="preserve">Buttons specific to the </w:t>
      </w:r>
      <w:proofErr w:type="spellStart"/>
      <w:r>
        <w:rPr>
          <w:i/>
        </w:rPr>
        <w:t>Normals</w:t>
      </w:r>
      <w:proofErr w:type="spellEnd"/>
      <w:r>
        <w:rPr>
          <w:i/>
          <w:spacing w:val="-2"/>
        </w:rPr>
        <w:t xml:space="preserve"> Databases</w:t>
      </w:r>
      <w:r>
        <w:rPr>
          <w:spacing w:val="-2"/>
        </w:rPr>
        <w:t xml:space="preserve"> page are as follows:</w:t>
      </w:r>
    </w:p>
    <w:p w14:paraId="68842DAF" w14:textId="0E7E9678" w:rsidR="00943FAF" w:rsidRDefault="00943FAF" w:rsidP="008F3B0A">
      <w:pPr>
        <w:jc w:val="both"/>
      </w:pPr>
    </w:p>
    <w:p w14:paraId="31D97D0C" w14:textId="77777777" w:rsidR="00943FAF" w:rsidRPr="001D6AEE" w:rsidRDefault="00856231" w:rsidP="008F3B0A">
      <w:pPr>
        <w:jc w:val="both"/>
      </w:pPr>
      <w:r>
        <w:rPr>
          <w:noProof/>
          <w:lang w:eastAsia="en-CA"/>
        </w:rPr>
        <w:drawing>
          <wp:inline distT="0" distB="0" distL="0" distR="0" wp14:anchorId="76DE177D" wp14:editId="3357222C">
            <wp:extent cx="153033" cy="142875"/>
            <wp:effectExtent l="0" t="0" r="0" b="9525"/>
            <wp:docPr id="73" name="Picture 64" descr="Modèles_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w:t>
      </w:r>
      <w:proofErr w:type="spellStart"/>
      <w:r>
        <w:t>Normals</w:t>
      </w:r>
      <w:proofErr w:type="spellEnd"/>
      <w:r>
        <w:t xml:space="preserve"> Database Editor application.</w:t>
      </w:r>
    </w:p>
    <w:p w14:paraId="7F9F1377" w14:textId="77777777" w:rsidR="00943FAF" w:rsidRDefault="00943FAF" w:rsidP="008F3B0A">
      <w:pPr>
        <w:jc w:val="both"/>
      </w:pPr>
    </w:p>
    <w:p w14:paraId="14BAC1D5" w14:textId="77777777" w:rsidR="00943FAF" w:rsidRPr="001D6AEE" w:rsidRDefault="00856231" w:rsidP="008F3B0A">
      <w:pPr>
        <w:jc w:val="both"/>
      </w:pPr>
      <w:r>
        <w:rPr>
          <w:noProof/>
          <w:lang w:eastAsia="en-CA"/>
        </w:rPr>
        <w:drawing>
          <wp:inline distT="0" distB="0" distL="0" distR="0" wp14:anchorId="1BECF32C" wp14:editId="30C6C6E1">
            <wp:extent cx="163833" cy="142875"/>
            <wp:effectExtent l="0" t="0" r="7617" b="9525"/>
            <wp:docPr id="74" name="Picture 65"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5BAAB6C2" w14:textId="77777777" w:rsidR="00943FAF" w:rsidRDefault="00943FAF" w:rsidP="008F3B0A"/>
    <w:p w14:paraId="3F321B06" w14:textId="77777777" w:rsidR="00943FAF" w:rsidRPr="001D6AEE" w:rsidRDefault="00856231" w:rsidP="008F3B0A">
      <w:r>
        <w:rPr>
          <w:noProof/>
          <w:lang w:eastAsia="en-CA"/>
        </w:rPr>
        <w:drawing>
          <wp:inline distT="0" distB="0" distL="0" distR="0" wp14:anchorId="7794EBF5" wp14:editId="54C877DC">
            <wp:extent cx="153033" cy="142875"/>
            <wp:effectExtent l="0" t="0" r="0" b="9525"/>
            <wp:docPr id="75" name="Picture 66"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Open Options dialog: Opens the Options dialog on the </w:t>
      </w:r>
      <w:r>
        <w:rPr>
          <w:i/>
        </w:rPr>
        <w:t>Directories</w:t>
      </w:r>
      <w:r>
        <w:t xml:space="preserve"> page in which the user can add and remove links to various directories or simply see the paths to them.</w:t>
      </w:r>
    </w:p>
    <w:p w14:paraId="00439A43" w14:textId="77777777" w:rsidR="00943FAF" w:rsidRDefault="00943FAF" w:rsidP="008F3B0A">
      <w:pPr>
        <w:jc w:val="both"/>
      </w:pPr>
      <w:bookmarkStart w:id="83" w:name="_Consulting_and_modifying_1"/>
      <w:bookmarkEnd w:id="83"/>
    </w:p>
    <w:p w14:paraId="3C81B117" w14:textId="77777777" w:rsidR="00943FAF" w:rsidRDefault="00856231" w:rsidP="008F3B0A">
      <w:bookmarkStart w:id="84" w:name="_5-day_Forecast_Database"/>
      <w:bookmarkStart w:id="85" w:name="_Consulting_and_modifying_2"/>
      <w:bookmarkStart w:id="86" w:name="_Forecast_editor_dialog"/>
      <w:bookmarkEnd w:id="84"/>
      <w:bookmarkEnd w:id="85"/>
      <w:bookmarkEnd w:id="86"/>
      <w:r>
        <w:t xml:space="preserve">For additional details on </w:t>
      </w:r>
      <w:proofErr w:type="spellStart"/>
      <w:r>
        <w:t>Normals</w:t>
      </w:r>
      <w:proofErr w:type="spellEnd"/>
      <w:r>
        <w:t xml:space="preserve"> databases in BioSIM please refer to the “</w:t>
      </w:r>
      <w:proofErr w:type="spellStart"/>
      <w:r>
        <w:t>Normals</w:t>
      </w:r>
      <w:proofErr w:type="spellEnd"/>
      <w:r>
        <w:t xml:space="preserve"> Data and </w:t>
      </w:r>
      <w:proofErr w:type="spellStart"/>
      <w:r>
        <w:t>Normals</w:t>
      </w:r>
      <w:proofErr w:type="spellEnd"/>
      <w:r>
        <w:t xml:space="preserve"> Data Editor” document. </w:t>
      </w:r>
    </w:p>
    <w:p w14:paraId="56739466" w14:textId="77777777" w:rsidR="00943FAF" w:rsidRDefault="00943FAF" w:rsidP="008F3B0A">
      <w:bookmarkStart w:id="87" w:name="_Daily_Database"/>
      <w:bookmarkEnd w:id="87"/>
    </w:p>
    <w:p w14:paraId="2B10FB80" w14:textId="77777777" w:rsidR="00943FAF" w:rsidRDefault="00943FAF" w:rsidP="008F3B0A"/>
    <w:p w14:paraId="458D2D4C" w14:textId="7EFF3EF2" w:rsidR="00943FAF" w:rsidRDefault="00856231" w:rsidP="00A4124E">
      <w:pPr>
        <w:pStyle w:val="Titre3"/>
      </w:pPr>
      <w:bookmarkStart w:id="88" w:name="_Toc132704592"/>
      <w:r>
        <w:lastRenderedPageBreak/>
        <w:t xml:space="preserve">Linked Data </w:t>
      </w:r>
      <w:r w:rsidR="001067F5">
        <w:t>Manager</w:t>
      </w:r>
      <w:r>
        <w:t>, Daily</w:t>
      </w:r>
      <w:r w:rsidR="00F10560">
        <w:t>/Hourly</w:t>
      </w:r>
      <w:r>
        <w:t xml:space="preserve"> Databases </w:t>
      </w:r>
      <w:proofErr w:type="gramStart"/>
      <w:r>
        <w:t>page</w:t>
      </w:r>
      <w:bookmarkEnd w:id="88"/>
      <w:proofErr w:type="gramEnd"/>
    </w:p>
    <w:p w14:paraId="540FA79B" w14:textId="5BB8A982" w:rsidR="00943FAF" w:rsidRPr="001D6AEE" w:rsidRDefault="00F70619" w:rsidP="008F3B0A">
      <w:r>
        <w:rPr>
          <w:noProof/>
          <w:lang w:eastAsia="en-CA"/>
        </w:rPr>
        <w:drawing>
          <wp:anchor distT="0" distB="0" distL="114300" distR="114300" simplePos="0" relativeHeight="251675648" behindDoc="0" locked="0" layoutInCell="1" allowOverlap="1" wp14:anchorId="08B6B5A0" wp14:editId="69A06F40">
            <wp:simplePos x="0" y="0"/>
            <wp:positionH relativeFrom="column">
              <wp:posOffset>4131665</wp:posOffset>
            </wp:positionH>
            <wp:positionV relativeFrom="paragraph">
              <wp:posOffset>119668</wp:posOffset>
            </wp:positionV>
            <wp:extent cx="2519680" cy="2543175"/>
            <wp:effectExtent l="0" t="0" r="0" b="9525"/>
            <wp:wrapTight wrapText="bothSides">
              <wp:wrapPolygon edited="0">
                <wp:start x="0" y="0"/>
                <wp:lineTo x="0" y="21519"/>
                <wp:lineTo x="21393" y="21519"/>
                <wp:lineTo x="21393" y="0"/>
                <wp:lineTo x="0" y="0"/>
              </wp:wrapPolygon>
            </wp:wrapTight>
            <wp:docPr id="76"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519680" cy="2543175"/>
                    </a:xfrm>
                    <a:prstGeom prst="rect">
                      <a:avLst/>
                    </a:prstGeom>
                    <a:noFill/>
                    <a:ln>
                      <a:noFill/>
                      <a:prstDash/>
                    </a:ln>
                  </pic:spPr>
                </pic:pic>
              </a:graphicData>
            </a:graphic>
            <wp14:sizeRelH relativeFrom="margin">
              <wp14:pctWidth>0</wp14:pctWidth>
            </wp14:sizeRelH>
          </wp:anchor>
        </w:drawing>
      </w:r>
    </w:p>
    <w:p w14:paraId="779DCDD5" w14:textId="7AC9D483" w:rsidR="00943FAF" w:rsidRDefault="00856231" w:rsidP="008F3B0A">
      <w:pPr>
        <w:jc w:val="both"/>
      </w:pPr>
      <w:r>
        <w:t>Daily</w:t>
      </w:r>
      <w:r w:rsidR="00F10560">
        <w:t>/Hourly</w:t>
      </w:r>
      <w:r>
        <w:t xml:space="preserve"> databases are used to run BioSIM in the “real world’’, meaning from daily weather records rather than from randomized </w:t>
      </w:r>
      <w:proofErr w:type="spellStart"/>
      <w:r>
        <w:t>normals</w:t>
      </w:r>
      <w:proofErr w:type="spellEnd"/>
      <w:r>
        <w:t>. In addition to simulating historical weather, daily</w:t>
      </w:r>
      <w:r w:rsidR="00F10560">
        <w:t>/hourly/hourly</w:t>
      </w:r>
      <w:r>
        <w:t xml:space="preserve"> data are used in short-term (</w:t>
      </w:r>
      <w:proofErr w:type="gramStart"/>
      <w:r>
        <w:t>e.g.</w:t>
      </w:r>
      <w:proofErr w:type="gramEnd"/>
      <w:r>
        <w:t xml:space="preserve"> seasonal) forecasting (planning) using the most current weather records. Short-term forecasting requires a daily database that is as up to date as possible. Updating such near-future forecasts implies the maintenance (update) of daily databases.</w:t>
      </w:r>
    </w:p>
    <w:p w14:paraId="7BEE4D20" w14:textId="77777777" w:rsidR="00943FAF" w:rsidRDefault="00943FAF" w:rsidP="008F3B0A"/>
    <w:p w14:paraId="0011C26F" w14:textId="58FF94A7" w:rsidR="00943FAF" w:rsidRPr="001D6AEE" w:rsidRDefault="00856231" w:rsidP="008F3B0A">
      <w:r>
        <w:t>All Daily</w:t>
      </w:r>
      <w:r w:rsidR="00325027">
        <w:t>/Hourly</w:t>
      </w:r>
      <w:r>
        <w:t xml:space="preserve"> D</w:t>
      </w:r>
      <w:bookmarkStart w:id="89" w:name="_Hlt306624333"/>
      <w:r>
        <w:t>a</w:t>
      </w:r>
      <w:bookmarkEnd w:id="89"/>
      <w:r>
        <w:t xml:space="preserve">tabases </w:t>
      </w:r>
      <w:proofErr w:type="gramStart"/>
      <w:r>
        <w:t>(.</w:t>
      </w:r>
      <w:proofErr w:type="spellStart"/>
      <w:r w:rsidR="00504ED0">
        <w:t>DailyDB</w:t>
      </w:r>
      <w:proofErr w:type="spellEnd"/>
      <w:proofErr w:type="gramEnd"/>
      <w:r w:rsidR="00325027">
        <w:t>/.</w:t>
      </w:r>
      <w:proofErr w:type="spellStart"/>
      <w:r w:rsidR="00325027">
        <w:t>HourlyDB</w:t>
      </w:r>
      <w:proofErr w:type="spellEnd"/>
      <w:r>
        <w:t>) located in one of the weather data directories (global or in the project’s \Weather\ subdirectory) are</w:t>
      </w:r>
      <w:r>
        <w:rPr>
          <w:spacing w:val="-2"/>
        </w:rPr>
        <w:t xml:space="preserve"> listed in the Linked Data </w:t>
      </w:r>
      <w:r w:rsidR="00325027">
        <w:rPr>
          <w:spacing w:val="-2"/>
        </w:rPr>
        <w:t>Manager</w:t>
      </w:r>
      <w:r>
        <w:rPr>
          <w:spacing w:val="-2"/>
        </w:rPr>
        <w:t xml:space="preserve">’s </w:t>
      </w:r>
      <w:r>
        <w:rPr>
          <w:i/>
          <w:spacing w:val="-2"/>
        </w:rPr>
        <w:t>Daily</w:t>
      </w:r>
      <w:r w:rsidR="00325027">
        <w:rPr>
          <w:i/>
          <w:spacing w:val="-2"/>
        </w:rPr>
        <w:t>/Hourly</w:t>
      </w:r>
      <w:r>
        <w:rPr>
          <w:i/>
          <w:spacing w:val="-2"/>
        </w:rPr>
        <w:t xml:space="preserve"> Databases</w:t>
      </w:r>
      <w:r>
        <w:rPr>
          <w:spacing w:val="-2"/>
        </w:rPr>
        <w:t xml:space="preserve"> page list field. </w:t>
      </w:r>
      <w:r>
        <w:t xml:space="preserve">The project's \Weather\ subdirectory is always searched first. </w:t>
      </w:r>
    </w:p>
    <w:p w14:paraId="445CCEE7" w14:textId="77777777" w:rsidR="00943FAF" w:rsidRDefault="00943FAF" w:rsidP="008F3B0A">
      <w:pPr>
        <w:jc w:val="both"/>
      </w:pPr>
    </w:p>
    <w:p w14:paraId="377A3EB3" w14:textId="31CA90C5" w:rsidR="00943FAF" w:rsidRDefault="00856231" w:rsidP="008F3B0A">
      <w:pPr>
        <w:jc w:val="both"/>
      </w:pPr>
      <w:r>
        <w:t>NOTE: When available, weather forecasts can be added directly in the daily</w:t>
      </w:r>
      <w:r w:rsidR="00325027">
        <w:t>/hourly</w:t>
      </w:r>
      <w:r>
        <w:t xml:space="preserve"> data files. As for daily</w:t>
      </w:r>
      <w:r w:rsidR="00325027">
        <w:t>/hourly</w:t>
      </w:r>
      <w:r>
        <w:t xml:space="preserve"> data, forecasts apply to a specific location (or “station”). </w:t>
      </w:r>
    </w:p>
    <w:p w14:paraId="67C424C7" w14:textId="2F955C33" w:rsidR="00943FAF" w:rsidRDefault="00943FAF" w:rsidP="008F3B0A">
      <w:pPr>
        <w:jc w:val="both"/>
      </w:pPr>
    </w:p>
    <w:p w14:paraId="6AC3D8A2" w14:textId="07F840AC" w:rsidR="00943FAF" w:rsidRPr="001D6AEE" w:rsidRDefault="00856231" w:rsidP="008F3B0A">
      <w:pPr>
        <w:jc w:val="both"/>
      </w:pPr>
      <w:r>
        <w:t xml:space="preserve">Buttons specific to the </w:t>
      </w:r>
      <w:r>
        <w:rPr>
          <w:i/>
        </w:rPr>
        <w:t>Daily</w:t>
      </w:r>
      <w:r w:rsidR="00325027">
        <w:rPr>
          <w:i/>
        </w:rPr>
        <w:t>/Hourly</w:t>
      </w:r>
      <w:r>
        <w:rPr>
          <w:i/>
          <w:spacing w:val="-2"/>
        </w:rPr>
        <w:t xml:space="preserve"> Databases</w:t>
      </w:r>
      <w:r>
        <w:rPr>
          <w:spacing w:val="-2"/>
        </w:rPr>
        <w:t xml:space="preserve"> page are as follows:</w:t>
      </w:r>
    </w:p>
    <w:p w14:paraId="765A9FBB" w14:textId="77777777" w:rsidR="00943FAF" w:rsidRDefault="00943FAF" w:rsidP="008F3B0A">
      <w:pPr>
        <w:jc w:val="both"/>
      </w:pPr>
    </w:p>
    <w:p w14:paraId="0DAEC3D2" w14:textId="17EA6B74" w:rsidR="00943FAF" w:rsidRPr="001D6AEE" w:rsidRDefault="00856231" w:rsidP="008F3B0A">
      <w:pPr>
        <w:jc w:val="both"/>
      </w:pPr>
      <w:r>
        <w:rPr>
          <w:noProof/>
          <w:lang w:eastAsia="en-CA"/>
        </w:rPr>
        <w:drawing>
          <wp:inline distT="0" distB="0" distL="0" distR="0" wp14:anchorId="2D990E5F" wp14:editId="22886157">
            <wp:extent cx="153033" cy="137160"/>
            <wp:effectExtent l="0" t="0" r="0" b="0"/>
            <wp:docPr id="77" name="Picture 67" descr="Nouveau"/>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37160"/>
                    </a:xfrm>
                    <a:prstGeom prst="rect">
                      <a:avLst/>
                    </a:prstGeom>
                    <a:noFill/>
                    <a:ln>
                      <a:noFill/>
                      <a:prstDash/>
                    </a:ln>
                  </pic:spPr>
                </pic:pic>
              </a:graphicData>
            </a:graphic>
          </wp:inline>
        </w:drawing>
      </w:r>
      <w:r>
        <w:t xml:space="preserve"> New: Create a new database. When the user creates a new database, BioSIM asks for the location in which to place the new database. This location can either be the current project's \Weather\ subdirectory or a linked global directory. Next, BioSIM asks for the name of the new database. </w:t>
      </w:r>
      <w:proofErr w:type="gramStart"/>
      <w:r>
        <w:t>Usually</w:t>
      </w:r>
      <w:proofErr w:type="gramEnd"/>
      <w:r>
        <w:t xml:space="preserve"> the name must be meaningful. As a rule, the area and period (</w:t>
      </w:r>
      <w:proofErr w:type="gramStart"/>
      <w:r>
        <w:t>e.g.</w:t>
      </w:r>
      <w:proofErr w:type="gramEnd"/>
      <w:r>
        <w:t xml:space="preserve"> UtahArea_1921-2001) are used to name Databases.</w:t>
      </w:r>
    </w:p>
    <w:p w14:paraId="049AFE93" w14:textId="77777777" w:rsidR="00943FAF" w:rsidRDefault="00943FAF" w:rsidP="008F3B0A">
      <w:pPr>
        <w:jc w:val="both"/>
      </w:pPr>
    </w:p>
    <w:p w14:paraId="4924F21E" w14:textId="584A66E8" w:rsidR="00943FAF" w:rsidRPr="001D6AEE" w:rsidRDefault="00856231" w:rsidP="008F3B0A">
      <w:pPr>
        <w:jc w:val="both"/>
      </w:pPr>
      <w:r>
        <w:rPr>
          <w:noProof/>
          <w:lang w:eastAsia="en-CA"/>
        </w:rPr>
        <w:drawing>
          <wp:inline distT="0" distB="0" distL="0" distR="0" wp14:anchorId="35364735" wp14:editId="650B149B">
            <wp:extent cx="153033" cy="142875"/>
            <wp:effectExtent l="0" t="0" r="0" b="9525"/>
            <wp:docPr id="78" name="Picture 68" descr="Édi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Edit: When a database is selected (highlighted) in the list field, clicking on the Edit button opens this database in the Database Editor application.</w:t>
      </w:r>
    </w:p>
    <w:p w14:paraId="296942E4" w14:textId="77777777" w:rsidR="00943FAF" w:rsidRDefault="00943FAF" w:rsidP="008F3B0A">
      <w:pPr>
        <w:jc w:val="both"/>
      </w:pPr>
    </w:p>
    <w:p w14:paraId="4637DE13" w14:textId="6B6DFF54" w:rsidR="00943FAF" w:rsidRPr="001D6AEE" w:rsidRDefault="00856231" w:rsidP="008F3B0A">
      <w:pPr>
        <w:jc w:val="both"/>
      </w:pPr>
      <w:r>
        <w:rPr>
          <w:noProof/>
          <w:lang w:eastAsia="en-CA"/>
        </w:rPr>
        <w:drawing>
          <wp:inline distT="0" distB="0" distL="0" distR="0" wp14:anchorId="5A758C24" wp14:editId="75225B84">
            <wp:extent cx="163833" cy="142875"/>
            <wp:effectExtent l="0" t="0" r="7617" b="9525"/>
            <wp:docPr id="79"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t xml:space="preserve"> </w:t>
      </w:r>
      <w:r>
        <w:rPr>
          <w:spacing w:val="-2"/>
        </w:rPr>
        <w:t>Link a New File: Add the directory in which the new file is located to the directory list.</w:t>
      </w:r>
    </w:p>
    <w:p w14:paraId="684F500C" w14:textId="5CFD8F65" w:rsidR="00943FAF" w:rsidRDefault="00943FAF" w:rsidP="008F3B0A">
      <w:pPr>
        <w:jc w:val="both"/>
      </w:pPr>
    </w:p>
    <w:p w14:paraId="45BED1B2" w14:textId="470E4E70" w:rsidR="00943FAF" w:rsidRPr="001D6AEE" w:rsidRDefault="00856231" w:rsidP="008F3B0A">
      <w:r>
        <w:rPr>
          <w:rStyle w:val="Hyperlien"/>
          <w:noProof/>
          <w:color w:val="auto"/>
          <w:spacing w:val="-2"/>
          <w:u w:val="none"/>
          <w:lang w:eastAsia="en-CA"/>
        </w:rPr>
        <w:drawing>
          <wp:inline distT="0" distB="0" distL="0" distR="0" wp14:anchorId="6946B40F" wp14:editId="421DD5A8">
            <wp:extent cx="153033" cy="142875"/>
            <wp:effectExtent l="0" t="0" r="0" b="9525"/>
            <wp:docPr id="80"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rPr>
          <w:rStyle w:val="Hyperlien"/>
          <w:color w:val="auto"/>
          <w:spacing w:val="-2"/>
          <w:u w:val="none"/>
        </w:rPr>
        <w:t xml:space="preserve"> Open </w:t>
      </w:r>
      <w:r>
        <w:t xml:space="preserve">Options dialog: </w:t>
      </w:r>
      <w:r>
        <w:rPr>
          <w:rStyle w:val="Hyperlien"/>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447F84BD" w14:textId="77777777" w:rsidR="00943FAF" w:rsidRDefault="00943FAF" w:rsidP="008F3B0A"/>
    <w:p w14:paraId="6B140FCA" w14:textId="77777777" w:rsidR="00943FAF" w:rsidRDefault="00856231" w:rsidP="008F3B0A">
      <w:r>
        <w:t xml:space="preserve">For additional details on Daily databases in BioSIM please refer to the “Daily Data and Daily Data Editor” document. </w:t>
      </w:r>
    </w:p>
    <w:p w14:paraId="663AFACA" w14:textId="5C84602D" w:rsidR="00B11985" w:rsidRDefault="00B11985" w:rsidP="008F3B0A">
      <w:pPr>
        <w:suppressAutoHyphens w:val="0"/>
      </w:pPr>
      <w:r>
        <w:br w:type="page"/>
      </w:r>
    </w:p>
    <w:p w14:paraId="5E45CB0D" w14:textId="0B0759D8" w:rsidR="009821A6" w:rsidRDefault="000A2EE0" w:rsidP="00A4124E">
      <w:pPr>
        <w:pStyle w:val="Titre3"/>
      </w:pPr>
      <w:bookmarkStart w:id="90" w:name="_Toc132704593"/>
      <w:r>
        <w:lastRenderedPageBreak/>
        <w:t>Linked Data Manager</w:t>
      </w:r>
      <w:r w:rsidR="009821A6">
        <w:t xml:space="preserve">, </w:t>
      </w:r>
      <w:proofErr w:type="spellStart"/>
      <w:r w:rsidR="009821A6">
        <w:t>Gribs</w:t>
      </w:r>
      <w:proofErr w:type="spellEnd"/>
      <w:r w:rsidR="009821A6">
        <w:t xml:space="preserve"> Files </w:t>
      </w:r>
      <w:proofErr w:type="gramStart"/>
      <w:r w:rsidR="009821A6">
        <w:t>page</w:t>
      </w:r>
      <w:bookmarkEnd w:id="90"/>
      <w:proofErr w:type="gramEnd"/>
    </w:p>
    <w:p w14:paraId="2C92491A" w14:textId="1D188D8E" w:rsidR="009821A6" w:rsidRPr="001D6AEE" w:rsidRDefault="000A2EE0" w:rsidP="008F3B0A">
      <w:r w:rsidRPr="009821A6">
        <w:rPr>
          <w:noProof/>
          <w:color w:val="FF0000"/>
          <w:lang w:eastAsia="en-CA"/>
        </w:rPr>
        <w:drawing>
          <wp:anchor distT="0" distB="0" distL="114300" distR="114300" simplePos="0" relativeHeight="251684864" behindDoc="0" locked="0" layoutInCell="1" allowOverlap="1" wp14:anchorId="08964ED1" wp14:editId="1AE03C82">
            <wp:simplePos x="0" y="0"/>
            <wp:positionH relativeFrom="column">
              <wp:posOffset>3902521</wp:posOffset>
            </wp:positionH>
            <wp:positionV relativeFrom="paragraph">
              <wp:posOffset>102235</wp:posOffset>
            </wp:positionV>
            <wp:extent cx="2519045" cy="2691130"/>
            <wp:effectExtent l="0" t="0" r="0" b="0"/>
            <wp:wrapTight wrapText="bothSides">
              <wp:wrapPolygon edited="0">
                <wp:start x="0" y="0"/>
                <wp:lineTo x="0" y="21406"/>
                <wp:lineTo x="21399" y="21406"/>
                <wp:lineTo x="21399" y="0"/>
                <wp:lineTo x="0" y="0"/>
              </wp:wrapPolygon>
            </wp:wrapTight>
            <wp:docPr id="310"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19045" cy="26911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85ECAB8" w14:textId="4C9E37FE" w:rsidR="009821A6" w:rsidRPr="000F0DE7" w:rsidRDefault="00D3109F" w:rsidP="008F3B0A">
      <w:pPr>
        <w:jc w:val="both"/>
        <w:rPr>
          <w:color w:val="000000" w:themeColor="text1"/>
        </w:rPr>
      </w:pPr>
      <w:proofErr w:type="spellStart"/>
      <w:r w:rsidRPr="000F0DE7">
        <w:rPr>
          <w:color w:val="000000" w:themeColor="text1"/>
        </w:rPr>
        <w:t>Gribs</w:t>
      </w:r>
      <w:proofErr w:type="spellEnd"/>
      <w:r w:rsidRPr="000F0DE7">
        <w:rPr>
          <w:color w:val="000000" w:themeColor="text1"/>
        </w:rPr>
        <w:t xml:space="preserve"> Files</w:t>
      </w:r>
      <w:r w:rsidR="00DD4793" w:rsidRPr="000F0DE7">
        <w:rPr>
          <w:color w:val="000000" w:themeColor="text1"/>
        </w:rPr>
        <w:t xml:space="preserve"> </w:t>
      </w:r>
      <w:r w:rsidR="00DD4793" w:rsidRPr="00DD4793">
        <w:rPr>
          <w:color w:val="000000" w:themeColor="text1"/>
        </w:rPr>
        <w:t>are used to run BioSIM from gridded meteorological data</w:t>
      </w:r>
      <w:r w:rsidR="000F0DE7" w:rsidRPr="000F0DE7">
        <w:rPr>
          <w:color w:val="000000" w:themeColor="text1"/>
        </w:rPr>
        <w:t>.</w:t>
      </w:r>
    </w:p>
    <w:p w14:paraId="17A10398" w14:textId="26B48B50" w:rsidR="00D3109F" w:rsidRDefault="00D3109F" w:rsidP="008F3B0A">
      <w:pPr>
        <w:jc w:val="both"/>
        <w:rPr>
          <w:color w:val="FF0000"/>
        </w:rPr>
      </w:pPr>
    </w:p>
    <w:p w14:paraId="239C0AC3" w14:textId="52D5B968" w:rsidR="000F0DE7" w:rsidRPr="001D6AEE" w:rsidRDefault="000F0DE7" w:rsidP="008F3B0A">
      <w:r>
        <w:t xml:space="preserve">All </w:t>
      </w:r>
      <w:proofErr w:type="spellStart"/>
      <w:r w:rsidRPr="000F0DE7">
        <w:rPr>
          <w:color w:val="000000" w:themeColor="text1"/>
        </w:rPr>
        <w:t>Gribs</w:t>
      </w:r>
      <w:proofErr w:type="spellEnd"/>
      <w:r w:rsidRPr="000F0DE7">
        <w:rPr>
          <w:color w:val="000000" w:themeColor="text1"/>
        </w:rPr>
        <w:t xml:space="preserve"> Files </w:t>
      </w:r>
      <w:proofErr w:type="gramStart"/>
      <w:r>
        <w:t>(.</w:t>
      </w:r>
      <w:proofErr w:type="spellStart"/>
      <w:r w:rsidRPr="000F0DE7">
        <w:t>Gribs</w:t>
      </w:r>
      <w:proofErr w:type="spellEnd"/>
      <w:proofErr w:type="gramEnd"/>
      <w:r>
        <w:t>) located in one of the weather data directories (global or in the project’s \Weather\ subdirectory) are</w:t>
      </w:r>
      <w:r>
        <w:rPr>
          <w:spacing w:val="-2"/>
        </w:rPr>
        <w:t xml:space="preserve"> listed in the </w:t>
      </w:r>
      <w:r w:rsidR="000A2EE0">
        <w:rPr>
          <w:spacing w:val="-2"/>
        </w:rPr>
        <w:t>Linked Data Manager</w:t>
      </w:r>
      <w:r>
        <w:rPr>
          <w:spacing w:val="-2"/>
        </w:rPr>
        <w:t xml:space="preserve">’s </w:t>
      </w:r>
      <w:r>
        <w:rPr>
          <w:i/>
          <w:spacing w:val="-2"/>
        </w:rPr>
        <w:t>Daily Databases</w:t>
      </w:r>
      <w:r>
        <w:rPr>
          <w:spacing w:val="-2"/>
        </w:rPr>
        <w:t xml:space="preserve"> page list field. </w:t>
      </w:r>
      <w:r>
        <w:t xml:space="preserve">The project's \Weather\ subdirectory is always searched first. </w:t>
      </w:r>
    </w:p>
    <w:p w14:paraId="6624FBAF" w14:textId="77777777" w:rsidR="00D3109F" w:rsidRPr="009821A6" w:rsidRDefault="00D3109F" w:rsidP="008F3B0A">
      <w:pPr>
        <w:jc w:val="both"/>
        <w:rPr>
          <w:color w:val="FF0000"/>
        </w:rPr>
      </w:pPr>
    </w:p>
    <w:p w14:paraId="5793B8BA" w14:textId="6F0FC53E" w:rsidR="009821A6" w:rsidRPr="001D6AEE" w:rsidRDefault="009821A6" w:rsidP="008F3B0A">
      <w:pPr>
        <w:jc w:val="both"/>
        <w:rPr>
          <w:color w:val="000000" w:themeColor="text1"/>
        </w:rPr>
      </w:pPr>
      <w:r w:rsidRPr="00DD4793">
        <w:rPr>
          <w:color w:val="000000" w:themeColor="text1"/>
        </w:rPr>
        <w:t xml:space="preserve">Buttons specific to the </w:t>
      </w:r>
      <w:proofErr w:type="spellStart"/>
      <w:r w:rsidR="000A2EE0">
        <w:rPr>
          <w:i/>
          <w:color w:val="000000" w:themeColor="text1"/>
        </w:rPr>
        <w:t>Gribs</w:t>
      </w:r>
      <w:proofErr w:type="spellEnd"/>
      <w:r w:rsidR="000A2EE0">
        <w:rPr>
          <w:i/>
          <w:color w:val="000000" w:themeColor="text1"/>
        </w:rPr>
        <w:t xml:space="preserve"> </w:t>
      </w:r>
      <w:r w:rsidRPr="00DD4793">
        <w:rPr>
          <w:color w:val="000000" w:themeColor="text1"/>
          <w:spacing w:val="-2"/>
        </w:rPr>
        <w:t>page are as follows:</w:t>
      </w:r>
    </w:p>
    <w:p w14:paraId="09E23D6F" w14:textId="65BBD189" w:rsidR="009821A6" w:rsidRPr="009821A6" w:rsidRDefault="009821A6" w:rsidP="008F3B0A">
      <w:pPr>
        <w:jc w:val="both"/>
        <w:rPr>
          <w:color w:val="FF0000"/>
        </w:rPr>
      </w:pPr>
    </w:p>
    <w:p w14:paraId="475B7A14" w14:textId="45B75311" w:rsidR="009821A6" w:rsidRPr="001D6AEE" w:rsidRDefault="009821A6" w:rsidP="008F3B0A">
      <w:pPr>
        <w:jc w:val="both"/>
        <w:rPr>
          <w:color w:val="000000" w:themeColor="text1"/>
        </w:rPr>
      </w:pPr>
      <w:r w:rsidRPr="009763B2">
        <w:rPr>
          <w:noProof/>
          <w:color w:val="000000" w:themeColor="text1"/>
          <w:lang w:eastAsia="en-CA"/>
        </w:rPr>
        <w:drawing>
          <wp:inline distT="0" distB="0" distL="0" distR="0" wp14:anchorId="17E2666D" wp14:editId="18EFB996">
            <wp:extent cx="163833" cy="142875"/>
            <wp:effectExtent l="0" t="0" r="7617" b="9525"/>
            <wp:docPr id="313" name="Picture 69"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rsidRPr="009763B2">
        <w:rPr>
          <w:color w:val="000000" w:themeColor="text1"/>
        </w:rPr>
        <w:t xml:space="preserve"> </w:t>
      </w:r>
      <w:r w:rsidRPr="009763B2">
        <w:rPr>
          <w:color w:val="000000" w:themeColor="text1"/>
          <w:spacing w:val="-2"/>
        </w:rPr>
        <w:t>Link a New File: Add the directory in which the new file is located to the directory list.</w:t>
      </w:r>
    </w:p>
    <w:p w14:paraId="1B67384B" w14:textId="77777777" w:rsidR="009821A6" w:rsidRPr="009763B2" w:rsidRDefault="009821A6" w:rsidP="008F3B0A">
      <w:pPr>
        <w:jc w:val="both"/>
        <w:rPr>
          <w:color w:val="000000" w:themeColor="text1"/>
        </w:rPr>
      </w:pPr>
    </w:p>
    <w:p w14:paraId="61E765B8" w14:textId="5837AC98" w:rsidR="009821A6" w:rsidRPr="001D6AEE" w:rsidRDefault="009821A6" w:rsidP="008F3B0A">
      <w:pPr>
        <w:rPr>
          <w:color w:val="FF0000"/>
        </w:rPr>
      </w:pPr>
      <w:r w:rsidRPr="009763B2">
        <w:rPr>
          <w:rStyle w:val="Hyperlien"/>
          <w:noProof/>
          <w:color w:val="000000" w:themeColor="text1"/>
          <w:spacing w:val="-2"/>
          <w:u w:val="none"/>
          <w:lang w:eastAsia="en-CA"/>
        </w:rPr>
        <w:drawing>
          <wp:inline distT="0" distB="0" distL="0" distR="0" wp14:anchorId="44A01E76" wp14:editId="3FAF64EB">
            <wp:extent cx="153033" cy="142875"/>
            <wp:effectExtent l="0" t="0" r="0" b="9525"/>
            <wp:docPr id="314" name="Picture 70"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rsidRPr="009763B2">
        <w:rPr>
          <w:rStyle w:val="Hyperlien"/>
          <w:color w:val="000000" w:themeColor="text1"/>
          <w:spacing w:val="-2"/>
          <w:u w:val="none"/>
        </w:rPr>
        <w:t xml:space="preserve"> Open </w:t>
      </w:r>
      <w:r w:rsidRPr="009763B2">
        <w:rPr>
          <w:color w:val="000000" w:themeColor="text1"/>
        </w:rPr>
        <w:t xml:space="preserve">Options dialog: </w:t>
      </w:r>
      <w:r w:rsidRPr="009763B2">
        <w:rPr>
          <w:rStyle w:val="Hyperlien"/>
          <w:color w:val="000000" w:themeColor="text1"/>
          <w:spacing w:val="-2"/>
          <w:u w:val="none"/>
        </w:rPr>
        <w:t xml:space="preserve">Opens the </w:t>
      </w:r>
      <w:r w:rsidRPr="009763B2">
        <w:rPr>
          <w:color w:val="000000" w:themeColor="text1"/>
        </w:rPr>
        <w:t xml:space="preserve">Options dialog on the </w:t>
      </w:r>
      <w:r w:rsidRPr="009763B2">
        <w:rPr>
          <w:i/>
          <w:color w:val="000000" w:themeColor="text1"/>
        </w:rPr>
        <w:t>Directories</w:t>
      </w:r>
      <w:r w:rsidRPr="009763B2">
        <w:rPr>
          <w:color w:val="000000" w:themeColor="text1"/>
        </w:rPr>
        <w:t xml:space="preserve"> page in which the user can add and remove links to various directories or simply see the paths to them</w:t>
      </w:r>
      <w:r w:rsidRPr="009821A6">
        <w:rPr>
          <w:color w:val="FF0000"/>
        </w:rPr>
        <w:t>.</w:t>
      </w:r>
    </w:p>
    <w:p w14:paraId="053620D5" w14:textId="77777777" w:rsidR="009821A6" w:rsidRDefault="009821A6" w:rsidP="008F3B0A"/>
    <w:p w14:paraId="3A0BA4BE" w14:textId="5F2B7D9E" w:rsidR="009821A6" w:rsidRDefault="009821A6" w:rsidP="008F3B0A"/>
    <w:p w14:paraId="22FBF94E" w14:textId="0A945150" w:rsidR="009821A6" w:rsidRDefault="009821A6" w:rsidP="008F3B0A"/>
    <w:p w14:paraId="581D6CF5" w14:textId="014F44FA" w:rsidR="009821A6" w:rsidRPr="009821A6" w:rsidRDefault="009821A6" w:rsidP="008F3B0A"/>
    <w:p w14:paraId="74CA53D4" w14:textId="154A64D2" w:rsidR="00943FAF" w:rsidRDefault="000A2EE0" w:rsidP="00A4124E">
      <w:pPr>
        <w:pStyle w:val="Titre3"/>
      </w:pPr>
      <w:bookmarkStart w:id="91" w:name="_Toc132704594"/>
      <w:r>
        <w:t>Linked Data Manager</w:t>
      </w:r>
      <w:r w:rsidR="00856231">
        <w:t xml:space="preserve">, </w:t>
      </w:r>
      <w:r>
        <w:t>M</w:t>
      </w:r>
      <w:r w:rsidR="00856231">
        <w:t>aps</w:t>
      </w:r>
      <w:r>
        <w:t xml:space="preserve"> Files </w:t>
      </w:r>
      <w:proofErr w:type="gramStart"/>
      <w:r w:rsidR="00856231">
        <w:t>page</w:t>
      </w:r>
      <w:bookmarkEnd w:id="91"/>
      <w:proofErr w:type="gramEnd"/>
    </w:p>
    <w:p w14:paraId="1612AD06" w14:textId="77777777" w:rsidR="004A6F91" w:rsidRPr="004A6F91" w:rsidRDefault="004A6F91" w:rsidP="008F3B0A"/>
    <w:p w14:paraId="10FEE0D5" w14:textId="76AD7CBE" w:rsidR="00943FAF" w:rsidRDefault="00F72197" w:rsidP="008F3B0A">
      <w:r>
        <w:rPr>
          <w:noProof/>
          <w:lang w:eastAsia="en-CA"/>
        </w:rPr>
        <w:drawing>
          <wp:anchor distT="0" distB="0" distL="114300" distR="114300" simplePos="0" relativeHeight="251644928" behindDoc="0" locked="0" layoutInCell="1" allowOverlap="1" wp14:anchorId="55C54523" wp14:editId="76B05D37">
            <wp:simplePos x="0" y="0"/>
            <wp:positionH relativeFrom="column">
              <wp:posOffset>3850848</wp:posOffset>
            </wp:positionH>
            <wp:positionV relativeFrom="paragraph">
              <wp:posOffset>118736</wp:posOffset>
            </wp:positionV>
            <wp:extent cx="2599055" cy="2519680"/>
            <wp:effectExtent l="0" t="0" r="0" b="0"/>
            <wp:wrapTight wrapText="bothSides">
              <wp:wrapPolygon edited="0">
                <wp:start x="0" y="0"/>
                <wp:lineTo x="0" y="21393"/>
                <wp:lineTo x="21373" y="21393"/>
                <wp:lineTo x="21373" y="0"/>
                <wp:lineTo x="0" y="0"/>
              </wp:wrapPolygon>
            </wp:wrapTight>
            <wp:docPr id="81" name="Picture 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599055" cy="2519680"/>
                    </a:xfrm>
                    <a:prstGeom prst="rect">
                      <a:avLst/>
                    </a:prstGeom>
                    <a:noFill/>
                    <a:ln>
                      <a:noFill/>
                      <a:prstDash/>
                    </a:ln>
                  </pic:spPr>
                </pic:pic>
              </a:graphicData>
            </a:graphic>
            <wp14:sizeRelH relativeFrom="margin">
              <wp14:pctWidth>0</wp14:pctWidth>
            </wp14:sizeRelH>
          </wp:anchor>
        </w:drawing>
      </w:r>
    </w:p>
    <w:p w14:paraId="1D0405C0" w14:textId="40A78BDD" w:rsidR="00943FAF" w:rsidRPr="001D6AEE" w:rsidRDefault="00856231" w:rsidP="008F3B0A">
      <w:r>
        <w:t xml:space="preserve">In BioSIM, input maps (DEMs) are used in two different tasks: to generate location lists and to perform spatial interpolations. </w:t>
      </w:r>
    </w:p>
    <w:p w14:paraId="3E5D5D55" w14:textId="212E856C" w:rsidR="00943FAF" w:rsidRDefault="00943FAF" w:rsidP="008F3B0A">
      <w:pPr>
        <w:jc w:val="both"/>
      </w:pPr>
    </w:p>
    <w:p w14:paraId="1ED263C4" w14:textId="6A027984" w:rsidR="00943FAF" w:rsidRPr="001D6AEE" w:rsidRDefault="00856231" w:rsidP="008F3B0A">
      <w:pPr>
        <w:jc w:val="both"/>
      </w:pPr>
      <w:r>
        <w:t xml:space="preserve">All input maps (DEMs) (files with extensions defined in the options dialog) </w:t>
      </w:r>
      <w:r>
        <w:rPr>
          <w:spacing w:val="-2"/>
        </w:rPr>
        <w:t>located in one of the input map directories</w:t>
      </w:r>
      <w:r>
        <w:t xml:space="preserve"> </w:t>
      </w:r>
      <w:r>
        <w:rPr>
          <w:spacing w:val="-2"/>
        </w:rPr>
        <w:t>(global or in the project’s \</w:t>
      </w:r>
      <w:proofErr w:type="spellStart"/>
      <w:r>
        <w:rPr>
          <w:spacing w:val="-2"/>
        </w:rPr>
        <w:t>MapInput</w:t>
      </w:r>
      <w:proofErr w:type="spellEnd"/>
      <w:r>
        <w:rPr>
          <w:spacing w:val="-2"/>
        </w:rPr>
        <w:t xml:space="preserve">\ subdirectory) </w:t>
      </w:r>
      <w:r>
        <w:t xml:space="preserve">are listed in the list field of the </w:t>
      </w:r>
      <w:r>
        <w:rPr>
          <w:i/>
        </w:rPr>
        <w:t>Input Maps (DEMs)</w:t>
      </w:r>
      <w:r>
        <w:t xml:space="preserve"> page of the </w:t>
      </w:r>
      <w:r w:rsidR="000A2EE0">
        <w:t>Linked Data Manager</w:t>
      </w:r>
      <w:r>
        <w:t xml:space="preserve"> dialog. The project's \</w:t>
      </w:r>
      <w:proofErr w:type="spellStart"/>
      <w:r>
        <w:t>MapInput</w:t>
      </w:r>
      <w:proofErr w:type="spellEnd"/>
      <w:r>
        <w:t xml:space="preserve">\ subdirectory is always searched first. </w:t>
      </w:r>
    </w:p>
    <w:p w14:paraId="084A2089" w14:textId="7BF20BD2" w:rsidR="00943FAF" w:rsidRDefault="00943FAF" w:rsidP="008F3B0A">
      <w:pPr>
        <w:jc w:val="both"/>
      </w:pPr>
    </w:p>
    <w:p w14:paraId="1ECEE271" w14:textId="03C08437" w:rsidR="00943FAF" w:rsidRPr="001D6AEE" w:rsidRDefault="00856231" w:rsidP="008F3B0A">
      <w:pPr>
        <w:jc w:val="both"/>
      </w:pPr>
      <w:r>
        <w:t xml:space="preserve">Buttons specific to the </w:t>
      </w:r>
      <w:r>
        <w:rPr>
          <w:i/>
        </w:rPr>
        <w:t>Input Maps (DEMs)</w:t>
      </w:r>
      <w:r>
        <w:t xml:space="preserve"> </w:t>
      </w:r>
      <w:r>
        <w:rPr>
          <w:spacing w:val="-2"/>
        </w:rPr>
        <w:t>page are as follows:</w:t>
      </w:r>
    </w:p>
    <w:p w14:paraId="01D1C526" w14:textId="1D63B40E" w:rsidR="00943FAF" w:rsidRDefault="00943FAF" w:rsidP="008F3B0A">
      <w:pPr>
        <w:jc w:val="both"/>
      </w:pPr>
    </w:p>
    <w:p w14:paraId="6784E9D7" w14:textId="0DE7B7EC" w:rsidR="00943FAF" w:rsidRPr="001D6AEE" w:rsidRDefault="00856231" w:rsidP="008F3B0A">
      <w:pPr>
        <w:jc w:val="both"/>
      </w:pPr>
      <w:r>
        <w:rPr>
          <w:noProof/>
          <w:lang w:eastAsia="en-CA"/>
        </w:rPr>
        <w:drawing>
          <wp:inline distT="0" distB="0" distL="0" distR="0" wp14:anchorId="1AFB9183" wp14:editId="34C91AC0">
            <wp:extent cx="153033" cy="142875"/>
            <wp:effectExtent l="0" t="0" r="0" b="9525"/>
            <wp:docPr id="82" name="Picture 71" descr="Envoyer_vers_ShowMa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153033" cy="142875"/>
                    </a:xfrm>
                    <a:prstGeom prst="rect">
                      <a:avLst/>
                    </a:prstGeom>
                    <a:noFill/>
                    <a:ln>
                      <a:noFill/>
                      <a:prstDash/>
                    </a:ln>
                  </pic:spPr>
                </pic:pic>
              </a:graphicData>
            </a:graphic>
          </wp:inline>
        </w:drawing>
      </w:r>
      <w:r>
        <w:t xml:space="preserve"> Send to </w:t>
      </w:r>
      <w:proofErr w:type="spellStart"/>
      <w:r>
        <w:t>ShowMap</w:t>
      </w:r>
      <w:proofErr w:type="spellEnd"/>
      <w:r>
        <w:t xml:space="preserve">: Opens the </w:t>
      </w:r>
      <w:proofErr w:type="spellStart"/>
      <w:r>
        <w:t>ShowMap</w:t>
      </w:r>
      <w:proofErr w:type="spellEnd"/>
      <w:r>
        <w:t xml:space="preserve"> application and displays the map selected (highlighted) in the list field.</w:t>
      </w:r>
    </w:p>
    <w:p w14:paraId="710BCF4C" w14:textId="64D65B6C" w:rsidR="00943FAF" w:rsidRDefault="00943FAF" w:rsidP="008F3B0A">
      <w:pPr>
        <w:jc w:val="both"/>
      </w:pPr>
    </w:p>
    <w:p w14:paraId="6D1C808E" w14:textId="77777777" w:rsidR="00943FAF" w:rsidRPr="001D6AEE" w:rsidRDefault="00856231" w:rsidP="008F3B0A">
      <w:pPr>
        <w:jc w:val="both"/>
      </w:pPr>
      <w:r>
        <w:rPr>
          <w:noProof/>
          <w:lang w:eastAsia="en-CA"/>
        </w:rPr>
        <w:drawing>
          <wp:inline distT="0" distB="0" distL="0" distR="0" wp14:anchorId="5FB56187" wp14:editId="22140FB8">
            <wp:extent cx="153033" cy="142875"/>
            <wp:effectExtent l="0" t="0" r="0" b="9525"/>
            <wp:docPr id="83" name="Picture 72" descr="Afficher_l'informa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53033" cy="142875"/>
                    </a:xfrm>
                    <a:prstGeom prst="rect">
                      <a:avLst/>
                    </a:prstGeom>
                    <a:noFill/>
                    <a:ln>
                      <a:noFill/>
                      <a:prstDash/>
                    </a:ln>
                  </pic:spPr>
                </pic:pic>
              </a:graphicData>
            </a:graphic>
          </wp:inline>
        </w:drawing>
      </w:r>
      <w:r>
        <w:t xml:space="preserve"> Show Information: Displays the selected map’s detailed information in a text editor (can be specified by the user, </w:t>
      </w:r>
      <w:proofErr w:type="gramStart"/>
      <w:r>
        <w:t>e.g.</w:t>
      </w:r>
      <w:proofErr w:type="gramEnd"/>
      <w:r>
        <w:t xml:space="preserve"> Notepad).</w:t>
      </w:r>
    </w:p>
    <w:p w14:paraId="797CC1CA" w14:textId="77777777" w:rsidR="00943FAF" w:rsidRDefault="00943FAF" w:rsidP="008F3B0A">
      <w:pPr>
        <w:jc w:val="both"/>
      </w:pPr>
    </w:p>
    <w:p w14:paraId="42236C7A" w14:textId="4502AE3F" w:rsidR="00943FAF" w:rsidRPr="001D6AEE" w:rsidRDefault="00856231" w:rsidP="008F3B0A">
      <w:pPr>
        <w:jc w:val="both"/>
      </w:pPr>
      <w:r>
        <w:rPr>
          <w:noProof/>
          <w:lang w:eastAsia="en-CA"/>
        </w:rPr>
        <w:lastRenderedPageBreak/>
        <w:drawing>
          <wp:inline distT="0" distB="0" distL="0" distR="0" wp14:anchorId="51332318" wp14:editId="76ABC2C2">
            <wp:extent cx="163833" cy="142875"/>
            <wp:effectExtent l="0" t="0" r="7617" b="9525"/>
            <wp:docPr id="84" name="Picture 73" descr="Lier_une_base_de_donnée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rPr>
          <w:spacing w:val="-2"/>
        </w:rPr>
        <w:t xml:space="preserve"> Link a New File: Add the directory in which the new file is located to the linked directories list. If the extension of the new map is not in the extension list, then the extension </w:t>
      </w:r>
      <w:r w:rsidR="00976889">
        <w:rPr>
          <w:spacing w:val="-2"/>
        </w:rPr>
        <w:t>is</w:t>
      </w:r>
      <w:r>
        <w:rPr>
          <w:spacing w:val="-2"/>
        </w:rPr>
        <w:t xml:space="preserve"> automatically added.</w:t>
      </w:r>
    </w:p>
    <w:p w14:paraId="6405552B" w14:textId="77777777" w:rsidR="00943FAF" w:rsidRDefault="00943FAF" w:rsidP="008F3B0A">
      <w:pPr>
        <w:jc w:val="both"/>
        <w:rPr>
          <w:spacing w:val="-2"/>
        </w:rPr>
      </w:pPr>
    </w:p>
    <w:p w14:paraId="3BA12C16" w14:textId="77777777" w:rsidR="00943FAF" w:rsidRPr="001D6AEE" w:rsidRDefault="00856231" w:rsidP="008F3B0A">
      <w:pPr>
        <w:jc w:val="both"/>
      </w:pPr>
      <w:r>
        <w:rPr>
          <w:rStyle w:val="Hyperlien"/>
          <w:noProof/>
          <w:color w:val="auto"/>
          <w:spacing w:val="-2"/>
          <w:u w:val="none"/>
          <w:lang w:eastAsia="en-CA"/>
        </w:rPr>
        <w:drawing>
          <wp:inline distT="0" distB="0" distL="0" distR="0" wp14:anchorId="00781F74" wp14:editId="365B802B">
            <wp:extent cx="179707" cy="163833"/>
            <wp:effectExtent l="0" t="0" r="0" b="7617"/>
            <wp:docPr id="85"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179707" cy="163833"/>
                    </a:xfrm>
                    <a:prstGeom prst="rect">
                      <a:avLst/>
                    </a:prstGeom>
                    <a:noFill/>
                    <a:ln>
                      <a:noFill/>
                      <a:prstDash/>
                    </a:ln>
                  </pic:spPr>
                </pic:pic>
              </a:graphicData>
            </a:graphic>
          </wp:inline>
        </w:drawing>
      </w:r>
      <w:r>
        <w:rPr>
          <w:rStyle w:val="Hyperlien"/>
          <w:color w:val="auto"/>
          <w:spacing w:val="-2"/>
          <w:u w:val="none"/>
        </w:rPr>
        <w:t xml:space="preserve"> Open </w:t>
      </w:r>
      <w:r>
        <w:t xml:space="preserve">Options dialog: </w:t>
      </w:r>
      <w:r>
        <w:rPr>
          <w:rStyle w:val="Hyperlien"/>
          <w:color w:val="auto"/>
          <w:spacing w:val="-2"/>
          <w:u w:val="none"/>
        </w:rPr>
        <w:t xml:space="preserve">Opens the </w:t>
      </w:r>
      <w:r>
        <w:t xml:space="preserve">Options dialog on the </w:t>
      </w:r>
      <w:r>
        <w:rPr>
          <w:i/>
        </w:rPr>
        <w:t>Directories</w:t>
      </w:r>
      <w:r>
        <w:t xml:space="preserve"> page in which the user can add and remove links to various directories or simply see the paths to them.</w:t>
      </w:r>
    </w:p>
    <w:p w14:paraId="31251D30" w14:textId="77777777" w:rsidR="00943FAF" w:rsidRDefault="00943FAF" w:rsidP="008F3B0A">
      <w:pPr>
        <w:jc w:val="both"/>
      </w:pPr>
    </w:p>
    <w:p w14:paraId="77DD8211" w14:textId="32D4CC81" w:rsidR="00943FAF" w:rsidRDefault="00856231" w:rsidP="008F3B0A">
      <w:pPr>
        <w:jc w:val="both"/>
      </w:pPr>
      <w:r>
        <w:t>Before a DEM can be linked to BioSIM, the projection information must be specified. If BioSIM does not recognize the projection of a DEM, it cannot use it. BioSIM itself does not perform changes in DEM projections. For this, other software is needed (QGIS; GDAL Translate; Arc Map).</w:t>
      </w:r>
    </w:p>
    <w:p w14:paraId="07D3B8E5" w14:textId="77777777" w:rsidR="00943FAF" w:rsidRDefault="00943FAF" w:rsidP="008F3B0A"/>
    <w:p w14:paraId="6068E043" w14:textId="42F7EEF4" w:rsidR="00943FAF" w:rsidRPr="001D6AEE" w:rsidRDefault="00856231" w:rsidP="008F3B0A">
      <w:pPr>
        <w:jc w:val="both"/>
      </w:pPr>
      <w:r>
        <w:t>BioSIM accepts all GDAL Raster formats (</w:t>
      </w:r>
      <w:hyperlink r:id="rId110" w:history="1">
        <w:r>
          <w:rPr>
            <w:rStyle w:val="Hyperlien"/>
          </w:rPr>
          <w:t>http://www.gdal.org/formats_list.html</w:t>
        </w:r>
      </w:hyperlink>
      <w:r>
        <w:t xml:space="preserve">) as the DEM’s extension. BioSIM recommends the use </w:t>
      </w:r>
      <w:proofErr w:type="spellStart"/>
      <w:r>
        <w:t>GeoTIFF</w:t>
      </w:r>
      <w:proofErr w:type="spellEnd"/>
      <w:r>
        <w:t xml:space="preserve"> (.</w:t>
      </w:r>
      <w:proofErr w:type="spellStart"/>
      <w:r>
        <w:t>tif</w:t>
      </w:r>
      <w:proofErr w:type="spellEnd"/>
      <w:r>
        <w:t>) formats. The Arc/Info export grid binary file format (.</w:t>
      </w:r>
      <w:proofErr w:type="spellStart"/>
      <w:r>
        <w:t>flt</w:t>
      </w:r>
      <w:proofErr w:type="spellEnd"/>
      <w:r>
        <w:t xml:space="preserve">) is also supported. By </w:t>
      </w:r>
      <w:proofErr w:type="gramStart"/>
      <w:r>
        <w:t>default</w:t>
      </w:r>
      <w:proofErr w:type="gramEnd"/>
      <w:r>
        <w:t xml:space="preserve"> BioSIM generates output maps in the .</w:t>
      </w:r>
      <w:proofErr w:type="spellStart"/>
      <w:r w:rsidR="000A2EE0">
        <w:t>tif</w:t>
      </w:r>
      <w:proofErr w:type="spellEnd"/>
      <w:r>
        <w:t xml:space="preserve"> format.</w:t>
      </w:r>
    </w:p>
    <w:p w14:paraId="32705796" w14:textId="77777777" w:rsidR="00943FAF" w:rsidRDefault="00943FAF" w:rsidP="008F3B0A">
      <w:pPr>
        <w:jc w:val="both"/>
      </w:pPr>
    </w:p>
    <w:p w14:paraId="6C5950FB" w14:textId="599D86E8" w:rsidR="007966B2" w:rsidRDefault="000A2EE0" w:rsidP="00A4124E">
      <w:pPr>
        <w:pStyle w:val="Titre3"/>
      </w:pPr>
      <w:bookmarkStart w:id="92" w:name="_Projection_dialog"/>
      <w:bookmarkStart w:id="93" w:name="_Toc132704595"/>
      <w:bookmarkEnd w:id="92"/>
      <w:r>
        <w:t>Linked Data Manager,</w:t>
      </w:r>
      <w:r w:rsidR="007966B2" w:rsidRPr="007966B2">
        <w:t xml:space="preserve"> Models </w:t>
      </w:r>
      <w:proofErr w:type="gramStart"/>
      <w:r w:rsidR="007966B2" w:rsidRPr="007966B2">
        <w:t>page</w:t>
      </w:r>
      <w:bookmarkEnd w:id="93"/>
      <w:proofErr w:type="gramEnd"/>
    </w:p>
    <w:p w14:paraId="0BC370F9" w14:textId="77777777" w:rsidR="007966B2" w:rsidRPr="007966B2" w:rsidRDefault="007966B2" w:rsidP="008F3B0A"/>
    <w:p w14:paraId="5941C27D" w14:textId="5B0C9606" w:rsidR="007966B2" w:rsidRPr="001D6AEE" w:rsidRDefault="00712C57" w:rsidP="008F3B0A">
      <w:pPr>
        <w:jc w:val="both"/>
      </w:pPr>
      <w:r>
        <w:rPr>
          <w:noProof/>
          <w:lang w:eastAsia="en-CA"/>
        </w:rPr>
        <w:drawing>
          <wp:anchor distT="0" distB="0" distL="114300" distR="114300" simplePos="0" relativeHeight="251686912" behindDoc="0" locked="0" layoutInCell="1" allowOverlap="1" wp14:anchorId="7DE0BBCD" wp14:editId="7DEDE283">
            <wp:simplePos x="0" y="0"/>
            <wp:positionH relativeFrom="column">
              <wp:posOffset>3606393</wp:posOffset>
            </wp:positionH>
            <wp:positionV relativeFrom="paragraph">
              <wp:posOffset>35839</wp:posOffset>
            </wp:positionV>
            <wp:extent cx="2854960" cy="2881630"/>
            <wp:effectExtent l="0" t="0" r="2540" b="0"/>
            <wp:wrapTight wrapText="bothSides">
              <wp:wrapPolygon edited="0">
                <wp:start x="0" y="0"/>
                <wp:lineTo x="0" y="21419"/>
                <wp:lineTo x="21475" y="21419"/>
                <wp:lineTo x="21475" y="0"/>
                <wp:lineTo x="0" y="0"/>
              </wp:wrapPolygon>
            </wp:wrapTight>
            <wp:docPr id="315"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854960" cy="2881630"/>
                    </a:xfrm>
                    <a:prstGeom prst="rect">
                      <a:avLst/>
                    </a:prstGeom>
                    <a:noFill/>
                    <a:ln>
                      <a:noFill/>
                      <a:prstDash/>
                    </a:ln>
                  </pic:spPr>
                </pic:pic>
              </a:graphicData>
            </a:graphic>
            <wp14:sizeRelH relativeFrom="margin">
              <wp14:pctWidth>0</wp14:pctWidth>
            </wp14:sizeRelH>
          </wp:anchor>
        </w:drawing>
      </w:r>
      <w:r w:rsidR="007966B2">
        <w:t xml:space="preserve">The Models page lists the various models available for </w:t>
      </w:r>
      <w:r w:rsidR="00EA5DD4">
        <w:t>model execution</w:t>
      </w:r>
      <w:r w:rsidR="007966B2">
        <w:t xml:space="preserve">; they are automatically </w:t>
      </w:r>
      <w:r w:rsidR="00B572CA">
        <w:t xml:space="preserve">stored </w:t>
      </w:r>
      <w:r w:rsidR="007966B2">
        <w:t>in the software’s \Models\ subdirectory when BioSIM is installed.</w:t>
      </w:r>
    </w:p>
    <w:p w14:paraId="4ACF2055" w14:textId="79D74CEB" w:rsidR="007966B2" w:rsidRDefault="007966B2" w:rsidP="008F3B0A">
      <w:pPr>
        <w:jc w:val="both"/>
      </w:pPr>
    </w:p>
    <w:p w14:paraId="07183E70" w14:textId="6563284C" w:rsidR="007966B2" w:rsidRDefault="007966B2" w:rsidP="008F3B0A">
      <w:pPr>
        <w:jc w:val="both"/>
      </w:pPr>
      <w:r>
        <w:t>If a new model (an executable file with a .exe or .</w:t>
      </w:r>
      <w:proofErr w:type="spellStart"/>
      <w:r>
        <w:t>dll</w:t>
      </w:r>
      <w:proofErr w:type="spellEnd"/>
      <w:r>
        <w:t xml:space="preserve"> extension) is provided by the developers, it is accompanied by a BioSIM interface file (with </w:t>
      </w:r>
      <w:proofErr w:type="gramStart"/>
      <w:r>
        <w:t>a .mdl</w:t>
      </w:r>
      <w:proofErr w:type="gramEnd"/>
      <w:r>
        <w:t xml:space="preserve"> extension). Copying these two files into the ...\BioSIM\Models\ subdirectory adds the new model to the model base. Often the model also comes with documentation in the form of a .pdf file. This file should also be copied into the …\BioSIM\models\ subdirectory.</w:t>
      </w:r>
    </w:p>
    <w:p w14:paraId="48201532" w14:textId="6091674C" w:rsidR="007966B2" w:rsidRDefault="007966B2" w:rsidP="008F3B0A">
      <w:pPr>
        <w:jc w:val="both"/>
      </w:pPr>
    </w:p>
    <w:p w14:paraId="11D9F616" w14:textId="77777777" w:rsidR="007966B2" w:rsidRPr="001D6AEE" w:rsidRDefault="007966B2" w:rsidP="008F3B0A">
      <w:pPr>
        <w:jc w:val="both"/>
      </w:pPr>
      <w:r>
        <w:rPr>
          <w:noProof/>
          <w:lang w:eastAsia="en-CA"/>
        </w:rPr>
        <w:drawing>
          <wp:inline distT="0" distB="0" distL="0" distR="0" wp14:anchorId="38DDCBFF" wp14:editId="60809949">
            <wp:extent cx="153033" cy="142875"/>
            <wp:effectExtent l="0" t="0" r="0" b="9525"/>
            <wp:docPr id="316"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t xml:space="preserve"> New: Create a new model interface to link the corresponding executable file (.exe or .</w:t>
      </w:r>
      <w:proofErr w:type="spellStart"/>
      <w:r>
        <w:t>dll</w:t>
      </w:r>
      <w:proofErr w:type="spellEnd"/>
      <w:r>
        <w:t>) to BioSIM.</w:t>
      </w:r>
    </w:p>
    <w:p w14:paraId="71C25213" w14:textId="77777777" w:rsidR="007966B2" w:rsidRDefault="007966B2" w:rsidP="008F3B0A">
      <w:pPr>
        <w:jc w:val="both"/>
      </w:pPr>
    </w:p>
    <w:p w14:paraId="46D3A9EC" w14:textId="77777777" w:rsidR="007966B2" w:rsidRPr="001D6AEE" w:rsidRDefault="007966B2" w:rsidP="008F3B0A">
      <w:pPr>
        <w:jc w:val="both"/>
      </w:pPr>
      <w:r>
        <w:rPr>
          <w:noProof/>
          <w:lang w:eastAsia="en-CA"/>
        </w:rPr>
        <w:drawing>
          <wp:inline distT="0" distB="0" distL="0" distR="0" wp14:anchorId="6996BDEE" wp14:editId="40856BDF">
            <wp:extent cx="153033" cy="142875"/>
            <wp:effectExtent l="0" t="0" r="0" b="9525"/>
            <wp:docPr id="317"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model interface.</w:t>
      </w:r>
    </w:p>
    <w:p w14:paraId="412AA8DD" w14:textId="77777777" w:rsidR="007966B2" w:rsidRDefault="007966B2" w:rsidP="008F3B0A">
      <w:pPr>
        <w:jc w:val="both"/>
      </w:pPr>
    </w:p>
    <w:p w14:paraId="1C9CEFDE" w14:textId="77777777" w:rsidR="007966B2" w:rsidRPr="001D6AEE" w:rsidRDefault="007966B2" w:rsidP="008F3B0A">
      <w:pPr>
        <w:jc w:val="both"/>
      </w:pPr>
      <w:r>
        <w:rPr>
          <w:noProof/>
          <w:lang w:eastAsia="en-CA"/>
        </w:rPr>
        <w:drawing>
          <wp:inline distT="0" distB="0" distL="0" distR="0" wp14:anchorId="694C8E6B" wp14:editId="5988287F">
            <wp:extent cx="153033" cy="142875"/>
            <wp:effectExtent l="0" t="0" r="0" b="9525"/>
            <wp:docPr id="318"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Edit: Edit a selected model interface through the Model Editor dialog.</w:t>
      </w:r>
    </w:p>
    <w:p w14:paraId="4BAAD95C" w14:textId="77777777" w:rsidR="007966B2" w:rsidRDefault="007966B2" w:rsidP="008F3B0A">
      <w:pPr>
        <w:jc w:val="both"/>
      </w:pPr>
    </w:p>
    <w:p w14:paraId="746183B9" w14:textId="77777777" w:rsidR="007966B2" w:rsidRPr="001D6AEE" w:rsidRDefault="007966B2" w:rsidP="008F3B0A">
      <w:pPr>
        <w:jc w:val="both"/>
      </w:pPr>
      <w:r>
        <w:rPr>
          <w:noProof/>
          <w:lang w:eastAsia="en-CA"/>
        </w:rPr>
        <w:drawing>
          <wp:inline distT="0" distB="0" distL="0" distR="0" wp14:anchorId="65EC6434" wp14:editId="57866BD9">
            <wp:extent cx="153033" cy="142875"/>
            <wp:effectExtent l="0" t="0" r="0" b="9525"/>
            <wp:docPr id="319"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42875"/>
                    </a:xfrm>
                    <a:prstGeom prst="rect">
                      <a:avLst/>
                    </a:prstGeom>
                    <a:noFill/>
                    <a:ln>
                      <a:noFill/>
                      <a:prstDash/>
                    </a:ln>
                  </pic:spPr>
                </pic:pic>
              </a:graphicData>
            </a:graphic>
          </wp:inline>
        </w:drawing>
      </w:r>
      <w:r>
        <w:t xml:space="preserve"> Copy: Copy a selected model interface.</w:t>
      </w:r>
    </w:p>
    <w:p w14:paraId="5C074039" w14:textId="77777777" w:rsidR="007966B2" w:rsidRDefault="007966B2" w:rsidP="008F3B0A"/>
    <w:p w14:paraId="1D37B9D4" w14:textId="77777777" w:rsidR="007966B2" w:rsidRDefault="007966B2" w:rsidP="008F3B0A">
      <w:pPr>
        <w:jc w:val="both"/>
      </w:pPr>
      <w:r>
        <w:t>Additional models may be developed and added by the user. For instructions on how to proceed, please refer to the “Models and Model Editor” document.</w:t>
      </w:r>
    </w:p>
    <w:p w14:paraId="32045244" w14:textId="0B05EF46" w:rsidR="00B11985" w:rsidRDefault="00B11985" w:rsidP="008F3B0A">
      <w:pPr>
        <w:suppressAutoHyphens w:val="0"/>
      </w:pPr>
      <w:r>
        <w:br w:type="page"/>
      </w:r>
    </w:p>
    <w:p w14:paraId="05B52B01" w14:textId="25913A09" w:rsidR="007966B2" w:rsidRDefault="000A2EE0" w:rsidP="00A4124E">
      <w:pPr>
        <w:pStyle w:val="Titre3"/>
      </w:pPr>
      <w:bookmarkStart w:id="94" w:name="_Toc132704596"/>
      <w:r>
        <w:lastRenderedPageBreak/>
        <w:t>Linked Data Manager,</w:t>
      </w:r>
      <w:r w:rsidR="007966B2">
        <w:t xml:space="preserve"> Weather Updater</w:t>
      </w:r>
      <w:r w:rsidR="007966B2" w:rsidRPr="007966B2">
        <w:t xml:space="preserve"> </w:t>
      </w:r>
      <w:proofErr w:type="gramStart"/>
      <w:r w:rsidR="007966B2" w:rsidRPr="007966B2">
        <w:t>page</w:t>
      </w:r>
      <w:bookmarkEnd w:id="94"/>
      <w:proofErr w:type="gramEnd"/>
    </w:p>
    <w:p w14:paraId="63D8C997" w14:textId="4C01EE36" w:rsidR="007966B2" w:rsidRPr="007966B2" w:rsidRDefault="007966B2" w:rsidP="008F3B0A"/>
    <w:p w14:paraId="242D67E3" w14:textId="37C19346" w:rsidR="00D3109F" w:rsidRDefault="00712C57" w:rsidP="008F3B0A">
      <w:pPr>
        <w:jc w:val="both"/>
        <w:rPr>
          <w:color w:val="FF0000"/>
        </w:rPr>
      </w:pPr>
      <w:r w:rsidRPr="0062626D">
        <w:rPr>
          <w:noProof/>
          <w:lang w:eastAsia="en-CA"/>
        </w:rPr>
        <w:drawing>
          <wp:anchor distT="0" distB="0" distL="114300" distR="114300" simplePos="0" relativeHeight="251688960" behindDoc="0" locked="0" layoutInCell="1" allowOverlap="1" wp14:anchorId="276C5F93" wp14:editId="07EAA5E2">
            <wp:simplePos x="0" y="0"/>
            <wp:positionH relativeFrom="column">
              <wp:posOffset>3543651</wp:posOffset>
            </wp:positionH>
            <wp:positionV relativeFrom="paragraph">
              <wp:posOffset>78731</wp:posOffset>
            </wp:positionV>
            <wp:extent cx="2854325" cy="3010535"/>
            <wp:effectExtent l="0" t="0" r="3175" b="0"/>
            <wp:wrapTight wrapText="bothSides">
              <wp:wrapPolygon edited="0">
                <wp:start x="0" y="0"/>
                <wp:lineTo x="0" y="21459"/>
                <wp:lineTo x="21480" y="21459"/>
                <wp:lineTo x="21480" y="0"/>
                <wp:lineTo x="0" y="0"/>
              </wp:wrapPolygon>
            </wp:wrapTight>
            <wp:docPr id="320"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854325" cy="30105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966B2" w:rsidRPr="0062626D">
        <w:t xml:space="preserve">The </w:t>
      </w:r>
      <w:r w:rsidR="0062626D" w:rsidRPr="0062626D">
        <w:t>Weather Updater</w:t>
      </w:r>
      <w:r w:rsidR="0062626D">
        <w:rPr>
          <w:color w:val="FF0000"/>
        </w:rPr>
        <w:t xml:space="preserve"> </w:t>
      </w:r>
      <w:r w:rsidR="0062626D">
        <w:t xml:space="preserve">page lists the various </w:t>
      </w:r>
      <w:r w:rsidR="0062626D" w:rsidRPr="0062626D">
        <w:t>Weather Updater</w:t>
      </w:r>
      <w:r w:rsidR="00B572CA">
        <w:t xml:space="preserve"> tasks</w:t>
      </w:r>
      <w:r w:rsidR="0062626D" w:rsidRPr="0062626D">
        <w:t xml:space="preserve"> </w:t>
      </w:r>
      <w:r w:rsidR="0062626D">
        <w:t xml:space="preserve">available </w:t>
      </w:r>
      <w:r w:rsidR="0062626D" w:rsidRPr="0062626D">
        <w:t>by default</w:t>
      </w:r>
      <w:r w:rsidR="0062626D">
        <w:t xml:space="preserve"> in BioSIM, but a new weather updater</w:t>
      </w:r>
      <w:r w:rsidR="00B572CA">
        <w:t xml:space="preserve"> task can be added</w:t>
      </w:r>
      <w:r w:rsidR="0062626D">
        <w:t>.</w:t>
      </w:r>
    </w:p>
    <w:p w14:paraId="5E7C8132" w14:textId="303B7205" w:rsidR="00D3109F" w:rsidRDefault="00D3109F" w:rsidP="008F3B0A">
      <w:pPr>
        <w:jc w:val="both"/>
        <w:rPr>
          <w:color w:val="FF0000"/>
        </w:rPr>
      </w:pPr>
    </w:p>
    <w:p w14:paraId="0D9DAB7D" w14:textId="2543DDBF" w:rsidR="000F0DE7" w:rsidRPr="001D6AEE" w:rsidRDefault="000F0DE7" w:rsidP="008F3B0A">
      <w:r>
        <w:t xml:space="preserve">All </w:t>
      </w:r>
      <w:r>
        <w:rPr>
          <w:color w:val="000000" w:themeColor="text1"/>
        </w:rPr>
        <w:t>weather updater</w:t>
      </w:r>
      <w:r w:rsidR="00B572CA">
        <w:rPr>
          <w:color w:val="000000" w:themeColor="text1"/>
        </w:rPr>
        <w:t xml:space="preserve"> tasks</w:t>
      </w:r>
      <w:r w:rsidRPr="000F0DE7">
        <w:rPr>
          <w:color w:val="000000" w:themeColor="text1"/>
        </w:rPr>
        <w:t xml:space="preserve"> </w:t>
      </w:r>
      <w:proofErr w:type="gramStart"/>
      <w:r>
        <w:t>(.Update</w:t>
      </w:r>
      <w:proofErr w:type="gramEnd"/>
      <w:r>
        <w:t xml:space="preserve">) located in the </w:t>
      </w:r>
      <w:r w:rsidR="000A2EE0">
        <w:t xml:space="preserve">update </w:t>
      </w:r>
      <w:r>
        <w:t>directories (in the project’s \Update\ subdirectory) are</w:t>
      </w:r>
      <w:r>
        <w:rPr>
          <w:spacing w:val="-2"/>
        </w:rPr>
        <w:t xml:space="preserve"> listed in the </w:t>
      </w:r>
      <w:r w:rsidR="000A2EE0">
        <w:rPr>
          <w:spacing w:val="-2"/>
        </w:rPr>
        <w:t>Linked Data Manager</w:t>
      </w:r>
      <w:r>
        <w:rPr>
          <w:spacing w:val="-2"/>
        </w:rPr>
        <w:t xml:space="preserve">’s </w:t>
      </w:r>
      <w:r w:rsidR="00C830A3">
        <w:rPr>
          <w:color w:val="000000" w:themeColor="text1"/>
        </w:rPr>
        <w:t>weather updater</w:t>
      </w:r>
      <w:r w:rsidR="00C830A3" w:rsidRPr="000F0DE7">
        <w:rPr>
          <w:color w:val="000000" w:themeColor="text1"/>
        </w:rPr>
        <w:t xml:space="preserve"> </w:t>
      </w:r>
      <w:r>
        <w:rPr>
          <w:spacing w:val="-2"/>
        </w:rPr>
        <w:t xml:space="preserve">page list field. </w:t>
      </w:r>
    </w:p>
    <w:p w14:paraId="3DAF81C2" w14:textId="01ACD9E2" w:rsidR="007966B2" w:rsidRPr="007966B2" w:rsidRDefault="007966B2" w:rsidP="008F3B0A">
      <w:pPr>
        <w:jc w:val="both"/>
        <w:rPr>
          <w:color w:val="FF0000"/>
        </w:rPr>
      </w:pPr>
    </w:p>
    <w:p w14:paraId="1111BA8F" w14:textId="3EE160BA" w:rsidR="007966B2" w:rsidRPr="00936C04" w:rsidRDefault="007966B2" w:rsidP="008F3B0A">
      <w:r w:rsidRPr="007966B2">
        <w:rPr>
          <w:noProof/>
          <w:color w:val="FF0000"/>
          <w:lang w:eastAsia="en-CA"/>
        </w:rPr>
        <w:drawing>
          <wp:inline distT="0" distB="0" distL="0" distR="0" wp14:anchorId="763A0B8E" wp14:editId="0301AB6F">
            <wp:extent cx="153033" cy="142875"/>
            <wp:effectExtent l="0" t="0" r="0" b="9525"/>
            <wp:docPr id="321" name="Picture 7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rsidRPr="007966B2">
        <w:rPr>
          <w:color w:val="FF0000"/>
        </w:rPr>
        <w:t xml:space="preserve"> </w:t>
      </w:r>
      <w:r w:rsidRPr="00936C04">
        <w:t>New: Create a new</w:t>
      </w:r>
      <w:r w:rsidR="00936C04" w:rsidRPr="00936C04">
        <w:t xml:space="preserve"> weather updater.</w:t>
      </w:r>
    </w:p>
    <w:p w14:paraId="702EB392" w14:textId="05FF2F78" w:rsidR="007966B2" w:rsidRPr="00936C04" w:rsidRDefault="007966B2" w:rsidP="008F3B0A"/>
    <w:p w14:paraId="4AABEE03" w14:textId="561E9371" w:rsidR="007966B2" w:rsidRPr="00936C04" w:rsidRDefault="007966B2" w:rsidP="008F3B0A">
      <w:r w:rsidRPr="00936C04">
        <w:rPr>
          <w:noProof/>
          <w:lang w:eastAsia="en-CA"/>
        </w:rPr>
        <w:drawing>
          <wp:inline distT="0" distB="0" distL="0" distR="0" wp14:anchorId="6BCCD3E4" wp14:editId="721A728D">
            <wp:extent cx="153033" cy="142875"/>
            <wp:effectExtent l="0" t="0" r="0" b="9525"/>
            <wp:docPr id="322" name="Picture 7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42875"/>
                    </a:xfrm>
                    <a:prstGeom prst="rect">
                      <a:avLst/>
                    </a:prstGeom>
                    <a:noFill/>
                    <a:ln>
                      <a:noFill/>
                      <a:prstDash/>
                    </a:ln>
                  </pic:spPr>
                </pic:pic>
              </a:graphicData>
            </a:graphic>
          </wp:inline>
        </w:drawing>
      </w:r>
      <w:r w:rsidRPr="00936C04">
        <w:t xml:space="preserve"> </w:t>
      </w:r>
      <w:r w:rsidR="00D3109F" w:rsidRPr="00936C04">
        <w:t>Delete:</w:t>
      </w:r>
      <w:r w:rsidR="00936C04" w:rsidRPr="00936C04">
        <w:t xml:space="preserve"> Delete a selected weather updater</w:t>
      </w:r>
      <w:r w:rsidRPr="00936C04">
        <w:t>.</w:t>
      </w:r>
    </w:p>
    <w:p w14:paraId="40D6BA3D" w14:textId="5431055A" w:rsidR="007966B2" w:rsidRPr="00936C04" w:rsidRDefault="007966B2" w:rsidP="008F3B0A"/>
    <w:p w14:paraId="08B38523" w14:textId="1796D893" w:rsidR="007966B2" w:rsidRPr="00936C04" w:rsidRDefault="007966B2" w:rsidP="008F3B0A">
      <w:r w:rsidRPr="00936C04">
        <w:rPr>
          <w:noProof/>
          <w:lang w:eastAsia="en-CA"/>
        </w:rPr>
        <w:drawing>
          <wp:inline distT="0" distB="0" distL="0" distR="0" wp14:anchorId="3F2C2847" wp14:editId="7BA97206">
            <wp:extent cx="153033" cy="142875"/>
            <wp:effectExtent l="0" t="0" r="0" b="9525"/>
            <wp:docPr id="323"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rsidRPr="00936C04">
        <w:t xml:space="preserve"> Edit: Edit a </w:t>
      </w:r>
      <w:r w:rsidR="00936C04" w:rsidRPr="00936C04">
        <w:t>selected weather updater</w:t>
      </w:r>
      <w:r w:rsidRPr="00936C04">
        <w:t>.</w:t>
      </w:r>
    </w:p>
    <w:p w14:paraId="6A07546C" w14:textId="5EB1EC3E" w:rsidR="007966B2" w:rsidRPr="00936C04" w:rsidRDefault="007966B2" w:rsidP="008F3B0A"/>
    <w:p w14:paraId="363EA2BB" w14:textId="69FEEF94" w:rsidR="007966B2" w:rsidRPr="00936C04" w:rsidRDefault="007966B2" w:rsidP="008F3B0A">
      <w:r w:rsidRPr="00936C04">
        <w:rPr>
          <w:noProof/>
          <w:lang w:eastAsia="en-CA"/>
        </w:rPr>
        <w:drawing>
          <wp:inline distT="0" distB="0" distL="0" distR="0" wp14:anchorId="7B51FF4E" wp14:editId="2E884931">
            <wp:extent cx="153033" cy="142875"/>
            <wp:effectExtent l="0" t="0" r="0" b="9525"/>
            <wp:docPr id="324"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42875"/>
                    </a:xfrm>
                    <a:prstGeom prst="rect">
                      <a:avLst/>
                    </a:prstGeom>
                    <a:noFill/>
                    <a:ln>
                      <a:noFill/>
                      <a:prstDash/>
                    </a:ln>
                  </pic:spPr>
                </pic:pic>
              </a:graphicData>
            </a:graphic>
          </wp:inline>
        </w:drawing>
      </w:r>
      <w:r w:rsidRPr="00936C04">
        <w:t xml:space="preserve"> Copy: Copy a </w:t>
      </w:r>
      <w:r w:rsidR="00936C04" w:rsidRPr="00936C04">
        <w:t>selected weather updater</w:t>
      </w:r>
      <w:r w:rsidRPr="00936C04">
        <w:t>.</w:t>
      </w:r>
    </w:p>
    <w:p w14:paraId="1BF59E34" w14:textId="31B84912" w:rsidR="007966B2" w:rsidRDefault="007966B2" w:rsidP="008F3B0A">
      <w:pPr>
        <w:rPr>
          <w:color w:val="FF0000"/>
        </w:rPr>
      </w:pPr>
    </w:p>
    <w:p w14:paraId="05D7F73B" w14:textId="77777777" w:rsidR="00F72197" w:rsidRDefault="00F72197" w:rsidP="008F3B0A">
      <w:pPr>
        <w:rPr>
          <w:color w:val="FF0000"/>
        </w:rPr>
      </w:pPr>
    </w:p>
    <w:p w14:paraId="37C1A504" w14:textId="467816E2" w:rsidR="00943FAF" w:rsidRDefault="000A2EE0" w:rsidP="00A4124E">
      <w:pPr>
        <w:pStyle w:val="Titre3"/>
      </w:pPr>
      <w:bookmarkStart w:id="95" w:name="_Toc132704597"/>
      <w:r>
        <w:t>Linked Data Manager,</w:t>
      </w:r>
      <w:r w:rsidR="007966B2">
        <w:t xml:space="preserve"> Scripts</w:t>
      </w:r>
      <w:r w:rsidR="00856231">
        <w:t xml:space="preserve"> </w:t>
      </w:r>
      <w:proofErr w:type="gramStart"/>
      <w:r w:rsidR="00856231">
        <w:t>page</w:t>
      </w:r>
      <w:bookmarkEnd w:id="95"/>
      <w:proofErr w:type="gramEnd"/>
    </w:p>
    <w:p w14:paraId="7929AA07" w14:textId="52635BFC" w:rsidR="007966B2" w:rsidRPr="007966B2" w:rsidRDefault="007966B2" w:rsidP="007966B2"/>
    <w:p w14:paraId="1AE45ED3" w14:textId="47ADAA75" w:rsidR="00943FAF" w:rsidRDefault="00943FAF">
      <w:pPr>
        <w:jc w:val="both"/>
      </w:pPr>
    </w:p>
    <w:p w14:paraId="080BEA44" w14:textId="29CCEFCC" w:rsidR="00943FAF" w:rsidRPr="007031F3" w:rsidRDefault="00B11985" w:rsidP="007031F3">
      <w:r w:rsidRPr="007031F3">
        <w:rPr>
          <w:noProof/>
          <w:lang w:eastAsia="en-CA"/>
        </w:rPr>
        <w:drawing>
          <wp:anchor distT="0" distB="0" distL="114300" distR="114300" simplePos="0" relativeHeight="251645952" behindDoc="0" locked="0" layoutInCell="1" allowOverlap="1" wp14:anchorId="270B22CD" wp14:editId="25114DD0">
            <wp:simplePos x="0" y="0"/>
            <wp:positionH relativeFrom="column">
              <wp:posOffset>3584613</wp:posOffset>
            </wp:positionH>
            <wp:positionV relativeFrom="paragraph">
              <wp:posOffset>11174</wp:posOffset>
            </wp:positionV>
            <wp:extent cx="2823210" cy="2941320"/>
            <wp:effectExtent l="0" t="0" r="0" b="0"/>
            <wp:wrapTight wrapText="bothSides">
              <wp:wrapPolygon edited="0">
                <wp:start x="0" y="0"/>
                <wp:lineTo x="0" y="21404"/>
                <wp:lineTo x="21425" y="21404"/>
                <wp:lineTo x="21425" y="0"/>
                <wp:lineTo x="0" y="0"/>
              </wp:wrapPolygon>
            </wp:wrapTight>
            <wp:docPr id="87"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823210" cy="29413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rsidRPr="007031F3">
        <w:t xml:space="preserve">The </w:t>
      </w:r>
      <w:r w:rsidR="00D3109F" w:rsidRPr="007031F3">
        <w:t>Script</w:t>
      </w:r>
      <w:r w:rsidR="0062626D" w:rsidRPr="007031F3">
        <w:t xml:space="preserve"> page </w:t>
      </w:r>
      <w:r w:rsidR="00B572CA">
        <w:t xml:space="preserve">helps </w:t>
      </w:r>
      <w:r w:rsidR="0062626D" w:rsidRPr="007031F3">
        <w:t>manage script file</w:t>
      </w:r>
      <w:r w:rsidR="00B572CA">
        <w:t>s</w:t>
      </w:r>
      <w:r w:rsidR="0062626D" w:rsidRPr="007031F3">
        <w:t xml:space="preserve"> (</w:t>
      </w:r>
      <w:proofErr w:type="spellStart"/>
      <w:r w:rsidR="0062626D" w:rsidRPr="007031F3">
        <w:t>e.g</w:t>
      </w:r>
      <w:proofErr w:type="spellEnd"/>
      <w:r w:rsidR="0062626D" w:rsidRPr="007031F3">
        <w:t xml:space="preserve"> R script file)</w:t>
      </w:r>
    </w:p>
    <w:p w14:paraId="1E2C2686" w14:textId="6A67EA24" w:rsidR="00504ED0" w:rsidRDefault="00504ED0" w:rsidP="00D3109F">
      <w:pPr>
        <w:jc w:val="both"/>
        <w:rPr>
          <w:color w:val="FF0000"/>
        </w:rPr>
      </w:pPr>
    </w:p>
    <w:p w14:paraId="77C1FE6C" w14:textId="77777777" w:rsidR="00504ED0" w:rsidRDefault="00504ED0" w:rsidP="00D3109F">
      <w:pPr>
        <w:jc w:val="both"/>
        <w:rPr>
          <w:color w:val="FF0000"/>
        </w:rPr>
      </w:pPr>
    </w:p>
    <w:p w14:paraId="3485CBED" w14:textId="00AE74BD" w:rsidR="00504ED0" w:rsidRPr="001D6AEE" w:rsidRDefault="00504ED0" w:rsidP="00504ED0">
      <w:r>
        <w:t xml:space="preserve">All </w:t>
      </w:r>
      <w:r w:rsidR="00712C57">
        <w:rPr>
          <w:color w:val="000000" w:themeColor="text1"/>
        </w:rPr>
        <w:t>Script</w:t>
      </w:r>
      <w:r w:rsidR="00B572CA">
        <w:rPr>
          <w:color w:val="000000" w:themeColor="text1"/>
        </w:rPr>
        <w:t>s</w:t>
      </w:r>
      <w:r w:rsidR="00712C57" w:rsidRPr="000F0DE7">
        <w:rPr>
          <w:color w:val="000000" w:themeColor="text1"/>
        </w:rPr>
        <w:t xml:space="preserve"> </w:t>
      </w:r>
      <w:r w:rsidR="00712C57">
        <w:t>located</w:t>
      </w:r>
      <w:r>
        <w:t xml:space="preserve"> in the </w:t>
      </w:r>
      <w:r w:rsidR="000A2EE0">
        <w:t xml:space="preserve">script </w:t>
      </w:r>
      <w:r>
        <w:t>directories (in the project’s \</w:t>
      </w:r>
      <w:r w:rsidR="00C830A3">
        <w:t>script</w:t>
      </w:r>
      <w:r>
        <w:t>\ subdirectory) are</w:t>
      </w:r>
      <w:r>
        <w:rPr>
          <w:spacing w:val="-2"/>
        </w:rPr>
        <w:t xml:space="preserve"> listed in the </w:t>
      </w:r>
      <w:r w:rsidR="000A2EE0">
        <w:rPr>
          <w:spacing w:val="-2"/>
        </w:rPr>
        <w:t>Linked Data Manager</w:t>
      </w:r>
      <w:r>
        <w:rPr>
          <w:spacing w:val="-2"/>
        </w:rPr>
        <w:t xml:space="preserve">’s </w:t>
      </w:r>
      <w:r w:rsidR="00C830A3">
        <w:rPr>
          <w:i/>
          <w:spacing w:val="-2"/>
        </w:rPr>
        <w:t xml:space="preserve">script </w:t>
      </w:r>
      <w:r>
        <w:rPr>
          <w:spacing w:val="-2"/>
        </w:rPr>
        <w:t xml:space="preserve">page list field. </w:t>
      </w:r>
    </w:p>
    <w:p w14:paraId="6B04DC56" w14:textId="4EA619E5" w:rsidR="00504ED0" w:rsidRPr="007966B2" w:rsidRDefault="00504ED0" w:rsidP="00D3109F">
      <w:pPr>
        <w:jc w:val="both"/>
        <w:rPr>
          <w:color w:val="FF0000"/>
        </w:rPr>
      </w:pPr>
    </w:p>
    <w:p w14:paraId="4C26F2FE" w14:textId="77777777" w:rsidR="00943FAF" w:rsidRPr="007966B2" w:rsidRDefault="00943FAF">
      <w:pPr>
        <w:jc w:val="both"/>
        <w:rPr>
          <w:color w:val="FF0000"/>
        </w:rPr>
      </w:pPr>
    </w:p>
    <w:p w14:paraId="4BB3F9A9" w14:textId="16726D02" w:rsidR="00057A7B" w:rsidRPr="007031F3" w:rsidRDefault="005F6564" w:rsidP="007031F3">
      <w:r>
        <w:pict w14:anchorId="475EE0C6">
          <v:shape id="Picture 75" o:spid="_x0000_i1045" type="#_x0000_t75" alt="New_" style="width:13.8pt;height:13.8pt;visibility:visible;mso-wrap-style:square">
            <v:imagedata r:id="rId116" o:title="New_"/>
          </v:shape>
        </w:pict>
      </w:r>
      <w:r w:rsidR="00057A7B">
        <w:rPr>
          <w:color w:val="FF0000"/>
        </w:rPr>
        <w:t xml:space="preserve"> </w:t>
      </w:r>
      <w:r w:rsidR="00057A7B" w:rsidRPr="007031F3">
        <w:t>New: Create a new script file.</w:t>
      </w:r>
    </w:p>
    <w:p w14:paraId="23A9F84C" w14:textId="77777777" w:rsidR="00943FAF" w:rsidRPr="007031F3" w:rsidRDefault="00943FAF" w:rsidP="007031F3"/>
    <w:p w14:paraId="4AA73D2C" w14:textId="0DAB2840" w:rsidR="00943FAF" w:rsidRPr="007031F3" w:rsidRDefault="005F6564" w:rsidP="007031F3">
      <w:r>
        <w:pict w14:anchorId="701B93C2">
          <v:shape id="Picture 76" o:spid="_x0000_i1046" type="#_x0000_t75" alt="Delete_icon" style="width:13.8pt;height:13.8pt;visibility:visible;mso-wrap-style:square">
            <v:imagedata r:id="rId117" o:title="Delete_icon"/>
          </v:shape>
        </w:pict>
      </w:r>
      <w:r w:rsidR="00057A7B" w:rsidRPr="007031F3">
        <w:t xml:space="preserve"> Delete: Delete a selected script file. </w:t>
      </w:r>
    </w:p>
    <w:p w14:paraId="0CE2985B" w14:textId="7A33C8C2" w:rsidR="00943FAF" w:rsidRPr="007031F3" w:rsidRDefault="00943FAF" w:rsidP="007031F3"/>
    <w:p w14:paraId="6BFB8697" w14:textId="3DA7B41E" w:rsidR="00943FAF" w:rsidRPr="007031F3" w:rsidRDefault="00856231" w:rsidP="007031F3">
      <w:r w:rsidRPr="007031F3">
        <w:rPr>
          <w:noProof/>
          <w:lang w:eastAsia="en-CA"/>
        </w:rPr>
        <w:drawing>
          <wp:inline distT="0" distB="0" distL="0" distR="0" wp14:anchorId="38F79528" wp14:editId="0AED2E31">
            <wp:extent cx="153033" cy="142875"/>
            <wp:effectExtent l="0" t="0" r="0" b="9525"/>
            <wp:docPr id="90" name="Picture 7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rsidRPr="007031F3">
        <w:t xml:space="preserve"> Edit: Edit a selected </w:t>
      </w:r>
      <w:r w:rsidR="00057A7B" w:rsidRPr="007031F3">
        <w:t>script file.</w:t>
      </w:r>
    </w:p>
    <w:p w14:paraId="2B673D27" w14:textId="77777777" w:rsidR="00943FAF" w:rsidRPr="007031F3" w:rsidRDefault="00943FAF" w:rsidP="007031F3"/>
    <w:p w14:paraId="32A1C308" w14:textId="6868C7A4" w:rsidR="00943FAF" w:rsidRPr="007031F3" w:rsidRDefault="00856231" w:rsidP="007031F3">
      <w:r w:rsidRPr="007031F3">
        <w:rPr>
          <w:noProof/>
          <w:lang w:eastAsia="en-CA"/>
        </w:rPr>
        <w:drawing>
          <wp:inline distT="0" distB="0" distL="0" distR="0" wp14:anchorId="69FE537A" wp14:editId="4811B3F0">
            <wp:extent cx="153033" cy="142875"/>
            <wp:effectExtent l="0" t="0" r="0" b="9525"/>
            <wp:docPr id="91" name="Picture 78"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42875"/>
                    </a:xfrm>
                    <a:prstGeom prst="rect">
                      <a:avLst/>
                    </a:prstGeom>
                    <a:noFill/>
                    <a:ln>
                      <a:noFill/>
                      <a:prstDash/>
                    </a:ln>
                  </pic:spPr>
                </pic:pic>
              </a:graphicData>
            </a:graphic>
          </wp:inline>
        </w:drawing>
      </w:r>
      <w:r w:rsidRPr="007031F3">
        <w:t xml:space="preserve"> Copy: Copy a selected </w:t>
      </w:r>
      <w:r w:rsidR="00057A7B" w:rsidRPr="007031F3">
        <w:t>script file.</w:t>
      </w:r>
    </w:p>
    <w:p w14:paraId="02C3D6C9" w14:textId="77777777" w:rsidR="00943FAF" w:rsidRPr="007966B2" w:rsidRDefault="00943FAF">
      <w:pPr>
        <w:rPr>
          <w:color w:val="FF0000"/>
        </w:rPr>
      </w:pPr>
    </w:p>
    <w:p w14:paraId="45F1B7BB" w14:textId="6522536D" w:rsidR="007966B2" w:rsidRDefault="007966B2">
      <w:pPr>
        <w:jc w:val="both"/>
      </w:pPr>
    </w:p>
    <w:p w14:paraId="5A3D8E6D" w14:textId="6AF89656" w:rsidR="00D3109F" w:rsidRDefault="00D3109F">
      <w:pPr>
        <w:jc w:val="both"/>
      </w:pPr>
    </w:p>
    <w:p w14:paraId="688B1350" w14:textId="3A70D069" w:rsidR="007966B2" w:rsidRDefault="007966B2">
      <w:pPr>
        <w:jc w:val="both"/>
      </w:pPr>
    </w:p>
    <w:p w14:paraId="14F818A6" w14:textId="77777777" w:rsidR="007966B2" w:rsidRDefault="007966B2">
      <w:pPr>
        <w:jc w:val="both"/>
      </w:pPr>
    </w:p>
    <w:p w14:paraId="54469963" w14:textId="102F9422" w:rsidR="004A0802" w:rsidRPr="008F35F1" w:rsidRDefault="00B11985" w:rsidP="00447313">
      <w:pPr>
        <w:pStyle w:val="Titre1"/>
      </w:pPr>
      <w:bookmarkStart w:id="96" w:name="_Toc322607280"/>
      <w:bookmarkStart w:id="97" w:name="_Toc322607807"/>
      <w:bookmarkStart w:id="98" w:name="_Toc322610806"/>
      <w:bookmarkStart w:id="99" w:name="_Toc322611314"/>
      <w:bookmarkStart w:id="100" w:name="_Toc322611893"/>
      <w:bookmarkStart w:id="101" w:name="_Toc322607281"/>
      <w:bookmarkStart w:id="102" w:name="_Toc322607808"/>
      <w:bookmarkStart w:id="103" w:name="_Toc322610807"/>
      <w:bookmarkStart w:id="104" w:name="_Toc322611315"/>
      <w:bookmarkStart w:id="105" w:name="_Toc322611894"/>
      <w:bookmarkStart w:id="106" w:name="_Toc322607282"/>
      <w:bookmarkStart w:id="107" w:name="_Toc322607809"/>
      <w:bookmarkStart w:id="108" w:name="_Toc322610808"/>
      <w:bookmarkStart w:id="109" w:name="_Toc322611316"/>
      <w:bookmarkStart w:id="110" w:name="_Toc322611895"/>
      <w:bookmarkStart w:id="111" w:name="_Toc322607283"/>
      <w:bookmarkStart w:id="112" w:name="_Toc322607810"/>
      <w:bookmarkStart w:id="113" w:name="_Toc322610809"/>
      <w:bookmarkStart w:id="114" w:name="_Toc322611317"/>
      <w:bookmarkStart w:id="115" w:name="_Toc322611896"/>
      <w:bookmarkStart w:id="116" w:name="_Toc322607284"/>
      <w:bookmarkStart w:id="117" w:name="_Toc322607811"/>
      <w:bookmarkStart w:id="118" w:name="_Toc322610810"/>
      <w:bookmarkStart w:id="119" w:name="_Toc322611318"/>
      <w:bookmarkStart w:id="120" w:name="_Toc322611897"/>
      <w:bookmarkStart w:id="121" w:name="_Toc132704598"/>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rPr>
          <w:noProof/>
          <w:lang w:eastAsia="en-CA"/>
        </w:rPr>
        <w:lastRenderedPageBreak/>
        <w:drawing>
          <wp:anchor distT="0" distB="0" distL="114300" distR="114300" simplePos="0" relativeHeight="251693056" behindDoc="0" locked="0" layoutInCell="1" allowOverlap="1" wp14:anchorId="4FCA2B42" wp14:editId="4DCF45B5">
            <wp:simplePos x="0" y="0"/>
            <wp:positionH relativeFrom="column">
              <wp:posOffset>4615086</wp:posOffset>
            </wp:positionH>
            <wp:positionV relativeFrom="paragraph">
              <wp:posOffset>294242</wp:posOffset>
            </wp:positionV>
            <wp:extent cx="1627880" cy="1520825"/>
            <wp:effectExtent l="0" t="0" r="0" b="3175"/>
            <wp:wrapSquare wrapText="bothSides"/>
            <wp:docPr id="304"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69"/>
                    <pic:cNvPicPr>
                      <a:picLocks noChangeAspect="1"/>
                    </pic:cNvPicPr>
                  </pic:nvPicPr>
                  <pic:blipFill>
                    <a:blip r:embed="rId118"/>
                    <a:stretch>
                      <a:fillRect/>
                    </a:stretch>
                  </pic:blipFill>
                  <pic:spPr>
                    <a:xfrm>
                      <a:off x="0" y="0"/>
                      <a:ext cx="1627880" cy="1520825"/>
                    </a:xfrm>
                    <a:prstGeom prst="rect">
                      <a:avLst/>
                    </a:prstGeom>
                    <a:noFill/>
                    <a:ln>
                      <a:noFill/>
                      <a:prstDash/>
                    </a:ln>
                  </pic:spPr>
                </pic:pic>
              </a:graphicData>
            </a:graphic>
          </wp:anchor>
        </w:drawing>
      </w:r>
      <w:r w:rsidR="00F34241">
        <w:t>Group</w:t>
      </w:r>
      <w:r w:rsidR="00B572CA">
        <w:t>s</w:t>
      </w:r>
      <w:r w:rsidR="00F34241">
        <w:t xml:space="preserve"> of C</w:t>
      </w:r>
      <w:r w:rsidR="00F34241" w:rsidRPr="008F35F1">
        <w:t>omponent</w:t>
      </w:r>
      <w:r w:rsidR="00856231">
        <w:t>s</w:t>
      </w:r>
      <w:bookmarkEnd w:id="121"/>
    </w:p>
    <w:p w14:paraId="4E9D613A" w14:textId="786C927D" w:rsidR="00131745" w:rsidRDefault="00131745" w:rsidP="00131745">
      <w:pPr>
        <w:jc w:val="both"/>
      </w:pPr>
      <w:r w:rsidRPr="001D6AEE">
        <w:t xml:space="preserve">In the Project window, select the “Project” folder icon and then click the Add Group button </w:t>
      </w:r>
      <w:r>
        <w:rPr>
          <w:noProof/>
          <w:lang w:eastAsia="en-CA"/>
        </w:rPr>
        <w:drawing>
          <wp:inline distT="0" distB="0" distL="0" distR="0" wp14:anchorId="06A7D733" wp14:editId="717A1814">
            <wp:extent cx="138431" cy="138431"/>
            <wp:effectExtent l="0" t="0" r="0" b="0"/>
            <wp:docPr id="297"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38431" cy="138431"/>
                    </a:xfrm>
                    <a:prstGeom prst="rect">
                      <a:avLst/>
                    </a:prstGeom>
                    <a:noFill/>
                    <a:ln>
                      <a:noFill/>
                      <a:prstDash/>
                    </a:ln>
                  </pic:spPr>
                </pic:pic>
              </a:graphicData>
            </a:graphic>
          </wp:inline>
        </w:drawing>
      </w:r>
      <w:r w:rsidRPr="001D6AEE">
        <w:t xml:space="preserve"> on the first row of the Project window’s toolbar, or select [Project] and then [Add Group] from the menu bar. </w:t>
      </w:r>
      <w:r>
        <w:t xml:space="preserve">This </w:t>
      </w:r>
      <w:r w:rsidR="004E33FD">
        <w:t>will</w:t>
      </w:r>
      <w:r>
        <w:t xml:space="preserve"> add a group to the “Project”. </w:t>
      </w:r>
    </w:p>
    <w:p w14:paraId="783CB3A0" w14:textId="3A07B041" w:rsidR="00F34241" w:rsidRDefault="00F34241" w:rsidP="00131745">
      <w:pPr>
        <w:jc w:val="both"/>
      </w:pPr>
    </w:p>
    <w:p w14:paraId="540176F8" w14:textId="77777777" w:rsidR="00F34241" w:rsidRDefault="00F34241" w:rsidP="00131745">
      <w:pPr>
        <w:jc w:val="both"/>
      </w:pPr>
    </w:p>
    <w:p w14:paraId="45AA1223" w14:textId="659B2E80" w:rsidR="008F35F1" w:rsidRDefault="00F34241" w:rsidP="00447313">
      <w:pPr>
        <w:pStyle w:val="Titre1"/>
      </w:pPr>
      <w:r>
        <w:t xml:space="preserve"> </w:t>
      </w:r>
      <w:bookmarkStart w:id="122" w:name="_Toc132704599"/>
      <w:r>
        <w:t>Defining a Weather Generation</w:t>
      </w:r>
      <w:bookmarkEnd w:id="122"/>
      <w:r>
        <w:t xml:space="preserve"> </w:t>
      </w:r>
    </w:p>
    <w:p w14:paraId="2F2638C6" w14:textId="3C7CA179" w:rsidR="00F34241" w:rsidRDefault="00F34241" w:rsidP="00F34241">
      <w:pPr>
        <w:jc w:val="both"/>
      </w:pPr>
      <w:r>
        <w:t>Once suitable weather databases have been obtained and a project has been created, the next step in using BioSIM is to define at least one Weather Generation.</w:t>
      </w:r>
    </w:p>
    <w:p w14:paraId="0D53E41B" w14:textId="77777777" w:rsidR="00F34241" w:rsidRPr="00F34241" w:rsidRDefault="00F34241" w:rsidP="00F34241"/>
    <w:p w14:paraId="67827BEE" w14:textId="6289EF5A" w:rsidR="00317175" w:rsidRPr="00317175" w:rsidRDefault="00303B6E" w:rsidP="00197802">
      <w:pPr>
        <w:pStyle w:val="Titre2"/>
      </w:pPr>
      <w:bookmarkStart w:id="123" w:name="_Toc132704600"/>
      <w:r>
        <w:t xml:space="preserve">Weather </w:t>
      </w:r>
      <w:r w:rsidR="004E33FD">
        <w:t>Generation Editor</w:t>
      </w:r>
      <w:bookmarkEnd w:id="123"/>
    </w:p>
    <w:p w14:paraId="6D4922C7" w14:textId="77777777" w:rsidR="00317175" w:rsidRPr="00317175" w:rsidRDefault="00317175" w:rsidP="00317175"/>
    <w:p w14:paraId="63B9AA6B" w14:textId="25756182" w:rsidR="00303B6E" w:rsidRDefault="00303B6E" w:rsidP="00303B6E">
      <w:pPr>
        <w:jc w:val="both"/>
      </w:pPr>
      <w:r>
        <w:rPr>
          <w:noProof/>
          <w:lang w:eastAsia="en-CA"/>
        </w:rPr>
        <w:drawing>
          <wp:anchor distT="0" distB="0" distL="114300" distR="114300" simplePos="0" relativeHeight="251695104" behindDoc="0" locked="0" layoutInCell="1" allowOverlap="1" wp14:anchorId="64CBC9DF" wp14:editId="74A3FCC8">
            <wp:simplePos x="0" y="0"/>
            <wp:positionH relativeFrom="column">
              <wp:posOffset>3629405</wp:posOffset>
            </wp:positionH>
            <wp:positionV relativeFrom="paragraph">
              <wp:posOffset>40489</wp:posOffset>
            </wp:positionV>
            <wp:extent cx="2819396" cy="1962146"/>
            <wp:effectExtent l="0" t="0" r="4" b="4"/>
            <wp:wrapSquare wrapText="bothSides"/>
            <wp:docPr id="325"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819396" cy="1962146"/>
                    </a:xfrm>
                    <a:prstGeom prst="rect">
                      <a:avLst/>
                    </a:prstGeom>
                    <a:noFill/>
                    <a:ln>
                      <a:noFill/>
                      <a:prstDash/>
                    </a:ln>
                  </pic:spPr>
                </pic:pic>
              </a:graphicData>
            </a:graphic>
          </wp:anchor>
        </w:drawing>
      </w:r>
      <w:r w:rsidRPr="001D6AEE">
        <w:t>S</w:t>
      </w:r>
      <w:r w:rsidRPr="00303B6E">
        <w:t>elect the group you just created</w:t>
      </w:r>
      <w:r w:rsidR="00F34241">
        <w:t xml:space="preserve"> or</w:t>
      </w:r>
      <w:r w:rsidR="00B572CA">
        <w:t xml:space="preserve"> the</w:t>
      </w:r>
      <w:r w:rsidR="00F34241">
        <w:t xml:space="preserve"> “Project” folder </w:t>
      </w:r>
      <w:proofErr w:type="gramStart"/>
      <w:r w:rsidR="00F34241">
        <w:t xml:space="preserve">icon </w:t>
      </w:r>
      <w:r w:rsidRPr="00303B6E">
        <w:t xml:space="preserve"> and</w:t>
      </w:r>
      <w:proofErr w:type="gramEnd"/>
      <w:r w:rsidRPr="00303B6E">
        <w:t xml:space="preserve"> click the Add Weather Generation button </w:t>
      </w:r>
      <w:r w:rsidRPr="00303B6E">
        <w:rPr>
          <w:noProof/>
          <w:lang w:eastAsia="en-CA"/>
        </w:rPr>
        <w:drawing>
          <wp:inline distT="0" distB="0" distL="0" distR="0" wp14:anchorId="6C8A678A" wp14:editId="14B307CE">
            <wp:extent cx="142875" cy="142875"/>
            <wp:effectExtent l="0" t="0" r="9525" b="9525"/>
            <wp:docPr id="326"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42875" cy="142875"/>
                    </a:xfrm>
                    <a:prstGeom prst="rect">
                      <a:avLst/>
                    </a:prstGeom>
                    <a:noFill/>
                    <a:ln>
                      <a:noFill/>
                      <a:prstDash/>
                    </a:ln>
                  </pic:spPr>
                </pic:pic>
              </a:graphicData>
            </a:graphic>
          </wp:inline>
        </w:drawing>
      </w:r>
      <w:r w:rsidRPr="00303B6E">
        <w:t xml:space="preserve"> on the first row of the Project window’s toolbar, or select [Project] and then [Add Weather Generation] from the menu bar. </w:t>
      </w:r>
    </w:p>
    <w:p w14:paraId="222B3DE5" w14:textId="28B00459" w:rsidR="00FA112F" w:rsidRDefault="00FA112F" w:rsidP="00303B6E">
      <w:pPr>
        <w:jc w:val="both"/>
      </w:pPr>
    </w:p>
    <w:p w14:paraId="5454E41D" w14:textId="096BF7FA" w:rsidR="00FA112F" w:rsidRPr="001D6AEE" w:rsidRDefault="00FA112F" w:rsidP="00FA112F">
      <w:pPr>
        <w:jc w:val="both"/>
      </w:pPr>
      <w:r>
        <w:t>Buttons and fields in this dialog are as follows:</w:t>
      </w:r>
    </w:p>
    <w:p w14:paraId="521506AB" w14:textId="3C4EBF8C" w:rsidR="00303B6E" w:rsidRDefault="00303B6E" w:rsidP="00303B6E">
      <w:pPr>
        <w:jc w:val="both"/>
      </w:pPr>
    </w:p>
    <w:p w14:paraId="5B9DA9F0" w14:textId="2123530F" w:rsidR="00303B6E" w:rsidRPr="001D6AEE" w:rsidRDefault="00303B6E" w:rsidP="00303B6E">
      <w:pPr>
        <w:jc w:val="both"/>
      </w:pPr>
      <w:r>
        <w:rPr>
          <w:b/>
        </w:rPr>
        <w:t>Name</w:t>
      </w:r>
      <w:r>
        <w:t xml:space="preserve"> field: Name of the </w:t>
      </w:r>
      <w:r w:rsidRPr="001D6AEE">
        <w:t>weather generation</w:t>
      </w:r>
      <w:r>
        <w:t xml:space="preserve"> to be defined (appears in the Project window).</w:t>
      </w:r>
    </w:p>
    <w:p w14:paraId="0D0D6EAE" w14:textId="2A5F3048" w:rsidR="00303B6E" w:rsidRDefault="00303B6E" w:rsidP="00303B6E">
      <w:pPr>
        <w:jc w:val="both"/>
      </w:pPr>
    </w:p>
    <w:p w14:paraId="34A1A4AF" w14:textId="34C82FFC" w:rsidR="00303B6E" w:rsidRPr="001D6AEE" w:rsidRDefault="00303B6E" w:rsidP="00303B6E">
      <w:pPr>
        <w:jc w:val="both"/>
      </w:pPr>
      <w:r>
        <w:rPr>
          <w:b/>
          <w:bCs/>
        </w:rPr>
        <w:t xml:space="preserve">Description </w:t>
      </w:r>
      <w:r>
        <w:rPr>
          <w:bCs/>
        </w:rPr>
        <w:t>field</w:t>
      </w:r>
      <w:r>
        <w:rPr>
          <w:b/>
          <w:bCs/>
        </w:rPr>
        <w:t>:</w:t>
      </w:r>
      <w:r>
        <w:t xml:space="preserve"> To enter a meaningful description to be used as a reminder of the object of a </w:t>
      </w:r>
      <w:r w:rsidRPr="001D6AEE">
        <w:t>weather generation</w:t>
      </w:r>
      <w:r>
        <w:t xml:space="preserve"> or to provide additional details on the </w:t>
      </w:r>
      <w:r w:rsidRPr="001D6AEE">
        <w:t>weather generation</w:t>
      </w:r>
      <w:r>
        <w:t>.</w:t>
      </w:r>
    </w:p>
    <w:p w14:paraId="6DE16CD4" w14:textId="79FB65C9" w:rsidR="00CD6F65" w:rsidRDefault="00CD6F65" w:rsidP="00CD6F65">
      <w:pPr>
        <w:jc w:val="both"/>
      </w:pPr>
    </w:p>
    <w:p w14:paraId="7C18F2C1" w14:textId="41FC4047" w:rsidR="00CD6F65" w:rsidRPr="001D6AEE" w:rsidRDefault="00CD6F65" w:rsidP="00CD6F65">
      <w:pPr>
        <w:jc w:val="both"/>
      </w:pPr>
      <w:r>
        <w:rPr>
          <w:b/>
          <w:bCs/>
        </w:rPr>
        <w:t xml:space="preserve">Location file </w:t>
      </w:r>
      <w:r>
        <w:rPr>
          <w:bCs/>
        </w:rPr>
        <w:t>field (drop-down list):</w:t>
      </w:r>
      <w:r>
        <w:rPr>
          <w:b/>
          <w:bCs/>
        </w:rPr>
        <w:t xml:space="preserve"> </w:t>
      </w:r>
      <w:r>
        <w:t xml:space="preserve">Each </w:t>
      </w:r>
      <w:r w:rsidR="007F24B7">
        <w:t xml:space="preserve">weather generation </w:t>
      </w:r>
      <w:r>
        <w:t xml:space="preserve">in BioSIM is run for a series of locations (also called simulation points). This field is used to specify the list of locations for which the </w:t>
      </w:r>
      <w:r w:rsidR="007F24B7">
        <w:t xml:space="preserve">weather generation </w:t>
      </w:r>
      <w:r>
        <w:t xml:space="preserve">is to be run. The drop-down list contains all existing location lists in the \Loc\ subdirectory of the current project. </w:t>
      </w:r>
    </w:p>
    <w:p w14:paraId="6425CC20" w14:textId="77777777" w:rsidR="00CD6F65" w:rsidRDefault="00CD6F65" w:rsidP="00CD6F65">
      <w:pPr>
        <w:jc w:val="both"/>
      </w:pPr>
    </w:p>
    <w:p w14:paraId="1914C4C3" w14:textId="718FA523" w:rsidR="00CD6F65" w:rsidRDefault="00CD6F65" w:rsidP="00CD6F65">
      <w:pPr>
        <w:jc w:val="both"/>
      </w:pPr>
      <w:r>
        <w:t xml:space="preserve">A new list can be created (or an existing list can be edited) by clicking on the </w:t>
      </w:r>
      <w:r>
        <w:rPr>
          <w:noProof/>
          <w:lang w:eastAsia="en-CA"/>
        </w:rPr>
        <w:drawing>
          <wp:inline distT="0" distB="0" distL="0" distR="0" wp14:anchorId="532618EF" wp14:editId="7797734B">
            <wp:extent cx="138431" cy="138431"/>
            <wp:effectExtent l="0" t="0" r="0" b="0"/>
            <wp:docPr id="327"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w:t>
      </w:r>
      <w:proofErr w:type="gramStart"/>
      <w:r>
        <w:t>dialogs;</w:t>
      </w:r>
      <w:proofErr w:type="gramEnd"/>
      <w:r>
        <w:t xml:space="preserve"> the Locations File Editor and the Location List Editor. Once a new location list has been created it automatically becomes available in the </w:t>
      </w:r>
      <w:r>
        <w:rPr>
          <w:b/>
          <w:bCs/>
        </w:rPr>
        <w:t xml:space="preserve">Location file </w:t>
      </w:r>
      <w:r>
        <w:t xml:space="preserve">field’s drop-down list and can be selected in any subsequent </w:t>
      </w:r>
      <w:r w:rsidR="007F24B7">
        <w:t>weather generation</w:t>
      </w:r>
      <w:r>
        <w:t>.</w:t>
      </w:r>
    </w:p>
    <w:p w14:paraId="384046E1" w14:textId="0EA3B66D" w:rsidR="00CD6F65" w:rsidRDefault="00CD6F65" w:rsidP="00CD6F65">
      <w:pPr>
        <w:jc w:val="both"/>
      </w:pPr>
    </w:p>
    <w:p w14:paraId="2096AEB1" w14:textId="2751D8FB" w:rsidR="00CD6F65" w:rsidRPr="001D6AEE" w:rsidRDefault="00CD6F65" w:rsidP="00CD6F65">
      <w:pPr>
        <w:jc w:val="both"/>
      </w:pPr>
      <w:r>
        <w:rPr>
          <w:b/>
        </w:rPr>
        <w:t>Weather generator</w:t>
      </w:r>
      <w:r>
        <w:t xml:space="preserve"> </w:t>
      </w:r>
      <w:r w:rsidRPr="00CD6F65">
        <w:rPr>
          <w:b/>
        </w:rPr>
        <w:t>input</w:t>
      </w:r>
      <w:r w:rsidRPr="00CD6F65">
        <w:t xml:space="preserve"> </w:t>
      </w:r>
      <w:r w:rsidRPr="00CD6F65">
        <w:rPr>
          <w:b/>
        </w:rPr>
        <w:t>file</w:t>
      </w:r>
      <w:r>
        <w:t xml:space="preserve"> field </w:t>
      </w:r>
      <w:r>
        <w:rPr>
          <w:bCs/>
        </w:rPr>
        <w:t>(drop-down list)</w:t>
      </w:r>
      <w:r>
        <w:rPr>
          <w:b/>
          <w:bCs/>
        </w:rPr>
        <w:t xml:space="preserve">: </w:t>
      </w:r>
      <w:r>
        <w:t xml:space="preserve">This field is used to select a set of parameters for the weather generator (which assembles a location-specific weather time). Parameter values can be the default ones or a user-defined set, saved in the project's \Model Input\ subdirectory. </w:t>
      </w:r>
    </w:p>
    <w:p w14:paraId="4FB8716D" w14:textId="77777777" w:rsidR="00CD6F65" w:rsidRDefault="00CD6F65" w:rsidP="00CD6F65">
      <w:pPr>
        <w:jc w:val="both"/>
      </w:pPr>
    </w:p>
    <w:p w14:paraId="1FBA19A5" w14:textId="3A4033D8" w:rsidR="00CD6F65" w:rsidRPr="001D6AEE" w:rsidRDefault="00CD6F65" w:rsidP="00303B6E">
      <w:pPr>
        <w:jc w:val="both"/>
      </w:pPr>
      <w:r>
        <w:t xml:space="preserve">To specify a new set of parameter values, or to edit an existing set, the user must click on the </w:t>
      </w:r>
      <w:r>
        <w:rPr>
          <w:noProof/>
          <w:lang w:eastAsia="en-CA"/>
        </w:rPr>
        <w:drawing>
          <wp:inline distT="0" distB="0" distL="0" distR="0" wp14:anchorId="488E1CE1" wp14:editId="0EF6BC88">
            <wp:extent cx="138431" cy="138431"/>
            <wp:effectExtent l="0" t="0" r="0" b="0"/>
            <wp:docPr id="328"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38431" cy="138431"/>
                    </a:xfrm>
                    <a:prstGeom prst="rect">
                      <a:avLst/>
                    </a:prstGeom>
                    <a:noFill/>
                    <a:ln>
                      <a:noFill/>
                      <a:prstDash/>
                    </a:ln>
                  </pic:spPr>
                </pic:pic>
              </a:graphicData>
            </a:graphic>
          </wp:inline>
        </w:drawing>
      </w:r>
      <w:r>
        <w:t xml:space="preserve"> button to the far right of the field. This opens two </w:t>
      </w:r>
      <w:proofErr w:type="gramStart"/>
      <w:r>
        <w:t>dialogs;</w:t>
      </w:r>
      <w:proofErr w:type="gramEnd"/>
      <w:r>
        <w:t xml:space="preserve"> the Weather Generator Input </w:t>
      </w:r>
      <w:r w:rsidR="007F24B7">
        <w:t>Manager</w:t>
      </w:r>
      <w:r>
        <w:t xml:space="preserve"> and the Weather Generator (WG) Parameters. Once a new weather input file has been created it automatically becomes available in the </w:t>
      </w:r>
      <w:r>
        <w:rPr>
          <w:b/>
        </w:rPr>
        <w:t>Weather generator</w:t>
      </w:r>
      <w:r>
        <w:t xml:space="preserve"> </w:t>
      </w:r>
      <w:r w:rsidRPr="00CD6F65">
        <w:rPr>
          <w:b/>
        </w:rPr>
        <w:t>input</w:t>
      </w:r>
      <w:r w:rsidRPr="00CD6F65">
        <w:t xml:space="preserve"> </w:t>
      </w:r>
      <w:r w:rsidRPr="00CD6F65">
        <w:rPr>
          <w:b/>
        </w:rPr>
        <w:t>file</w:t>
      </w:r>
      <w:r>
        <w:t xml:space="preserve"> field’s drop-down list and can be selected in any subsequent </w:t>
      </w:r>
      <w:r w:rsidR="007F24B7">
        <w:t>weather generation</w:t>
      </w:r>
      <w:r>
        <w:t>.</w:t>
      </w:r>
    </w:p>
    <w:p w14:paraId="1D72AEF1" w14:textId="77777777" w:rsidR="00FA112F" w:rsidRDefault="00FA112F" w:rsidP="00303B6E">
      <w:pPr>
        <w:jc w:val="both"/>
      </w:pPr>
    </w:p>
    <w:p w14:paraId="78E621C0" w14:textId="5B33D5BC" w:rsidR="00FA112F" w:rsidRDefault="00FA112F" w:rsidP="00FA112F">
      <w:pPr>
        <w:jc w:val="both"/>
      </w:pPr>
      <w:r>
        <w:rPr>
          <w:b/>
        </w:rPr>
        <w:t>Replication</w:t>
      </w:r>
      <w:r>
        <w:t xml:space="preserve"> field: This field is used to enter the number of replications the user wants to conduct for a given </w:t>
      </w:r>
      <w:r w:rsidR="007F24B7">
        <w:t>weather generation</w:t>
      </w:r>
      <w:r>
        <w:t xml:space="preserve">. </w:t>
      </w:r>
    </w:p>
    <w:p w14:paraId="3BE88F52" w14:textId="390B1309" w:rsidR="00FA112F" w:rsidRDefault="00FA112F" w:rsidP="00FA112F">
      <w:pPr>
        <w:jc w:val="both"/>
      </w:pPr>
      <w:r>
        <w:t xml:space="preserve"> </w:t>
      </w:r>
    </w:p>
    <w:p w14:paraId="30501D9D" w14:textId="43B9ACBA" w:rsidR="00FA112F" w:rsidRDefault="00FA112F" w:rsidP="00FA112F">
      <w:pPr>
        <w:jc w:val="both"/>
      </w:pPr>
      <w:r>
        <w:t xml:space="preserve">Two things must be </w:t>
      </w:r>
      <w:proofErr w:type="gramStart"/>
      <w:r>
        <w:t>taken into account</w:t>
      </w:r>
      <w:proofErr w:type="gramEnd"/>
      <w:r>
        <w:t xml:space="preserve"> when assessing whether or not replication is required: the source of weather input, and the nature of the model. If a </w:t>
      </w:r>
      <w:r w:rsidR="007F24B7">
        <w:t xml:space="preserve">weather generation </w:t>
      </w:r>
      <w:r>
        <w:t xml:space="preserve">uses </w:t>
      </w:r>
      <w:proofErr w:type="spellStart"/>
      <w:proofErr w:type="gramStart"/>
      <w:r>
        <w:t>Normals</w:t>
      </w:r>
      <w:proofErr w:type="spellEnd"/>
      <w:proofErr w:type="gramEnd"/>
      <w:r>
        <w:t xml:space="preserve"> disaggregation, it needs to be replicated. Otherwise, replication is unnecessary. When replication is required, an adequate number of replications must be estimated based on the balance between precision and processing time. These basic guidelines can be used to choose and adequate number of replications:</w:t>
      </w:r>
    </w:p>
    <w:p w14:paraId="0C8CDE7D" w14:textId="77777777" w:rsidR="00FA112F" w:rsidRDefault="00FA112F" w:rsidP="00FA112F">
      <w:pPr>
        <w:jc w:val="both"/>
      </w:pPr>
    </w:p>
    <w:p w14:paraId="1D73AE5F" w14:textId="75DB4E6B" w:rsidR="00FA112F" w:rsidRDefault="00FA112F" w:rsidP="00FA112F">
      <w:pPr>
        <w:jc w:val="both"/>
      </w:pPr>
      <w:r>
        <w:t>Min</w:t>
      </w:r>
      <w:r w:rsidR="004E33FD">
        <w:t>imum number of replications: 10</w:t>
      </w:r>
    </w:p>
    <w:p w14:paraId="4DF87E7C" w14:textId="421BF26E" w:rsidR="00FA112F" w:rsidRDefault="00FA112F" w:rsidP="00FA112F">
      <w:pPr>
        <w:jc w:val="both"/>
      </w:pPr>
      <w:r>
        <w:t xml:space="preserve">Commonly used number of </w:t>
      </w:r>
      <w:r w:rsidR="004E33FD">
        <w:t>replications: between 30 and 60</w:t>
      </w:r>
    </w:p>
    <w:p w14:paraId="51193FAD" w14:textId="77777777" w:rsidR="00FA112F" w:rsidRDefault="00FA112F" w:rsidP="00FA112F">
      <w:pPr>
        <w:jc w:val="both"/>
      </w:pPr>
      <w:r>
        <w:t>Extensive replication: 150</w:t>
      </w:r>
    </w:p>
    <w:p w14:paraId="50ACA783" w14:textId="77777777" w:rsidR="00FA112F" w:rsidRDefault="00FA112F" w:rsidP="00FA112F">
      <w:pPr>
        <w:jc w:val="both"/>
      </w:pPr>
    </w:p>
    <w:p w14:paraId="0AA33A5D" w14:textId="672912A8" w:rsidR="00FA112F" w:rsidRDefault="00FA112F" w:rsidP="00FA112F">
      <w:pPr>
        <w:jc w:val="both"/>
      </w:pPr>
      <w:r>
        <w:t xml:space="preserve">No number of replications provides constant output. The important thing to remember is to use </w:t>
      </w:r>
      <w:proofErr w:type="gramStart"/>
      <w:r>
        <w:t>a number of</w:t>
      </w:r>
      <w:proofErr w:type="gramEnd"/>
      <w:r>
        <w:t xml:space="preserve"> replications that provides what the user is ready to consider as “close enough” constancy (tolerance for differences between runs depends on the problem being studied and the user’s need for output constancy). </w:t>
      </w:r>
      <w:r w:rsidR="00B572CA">
        <w:t>One of the f</w:t>
      </w:r>
      <w:r>
        <w:t xml:space="preserve">actors that can influence the variability between runs </w:t>
      </w:r>
      <w:r w:rsidR="00B572CA">
        <w:t>is</w:t>
      </w:r>
      <w:r>
        <w:t xml:space="preserve"> variability of </w:t>
      </w:r>
      <w:proofErr w:type="spellStart"/>
      <w:r>
        <w:t>Normals</w:t>
      </w:r>
      <w:proofErr w:type="spellEnd"/>
      <w:r>
        <w:t xml:space="preserve"> disaggregation. </w:t>
      </w:r>
      <w:proofErr w:type="gramStart"/>
      <w:r>
        <w:t>As a general rule</w:t>
      </w:r>
      <w:proofErr w:type="gramEnd"/>
      <w:r>
        <w:t>, the relationship between inter-run variability and the variability of an output variable can be estimated with:</w:t>
      </w:r>
    </w:p>
    <w:p w14:paraId="3302B93C" w14:textId="77777777" w:rsidR="00FA112F" w:rsidRDefault="00FA112F" w:rsidP="00FA112F">
      <w:pPr>
        <w:jc w:val="both"/>
      </w:pPr>
    </w:p>
    <w:p w14:paraId="0A88F629" w14:textId="77777777" w:rsidR="00FA112F" w:rsidRDefault="00FA112F" w:rsidP="00FA112F">
      <w:pPr>
        <w:jc w:val="both"/>
      </w:pPr>
      <w:r>
        <w:object w:dxaOrig="937" w:dyaOrig="652" w14:anchorId="7032B589">
          <v:shape id="Object 87" o:spid="_x0000_i1047" type="#_x0000_t75" style="width:50.1pt;height:35.7pt;visibility:visible;mso-wrap-style:square" o:ole="">
            <v:imagedata r:id="rId124" o:title=""/>
          </v:shape>
          <o:OLEObject Type="Embed" ProgID="Equation.3" ShapeID="Object 87" DrawAspect="Content" ObjectID="_1743832820" r:id="rId125"/>
        </w:object>
      </w:r>
      <w:r>
        <w:t xml:space="preserve"> </w:t>
      </w:r>
    </w:p>
    <w:p w14:paraId="435841AF" w14:textId="77777777" w:rsidR="00FA112F" w:rsidRDefault="00FA112F" w:rsidP="00FA112F">
      <w:pPr>
        <w:jc w:val="both"/>
      </w:pPr>
    </w:p>
    <w:p w14:paraId="2BDCB8A8" w14:textId="26DE8E2C" w:rsidR="00FA112F" w:rsidRPr="001D6AEE" w:rsidRDefault="00B572CA" w:rsidP="00FA112F">
      <w:pPr>
        <w:jc w:val="both"/>
      </w:pPr>
      <w:r>
        <w:t>w</w:t>
      </w:r>
      <w:r w:rsidR="00FA112F">
        <w:t>here</w:t>
      </w:r>
      <w:r>
        <w:t xml:space="preserve"> </w:t>
      </w:r>
      <w:r w:rsidRPr="00B572CA">
        <w:rPr>
          <w:i/>
        </w:rPr>
        <w:t>D</w:t>
      </w:r>
      <w:r w:rsidRPr="00B572CA">
        <w:rPr>
          <w:i/>
          <w:vertAlign w:val="subscript"/>
        </w:rPr>
        <w:t>r</w:t>
      </w:r>
      <w:r>
        <w:t xml:space="preserve"> </w:t>
      </w:r>
      <w:r w:rsidR="00FA112F">
        <w:t>is the inter-run standard deviation and</w:t>
      </w:r>
      <w:r>
        <w:t xml:space="preserve"> </w:t>
      </w:r>
      <w:proofErr w:type="spellStart"/>
      <w:r w:rsidRPr="00B572CA">
        <w:rPr>
          <w:i/>
        </w:rPr>
        <w:t>D</w:t>
      </w:r>
      <w:r w:rsidRPr="00B572CA">
        <w:rPr>
          <w:i/>
          <w:vertAlign w:val="subscript"/>
        </w:rPr>
        <w:t>v</w:t>
      </w:r>
      <w:proofErr w:type="spellEnd"/>
      <w:r w:rsidR="00FA112F">
        <w:t xml:space="preserve"> is the standard deviation of the output variable. A preliminary simulation may be useful to obtain an estimate of </w:t>
      </w:r>
      <w:proofErr w:type="spellStart"/>
      <w:r w:rsidR="00FA112F">
        <w:rPr>
          <w:i/>
        </w:rPr>
        <w:t>D</w:t>
      </w:r>
      <w:r w:rsidR="008E64B1">
        <w:rPr>
          <w:i/>
          <w:vertAlign w:val="subscript"/>
        </w:rPr>
        <w:t>v</w:t>
      </w:r>
      <w:proofErr w:type="spellEnd"/>
      <w:r w:rsidR="00FA112F">
        <w:t>.</w:t>
      </w:r>
    </w:p>
    <w:p w14:paraId="70639B17" w14:textId="77777777" w:rsidR="00FA112F" w:rsidRPr="001D6AEE" w:rsidRDefault="00FA112F" w:rsidP="00FA112F">
      <w:pPr>
        <w:jc w:val="both"/>
      </w:pPr>
    </w:p>
    <w:p w14:paraId="5CC061E2" w14:textId="77777777" w:rsidR="00FA112F" w:rsidRDefault="00FA112F" w:rsidP="00303B6E">
      <w:pPr>
        <w:jc w:val="both"/>
      </w:pPr>
    </w:p>
    <w:p w14:paraId="02EC0D83" w14:textId="03197C43" w:rsidR="00317175" w:rsidRDefault="00317175" w:rsidP="00303B6E">
      <w:pPr>
        <w:jc w:val="both"/>
      </w:pPr>
    </w:p>
    <w:p w14:paraId="2AA155DB" w14:textId="0456EA7E" w:rsidR="00317175" w:rsidRPr="006E28DD" w:rsidRDefault="00513E1A" w:rsidP="00197802">
      <w:pPr>
        <w:pStyle w:val="Titre2"/>
      </w:pPr>
      <w:bookmarkStart w:id="124" w:name="_Toc132704601"/>
      <w:r w:rsidRPr="00221635">
        <w:t>Location file</w:t>
      </w:r>
      <w:bookmarkEnd w:id="124"/>
    </w:p>
    <w:p w14:paraId="34D73F82" w14:textId="02EAA242" w:rsidR="00FA112F" w:rsidRDefault="00FA112F" w:rsidP="00FA112F">
      <w:pPr>
        <w:ind w:left="720"/>
      </w:pPr>
    </w:p>
    <w:p w14:paraId="5AD435EB" w14:textId="03E15A11" w:rsidR="00013915" w:rsidRPr="00013915" w:rsidRDefault="00013915" w:rsidP="00013915">
      <w:pPr>
        <w:ind w:left="720"/>
      </w:pPr>
      <w:r w:rsidRPr="00013915">
        <w:t xml:space="preserve">A location list is a collection of simulation points for which BioSIM can run </w:t>
      </w:r>
      <w:r w:rsidR="007F24B7">
        <w:t>weather generation</w:t>
      </w:r>
      <w:r w:rsidRPr="00013915">
        <w:t xml:space="preserve">. Location lists are managed through the </w:t>
      </w:r>
      <w:r w:rsidR="007F24B7">
        <w:t>Location File Manager</w:t>
      </w:r>
      <w:r w:rsidRPr="00013915">
        <w:t xml:space="preserve"> dialog which is used to create, </w:t>
      </w:r>
      <w:proofErr w:type="gramStart"/>
      <w:r w:rsidRPr="00013915">
        <w:t>edit</w:t>
      </w:r>
      <w:proofErr w:type="gramEnd"/>
      <w:r w:rsidRPr="00013915">
        <w:t xml:space="preserve"> or delete them. </w:t>
      </w:r>
    </w:p>
    <w:p w14:paraId="1A254DF1" w14:textId="77777777" w:rsidR="00013915" w:rsidRPr="00013915" w:rsidRDefault="00013915" w:rsidP="00013915">
      <w:pPr>
        <w:ind w:left="720"/>
      </w:pPr>
    </w:p>
    <w:p w14:paraId="242BDAAA" w14:textId="154ACED1" w:rsidR="00B11985" w:rsidRDefault="00B11985">
      <w:pPr>
        <w:suppressAutoHyphens w:val="0"/>
      </w:pPr>
      <w:r>
        <w:br w:type="page"/>
      </w:r>
    </w:p>
    <w:p w14:paraId="41706381" w14:textId="2423C2D1" w:rsidR="00013915" w:rsidRPr="006E28DD" w:rsidRDefault="00013915" w:rsidP="00A4124E">
      <w:pPr>
        <w:pStyle w:val="Titre3"/>
      </w:pPr>
      <w:bookmarkStart w:id="125" w:name="_Toc348029957"/>
      <w:bookmarkStart w:id="126" w:name="_Toc132704602"/>
      <w:r w:rsidRPr="006E28DD">
        <w:lastRenderedPageBreak/>
        <w:t xml:space="preserve">Location lists file </w:t>
      </w:r>
      <w:proofErr w:type="gramStart"/>
      <w:r w:rsidRPr="006E28DD">
        <w:t>format</w:t>
      </w:r>
      <w:bookmarkEnd w:id="125"/>
      <w:bookmarkEnd w:id="126"/>
      <w:proofErr w:type="gramEnd"/>
    </w:p>
    <w:p w14:paraId="0FA62B1A" w14:textId="77777777" w:rsidR="00013915" w:rsidRPr="00013915" w:rsidRDefault="00013915" w:rsidP="00013915">
      <w:pPr>
        <w:ind w:left="720"/>
      </w:pPr>
    </w:p>
    <w:p w14:paraId="74D032C0" w14:textId="6950EDA7" w:rsidR="00013915" w:rsidRPr="00013915" w:rsidRDefault="00013915" w:rsidP="00013915">
      <w:pPr>
        <w:ind w:left="720"/>
      </w:pPr>
      <w:r w:rsidRPr="00013915">
        <w:t xml:space="preserve">The file format BioSIM used for Location lists is straightforward; they are </w:t>
      </w:r>
      <w:r w:rsidRPr="00013915">
        <w:rPr>
          <w:bCs/>
        </w:rPr>
        <w:t>comma-separated values</w:t>
      </w:r>
      <w:r w:rsidRPr="00013915">
        <w:t xml:space="preserve"> (</w:t>
      </w:r>
      <w:r w:rsidRPr="00013915">
        <w:rPr>
          <w:bCs/>
        </w:rPr>
        <w:t>CSV</w:t>
      </w:r>
      <w:r w:rsidRPr="00013915">
        <w:t>) files that need to contain specific column headers. CSV files are easy to generate in worksheet software (</w:t>
      </w:r>
      <w:proofErr w:type="gramStart"/>
      <w:r w:rsidRPr="00013915">
        <w:t>e.g.</w:t>
      </w:r>
      <w:proofErr w:type="gramEnd"/>
      <w:r w:rsidRPr="00013915">
        <w:t xml:space="preserve"> Excel</w:t>
      </w:r>
      <w:r w:rsidR="007F24B7">
        <w:t xml:space="preserve">, </w:t>
      </w:r>
      <w:r w:rsidR="00AD61C6">
        <w:t>LibreOffice</w:t>
      </w:r>
      <w:r w:rsidRPr="00013915">
        <w:t>) using the “Save as” function. Once saved, CSV files are editable using ASCII file editors such as Notepad</w:t>
      </w:r>
      <w:r w:rsidR="007F24B7">
        <w:t>++</w:t>
      </w:r>
      <w:r w:rsidRPr="00013915">
        <w:t xml:space="preserve">. It is important to remember that the default format of CSV files can vary between computers (depending on “regional” settings). BioSIM requires </w:t>
      </w:r>
      <w:r w:rsidR="007F24B7">
        <w:t>comma</w:t>
      </w:r>
      <w:r w:rsidRPr="00013915">
        <w:t xml:space="preserve">-separated fields (values). Because a CSV file’s columns are comma-delimited, commas cannot appear anywhere within the file’s columns (such as in location names) to avoid errors when BioSIM reads these files. Also, </w:t>
      </w:r>
      <w:r w:rsidR="00AA2758">
        <w:t xml:space="preserve">the </w:t>
      </w:r>
      <w:r w:rsidRPr="00013915">
        <w:t xml:space="preserve">decimal </w:t>
      </w:r>
      <w:r w:rsidR="00AA2758">
        <w:t xml:space="preserve">place indicator </w:t>
      </w:r>
      <w:r w:rsidRPr="00013915">
        <w:t xml:space="preserve">must be a period (.), and not a comma (as is often used in French operating environments) </w:t>
      </w:r>
    </w:p>
    <w:p w14:paraId="7237D354" w14:textId="77777777" w:rsidR="00013915" w:rsidRPr="00013915" w:rsidRDefault="00013915" w:rsidP="00013915">
      <w:pPr>
        <w:ind w:left="720"/>
      </w:pPr>
    </w:p>
    <w:p w14:paraId="62B326CA" w14:textId="627787E7" w:rsidR="00013915" w:rsidRPr="00013915" w:rsidRDefault="00013915" w:rsidP="00013915">
      <w:pPr>
        <w:ind w:left="720"/>
      </w:pPr>
      <w:r w:rsidRPr="00013915">
        <w:t xml:space="preserve">In each location list file, there are seven pre-set columns/variables; four are compulsory as they are necessary for the execution of a </w:t>
      </w:r>
      <w:r w:rsidR="00EA5DD4">
        <w:t>weather generation</w:t>
      </w:r>
      <w:r w:rsidRPr="00013915">
        <w:t xml:space="preserve"> and three are optional (denoted by “*”). The user can place the columns in whatever order. However, it is essential that the name of each header be spelled exactly as follows:</w:t>
      </w:r>
    </w:p>
    <w:p w14:paraId="0DE3F52B" w14:textId="77777777" w:rsidR="00013915" w:rsidRPr="00013915" w:rsidRDefault="00013915" w:rsidP="00013915">
      <w:pPr>
        <w:ind w:left="720"/>
        <w:rPr>
          <w:b/>
        </w:rPr>
      </w:pPr>
    </w:p>
    <w:p w14:paraId="7D4127AB" w14:textId="69DFEDA4" w:rsidR="00013915" w:rsidRPr="00013915" w:rsidRDefault="003160C2" w:rsidP="00013915">
      <w:pPr>
        <w:ind w:left="720"/>
        <w:rPr>
          <w:b/>
        </w:rPr>
      </w:pPr>
      <w:proofErr w:type="spellStart"/>
      <w:r>
        <w:rPr>
          <w:b/>
        </w:rPr>
        <w:t>Key</w:t>
      </w:r>
      <w:r w:rsidR="00013915" w:rsidRPr="00013915">
        <w:rPr>
          <w:b/>
        </w:rPr>
        <w:t>ID</w:t>
      </w:r>
      <w:proofErr w:type="spellEnd"/>
      <w:r w:rsidR="00013915" w:rsidRPr="00013915">
        <w:rPr>
          <w:b/>
        </w:rPr>
        <w:t>,</w:t>
      </w:r>
      <w:r w:rsidRPr="003160C2">
        <w:rPr>
          <w:b/>
        </w:rPr>
        <w:t xml:space="preserve"> </w:t>
      </w:r>
      <w:r w:rsidRPr="00013915">
        <w:rPr>
          <w:b/>
        </w:rPr>
        <w:t>Name,</w:t>
      </w:r>
      <w:r w:rsidR="00013915" w:rsidRPr="00013915">
        <w:rPr>
          <w:b/>
        </w:rPr>
        <w:t xml:space="preserve"> Latitude, Longitude, Elevation, Slope*, Aspect*, …*</w:t>
      </w:r>
    </w:p>
    <w:p w14:paraId="479BBC0A" w14:textId="77777777" w:rsidR="00013915" w:rsidRPr="00013915" w:rsidRDefault="00013915" w:rsidP="00013915">
      <w:pPr>
        <w:ind w:left="720"/>
      </w:pPr>
    </w:p>
    <w:p w14:paraId="3C899B48" w14:textId="68251D6F" w:rsidR="00013915" w:rsidRPr="00013915" w:rsidRDefault="00013915" w:rsidP="00013915">
      <w:pPr>
        <w:ind w:left="720"/>
      </w:pPr>
      <w:r w:rsidRPr="00013915">
        <w:t>The user may add additional columns (…*) in the location list file. If there are any additional columns added to the regular seven, they are handled collectively as “</w:t>
      </w:r>
      <w:r w:rsidR="003160C2">
        <w:t>Site Specific Information</w:t>
      </w:r>
      <w:r w:rsidRPr="00013915">
        <w:t>” in exports by BioSIM if the “</w:t>
      </w:r>
      <w:r w:rsidR="003160C2">
        <w:t>Site Specific Information</w:t>
      </w:r>
      <w:r w:rsidRPr="00013915">
        <w:t xml:space="preserve">” checkbox is checked </w:t>
      </w:r>
      <w:r w:rsidRPr="00013915">
        <w:rPr>
          <w:noProof/>
          <w:lang w:eastAsia="en-CA"/>
        </w:rPr>
        <w:drawing>
          <wp:inline distT="0" distB="0" distL="0" distR="0" wp14:anchorId="2A3FF941" wp14:editId="7349EB42">
            <wp:extent cx="137160" cy="137160"/>
            <wp:effectExtent l="0" t="0" r="0" b="0"/>
            <wp:docPr id="129" name="Picture 11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rsidRPr="00013915">
        <w:t xml:space="preserve"> in the Export window. It is not possible to select a subset of these “Other” variables for export.</w:t>
      </w:r>
    </w:p>
    <w:p w14:paraId="0616F639" w14:textId="77777777" w:rsidR="00013915" w:rsidRPr="00013915" w:rsidRDefault="00013915" w:rsidP="00013915">
      <w:pPr>
        <w:ind w:left="720"/>
      </w:pPr>
    </w:p>
    <w:p w14:paraId="39F08CC0" w14:textId="1705709A" w:rsidR="00013915" w:rsidRPr="00013915" w:rsidRDefault="00013915" w:rsidP="00013915">
      <w:pPr>
        <w:ind w:left="720"/>
      </w:pPr>
      <w:r w:rsidRPr="00013915">
        <w:t xml:space="preserve">The </w:t>
      </w:r>
      <w:r w:rsidR="003160C2">
        <w:t>five</w:t>
      </w:r>
      <w:r w:rsidRPr="00013915">
        <w:t xml:space="preserve"> compulsory columns of a BioSIM location list file (</w:t>
      </w:r>
      <w:proofErr w:type="spellStart"/>
      <w:proofErr w:type="gramStart"/>
      <w:r w:rsidR="003160C2">
        <w:t>KeyID,</w:t>
      </w:r>
      <w:r w:rsidRPr="00013915">
        <w:t>Name</w:t>
      </w:r>
      <w:proofErr w:type="spellEnd"/>
      <w:proofErr w:type="gramEnd"/>
      <w:r w:rsidRPr="00013915">
        <w:t xml:space="preserve">, Latitude, Longitude and Elevation) must never contain empty cells. This means that every location must have a value for each variable. On the other hand, the </w:t>
      </w:r>
      <w:r w:rsidR="00AA2758">
        <w:t>o</w:t>
      </w:r>
      <w:r w:rsidRPr="00013915">
        <w:t>ptional columns (</w:t>
      </w:r>
      <w:proofErr w:type="gramStart"/>
      <w:r w:rsidR="00AA2758">
        <w:t>e.g.</w:t>
      </w:r>
      <w:proofErr w:type="gramEnd"/>
      <w:r w:rsidR="00AA2758">
        <w:t xml:space="preserve"> </w:t>
      </w:r>
      <w:r w:rsidRPr="00013915">
        <w:t xml:space="preserve">Slope* and Aspect*) may be empty. </w:t>
      </w:r>
    </w:p>
    <w:p w14:paraId="5C546363" w14:textId="77777777" w:rsidR="00013915" w:rsidRPr="00013915" w:rsidRDefault="00013915" w:rsidP="00013915">
      <w:pPr>
        <w:ind w:left="720"/>
      </w:pPr>
    </w:p>
    <w:p w14:paraId="2C75AB4D" w14:textId="77777777" w:rsidR="00013915" w:rsidRPr="00013915" w:rsidRDefault="00013915" w:rsidP="00013915">
      <w:pPr>
        <w:ind w:left="720"/>
        <w:rPr>
          <w:b/>
        </w:rPr>
      </w:pPr>
      <w:r w:rsidRPr="00013915">
        <w:rPr>
          <w:b/>
        </w:rPr>
        <w:t>Latitude and longitude:</w:t>
      </w:r>
    </w:p>
    <w:p w14:paraId="393976C0" w14:textId="77777777" w:rsidR="00013915" w:rsidRPr="00013915" w:rsidRDefault="00013915" w:rsidP="00013915">
      <w:pPr>
        <w:ind w:left="720"/>
      </w:pPr>
    </w:p>
    <w:p w14:paraId="6C8D6C0E" w14:textId="77777777" w:rsidR="00013915" w:rsidRPr="00013915" w:rsidRDefault="00013915" w:rsidP="00013915">
      <w:pPr>
        <w:ind w:left="720"/>
      </w:pPr>
      <w:r w:rsidRPr="00013915">
        <w:t>In BioSIM, latitude and longitude coordinates are always expressed in decimal degrees (DD). Latitudes south of the equator and longitudes west of the Prime Meridian are negative.</w:t>
      </w:r>
    </w:p>
    <w:p w14:paraId="087739CB" w14:textId="77777777" w:rsidR="00013915" w:rsidRPr="00013915" w:rsidRDefault="00013915" w:rsidP="00013915">
      <w:pPr>
        <w:ind w:left="720"/>
      </w:pPr>
    </w:p>
    <w:p w14:paraId="60F0D904" w14:textId="77777777" w:rsidR="00013915" w:rsidRPr="00013915" w:rsidRDefault="00013915" w:rsidP="00013915">
      <w:pPr>
        <w:ind w:left="720"/>
      </w:pPr>
      <w:r w:rsidRPr="00013915">
        <w:t xml:space="preserve">Coordinates in degrees, </w:t>
      </w:r>
      <w:proofErr w:type="gramStart"/>
      <w:r w:rsidRPr="00013915">
        <w:t>minutes</w:t>
      </w:r>
      <w:proofErr w:type="gramEnd"/>
      <w:r w:rsidRPr="00013915">
        <w:t xml:space="preserve"> and seconds (DMS) must be transformed into decimal degrees (DD) by applying the following transformation:</w:t>
      </w:r>
    </w:p>
    <w:p w14:paraId="12C2581B" w14:textId="77777777" w:rsidR="00013915" w:rsidRPr="00013915" w:rsidRDefault="00013915" w:rsidP="00013915">
      <w:pPr>
        <w:ind w:left="720"/>
      </w:pPr>
    </w:p>
    <w:p w14:paraId="44BABBA1" w14:textId="77777777" w:rsidR="00013915" w:rsidRPr="00013915" w:rsidRDefault="00013915" w:rsidP="00013915">
      <w:pPr>
        <w:ind w:left="720"/>
      </w:pPr>
      <w:r w:rsidRPr="00013915">
        <w:t>DD = SIGN(DMS) * (ABS(D) + M/60 + S/3600)</w:t>
      </w:r>
    </w:p>
    <w:p w14:paraId="4ABCF5B1" w14:textId="77777777" w:rsidR="00013915" w:rsidRPr="00013915" w:rsidRDefault="00013915" w:rsidP="00013915">
      <w:pPr>
        <w:ind w:left="720"/>
      </w:pPr>
    </w:p>
    <w:p w14:paraId="4E2A57D9" w14:textId="77777777" w:rsidR="00013915" w:rsidRPr="00013915" w:rsidRDefault="00013915" w:rsidP="00013915">
      <w:pPr>
        <w:ind w:left="720"/>
      </w:pPr>
      <w:r w:rsidRPr="00013915">
        <w:t>Example:</w:t>
      </w:r>
    </w:p>
    <w:p w14:paraId="497903C9" w14:textId="77777777" w:rsidR="00013915" w:rsidRPr="00013915" w:rsidRDefault="00013915" w:rsidP="00013915">
      <w:pPr>
        <w:ind w:left="720"/>
      </w:pPr>
    </w:p>
    <w:tbl>
      <w:tblPr>
        <w:tblW w:w="4694" w:type="dxa"/>
        <w:tblInd w:w="1607" w:type="dxa"/>
        <w:tblCellMar>
          <w:left w:w="10" w:type="dxa"/>
          <w:right w:w="10" w:type="dxa"/>
        </w:tblCellMar>
        <w:tblLook w:val="0000" w:firstRow="0" w:lastRow="0" w:firstColumn="0" w:lastColumn="0" w:noHBand="0" w:noVBand="0"/>
      </w:tblPr>
      <w:tblGrid>
        <w:gridCol w:w="2465"/>
        <w:gridCol w:w="2229"/>
      </w:tblGrid>
      <w:tr w:rsidR="00013915" w:rsidRPr="00013915" w14:paraId="5E9AC755" w14:textId="77777777" w:rsidTr="00013915">
        <w:trPr>
          <w:trHeight w:val="170"/>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31BB3" w14:textId="77777777" w:rsidR="00013915" w:rsidRPr="00013915" w:rsidRDefault="00013915" w:rsidP="00013915">
            <w:pPr>
              <w:ind w:left="720"/>
            </w:pPr>
            <w:r w:rsidRPr="00013915">
              <w:t>DMS</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A682A" w14:textId="77777777" w:rsidR="00013915" w:rsidRPr="00013915" w:rsidRDefault="00013915" w:rsidP="00013915">
            <w:pPr>
              <w:ind w:left="720"/>
            </w:pPr>
            <w:r w:rsidRPr="00013915">
              <w:t>DD</w:t>
            </w:r>
          </w:p>
        </w:tc>
      </w:tr>
      <w:tr w:rsidR="00013915" w:rsidRPr="00013915" w14:paraId="51CC7EF8" w14:textId="77777777" w:rsidTr="00013915">
        <w:trPr>
          <w:trHeight w:val="335"/>
        </w:trPr>
        <w:tc>
          <w:tcPr>
            <w:tcW w:w="24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DEAEE" w14:textId="77777777" w:rsidR="00013915" w:rsidRPr="00013915" w:rsidRDefault="00013915" w:rsidP="00013915">
            <w:pPr>
              <w:ind w:left="720"/>
            </w:pPr>
            <w:r w:rsidRPr="00013915">
              <w:t>71 25 48 W</w:t>
            </w:r>
          </w:p>
        </w:tc>
        <w:tc>
          <w:tcPr>
            <w:tcW w:w="22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8AB19C" w14:textId="77777777" w:rsidR="00013915" w:rsidRPr="00013915" w:rsidRDefault="00013915" w:rsidP="00013915">
            <w:pPr>
              <w:ind w:left="720"/>
            </w:pPr>
            <w:r w:rsidRPr="00013915">
              <w:t xml:space="preserve">-71.43 </w:t>
            </w:r>
          </w:p>
        </w:tc>
      </w:tr>
    </w:tbl>
    <w:p w14:paraId="2D2FCD02" w14:textId="77777777" w:rsidR="00013915" w:rsidRPr="00013915" w:rsidRDefault="00013915" w:rsidP="00013915">
      <w:pPr>
        <w:ind w:left="720"/>
      </w:pPr>
    </w:p>
    <w:p w14:paraId="1DD88232" w14:textId="77777777" w:rsidR="00013915" w:rsidRPr="00013915" w:rsidRDefault="00013915" w:rsidP="00013915">
      <w:pPr>
        <w:ind w:left="720"/>
        <w:rPr>
          <w:b/>
        </w:rPr>
      </w:pPr>
      <w:r w:rsidRPr="00013915">
        <w:rPr>
          <w:b/>
        </w:rPr>
        <w:t>Elevation:</w:t>
      </w:r>
    </w:p>
    <w:p w14:paraId="1607820C" w14:textId="77777777" w:rsidR="00013915" w:rsidRPr="00013915" w:rsidRDefault="00013915" w:rsidP="00013915">
      <w:pPr>
        <w:ind w:left="720"/>
        <w:rPr>
          <w:b/>
        </w:rPr>
      </w:pPr>
    </w:p>
    <w:p w14:paraId="3914BD95" w14:textId="77777777" w:rsidR="00013915" w:rsidRPr="00013915" w:rsidRDefault="00013915" w:rsidP="00013915">
      <w:pPr>
        <w:ind w:left="720"/>
      </w:pPr>
      <w:r w:rsidRPr="00013915">
        <w:t>Elevations are always expressed in meters (m).</w:t>
      </w:r>
    </w:p>
    <w:p w14:paraId="6BB9D1F2" w14:textId="77777777" w:rsidR="00013915" w:rsidRPr="00013915" w:rsidRDefault="00013915" w:rsidP="00013915">
      <w:pPr>
        <w:ind w:left="720"/>
        <w:rPr>
          <w:b/>
        </w:rPr>
      </w:pPr>
    </w:p>
    <w:p w14:paraId="52B8226E" w14:textId="3D5446CD" w:rsidR="00013915" w:rsidRPr="00013915" w:rsidRDefault="00013915" w:rsidP="00013915">
      <w:pPr>
        <w:ind w:left="720"/>
      </w:pPr>
      <w:r w:rsidRPr="00013915">
        <w:t xml:space="preserve">In BioSIM, Location lists must contain point elevations. If these elevations are not known, they can be extracted from a DEM using the </w:t>
      </w:r>
      <w:r w:rsidR="003160C2">
        <w:t xml:space="preserve">Extract tool </w:t>
      </w:r>
      <w:r w:rsidR="003160C2">
        <w:rPr>
          <w:noProof/>
          <w:lang w:eastAsia="en-CA"/>
        </w:rPr>
        <w:drawing>
          <wp:inline distT="0" distB="0" distL="0" distR="0" wp14:anchorId="2CF06734" wp14:editId="4BFF6209">
            <wp:extent cx="171706" cy="15609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9073" cy="162793"/>
                    </a:xfrm>
                    <a:prstGeom prst="rect">
                      <a:avLst/>
                    </a:prstGeom>
                  </pic:spPr>
                </pic:pic>
              </a:graphicData>
            </a:graphic>
          </wp:inline>
        </w:drawing>
      </w:r>
      <w:r w:rsidR="003160C2">
        <w:t xml:space="preserve"> in the location list editor</w:t>
      </w:r>
      <w:r w:rsidRPr="00013915">
        <w:t>.</w:t>
      </w:r>
    </w:p>
    <w:p w14:paraId="7D0DB6FD" w14:textId="77777777" w:rsidR="00013915" w:rsidRPr="00013915" w:rsidRDefault="00013915" w:rsidP="00013915">
      <w:pPr>
        <w:ind w:left="720"/>
      </w:pPr>
    </w:p>
    <w:p w14:paraId="123210BB" w14:textId="77777777" w:rsidR="00013915" w:rsidRPr="00013915" w:rsidRDefault="00013915" w:rsidP="00013915">
      <w:pPr>
        <w:ind w:left="720"/>
        <w:rPr>
          <w:b/>
        </w:rPr>
      </w:pPr>
      <w:r w:rsidRPr="00013915">
        <w:rPr>
          <w:b/>
        </w:rPr>
        <w:t>Slope and aspect:</w:t>
      </w:r>
    </w:p>
    <w:p w14:paraId="25B8A37C" w14:textId="77777777" w:rsidR="00013915" w:rsidRPr="00013915" w:rsidRDefault="00013915" w:rsidP="00013915">
      <w:pPr>
        <w:ind w:left="720"/>
      </w:pPr>
    </w:p>
    <w:p w14:paraId="3764A5D0" w14:textId="588AB8B7" w:rsidR="00013915" w:rsidRPr="00013915" w:rsidRDefault="00013915" w:rsidP="00013915">
      <w:pPr>
        <w:ind w:left="720"/>
      </w:pPr>
      <w:r w:rsidRPr="00013915">
        <w:t xml:space="preserve">Slope and aspect can influence temperature through their impact on incoming radiation. If there are no “Slope” and “Aspect” columns (or if all cells are empty, or if all values are 0), BioSIM simply does not take these attributes into account when it runs a </w:t>
      </w:r>
      <w:r w:rsidR="003160C2">
        <w:t>weather generation</w:t>
      </w:r>
      <w:r w:rsidRPr="00013915">
        <w:t xml:space="preserve">. If the user does not have slope and aspect values in a location list but wants to use them in a </w:t>
      </w:r>
      <w:r w:rsidR="003160C2">
        <w:t>weather generation</w:t>
      </w:r>
      <w:r w:rsidRPr="00013915">
        <w:t xml:space="preserve">, the </w:t>
      </w:r>
      <w:r w:rsidR="003160C2">
        <w:t xml:space="preserve">Extract tool </w:t>
      </w:r>
      <w:r w:rsidR="003160C2">
        <w:rPr>
          <w:noProof/>
          <w:lang w:eastAsia="en-CA"/>
        </w:rPr>
        <w:drawing>
          <wp:inline distT="0" distB="0" distL="0" distR="0" wp14:anchorId="63F12505" wp14:editId="35262D93">
            <wp:extent cx="171706" cy="156096"/>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9073" cy="162793"/>
                    </a:xfrm>
                    <a:prstGeom prst="rect">
                      <a:avLst/>
                    </a:prstGeom>
                  </pic:spPr>
                </pic:pic>
              </a:graphicData>
            </a:graphic>
          </wp:inline>
        </w:drawing>
      </w:r>
      <w:r w:rsidR="003160C2">
        <w:t xml:space="preserve"> in the location list editor</w:t>
      </w:r>
      <w:r w:rsidR="003160C2" w:rsidRPr="00013915">
        <w:t xml:space="preserve"> </w:t>
      </w:r>
      <w:r w:rsidRPr="00013915">
        <w:t>can extract this information from a DEM. Cells with unknown Slope and Aspect values can be filled with 0</w:t>
      </w:r>
      <w:r w:rsidR="00910A13">
        <w:t>’s</w:t>
      </w:r>
      <w:r w:rsidRPr="00013915">
        <w:t xml:space="preserve"> meaning they are considered as flat terrain.</w:t>
      </w:r>
    </w:p>
    <w:p w14:paraId="2B39E745" w14:textId="77777777" w:rsidR="00013915" w:rsidRPr="00013915" w:rsidRDefault="00013915" w:rsidP="00013915">
      <w:pPr>
        <w:ind w:left="720"/>
      </w:pPr>
    </w:p>
    <w:p w14:paraId="6769F936" w14:textId="7D93FE1A" w:rsidR="00013915" w:rsidRPr="00013915" w:rsidRDefault="00013915" w:rsidP="00013915">
      <w:pPr>
        <w:ind w:left="720"/>
      </w:pPr>
      <w:r w:rsidRPr="00013915">
        <w:t xml:space="preserve">To use a location list file in BioSIM, once all the specifications mentioned above have been met, it must be saved in CSV format in the </w:t>
      </w:r>
      <w:r w:rsidR="00910A13">
        <w:t>\</w:t>
      </w:r>
      <w:r w:rsidRPr="00013915">
        <w:t>Loc</w:t>
      </w:r>
      <w:r w:rsidR="00910A13">
        <w:t>\</w:t>
      </w:r>
      <w:r w:rsidRPr="00013915">
        <w:t xml:space="preserve"> subdirectory of the project (each project has its own location subdirectory). </w:t>
      </w:r>
    </w:p>
    <w:p w14:paraId="678A80D4" w14:textId="77777777" w:rsidR="00013915" w:rsidRPr="00013915" w:rsidRDefault="00013915" w:rsidP="00013915">
      <w:pPr>
        <w:ind w:left="720"/>
      </w:pPr>
    </w:p>
    <w:p w14:paraId="477D3AA7" w14:textId="05149769" w:rsidR="00013915" w:rsidRDefault="00013915" w:rsidP="00013915">
      <w:pPr>
        <w:ind w:left="720"/>
      </w:pPr>
      <w:r w:rsidRPr="00013915">
        <w:t xml:space="preserve">When BioSIM saves a location list modified through the </w:t>
      </w:r>
      <w:r w:rsidR="007F24B7">
        <w:t>Location File Manager</w:t>
      </w:r>
      <w:r w:rsidRPr="00013915">
        <w:t xml:space="preserve"> dialog</w:t>
      </w:r>
      <w:r w:rsidR="003160C2">
        <w:t>.</w:t>
      </w:r>
      <w:r w:rsidRPr="00013915">
        <w:t xml:space="preserve"> When a location list contains </w:t>
      </w:r>
      <w:r w:rsidR="003160C2">
        <w:t>site’s specific information</w:t>
      </w:r>
      <w:r w:rsidRPr="00013915">
        <w:t>, BioSIM places these additional columns after the five pre-set columns (</w:t>
      </w:r>
      <w:proofErr w:type="spellStart"/>
      <w:r w:rsidR="003160C2">
        <w:t>Key</w:t>
      </w:r>
      <w:r w:rsidRPr="00013915">
        <w:t>ID</w:t>
      </w:r>
      <w:proofErr w:type="spellEnd"/>
      <w:r w:rsidRPr="00013915">
        <w:t xml:space="preserve">, </w:t>
      </w:r>
      <w:r w:rsidR="003160C2" w:rsidRPr="00013915">
        <w:t xml:space="preserve">Name, </w:t>
      </w:r>
      <w:r w:rsidRPr="00013915">
        <w:t>Latitude, Longitude, Elevation) when it saves the file.</w:t>
      </w:r>
    </w:p>
    <w:p w14:paraId="5FAADC61" w14:textId="77777777" w:rsidR="003160C2" w:rsidRPr="00013915" w:rsidRDefault="003160C2" w:rsidP="00013915">
      <w:pPr>
        <w:ind w:left="720"/>
      </w:pPr>
    </w:p>
    <w:p w14:paraId="25FD1A39" w14:textId="5E17E159" w:rsidR="00013915" w:rsidRPr="00013915" w:rsidRDefault="007F24B7" w:rsidP="00A4124E">
      <w:pPr>
        <w:pStyle w:val="Titre3"/>
      </w:pPr>
      <w:bookmarkStart w:id="127" w:name="_Toc132704603"/>
      <w:r>
        <w:t>Location File Manager</w:t>
      </w:r>
      <w:r w:rsidR="00013915" w:rsidRPr="00013915">
        <w:t xml:space="preserve"> dialog</w:t>
      </w:r>
      <w:bookmarkEnd w:id="127"/>
    </w:p>
    <w:p w14:paraId="79E3C143" w14:textId="77777777" w:rsidR="00013915" w:rsidRPr="00013915" w:rsidRDefault="00013915" w:rsidP="00013915">
      <w:pPr>
        <w:ind w:left="720"/>
      </w:pPr>
      <w:r w:rsidRPr="00013915">
        <w:rPr>
          <w:noProof/>
          <w:lang w:eastAsia="en-CA"/>
        </w:rPr>
        <w:drawing>
          <wp:anchor distT="0" distB="0" distL="114300" distR="114300" simplePos="0" relativeHeight="251699200" behindDoc="0" locked="0" layoutInCell="1" allowOverlap="1" wp14:anchorId="1E5C9D3D" wp14:editId="75ECE3D3">
            <wp:simplePos x="0" y="0"/>
            <wp:positionH relativeFrom="column">
              <wp:posOffset>3962400</wp:posOffset>
            </wp:positionH>
            <wp:positionV relativeFrom="paragraph">
              <wp:posOffset>168275</wp:posOffset>
            </wp:positionV>
            <wp:extent cx="2332990" cy="1798955"/>
            <wp:effectExtent l="0" t="0" r="0" b="0"/>
            <wp:wrapTight wrapText="bothSides">
              <wp:wrapPolygon edited="0">
                <wp:start x="0" y="0"/>
                <wp:lineTo x="0" y="21272"/>
                <wp:lineTo x="21341" y="21272"/>
                <wp:lineTo x="21341" y="0"/>
                <wp:lineTo x="0" y="0"/>
              </wp:wrapPolygon>
            </wp:wrapTight>
            <wp:docPr id="130" name="Picture 3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332990" cy="1798955"/>
                    </a:xfrm>
                    <a:prstGeom prst="rect">
                      <a:avLst/>
                    </a:prstGeom>
                    <a:noFill/>
                    <a:ln>
                      <a:noFill/>
                      <a:prstDash/>
                    </a:ln>
                  </pic:spPr>
                </pic:pic>
              </a:graphicData>
            </a:graphic>
            <wp14:sizeRelH relativeFrom="margin">
              <wp14:pctWidth>0</wp14:pctWidth>
            </wp14:sizeRelH>
          </wp:anchor>
        </w:drawing>
      </w:r>
    </w:p>
    <w:p w14:paraId="317A2F43" w14:textId="22E4CE3C" w:rsidR="00013915" w:rsidRPr="00013915" w:rsidRDefault="00013915" w:rsidP="00013915">
      <w:pPr>
        <w:ind w:left="720"/>
      </w:pPr>
      <w:r w:rsidRPr="00013915">
        <w:t xml:space="preserve">The </w:t>
      </w:r>
      <w:r w:rsidR="007F24B7">
        <w:t>Location File Manager</w:t>
      </w:r>
      <w:r w:rsidRPr="00013915">
        <w:t xml:space="preserve"> dialog can be used to add, </w:t>
      </w:r>
      <w:proofErr w:type="gramStart"/>
      <w:r w:rsidRPr="00013915">
        <w:t>delete</w:t>
      </w:r>
      <w:proofErr w:type="gramEnd"/>
      <w:r w:rsidRPr="00013915">
        <w:t xml:space="preserve"> and edit Location list files. It contains the names of all the location lists in the project's \Loc\ subdirectory.</w:t>
      </w:r>
    </w:p>
    <w:p w14:paraId="3773E400" w14:textId="77777777" w:rsidR="00013915" w:rsidRPr="00013915" w:rsidRDefault="00013915" w:rsidP="00013915">
      <w:pPr>
        <w:ind w:left="720"/>
        <w:rPr>
          <w:b/>
        </w:rPr>
      </w:pPr>
    </w:p>
    <w:p w14:paraId="73FE927D" w14:textId="77777777" w:rsidR="00013915" w:rsidRPr="00013915" w:rsidRDefault="00013915" w:rsidP="00013915">
      <w:pPr>
        <w:ind w:left="720"/>
      </w:pPr>
      <w:r w:rsidRPr="00013915">
        <w:t>Buttons and fields in this dialog are as follows:</w:t>
      </w:r>
    </w:p>
    <w:p w14:paraId="0846B1FC" w14:textId="77777777" w:rsidR="00013915" w:rsidRPr="00013915" w:rsidRDefault="00013915" w:rsidP="00013915">
      <w:pPr>
        <w:ind w:left="720"/>
        <w:rPr>
          <w:b/>
        </w:rPr>
      </w:pPr>
    </w:p>
    <w:p w14:paraId="1B26CBAB" w14:textId="77777777" w:rsidR="00013915" w:rsidRPr="00013915" w:rsidRDefault="00013915" w:rsidP="00013915">
      <w:pPr>
        <w:ind w:left="720"/>
      </w:pPr>
      <w:r w:rsidRPr="00013915">
        <w:rPr>
          <w:noProof/>
          <w:lang w:eastAsia="en-CA"/>
        </w:rPr>
        <w:drawing>
          <wp:inline distT="0" distB="0" distL="0" distR="0" wp14:anchorId="0E3929DE" wp14:editId="4207DB07">
            <wp:extent cx="153033" cy="137160"/>
            <wp:effectExtent l="0" t="0" r="0" b="0"/>
            <wp:docPr id="131" name="Picture 114"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37160"/>
                    </a:xfrm>
                    <a:prstGeom prst="rect">
                      <a:avLst/>
                    </a:prstGeom>
                    <a:noFill/>
                    <a:ln>
                      <a:noFill/>
                      <a:prstDash/>
                    </a:ln>
                  </pic:spPr>
                </pic:pic>
              </a:graphicData>
            </a:graphic>
          </wp:inline>
        </w:drawing>
      </w:r>
      <w:r w:rsidRPr="00013915">
        <w:t> New: Create a new Location list file that can be edited in the Location List Editor dialog.</w:t>
      </w:r>
    </w:p>
    <w:p w14:paraId="3A601EA9" w14:textId="77777777" w:rsidR="00013915" w:rsidRPr="00013915" w:rsidRDefault="00013915" w:rsidP="00013915">
      <w:pPr>
        <w:ind w:left="720"/>
      </w:pPr>
    </w:p>
    <w:p w14:paraId="1485146F" w14:textId="77777777" w:rsidR="00013915" w:rsidRPr="00013915" w:rsidRDefault="00013915" w:rsidP="00013915">
      <w:pPr>
        <w:ind w:left="720"/>
      </w:pPr>
      <w:r w:rsidRPr="00013915">
        <w:rPr>
          <w:noProof/>
          <w:lang w:eastAsia="en-CA"/>
        </w:rPr>
        <w:drawing>
          <wp:inline distT="0" distB="0" distL="0" distR="0" wp14:anchorId="426A69EB" wp14:editId="076E3610">
            <wp:extent cx="153033" cy="137160"/>
            <wp:effectExtent l="0" t="0" r="0" b="0"/>
            <wp:docPr id="132" name="Picture 115" descr="Delete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37160"/>
                    </a:xfrm>
                    <a:prstGeom prst="rect">
                      <a:avLst/>
                    </a:prstGeom>
                    <a:noFill/>
                    <a:ln>
                      <a:noFill/>
                      <a:prstDash/>
                    </a:ln>
                  </pic:spPr>
                </pic:pic>
              </a:graphicData>
            </a:graphic>
          </wp:inline>
        </w:drawing>
      </w:r>
      <w:r w:rsidRPr="00013915">
        <w:t> Delete: Delete a selected Location list file.</w:t>
      </w:r>
    </w:p>
    <w:p w14:paraId="506DB466" w14:textId="77777777" w:rsidR="00013915" w:rsidRPr="00013915" w:rsidRDefault="00013915" w:rsidP="00013915">
      <w:pPr>
        <w:ind w:left="720"/>
      </w:pPr>
    </w:p>
    <w:p w14:paraId="1BAE913D" w14:textId="77777777" w:rsidR="00013915" w:rsidRPr="00013915" w:rsidRDefault="00013915" w:rsidP="00013915">
      <w:pPr>
        <w:ind w:left="720"/>
      </w:pPr>
      <w:r w:rsidRPr="00013915">
        <w:rPr>
          <w:noProof/>
          <w:lang w:eastAsia="en-CA"/>
        </w:rPr>
        <w:drawing>
          <wp:inline distT="0" distB="0" distL="0" distR="0" wp14:anchorId="2A1CC78D" wp14:editId="2D20277E">
            <wp:extent cx="153033" cy="137160"/>
            <wp:effectExtent l="0" t="0" r="0" b="0"/>
            <wp:docPr id="133" name="Picture 116" descr="Edit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37160"/>
                    </a:xfrm>
                    <a:prstGeom prst="rect">
                      <a:avLst/>
                    </a:prstGeom>
                    <a:noFill/>
                    <a:ln>
                      <a:noFill/>
                      <a:prstDash/>
                    </a:ln>
                  </pic:spPr>
                </pic:pic>
              </a:graphicData>
            </a:graphic>
          </wp:inline>
        </w:drawing>
      </w:r>
      <w:r w:rsidRPr="00013915">
        <w:t xml:space="preserve"> Edit: Send a selected Location list file to a text editor.</w:t>
      </w:r>
    </w:p>
    <w:p w14:paraId="13067F05" w14:textId="77777777" w:rsidR="00013915" w:rsidRPr="00013915" w:rsidRDefault="00013915" w:rsidP="00013915">
      <w:pPr>
        <w:ind w:left="720"/>
      </w:pPr>
    </w:p>
    <w:p w14:paraId="7B439C95" w14:textId="77777777" w:rsidR="00013915" w:rsidRPr="00013915" w:rsidRDefault="00013915" w:rsidP="00013915">
      <w:pPr>
        <w:ind w:left="720"/>
      </w:pPr>
      <w:r w:rsidRPr="00013915">
        <w:rPr>
          <w:noProof/>
          <w:lang w:eastAsia="en-CA"/>
        </w:rPr>
        <w:drawing>
          <wp:inline distT="0" distB="0" distL="0" distR="0" wp14:anchorId="4597DA40" wp14:editId="6D9C9C0B">
            <wp:extent cx="153033" cy="137160"/>
            <wp:effectExtent l="0" t="0" r="0" b="0"/>
            <wp:docPr id="134" name="Picture 117" descr="Copy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37160"/>
                    </a:xfrm>
                    <a:prstGeom prst="rect">
                      <a:avLst/>
                    </a:prstGeom>
                    <a:noFill/>
                    <a:ln>
                      <a:noFill/>
                      <a:prstDash/>
                    </a:ln>
                  </pic:spPr>
                </pic:pic>
              </a:graphicData>
            </a:graphic>
          </wp:inline>
        </w:drawing>
      </w:r>
      <w:r w:rsidRPr="00013915">
        <w:t xml:space="preserve"> Copy: Copy a selected</w:t>
      </w:r>
      <w:r w:rsidRPr="00013915">
        <w:rPr>
          <w:i/>
        </w:rPr>
        <w:t xml:space="preserve"> </w:t>
      </w:r>
      <w:r w:rsidRPr="00013915">
        <w:t xml:space="preserve">Location list file. </w:t>
      </w:r>
    </w:p>
    <w:p w14:paraId="6BDB020D" w14:textId="77777777" w:rsidR="00013915" w:rsidRPr="00013915" w:rsidRDefault="00013915" w:rsidP="00013915">
      <w:pPr>
        <w:ind w:left="720"/>
      </w:pPr>
    </w:p>
    <w:p w14:paraId="4BEAABBA" w14:textId="77777777" w:rsidR="00013915" w:rsidRPr="00013915" w:rsidRDefault="00013915" w:rsidP="00013915">
      <w:pPr>
        <w:ind w:left="720"/>
      </w:pPr>
      <w:r w:rsidRPr="00013915">
        <w:rPr>
          <w:noProof/>
          <w:lang w:eastAsia="en-CA"/>
        </w:rPr>
        <w:lastRenderedPageBreak/>
        <w:drawing>
          <wp:inline distT="0" distB="0" distL="0" distR="0" wp14:anchorId="2C1B472F" wp14:editId="2D86B336">
            <wp:extent cx="153033" cy="137160"/>
            <wp:effectExtent l="0" t="0" r="0" b="0"/>
            <wp:docPr id="135" name="Picture 118" descr="Send_to_ShowMap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w:t>
      </w:r>
      <w:proofErr w:type="spellStart"/>
      <w:r w:rsidRPr="00013915">
        <w:t>ShowMap</w:t>
      </w:r>
      <w:proofErr w:type="spellEnd"/>
      <w:r w:rsidRPr="00013915">
        <w:t xml:space="preserve">: Sends a selected location list to the </w:t>
      </w:r>
      <w:proofErr w:type="spellStart"/>
      <w:r w:rsidRPr="00013915">
        <w:t>ShowMap</w:t>
      </w:r>
      <w:proofErr w:type="spellEnd"/>
      <w:r w:rsidRPr="00013915">
        <w:t xml:space="preserve"> software where the locations can be viewed as points on a map. </w:t>
      </w:r>
    </w:p>
    <w:p w14:paraId="04CAD3EB" w14:textId="77777777" w:rsidR="00013915" w:rsidRPr="00013915" w:rsidRDefault="00013915" w:rsidP="00013915">
      <w:pPr>
        <w:ind w:left="720"/>
      </w:pPr>
    </w:p>
    <w:p w14:paraId="74308D93" w14:textId="77777777" w:rsidR="00013915" w:rsidRPr="00013915" w:rsidRDefault="00013915" w:rsidP="00013915">
      <w:pPr>
        <w:ind w:left="720"/>
      </w:pPr>
      <w:r w:rsidRPr="00013915">
        <w:rPr>
          <w:noProof/>
          <w:lang w:eastAsia="en-CA"/>
        </w:rPr>
        <w:drawing>
          <wp:inline distT="0" distB="0" distL="0" distR="0" wp14:anchorId="2395EFFE" wp14:editId="4A24A0CA">
            <wp:extent cx="153033" cy="137160"/>
            <wp:effectExtent l="0" t="0" r="0" b="0"/>
            <wp:docPr id="136" name="Picture 119" descr="Send_to_Excel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a:stretch>
                      <a:fillRect/>
                    </a:stretch>
                  </pic:blipFill>
                  <pic:spPr>
                    <a:xfrm>
                      <a:off x="0" y="0"/>
                      <a:ext cx="153033" cy="137160"/>
                    </a:xfrm>
                    <a:prstGeom prst="rect">
                      <a:avLst/>
                    </a:prstGeom>
                    <a:noFill/>
                    <a:ln>
                      <a:noFill/>
                      <a:prstDash/>
                    </a:ln>
                  </pic:spPr>
                </pic:pic>
              </a:graphicData>
            </a:graphic>
          </wp:inline>
        </w:drawing>
      </w:r>
      <w:r w:rsidRPr="00013915">
        <w:t xml:space="preserve"> Send to Spreadsheet: Sends a selected Location list file to the spreadsheet software the user previously specified in the </w:t>
      </w:r>
      <w:r w:rsidRPr="00013915">
        <w:rPr>
          <w:i/>
        </w:rPr>
        <w:t>Links</w:t>
      </w:r>
      <w:r w:rsidRPr="00013915">
        <w:t xml:space="preserve"> page of the Options dialog.   </w:t>
      </w:r>
    </w:p>
    <w:p w14:paraId="05B42AE1" w14:textId="77777777" w:rsidR="00013915" w:rsidRPr="00013915" w:rsidRDefault="00013915" w:rsidP="00013915">
      <w:pPr>
        <w:ind w:left="720"/>
      </w:pPr>
    </w:p>
    <w:p w14:paraId="6BDDB18F" w14:textId="77777777" w:rsidR="00013915" w:rsidRPr="00013915" w:rsidRDefault="00013915" w:rsidP="00013915">
      <w:pPr>
        <w:ind w:left="720"/>
      </w:pPr>
      <w:r w:rsidRPr="00013915">
        <w:rPr>
          <w:b/>
        </w:rPr>
        <w:t xml:space="preserve">F2 </w:t>
      </w:r>
      <w:r w:rsidRPr="00013915">
        <w:t>key: Rename a selected Location list file.</w:t>
      </w:r>
    </w:p>
    <w:p w14:paraId="32F1A127" w14:textId="77777777" w:rsidR="00013915" w:rsidRPr="00013915" w:rsidRDefault="00013915" w:rsidP="00013915">
      <w:pPr>
        <w:ind w:left="720"/>
        <w:rPr>
          <w:b/>
        </w:rPr>
      </w:pPr>
    </w:p>
    <w:p w14:paraId="7AC025B6" w14:textId="77777777" w:rsidR="00013915" w:rsidRPr="00013915" w:rsidRDefault="00013915" w:rsidP="00013915">
      <w:pPr>
        <w:ind w:left="720"/>
      </w:pPr>
      <w:r w:rsidRPr="00013915">
        <w:t xml:space="preserve">The browse button </w:t>
      </w:r>
      <w:r w:rsidRPr="00013915">
        <w:rPr>
          <w:noProof/>
          <w:lang w:eastAsia="en-CA"/>
        </w:rPr>
        <w:drawing>
          <wp:inline distT="0" distB="0" distL="0" distR="0" wp14:anchorId="7A394417" wp14:editId="01F616FA">
            <wp:extent cx="264161" cy="137160"/>
            <wp:effectExtent l="0" t="0" r="2539" b="0"/>
            <wp:docPr id="137" name="Picture 120"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rsidRPr="00013915">
        <w:t xml:space="preserve"> to the right of the read-only field at the bottom of the dialog opens the Windows Explorer and allows the user direct access to the project's \Loc\ subdirectory into which Location lists can be added, </w:t>
      </w:r>
      <w:proofErr w:type="gramStart"/>
      <w:r w:rsidRPr="00013915">
        <w:t>renamed</w:t>
      </w:r>
      <w:proofErr w:type="gramEnd"/>
      <w:r w:rsidRPr="00013915">
        <w:t xml:space="preserve"> and deleted. </w:t>
      </w:r>
    </w:p>
    <w:p w14:paraId="3873C170" w14:textId="77777777" w:rsidR="00013915" w:rsidRPr="00013915" w:rsidRDefault="00013915" w:rsidP="00013915">
      <w:pPr>
        <w:ind w:left="720"/>
      </w:pPr>
    </w:p>
    <w:p w14:paraId="4BD0A527" w14:textId="10A71218" w:rsidR="00013915" w:rsidRDefault="00013915" w:rsidP="00013915">
      <w:pPr>
        <w:ind w:left="720"/>
      </w:pPr>
      <w:r w:rsidRPr="00013915">
        <w:t xml:space="preserve">All Location lists created using these two dialogs are saved into the project's \Loc\ subdirectory when the user clicks the </w:t>
      </w:r>
      <w:r w:rsidRPr="00013915">
        <w:rPr>
          <w:noProof/>
          <w:lang w:eastAsia="en-CA"/>
        </w:rPr>
        <w:drawing>
          <wp:inline distT="0" distB="0" distL="0" distR="0" wp14:anchorId="58DC2898" wp14:editId="110E3CC5">
            <wp:extent cx="459742" cy="142875"/>
            <wp:effectExtent l="0" t="0" r="0" b="9525"/>
            <wp:docPr id="138" name="Picture 121"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459742" cy="142875"/>
                    </a:xfrm>
                    <a:prstGeom prst="rect">
                      <a:avLst/>
                    </a:prstGeom>
                    <a:noFill/>
                    <a:ln>
                      <a:noFill/>
                      <a:prstDash/>
                    </a:ln>
                  </pic:spPr>
                </pic:pic>
              </a:graphicData>
            </a:graphic>
          </wp:inline>
        </w:drawing>
      </w:r>
      <w:r w:rsidRPr="00013915">
        <w:t xml:space="preserve"> button.</w:t>
      </w:r>
    </w:p>
    <w:p w14:paraId="746DD5BE" w14:textId="77777777" w:rsidR="003B3EBF" w:rsidRPr="00013915" w:rsidRDefault="003B3EBF" w:rsidP="00013915">
      <w:pPr>
        <w:ind w:left="720"/>
      </w:pPr>
    </w:p>
    <w:p w14:paraId="4B5E3B04" w14:textId="77777777" w:rsidR="003B3EBF" w:rsidRPr="003B3EBF" w:rsidRDefault="003B3EBF" w:rsidP="00A4124E">
      <w:pPr>
        <w:pStyle w:val="Titre3"/>
      </w:pPr>
      <w:bookmarkStart w:id="128" w:name="_Toc132704604"/>
      <w:r w:rsidRPr="003B3EBF">
        <w:t>Location List Editor dialog</w:t>
      </w:r>
      <w:bookmarkEnd w:id="128"/>
    </w:p>
    <w:p w14:paraId="790AD926" w14:textId="77777777" w:rsidR="003B3EBF" w:rsidRPr="003B3EBF" w:rsidRDefault="003B3EBF" w:rsidP="003B3EBF">
      <w:pPr>
        <w:ind w:left="720"/>
      </w:pPr>
    </w:p>
    <w:p w14:paraId="303978B2" w14:textId="77777777" w:rsidR="003B3EBF" w:rsidRPr="003B3EBF" w:rsidRDefault="003B3EBF" w:rsidP="003B3EBF">
      <w:pPr>
        <w:ind w:left="720"/>
      </w:pPr>
      <w:r w:rsidRPr="003B3EBF">
        <w:rPr>
          <w:noProof/>
          <w:lang w:eastAsia="en-CA"/>
        </w:rPr>
        <w:drawing>
          <wp:anchor distT="0" distB="0" distL="114300" distR="114300" simplePos="0" relativeHeight="251701248" behindDoc="0" locked="0" layoutInCell="1" allowOverlap="1" wp14:anchorId="2A943EDC" wp14:editId="14A3D3B4">
            <wp:simplePos x="0" y="0"/>
            <wp:positionH relativeFrom="column">
              <wp:posOffset>3143118</wp:posOffset>
            </wp:positionH>
            <wp:positionV relativeFrom="paragraph">
              <wp:posOffset>64169</wp:posOffset>
            </wp:positionV>
            <wp:extent cx="2874645" cy="1138777"/>
            <wp:effectExtent l="0" t="0" r="1905" b="4445"/>
            <wp:wrapTight wrapText="bothSides">
              <wp:wrapPolygon edited="0">
                <wp:start x="0" y="0"/>
                <wp:lineTo x="0" y="21323"/>
                <wp:lineTo x="21471" y="21323"/>
                <wp:lineTo x="21471" y="0"/>
                <wp:lineTo x="0" y="0"/>
              </wp:wrapPolygon>
            </wp:wrapTight>
            <wp:docPr id="139" name="Picture 3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2874645" cy="1138777"/>
                    </a:xfrm>
                    <a:prstGeom prst="rect">
                      <a:avLst/>
                    </a:prstGeom>
                    <a:noFill/>
                    <a:ln>
                      <a:noFill/>
                      <a:prstDash/>
                    </a:ln>
                  </pic:spPr>
                </pic:pic>
              </a:graphicData>
            </a:graphic>
            <wp14:sizeRelV relativeFrom="margin">
              <wp14:pctHeight>0</wp14:pctHeight>
            </wp14:sizeRelV>
          </wp:anchor>
        </w:drawing>
      </w:r>
      <w:r w:rsidRPr="003B3EBF">
        <w:t xml:space="preserve">The Location List Editor dialog is used to generate, </w:t>
      </w:r>
      <w:proofErr w:type="gramStart"/>
      <w:r w:rsidRPr="003B3EBF">
        <w:t>edit</w:t>
      </w:r>
      <w:proofErr w:type="gramEnd"/>
      <w:r w:rsidRPr="003B3EBF">
        <w:t xml:space="preserve"> or view a locations list in which the user can add an unlimited number of specific locations.</w:t>
      </w:r>
    </w:p>
    <w:p w14:paraId="27D8221A" w14:textId="77777777" w:rsidR="003B3EBF" w:rsidRPr="003B3EBF" w:rsidRDefault="003B3EBF" w:rsidP="003B3EBF">
      <w:pPr>
        <w:ind w:left="720"/>
      </w:pPr>
    </w:p>
    <w:p w14:paraId="29A10654" w14:textId="77777777" w:rsidR="003B3EBF" w:rsidRPr="003B3EBF" w:rsidRDefault="003B3EBF" w:rsidP="003B3EBF">
      <w:pPr>
        <w:ind w:left="720"/>
      </w:pPr>
      <w:r w:rsidRPr="003B3EBF">
        <w:t>Buttons in the dialog’s toolbar are as follows:</w:t>
      </w:r>
    </w:p>
    <w:p w14:paraId="217C97EA" w14:textId="77777777" w:rsidR="003B3EBF" w:rsidRPr="003B3EBF" w:rsidRDefault="003B3EBF" w:rsidP="003B3EBF">
      <w:pPr>
        <w:ind w:left="720"/>
      </w:pPr>
    </w:p>
    <w:p w14:paraId="43DCA5DA" w14:textId="77777777" w:rsidR="003B3EBF" w:rsidRPr="003B3EBF" w:rsidRDefault="003B3EBF" w:rsidP="003B3EBF">
      <w:pPr>
        <w:ind w:left="720"/>
      </w:pPr>
      <w:r w:rsidRPr="003B3EBF">
        <w:rPr>
          <w:noProof/>
          <w:lang w:eastAsia="en-CA"/>
        </w:rPr>
        <w:drawing>
          <wp:inline distT="0" distB="0" distL="0" distR="0" wp14:anchorId="699B0A09" wp14:editId="2D565DCF">
            <wp:extent cx="142875" cy="142875"/>
            <wp:effectExtent l="0" t="0" r="9525" b="9525"/>
            <wp:docPr id="140"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42875" cy="142875"/>
                    </a:xfrm>
                    <a:prstGeom prst="rect">
                      <a:avLst/>
                    </a:prstGeom>
                    <a:noFill/>
                    <a:ln>
                      <a:noFill/>
                      <a:prstDash/>
                    </a:ln>
                  </pic:spPr>
                </pic:pic>
              </a:graphicData>
            </a:graphic>
          </wp:inline>
        </w:drawing>
      </w:r>
      <w:r w:rsidRPr="003B3EBF">
        <w:t xml:space="preserve"> </w:t>
      </w:r>
      <w:r w:rsidRPr="003B3EBF">
        <w:rPr>
          <w:b/>
        </w:rPr>
        <w:t>Add point</w:t>
      </w:r>
      <w:r w:rsidRPr="003B3EBF">
        <w:t>: Add a location to the location list.</w:t>
      </w:r>
    </w:p>
    <w:p w14:paraId="02D37EBB" w14:textId="77777777" w:rsidR="003B3EBF" w:rsidRPr="003B3EBF" w:rsidRDefault="003B3EBF" w:rsidP="003B3EBF">
      <w:pPr>
        <w:ind w:left="720"/>
      </w:pPr>
    </w:p>
    <w:p w14:paraId="06B179F2" w14:textId="77777777" w:rsidR="003B3EBF" w:rsidRPr="003B3EBF" w:rsidRDefault="003B3EBF" w:rsidP="003B3EBF">
      <w:pPr>
        <w:ind w:left="720"/>
      </w:pPr>
      <w:r w:rsidRPr="003B3EBF">
        <w:rPr>
          <w:noProof/>
          <w:lang w:eastAsia="en-CA"/>
        </w:rPr>
        <w:drawing>
          <wp:inline distT="0" distB="0" distL="0" distR="0" wp14:anchorId="6635534F" wp14:editId="1E974816">
            <wp:extent cx="141732" cy="137160"/>
            <wp:effectExtent l="0" t="0" r="0" b="0"/>
            <wp:docPr id="141"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141732" cy="137160"/>
                    </a:xfrm>
                    <a:prstGeom prst="rect">
                      <a:avLst/>
                    </a:prstGeom>
                    <a:noFill/>
                    <a:ln>
                      <a:noFill/>
                      <a:prstDash/>
                    </a:ln>
                  </pic:spPr>
                </pic:pic>
              </a:graphicData>
            </a:graphic>
          </wp:inline>
        </w:drawing>
      </w:r>
      <w:r w:rsidRPr="003B3EBF">
        <w:t xml:space="preserve"> </w:t>
      </w:r>
      <w:r w:rsidRPr="003B3EBF">
        <w:rPr>
          <w:b/>
        </w:rPr>
        <w:t>Remove point</w:t>
      </w:r>
      <w:r w:rsidRPr="003B3EBF">
        <w:t>: Remove a location from the location list.</w:t>
      </w:r>
    </w:p>
    <w:p w14:paraId="619FDA42" w14:textId="77777777" w:rsidR="003B3EBF" w:rsidRPr="003B3EBF" w:rsidRDefault="003B3EBF" w:rsidP="003B3EBF">
      <w:pPr>
        <w:ind w:left="720"/>
      </w:pPr>
    </w:p>
    <w:p w14:paraId="7C283761" w14:textId="70DF84AA" w:rsidR="004A6CB8" w:rsidRDefault="003B3EBF" w:rsidP="004A6CB8">
      <w:pPr>
        <w:pStyle w:val="Paragraphedeliste"/>
        <w:numPr>
          <w:ilvl w:val="0"/>
          <w:numId w:val="22"/>
        </w:numPr>
      </w:pPr>
      <w:r w:rsidRPr="004A6CB8">
        <w:rPr>
          <w:b/>
        </w:rPr>
        <w:t>Generate points</w:t>
      </w:r>
      <w:r w:rsidRPr="003B3EBF">
        <w:t xml:space="preserve">: Generate locations from weather stations or a DEM. Opens the Location Generator dialog. </w:t>
      </w:r>
    </w:p>
    <w:p w14:paraId="49F162CC" w14:textId="77777777" w:rsidR="004A6CB8" w:rsidRDefault="004A6CB8" w:rsidP="004A6CB8"/>
    <w:p w14:paraId="5C42EBD0" w14:textId="25D875B4" w:rsidR="004A6CB8" w:rsidRPr="003B3EBF" w:rsidRDefault="004A6CB8" w:rsidP="004A6CB8">
      <w:pPr>
        <w:ind w:left="1416"/>
      </w:pPr>
      <w:r w:rsidRPr="003B3EBF">
        <w:t xml:space="preserve">NOTE: If this button is clicked for a location list that already contains location points, points generated using the Location Generator dialog are added to the current list (it is not overwritten). </w:t>
      </w:r>
    </w:p>
    <w:p w14:paraId="4C85004A" w14:textId="0E3B9504" w:rsidR="003B3EBF" w:rsidRDefault="003B3EBF" w:rsidP="003B3EBF">
      <w:pPr>
        <w:ind w:left="720"/>
      </w:pPr>
    </w:p>
    <w:p w14:paraId="0FFFBE0F" w14:textId="56AB991C" w:rsidR="00A44BCB" w:rsidRDefault="00A44BCB" w:rsidP="003B3EBF">
      <w:pPr>
        <w:ind w:left="720"/>
      </w:pPr>
    </w:p>
    <w:p w14:paraId="101D9B05" w14:textId="5505146E" w:rsidR="00A44BCB" w:rsidRPr="003B3EBF" w:rsidRDefault="005B4CF3" w:rsidP="003B3EBF">
      <w:pPr>
        <w:ind w:left="720"/>
      </w:pPr>
      <w:r>
        <w:rPr>
          <w:noProof/>
          <w:lang w:eastAsia="en-CA"/>
        </w:rPr>
        <w:drawing>
          <wp:inline distT="0" distB="0" distL="0" distR="0" wp14:anchorId="5DB39BE4" wp14:editId="03B13F75">
            <wp:extent cx="152400" cy="16510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36">
                      <a:extLst>
                        <a:ext uri="{28A0092B-C50C-407E-A947-70E740481C1C}">
                          <a14:useLocalDpi xmlns:a14="http://schemas.microsoft.com/office/drawing/2010/main" val="0"/>
                        </a:ext>
                      </a:extLst>
                    </a:blip>
                    <a:stretch>
                      <a:fillRect/>
                    </a:stretch>
                  </pic:blipFill>
                  <pic:spPr>
                    <a:xfrm>
                      <a:off x="0" y="0"/>
                      <a:ext cx="152422" cy="165124"/>
                    </a:xfrm>
                    <a:prstGeom prst="rect">
                      <a:avLst/>
                    </a:prstGeom>
                  </pic:spPr>
                </pic:pic>
              </a:graphicData>
            </a:graphic>
          </wp:inline>
        </w:drawing>
      </w:r>
      <w:r>
        <w:t xml:space="preserve"> </w:t>
      </w:r>
      <w:r w:rsidRPr="005B4CF3">
        <w:rPr>
          <w:b/>
        </w:rPr>
        <w:t>Site Specific Extraction</w:t>
      </w:r>
      <w:r>
        <w:rPr>
          <w:b/>
        </w:rPr>
        <w:t>:</w:t>
      </w:r>
      <w:r w:rsidRPr="005B4CF3">
        <w:t xml:space="preserve"> </w:t>
      </w:r>
      <w:r>
        <w:t xml:space="preserve">extract </w:t>
      </w:r>
      <w:r w:rsidR="004A6CB8">
        <w:t xml:space="preserve">elevation, slope aspect </w:t>
      </w:r>
      <w:r w:rsidR="004A052E">
        <w:t>and distance</w:t>
      </w:r>
      <w:r w:rsidR="00442FD5">
        <w:t>-to-shore</w:t>
      </w:r>
      <w:r w:rsidR="004A052E">
        <w:t>.</w:t>
      </w:r>
    </w:p>
    <w:p w14:paraId="01352D90" w14:textId="77777777" w:rsidR="003B3EBF" w:rsidRPr="003B3EBF" w:rsidRDefault="003B3EBF" w:rsidP="003B3EBF">
      <w:pPr>
        <w:ind w:left="720"/>
      </w:pPr>
    </w:p>
    <w:p w14:paraId="70218B82" w14:textId="77777777" w:rsidR="003B3EBF" w:rsidRPr="003B3EBF" w:rsidRDefault="003B3EBF" w:rsidP="003B3EBF">
      <w:pPr>
        <w:ind w:left="720"/>
      </w:pPr>
      <w:r w:rsidRPr="003B3EBF">
        <w:rPr>
          <w:noProof/>
          <w:lang w:eastAsia="en-CA"/>
        </w:rPr>
        <w:drawing>
          <wp:inline distT="0" distB="0" distL="0" distR="0" wp14:anchorId="7EA0394B" wp14:editId="5CE01140">
            <wp:extent cx="147339" cy="142875"/>
            <wp:effectExtent l="0" t="0" r="5080" b="0"/>
            <wp:docPr id="143"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147339" cy="142875"/>
                    </a:xfrm>
                    <a:prstGeom prst="rect">
                      <a:avLst/>
                    </a:prstGeom>
                    <a:noFill/>
                    <a:ln>
                      <a:noFill/>
                      <a:prstDash/>
                    </a:ln>
                  </pic:spPr>
                </pic:pic>
              </a:graphicData>
            </a:graphic>
          </wp:inline>
        </w:drawing>
      </w:r>
      <w:r w:rsidRPr="003B3EBF">
        <w:t xml:space="preserve"> </w:t>
      </w:r>
      <w:r w:rsidRPr="003B3EBF">
        <w:rPr>
          <w:b/>
        </w:rPr>
        <w:t>Show in decimal degrees</w:t>
      </w:r>
      <w:r w:rsidRPr="003B3EBF">
        <w:t>: Show location coordinates in decimal degrees (DD).</w:t>
      </w:r>
    </w:p>
    <w:p w14:paraId="51F1DBC9" w14:textId="77777777" w:rsidR="003B3EBF" w:rsidRPr="003B3EBF" w:rsidRDefault="003B3EBF" w:rsidP="003B3EBF">
      <w:pPr>
        <w:ind w:left="720"/>
      </w:pPr>
    </w:p>
    <w:p w14:paraId="46898011" w14:textId="77777777" w:rsidR="003B3EBF" w:rsidRPr="003B3EBF" w:rsidRDefault="003B3EBF" w:rsidP="003B3EBF">
      <w:pPr>
        <w:ind w:left="720"/>
      </w:pPr>
      <w:r w:rsidRPr="003B3EBF">
        <w:rPr>
          <w:noProof/>
          <w:lang w:eastAsia="en-CA"/>
        </w:rPr>
        <w:drawing>
          <wp:inline distT="0" distB="0" distL="0" distR="0" wp14:anchorId="47AB453C" wp14:editId="08EEAF5A">
            <wp:extent cx="138409" cy="142875"/>
            <wp:effectExtent l="0" t="0" r="0" b="0"/>
            <wp:docPr id="144"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138409" cy="142875"/>
                    </a:xfrm>
                    <a:prstGeom prst="rect">
                      <a:avLst/>
                    </a:prstGeom>
                    <a:noFill/>
                    <a:ln>
                      <a:noFill/>
                      <a:prstDash/>
                    </a:ln>
                  </pic:spPr>
                </pic:pic>
              </a:graphicData>
            </a:graphic>
          </wp:inline>
        </w:drawing>
      </w:r>
      <w:r w:rsidRPr="003B3EBF">
        <w:t xml:space="preserve"> </w:t>
      </w:r>
      <w:r w:rsidRPr="003B3EBF">
        <w:rPr>
          <w:b/>
        </w:rPr>
        <w:t>Show in degrees minutes seconds</w:t>
      </w:r>
      <w:r w:rsidRPr="003B3EBF">
        <w:t>: Show location coordinates in degrees minutes seconds (DMS).</w:t>
      </w:r>
    </w:p>
    <w:p w14:paraId="2402E20C" w14:textId="74C9F135" w:rsidR="003B3EBF" w:rsidRPr="003B3EBF" w:rsidRDefault="003B3EBF" w:rsidP="003B3EBF">
      <w:pPr>
        <w:ind w:left="720"/>
      </w:pPr>
    </w:p>
    <w:p w14:paraId="1DA69FFB" w14:textId="77777777" w:rsidR="003B3EBF" w:rsidRPr="003B3EBF" w:rsidRDefault="003B3EBF" w:rsidP="00A4124E">
      <w:pPr>
        <w:pStyle w:val="Titre3"/>
      </w:pPr>
      <w:bookmarkStart w:id="129" w:name="_Toc132704605"/>
      <w:r w:rsidRPr="003B3EBF">
        <w:lastRenderedPageBreak/>
        <w:t>Location Generator dialog</w:t>
      </w:r>
      <w:bookmarkEnd w:id="129"/>
    </w:p>
    <w:p w14:paraId="1C542DD0" w14:textId="4A2FA931" w:rsidR="003B3EBF" w:rsidRPr="003B3EBF" w:rsidRDefault="005B4CF3" w:rsidP="003B3EBF">
      <w:pPr>
        <w:ind w:left="720"/>
      </w:pPr>
      <w:r w:rsidRPr="003B3EBF">
        <w:rPr>
          <w:noProof/>
          <w:lang w:eastAsia="en-CA"/>
        </w:rPr>
        <w:drawing>
          <wp:anchor distT="0" distB="0" distL="114300" distR="114300" simplePos="0" relativeHeight="251702272" behindDoc="0" locked="0" layoutInCell="1" allowOverlap="1" wp14:anchorId="5FDC043E" wp14:editId="694A09DA">
            <wp:simplePos x="0" y="0"/>
            <wp:positionH relativeFrom="column">
              <wp:posOffset>4062351</wp:posOffset>
            </wp:positionH>
            <wp:positionV relativeFrom="paragraph">
              <wp:posOffset>107274</wp:posOffset>
            </wp:positionV>
            <wp:extent cx="2406645" cy="3430901"/>
            <wp:effectExtent l="0" t="0" r="0" b="0"/>
            <wp:wrapTight wrapText="bothSides">
              <wp:wrapPolygon edited="0">
                <wp:start x="0" y="0"/>
                <wp:lineTo x="0" y="21472"/>
                <wp:lineTo x="21378" y="21472"/>
                <wp:lineTo x="21378" y="0"/>
                <wp:lineTo x="0" y="0"/>
              </wp:wrapPolygon>
            </wp:wrapTight>
            <wp:docPr id="145" name="Picture 376" descr="1_Location_Generator_dialog_Ex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rcRect/>
                    <a:stretch>
                      <a:fillRect/>
                    </a:stretch>
                  </pic:blipFill>
                  <pic:spPr>
                    <a:xfrm>
                      <a:off x="0" y="0"/>
                      <a:ext cx="2406645" cy="3430901"/>
                    </a:xfrm>
                    <a:prstGeom prst="rect">
                      <a:avLst/>
                    </a:prstGeom>
                    <a:noFill/>
                    <a:ln>
                      <a:noFill/>
                      <a:prstDash/>
                    </a:ln>
                  </pic:spPr>
                </pic:pic>
              </a:graphicData>
            </a:graphic>
          </wp:anchor>
        </w:drawing>
      </w:r>
    </w:p>
    <w:p w14:paraId="646E3EEE" w14:textId="61711496" w:rsidR="003B3EBF" w:rsidRPr="003B3EBF" w:rsidRDefault="003B3EBF" w:rsidP="003B3EBF">
      <w:pPr>
        <w:ind w:left="720"/>
      </w:pPr>
      <w:r w:rsidRPr="003B3EBF">
        <w:rPr>
          <w:b/>
          <w:bCs/>
        </w:rPr>
        <w:t xml:space="preserve">Generate from </w:t>
      </w:r>
      <w:r w:rsidRPr="003B3EBF">
        <w:t>field:  BioSIM can generate location lists from two different sources of data: Digital Elevation Models (DEM’s), or weather stations.</w:t>
      </w:r>
    </w:p>
    <w:p w14:paraId="74711D67" w14:textId="77777777" w:rsidR="003B3EBF" w:rsidRPr="003B3EBF" w:rsidRDefault="003B3EBF" w:rsidP="003B3EBF">
      <w:pPr>
        <w:ind w:left="720"/>
      </w:pPr>
    </w:p>
    <w:p w14:paraId="3281FCAB" w14:textId="77777777" w:rsidR="003B3EBF" w:rsidRPr="005B4CF3" w:rsidRDefault="003B3EBF" w:rsidP="005B4CF3">
      <w:pPr>
        <w:ind w:left="776"/>
        <w:rPr>
          <w:b/>
          <w:bCs/>
        </w:rPr>
      </w:pPr>
      <w:r w:rsidRPr="005B4CF3">
        <w:rPr>
          <w:b/>
          <w:bCs/>
        </w:rPr>
        <w:t>Generate from a Digital Elevation Map (DEM):</w:t>
      </w:r>
    </w:p>
    <w:p w14:paraId="3FC6F686" w14:textId="77777777" w:rsidR="003B3EBF" w:rsidRPr="003B3EBF" w:rsidRDefault="003B3EBF" w:rsidP="003B3EBF">
      <w:pPr>
        <w:ind w:left="720"/>
      </w:pPr>
    </w:p>
    <w:p w14:paraId="4EEC5AAE" w14:textId="77777777" w:rsidR="003B3EBF" w:rsidRPr="003B3EBF" w:rsidRDefault="003B3EBF" w:rsidP="003B3EBF">
      <w:pPr>
        <w:ind w:left="720"/>
      </w:pPr>
      <w:r w:rsidRPr="003B3EBF">
        <w:t xml:space="preserve">To </w:t>
      </w:r>
      <w:r w:rsidRPr="003B3EBF">
        <w:rPr>
          <w:bCs/>
        </w:rPr>
        <w:t>generate a location list from a DEM,</w:t>
      </w:r>
      <w:r w:rsidRPr="003B3EBF">
        <w:t xml:space="preserve"> the user must select the desired g</w:t>
      </w:r>
      <w:r w:rsidRPr="003B3EBF">
        <w:rPr>
          <w:bCs/>
        </w:rPr>
        <w:t xml:space="preserve">eneration method in the </w:t>
      </w:r>
      <w:r w:rsidRPr="003B3EBF">
        <w:rPr>
          <w:b/>
          <w:bCs/>
        </w:rPr>
        <w:t>Generation type</w:t>
      </w:r>
      <w:r w:rsidRPr="003B3EBF">
        <w:rPr>
          <w:bCs/>
        </w:rPr>
        <w:t xml:space="preserve"> field’s drop-down list:</w:t>
      </w:r>
      <w:r w:rsidRPr="003B3EBF">
        <w:t xml:space="preserve"> “Regular Grid” (a uniform rectangular grid) or “At Random” (distributes points at random) in non-missing areas of the DEM. “At Random” is the recommended method. Next, a map must be selected from the drop-down list of the </w:t>
      </w:r>
      <w:r w:rsidRPr="003B3EBF">
        <w:rPr>
          <w:b/>
        </w:rPr>
        <w:t>DEM</w:t>
      </w:r>
      <w:r w:rsidRPr="003B3EBF">
        <w:t xml:space="preserve"> field. BioSIM reads point coordinates, elevations and optionally exposure (slope and aspect) from the </w:t>
      </w:r>
      <w:proofErr w:type="gramStart"/>
      <w:r w:rsidRPr="003B3EBF">
        <w:t>DEM</w:t>
      </w:r>
      <w:proofErr w:type="gramEnd"/>
    </w:p>
    <w:p w14:paraId="5C5FA38B" w14:textId="77777777" w:rsidR="003B3EBF" w:rsidRPr="003B3EBF" w:rsidRDefault="003B3EBF" w:rsidP="003B3EBF">
      <w:pPr>
        <w:ind w:left="720"/>
      </w:pPr>
    </w:p>
    <w:p w14:paraId="5C11FFA2" w14:textId="3250FAAE" w:rsidR="003B3EBF" w:rsidRPr="003B3EBF" w:rsidRDefault="003B3EBF" w:rsidP="003B3EBF">
      <w:pPr>
        <w:ind w:left="720"/>
      </w:pPr>
      <w:r w:rsidRPr="003B3EBF">
        <w:t xml:space="preserve">The </w:t>
      </w:r>
      <w:r w:rsidRPr="003B3EBF">
        <w:rPr>
          <w:i/>
        </w:rPr>
        <w:t>Input Maps</w:t>
      </w:r>
      <w:r w:rsidRPr="003B3EBF">
        <w:t xml:space="preserve"> page of the </w:t>
      </w:r>
      <w:r w:rsidR="000A2EE0">
        <w:t>Linked Data Manager</w:t>
      </w:r>
      <w:r w:rsidRPr="003B3EBF">
        <w:t xml:space="preserve"> dialog can be used to link new maps to BioSIM (accessed with the browse button </w:t>
      </w:r>
      <w:r w:rsidRPr="003B3EBF">
        <w:rPr>
          <w:noProof/>
          <w:lang w:eastAsia="en-CA"/>
        </w:rPr>
        <w:drawing>
          <wp:inline distT="0" distB="0" distL="0" distR="0" wp14:anchorId="6C5600C1" wp14:editId="3A67D803">
            <wp:extent cx="264161" cy="137160"/>
            <wp:effectExtent l="0" t="0" r="2539" b="0"/>
            <wp:docPr id="146" name="Picture 12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rsidRPr="003B3EBF">
        <w:t xml:space="preserve"> to the right of the </w:t>
      </w:r>
      <w:r w:rsidRPr="003B3EBF">
        <w:rPr>
          <w:b/>
        </w:rPr>
        <w:t>DEM</w:t>
      </w:r>
      <w:r w:rsidRPr="003B3EBF">
        <w:t xml:space="preserve"> field).</w:t>
      </w:r>
    </w:p>
    <w:p w14:paraId="3988D885" w14:textId="77777777" w:rsidR="003B3EBF" w:rsidRPr="003B3EBF" w:rsidRDefault="003B3EBF" w:rsidP="003B3EBF">
      <w:pPr>
        <w:ind w:left="720"/>
      </w:pPr>
    </w:p>
    <w:p w14:paraId="51E74B05" w14:textId="77777777" w:rsidR="003B3EBF" w:rsidRPr="003B3EBF" w:rsidRDefault="003B3EBF" w:rsidP="003B3EBF">
      <w:pPr>
        <w:ind w:left="720"/>
      </w:pPr>
      <w:r w:rsidRPr="003B3EBF">
        <w:rPr>
          <w:b/>
          <w:bCs/>
        </w:rPr>
        <w:t xml:space="preserve">Number of </w:t>
      </w:r>
      <w:proofErr w:type="gramStart"/>
      <w:r w:rsidRPr="003B3EBF">
        <w:rPr>
          <w:b/>
          <w:bCs/>
        </w:rPr>
        <w:t xml:space="preserve">points </w:t>
      </w:r>
      <w:r w:rsidRPr="003B3EBF">
        <w:rPr>
          <w:bCs/>
        </w:rPr>
        <w:t>field</w:t>
      </w:r>
      <w:proofErr w:type="gramEnd"/>
      <w:r w:rsidRPr="003B3EBF">
        <w:rPr>
          <w:bCs/>
        </w:rPr>
        <w:t>:</w:t>
      </w:r>
      <w:r w:rsidRPr="003B3EBF">
        <w:rPr>
          <w:b/>
          <w:bCs/>
        </w:rPr>
        <w:t xml:space="preserve"> </w:t>
      </w:r>
      <w:r w:rsidRPr="003B3EBF">
        <w:t>Any number of points can be specified. Note that for adequate map generation, it is recommended to have n &gt; 500. When generating a regular grid, point density in both directions is required (north-south, east-west).</w:t>
      </w:r>
    </w:p>
    <w:p w14:paraId="3135DD74" w14:textId="77777777" w:rsidR="003B3EBF" w:rsidRPr="003B3EBF" w:rsidRDefault="003B3EBF" w:rsidP="003B3EBF">
      <w:pPr>
        <w:ind w:left="720"/>
        <w:rPr>
          <w:b/>
          <w:bCs/>
        </w:rPr>
      </w:pPr>
    </w:p>
    <w:p w14:paraId="7A7D6E6C" w14:textId="77777777" w:rsidR="003B3EBF" w:rsidRPr="003B3EBF" w:rsidRDefault="003B3EBF" w:rsidP="00A4124E">
      <w:pPr>
        <w:pStyle w:val="Titre3"/>
      </w:pPr>
      <w:bookmarkStart w:id="130" w:name="_Toc132704606"/>
      <w:r w:rsidRPr="003B3EBF">
        <w:t xml:space="preserve">Number of points needed to obtain good mapping </w:t>
      </w:r>
      <w:proofErr w:type="gramStart"/>
      <w:r w:rsidRPr="003B3EBF">
        <w:t>results</w:t>
      </w:r>
      <w:bookmarkEnd w:id="130"/>
      <w:proofErr w:type="gramEnd"/>
      <w:r w:rsidRPr="003B3EBF">
        <w:t xml:space="preserve"> </w:t>
      </w:r>
    </w:p>
    <w:p w14:paraId="390229C9" w14:textId="77777777" w:rsidR="003B3EBF" w:rsidRPr="003B3EBF" w:rsidRDefault="003B3EBF" w:rsidP="003B3EBF">
      <w:pPr>
        <w:ind w:left="720"/>
      </w:pPr>
    </w:p>
    <w:p w14:paraId="2309C3EF" w14:textId="77777777" w:rsidR="003B3EBF" w:rsidRPr="003B3EBF" w:rsidRDefault="003B3EBF" w:rsidP="003B3EBF">
      <w:pPr>
        <w:ind w:left="720"/>
      </w:pPr>
      <w:r w:rsidRPr="003B3EBF">
        <w:t xml:space="preserve">In the tutorial’s example, a small number of simulation points is specified in the Location Generator dialog to limit execution time. However, for an area the size of the province of Québec, 300 is definitively not </w:t>
      </w:r>
      <w:proofErr w:type="gramStart"/>
      <w:r w:rsidRPr="003B3EBF">
        <w:t>a sufficient number of</w:t>
      </w:r>
      <w:proofErr w:type="gramEnd"/>
      <w:r w:rsidRPr="003B3EBF">
        <w:t xml:space="preserve"> points. A number between 600 and 3000 would have been more appropriate and would have produced better results.</w:t>
      </w:r>
    </w:p>
    <w:p w14:paraId="48AE7F57" w14:textId="77777777" w:rsidR="003B3EBF" w:rsidRPr="003B3EBF" w:rsidRDefault="003B3EBF" w:rsidP="003B3EBF">
      <w:pPr>
        <w:ind w:left="720"/>
      </w:pPr>
    </w:p>
    <w:p w14:paraId="69580C70" w14:textId="77777777" w:rsidR="003B3EBF" w:rsidRPr="003B3EBF" w:rsidRDefault="003B3EBF" w:rsidP="003B3EBF">
      <w:pPr>
        <w:ind w:left="720"/>
      </w:pPr>
      <w:r w:rsidRPr="003B3EBF">
        <w:t xml:space="preserve">In determining the number of points needed, the most important factors to take into consideration are (1) the variable that is to be mapped (it is harder to spatially interpolate certain types of variables, such as precipitation), (2) the size and resolution of the input map, (3) the topography of the region being mapped (flat or complex) and (4) the number of weather stations available in the area being mapped. </w:t>
      </w:r>
    </w:p>
    <w:p w14:paraId="71E20ABD" w14:textId="77777777" w:rsidR="003B3EBF" w:rsidRPr="003B3EBF" w:rsidRDefault="003B3EBF" w:rsidP="003B3EBF">
      <w:pPr>
        <w:ind w:left="720"/>
      </w:pPr>
    </w:p>
    <w:p w14:paraId="07C2DDA3" w14:textId="77777777" w:rsidR="003B3EBF" w:rsidRPr="003B3EBF" w:rsidRDefault="003B3EBF" w:rsidP="003B3EBF">
      <w:pPr>
        <w:ind w:left="720"/>
      </w:pPr>
      <w:r w:rsidRPr="003B3EBF">
        <w:t xml:space="preserve">When an insufficient number of points is used, the results of the spatial interpolation can be erratic. On the other hand, if an unnecessarily large number of points is used, the computation time can be excessive. Trial and error </w:t>
      </w:r>
      <w:proofErr w:type="gramStart"/>
      <w:r w:rsidRPr="003B3EBF">
        <w:t>is</w:t>
      </w:r>
      <w:proofErr w:type="gramEnd"/>
      <w:r w:rsidRPr="003B3EBF">
        <w:t xml:space="preserve"> the best method to achieve a good balance between these two constraints. A first guess can be made using the following conventions:</w:t>
      </w:r>
    </w:p>
    <w:p w14:paraId="59BD7C1F" w14:textId="77777777" w:rsidR="003B3EBF" w:rsidRPr="003B3EBF" w:rsidRDefault="003B3EBF" w:rsidP="003B3EBF">
      <w:pPr>
        <w:ind w:left="720"/>
      </w:pPr>
    </w:p>
    <w:p w14:paraId="554F9D28" w14:textId="77777777" w:rsidR="003B3EBF" w:rsidRPr="003B3EBF" w:rsidRDefault="003B3EBF" w:rsidP="003B3EBF">
      <w:pPr>
        <w:ind w:left="720"/>
      </w:pPr>
      <w:r w:rsidRPr="003B3EBF">
        <w:t>For a province or a state: between 600 and 3000 points.</w:t>
      </w:r>
    </w:p>
    <w:p w14:paraId="6A4CF6F3" w14:textId="77777777" w:rsidR="003B3EBF" w:rsidRPr="003B3EBF" w:rsidRDefault="003B3EBF" w:rsidP="003B3EBF">
      <w:pPr>
        <w:ind w:left="720"/>
      </w:pPr>
    </w:p>
    <w:p w14:paraId="25AAA5F1" w14:textId="77777777" w:rsidR="003B3EBF" w:rsidRPr="003B3EBF" w:rsidRDefault="003B3EBF" w:rsidP="003B3EBF">
      <w:pPr>
        <w:ind w:left="720"/>
      </w:pPr>
      <w:r w:rsidRPr="003B3EBF">
        <w:lastRenderedPageBreak/>
        <w:t>For a large country such as Canada or the United States: between 10 000 and 30 000 points.</w:t>
      </w:r>
    </w:p>
    <w:p w14:paraId="1EACC3FA" w14:textId="77777777" w:rsidR="003B3EBF" w:rsidRPr="003B3EBF" w:rsidRDefault="003B3EBF" w:rsidP="003B3EBF">
      <w:pPr>
        <w:ind w:left="720"/>
        <w:rPr>
          <w:b/>
          <w:bCs/>
        </w:rPr>
      </w:pPr>
    </w:p>
    <w:p w14:paraId="64E714DA" w14:textId="77777777" w:rsidR="003B3EBF" w:rsidRPr="003B3EBF" w:rsidRDefault="003B3EBF" w:rsidP="003B3EBF">
      <w:pPr>
        <w:ind w:left="720"/>
      </w:pPr>
      <w:r w:rsidRPr="003B3EBF">
        <w:rPr>
          <w:b/>
        </w:rPr>
        <w:t>Aggregation factor</w:t>
      </w:r>
      <w:r w:rsidRPr="003B3EBF">
        <w:t xml:space="preserve"> field: Used to increase the density of points in mountainous regions (point density varies with topography). This is a recommended setting.  </w:t>
      </w:r>
    </w:p>
    <w:p w14:paraId="1017D088" w14:textId="77777777" w:rsidR="003B3EBF" w:rsidRPr="003B3EBF" w:rsidRDefault="003B3EBF" w:rsidP="003B3EBF">
      <w:pPr>
        <w:ind w:left="720"/>
      </w:pPr>
    </w:p>
    <w:p w14:paraId="7CA7A301" w14:textId="77777777" w:rsidR="003B3EBF" w:rsidRPr="003B3EBF" w:rsidRDefault="003B3EBF" w:rsidP="003B3EBF">
      <w:pPr>
        <w:ind w:left="720"/>
      </w:pPr>
      <w:r w:rsidRPr="00AC608C">
        <w:rPr>
          <w:b/>
        </w:rPr>
        <w:t>Extract extreme</w:t>
      </w:r>
      <w:r w:rsidRPr="003B3EBF">
        <w:rPr>
          <w:b/>
        </w:rPr>
        <w:t xml:space="preserve"> </w:t>
      </w:r>
      <w:r w:rsidRPr="003B3EBF">
        <w:t xml:space="preserve">checkbox </w:t>
      </w:r>
      <w:r w:rsidRPr="003B3EBF">
        <w:rPr>
          <w:b/>
          <w:noProof/>
          <w:lang w:eastAsia="en-CA"/>
        </w:rPr>
        <w:drawing>
          <wp:inline distT="0" distB="0" distL="0" distR="0" wp14:anchorId="3CD6B425" wp14:editId="13C9CD1B">
            <wp:extent cx="142875" cy="142875"/>
            <wp:effectExtent l="0" t="0" r="9525" b="9525"/>
            <wp:docPr id="147" name="Picture 12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sidRPr="003B3EBF">
        <w:t xml:space="preserve">: When checked </w:t>
      </w:r>
      <w:r w:rsidRPr="003B3EBF">
        <w:rPr>
          <w:b/>
          <w:noProof/>
          <w:lang w:eastAsia="en-CA"/>
        </w:rPr>
        <w:drawing>
          <wp:inline distT="0" distB="0" distL="0" distR="0" wp14:anchorId="3FCE3A3C" wp14:editId="659CD6D4">
            <wp:extent cx="142875" cy="142875"/>
            <wp:effectExtent l="0" t="0" r="9525" b="9525"/>
            <wp:docPr id="148" name="Picture 12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sidRPr="003B3EBF">
        <w:t>, regionally extreme elevation points (low and high) will be oversampled, at a rate of 1 point per 1600 cells.</w:t>
      </w:r>
    </w:p>
    <w:p w14:paraId="46256702" w14:textId="77777777" w:rsidR="003B3EBF" w:rsidRPr="003B3EBF" w:rsidRDefault="003B3EBF" w:rsidP="003B3EBF">
      <w:pPr>
        <w:ind w:left="720"/>
      </w:pPr>
    </w:p>
    <w:p w14:paraId="23ED8521" w14:textId="77777777" w:rsidR="003B3EBF" w:rsidRPr="003B3EBF" w:rsidRDefault="003B3EBF" w:rsidP="003B3EBF">
      <w:pPr>
        <w:ind w:left="720"/>
      </w:pPr>
      <w:r w:rsidRPr="003B3EBF">
        <w:t>Exposure is a combination of slope and aspect as it relates to sunlight exposure, which in turn affects daily temperature regimes (overheating of the daily maximum). If exposure values are not to be included in the location list, the “</w:t>
      </w:r>
      <w:r w:rsidRPr="003B3EBF">
        <w:rPr>
          <w:bCs/>
        </w:rPr>
        <w:t xml:space="preserve">No exposure” radio button </w:t>
      </w:r>
      <w:r w:rsidRPr="003B3EBF">
        <w:rPr>
          <w:noProof/>
          <w:lang w:eastAsia="en-CA"/>
        </w:rPr>
        <w:drawing>
          <wp:inline distT="0" distB="0" distL="0" distR="0" wp14:anchorId="4CEA6459" wp14:editId="5718824C">
            <wp:extent cx="142875" cy="142875"/>
            <wp:effectExtent l="0" t="0" r="9525" b="9525"/>
            <wp:docPr id="149" name="Picture 130"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xml:space="preserve"> must be selected. However, if exposure values are to be included, two methods are available to generate exposure: </w:t>
      </w:r>
    </w:p>
    <w:p w14:paraId="6A190ED0" w14:textId="77777777" w:rsidR="003B3EBF" w:rsidRPr="003B3EBF" w:rsidRDefault="003B3EBF" w:rsidP="003B3EBF">
      <w:pPr>
        <w:ind w:left="720"/>
      </w:pPr>
    </w:p>
    <w:p w14:paraId="5E5A3ADF" w14:textId="77777777" w:rsidR="003B3EBF" w:rsidRPr="003B3EBF" w:rsidRDefault="003B3EBF" w:rsidP="003B3EBF">
      <w:pPr>
        <w:ind w:left="720"/>
      </w:pPr>
      <w:r w:rsidRPr="003B3EBF">
        <w:rPr>
          <w:b/>
        </w:rPr>
        <w:t>Use DEM exposure</w:t>
      </w:r>
      <w:r w:rsidRPr="003B3EBF">
        <w:t xml:space="preserve"> radio button </w:t>
      </w:r>
      <w:r w:rsidRPr="003B3EBF">
        <w:rPr>
          <w:noProof/>
          <w:lang w:eastAsia="en-CA"/>
        </w:rPr>
        <w:drawing>
          <wp:inline distT="0" distB="0" distL="0" distR="0" wp14:anchorId="624B80E3" wp14:editId="059C7828">
            <wp:extent cx="142875" cy="142875"/>
            <wp:effectExtent l="0" t="0" r="9525" b="9525"/>
            <wp:docPr id="150" name="Picture 131"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When selected, exposure values are computed from the elevations of the points in the vicinity of the location on the DEM. It is not recommended that location lists contain exposures at scales coarser than 1/100 000.</w:t>
      </w:r>
    </w:p>
    <w:p w14:paraId="469159C6" w14:textId="77777777" w:rsidR="003B3EBF" w:rsidRPr="003B3EBF" w:rsidRDefault="003B3EBF" w:rsidP="003B3EBF">
      <w:pPr>
        <w:ind w:left="720"/>
      </w:pPr>
    </w:p>
    <w:p w14:paraId="512DD5D3" w14:textId="77777777" w:rsidR="003B3EBF" w:rsidRPr="003B3EBF" w:rsidRDefault="003B3EBF" w:rsidP="003B3EBF">
      <w:pPr>
        <w:ind w:left="720"/>
      </w:pPr>
      <w:r w:rsidRPr="003B3EBF">
        <w:rPr>
          <w:b/>
        </w:rPr>
        <w:t>Generate exposure</w:t>
      </w:r>
      <w:r w:rsidRPr="003B3EBF">
        <w:t xml:space="preserve"> radio button </w:t>
      </w:r>
      <w:r w:rsidRPr="003B3EBF">
        <w:rPr>
          <w:noProof/>
          <w:lang w:eastAsia="en-CA"/>
        </w:rPr>
        <w:drawing>
          <wp:inline distT="0" distB="0" distL="0" distR="0" wp14:anchorId="5EBA5B64" wp14:editId="2E50E265">
            <wp:extent cx="142875" cy="142875"/>
            <wp:effectExtent l="0" t="0" r="9525" b="9525"/>
            <wp:docPr id="151" name="Picture 132"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xml:space="preserve">: When selected, exposure values are generated at random. There are two distributions to choose from: uniform distribution (Uniform radio button </w:t>
      </w:r>
      <w:r w:rsidRPr="003B3EBF">
        <w:rPr>
          <w:noProof/>
          <w:lang w:eastAsia="en-CA"/>
        </w:rPr>
        <w:drawing>
          <wp:inline distT="0" distB="0" distL="0" distR="0" wp14:anchorId="700A1913" wp14:editId="4E70ECAE">
            <wp:extent cx="142875" cy="142875"/>
            <wp:effectExtent l="0" t="0" r="9525" b="9525"/>
            <wp:docPr id="152" name="Picture 133"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xml:space="preserve">), or normal distribution (Normal radio button </w:t>
      </w:r>
      <w:r w:rsidRPr="003B3EBF">
        <w:rPr>
          <w:noProof/>
          <w:lang w:eastAsia="en-CA"/>
        </w:rPr>
        <w:drawing>
          <wp:inline distT="0" distB="0" distL="0" distR="0" wp14:anchorId="5D34B5F0" wp14:editId="4A349326">
            <wp:extent cx="142875" cy="142875"/>
            <wp:effectExtent l="0" t="0" r="9525" b="9525"/>
            <wp:docPr id="153" name="Picture 134"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rsidRPr="003B3EBF">
        <w:t xml:space="preserve">). </w:t>
      </w:r>
    </w:p>
    <w:p w14:paraId="6670D1C6" w14:textId="77777777" w:rsidR="003B3EBF" w:rsidRPr="003B3EBF" w:rsidRDefault="003B3EBF" w:rsidP="003B3EBF">
      <w:pPr>
        <w:ind w:left="720"/>
      </w:pPr>
    </w:p>
    <w:p w14:paraId="112C75C5" w14:textId="77777777" w:rsidR="003B3EBF" w:rsidRPr="003B3EBF" w:rsidRDefault="003B3EBF" w:rsidP="003B3EBF">
      <w:pPr>
        <w:ind w:left="720"/>
      </w:pPr>
    </w:p>
    <w:p w14:paraId="71AEBC10" w14:textId="77777777" w:rsidR="003B3EBF" w:rsidRPr="003B3EBF" w:rsidRDefault="003B3EBF" w:rsidP="00A4124E">
      <w:pPr>
        <w:pStyle w:val="Titre3"/>
      </w:pPr>
      <w:bookmarkStart w:id="131" w:name="_Toc132704607"/>
      <w:r w:rsidRPr="003B3EBF">
        <w:t xml:space="preserve">Generate from a </w:t>
      </w:r>
      <w:r w:rsidRPr="006E28DD">
        <w:t>weather</w:t>
      </w:r>
      <w:r w:rsidRPr="003B3EBF">
        <w:t xml:space="preserve"> database:</w:t>
      </w:r>
      <w:bookmarkEnd w:id="131"/>
      <w:r w:rsidRPr="003B3EBF">
        <w:t xml:space="preserve"> </w:t>
      </w:r>
    </w:p>
    <w:p w14:paraId="5771A62D" w14:textId="77777777" w:rsidR="003B3EBF" w:rsidRPr="003B3EBF" w:rsidRDefault="003B3EBF" w:rsidP="003B3EBF">
      <w:pPr>
        <w:ind w:left="720"/>
      </w:pPr>
    </w:p>
    <w:p w14:paraId="3E00E9A2" w14:textId="33773F46" w:rsidR="003B3EBF" w:rsidRPr="003B3EBF" w:rsidRDefault="003B3EBF" w:rsidP="003B3EBF">
      <w:pPr>
        <w:ind w:left="720"/>
      </w:pPr>
      <w:r w:rsidRPr="003B3EBF">
        <w:t xml:space="preserve">To generate a location list from a weather database, the user must select the type of weather station from the </w:t>
      </w:r>
      <w:r w:rsidRPr="003B3EBF">
        <w:rPr>
          <w:b/>
        </w:rPr>
        <w:t>Weather type</w:t>
      </w:r>
      <w:r w:rsidRPr="003B3EBF">
        <w:t xml:space="preserve"> field’s drop-down list (</w:t>
      </w:r>
      <w:proofErr w:type="spellStart"/>
      <w:r w:rsidRPr="003B3EBF">
        <w:t>Normals</w:t>
      </w:r>
      <w:proofErr w:type="spellEnd"/>
      <w:r w:rsidRPr="003B3EBF">
        <w:t xml:space="preserve"> stations</w:t>
      </w:r>
      <w:r w:rsidR="004A052E">
        <w:t>,</w:t>
      </w:r>
      <w:r w:rsidRPr="003B3EBF">
        <w:t xml:space="preserve"> Daily </w:t>
      </w:r>
      <w:r w:rsidR="004A052E">
        <w:t xml:space="preserve">or Hourly </w:t>
      </w:r>
      <w:r w:rsidRPr="003B3EBF">
        <w:t xml:space="preserve">stations), the corresponding database from the </w:t>
      </w:r>
      <w:r w:rsidRPr="003B3EBF">
        <w:rPr>
          <w:b/>
        </w:rPr>
        <w:t>Weather DB</w:t>
      </w:r>
      <w:r w:rsidRPr="003B3EBF">
        <w:t xml:space="preserve"> field’s drop-down list and, if needed, the filter to apply to the list of stations (using the </w:t>
      </w:r>
      <w:r w:rsidRPr="003B3EBF">
        <w:rPr>
          <w:b/>
        </w:rPr>
        <w:t xml:space="preserve">Filter </w:t>
      </w:r>
      <w:r w:rsidRPr="003B3EBF">
        <w:t xml:space="preserve">fields browse button </w:t>
      </w:r>
      <w:r w:rsidRPr="003B3EBF">
        <w:rPr>
          <w:noProof/>
          <w:lang w:eastAsia="en-CA"/>
        </w:rPr>
        <w:drawing>
          <wp:inline distT="0" distB="0" distL="0" distR="0" wp14:anchorId="5DFE0646" wp14:editId="754393BA">
            <wp:extent cx="248287" cy="127001"/>
            <wp:effectExtent l="0" t="0" r="0" b="6349"/>
            <wp:docPr id="154" name="Picture 13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rsidRPr="003B3EBF">
        <w:t xml:space="preserve">). </w:t>
      </w:r>
    </w:p>
    <w:p w14:paraId="4D7FB98F" w14:textId="77777777" w:rsidR="00AC608C" w:rsidRDefault="00AC608C" w:rsidP="003B3EBF">
      <w:pPr>
        <w:ind w:left="720"/>
      </w:pPr>
    </w:p>
    <w:p w14:paraId="440FCB29" w14:textId="2880F7E5" w:rsidR="003B3EBF" w:rsidRDefault="003B3EBF" w:rsidP="003B3EBF">
      <w:pPr>
        <w:ind w:left="720"/>
      </w:pPr>
      <w:r w:rsidRPr="003B3EBF">
        <w:t>When using Daily</w:t>
      </w:r>
      <w:r w:rsidR="004A052E">
        <w:t>/Hourly</w:t>
      </w:r>
      <w:r w:rsidRPr="003B3EBF">
        <w:t xml:space="preserve"> stations, the data year (</w:t>
      </w:r>
      <w:proofErr w:type="gramStart"/>
      <w:r w:rsidRPr="003B3EBF">
        <w:t>e.g.</w:t>
      </w:r>
      <w:proofErr w:type="gramEnd"/>
      <w:r w:rsidRPr="003B3EBF">
        <w:t xml:space="preserve"> 2000) for which the user needs weather stations must also be specified in the </w:t>
      </w:r>
      <w:r w:rsidRPr="003B3EBF">
        <w:rPr>
          <w:b/>
        </w:rPr>
        <w:t>Year</w:t>
      </w:r>
      <w:r w:rsidRPr="003B3EBF">
        <w:t xml:space="preserve"> field (to include all available stations regardless of the year, specify </w:t>
      </w:r>
      <w:r w:rsidR="004A052E">
        <w:t>-999</w:t>
      </w:r>
      <w:r w:rsidRPr="003B3EBF">
        <w:t xml:space="preserve"> in this field).</w:t>
      </w:r>
    </w:p>
    <w:p w14:paraId="0C16EA87" w14:textId="1EB4D647" w:rsidR="004A052E" w:rsidRDefault="004A052E" w:rsidP="003B3EBF">
      <w:pPr>
        <w:ind w:left="720"/>
      </w:pPr>
    </w:p>
    <w:p w14:paraId="1A8D26F4" w14:textId="52CEAEB6" w:rsidR="004A052E" w:rsidRPr="003B3EBF" w:rsidRDefault="004A052E" w:rsidP="003B3EBF">
      <w:pPr>
        <w:ind w:left="720"/>
      </w:pPr>
      <w:r w:rsidRPr="004A052E">
        <w:rPr>
          <w:b/>
        </w:rPr>
        <w:t>Generation Type</w:t>
      </w:r>
      <w:r>
        <w:t xml:space="preserve">: can select between all, most complete, well </w:t>
      </w:r>
      <w:proofErr w:type="gramStart"/>
      <w:r>
        <w:t>distributed</w:t>
      </w:r>
      <w:proofErr w:type="gramEnd"/>
      <w:r>
        <w:t xml:space="preserve"> and complete and distributed.</w:t>
      </w:r>
    </w:p>
    <w:p w14:paraId="2CF1BF89" w14:textId="77777777" w:rsidR="003B3EBF" w:rsidRPr="003B3EBF" w:rsidRDefault="003B3EBF" w:rsidP="003B3EBF">
      <w:pPr>
        <w:ind w:left="720"/>
      </w:pPr>
    </w:p>
    <w:p w14:paraId="514DA3DD" w14:textId="77777777" w:rsidR="003B3EBF" w:rsidRPr="003B3EBF" w:rsidRDefault="003B3EBF" w:rsidP="003B3EBF">
      <w:pPr>
        <w:ind w:left="720"/>
      </w:pPr>
      <w:r w:rsidRPr="00AC608C">
        <w:rPr>
          <w:b/>
          <w:bCs/>
        </w:rPr>
        <w:t>Sub-region boundaries</w:t>
      </w:r>
      <w:r w:rsidRPr="003B3EBF">
        <w:rPr>
          <w:b/>
          <w:bCs/>
        </w:rPr>
        <w:t xml:space="preserve"> </w:t>
      </w:r>
      <w:r w:rsidRPr="003B3EBF">
        <w:rPr>
          <w:bCs/>
        </w:rPr>
        <w:t xml:space="preserve">checkbox </w:t>
      </w:r>
      <w:r w:rsidRPr="003B3EBF">
        <w:rPr>
          <w:noProof/>
          <w:lang w:eastAsia="en-CA"/>
        </w:rPr>
        <w:drawing>
          <wp:inline distT="0" distB="0" distL="0" distR="0" wp14:anchorId="3C8740C7" wp14:editId="2BCCF606">
            <wp:extent cx="137160" cy="137160"/>
            <wp:effectExtent l="0" t="0" r="0" b="0"/>
            <wp:docPr id="155" name="Picture 13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rsidRPr="003B3EBF">
        <w:rPr>
          <w:bCs/>
        </w:rPr>
        <w:t xml:space="preserve">: </w:t>
      </w:r>
      <w:r w:rsidRPr="003B3EBF">
        <w:t xml:space="preserve">When checked </w:t>
      </w:r>
      <w:r w:rsidRPr="003B3EBF">
        <w:rPr>
          <w:noProof/>
          <w:lang w:eastAsia="en-CA"/>
        </w:rPr>
        <w:drawing>
          <wp:inline distT="0" distB="0" distL="0" distR="0" wp14:anchorId="710714F3" wp14:editId="37BBA723">
            <wp:extent cx="137160" cy="137160"/>
            <wp:effectExtent l="0" t="0" r="0" b="0"/>
            <wp:docPr id="156" name="Picture 13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rsidRPr="003B3EBF">
        <w:t>, the user can enter the corner coordinates (latitude/longitude) of a rectangular sub region.</w:t>
      </w:r>
    </w:p>
    <w:p w14:paraId="7E5F654F" w14:textId="7173A5E6" w:rsidR="00FA112F" w:rsidRDefault="00FA112F" w:rsidP="00FA112F">
      <w:pPr>
        <w:ind w:left="720"/>
      </w:pPr>
    </w:p>
    <w:p w14:paraId="7CB05C64" w14:textId="2DB809FE" w:rsidR="00B11985" w:rsidRDefault="00B11985">
      <w:pPr>
        <w:suppressAutoHyphens w:val="0"/>
      </w:pPr>
      <w:r>
        <w:br w:type="page"/>
      </w:r>
    </w:p>
    <w:p w14:paraId="2DAF89FE" w14:textId="2F7C2511" w:rsidR="005B4CF3" w:rsidRPr="00EC5552" w:rsidRDefault="005B4CF3" w:rsidP="00A4124E">
      <w:pPr>
        <w:pStyle w:val="Titre3"/>
      </w:pPr>
      <w:bookmarkStart w:id="132" w:name="_Toc132704608"/>
      <w:r w:rsidRPr="00EC5552">
        <w:lastRenderedPageBreak/>
        <w:t>Creating a location list outside of BioSIM</w:t>
      </w:r>
      <w:bookmarkEnd w:id="132"/>
    </w:p>
    <w:p w14:paraId="3EB06EB2" w14:textId="53F8DAD8" w:rsidR="005B4CF3" w:rsidRDefault="005B4CF3" w:rsidP="005B4CF3">
      <w:pPr>
        <w:pStyle w:val="Paragraphedeliste"/>
        <w:ind w:left="1224"/>
        <w:rPr>
          <w:b/>
        </w:rPr>
      </w:pPr>
    </w:p>
    <w:p w14:paraId="0CF06F1B" w14:textId="4AF9BA3C" w:rsidR="005B4CF3" w:rsidRDefault="005B4CF3" w:rsidP="005B4CF3">
      <w:pPr>
        <w:pStyle w:val="Paragraphedeliste"/>
        <w:ind w:left="1224"/>
        <w:rPr>
          <w:b/>
        </w:rPr>
      </w:pPr>
    </w:p>
    <w:p w14:paraId="626947EE" w14:textId="739BAD67" w:rsidR="005B4CF3" w:rsidRDefault="00B11985" w:rsidP="005B4CF3">
      <w:pPr>
        <w:ind w:left="720"/>
      </w:pPr>
      <w:r w:rsidRPr="005B4CF3">
        <w:rPr>
          <w:b/>
          <w:noProof/>
          <w:lang w:eastAsia="en-CA"/>
        </w:rPr>
        <w:drawing>
          <wp:anchor distT="0" distB="0" distL="114300" distR="114300" simplePos="0" relativeHeight="251716608" behindDoc="0" locked="0" layoutInCell="1" allowOverlap="1" wp14:anchorId="289CBE7C" wp14:editId="73D86E3A">
            <wp:simplePos x="0" y="0"/>
            <wp:positionH relativeFrom="margin">
              <wp:posOffset>3051649</wp:posOffset>
            </wp:positionH>
            <wp:positionV relativeFrom="paragraph">
              <wp:posOffset>6008</wp:posOffset>
            </wp:positionV>
            <wp:extent cx="3330575" cy="1467485"/>
            <wp:effectExtent l="0" t="0" r="3175" b="0"/>
            <wp:wrapSquare wrapText="bothSides"/>
            <wp:docPr id="157" name="Picture 1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330575" cy="1467485"/>
                    </a:xfrm>
                    <a:prstGeom prst="rect">
                      <a:avLst/>
                    </a:prstGeom>
                    <a:noFill/>
                    <a:ln>
                      <a:noFill/>
                      <a:prstDash/>
                    </a:ln>
                  </pic:spPr>
                </pic:pic>
              </a:graphicData>
            </a:graphic>
          </wp:anchor>
        </w:drawing>
      </w:r>
      <w:r w:rsidR="005B4CF3" w:rsidRPr="005B4CF3">
        <w:t xml:space="preserve">Location lists can be generated outside of BioSIM and saved as comma-delimited CSV files for BioSIM, using spreadsheet software such as Excel. Once such a list has been entered in the spreadsheet, </w:t>
      </w:r>
    </w:p>
    <w:p w14:paraId="6806A873" w14:textId="50EA495E" w:rsidR="00B62927" w:rsidRPr="005B4CF3" w:rsidRDefault="00B62927" w:rsidP="005B4CF3">
      <w:pPr>
        <w:ind w:left="720"/>
      </w:pPr>
    </w:p>
    <w:p w14:paraId="7BF96088" w14:textId="12FD9E9E" w:rsidR="005B4CF3" w:rsidRPr="005B4CF3" w:rsidRDefault="005B4CF3" w:rsidP="00B62927">
      <w:pPr>
        <w:pStyle w:val="Paragraphedeliste"/>
        <w:ind w:left="1224"/>
        <w:jc w:val="center"/>
        <w:rPr>
          <w:b/>
        </w:rPr>
      </w:pPr>
    </w:p>
    <w:p w14:paraId="28F930E7" w14:textId="65D2BCA1" w:rsidR="005B4CF3" w:rsidRPr="00B11985" w:rsidRDefault="005B4CF3" w:rsidP="005B4CF3">
      <w:pPr>
        <w:pStyle w:val="Paragraphedeliste"/>
        <w:ind w:left="1224"/>
        <w:rPr>
          <w:b/>
        </w:rPr>
      </w:pPr>
    </w:p>
    <w:p w14:paraId="7AD5CC2E" w14:textId="77777777" w:rsidR="005B4CF3" w:rsidRPr="005B4CF3" w:rsidRDefault="005B4CF3" w:rsidP="005B4CF3">
      <w:pPr>
        <w:pStyle w:val="Paragraphedeliste"/>
        <w:ind w:left="1224"/>
        <w:rPr>
          <w:b/>
        </w:rPr>
      </w:pPr>
    </w:p>
    <w:p w14:paraId="7706FEBD" w14:textId="0D79AB56" w:rsidR="005B4CF3" w:rsidRPr="00B62927" w:rsidRDefault="005B4CF3" w:rsidP="002E3BED">
      <w:pPr>
        <w:pStyle w:val="Paragraphedeliste"/>
        <w:numPr>
          <w:ilvl w:val="0"/>
          <w:numId w:val="20"/>
        </w:numPr>
      </w:pPr>
      <w:r w:rsidRPr="00B62927">
        <w:t>All latitudes and longitudes must be converted into decimal degrees. In the decimal degree system, latitudes south of the equator and longitudes west of the Prime Meridian are negative.</w:t>
      </w:r>
    </w:p>
    <w:p w14:paraId="62678694" w14:textId="25FC7F75" w:rsidR="005B4CF3" w:rsidRPr="005B4CF3" w:rsidRDefault="005B4CF3" w:rsidP="00B62927">
      <w:pPr>
        <w:ind w:left="720"/>
      </w:pPr>
    </w:p>
    <w:p w14:paraId="38A2C797" w14:textId="2F3D76F8" w:rsidR="005B4CF3" w:rsidRPr="00B62927" w:rsidRDefault="005B4CF3" w:rsidP="002E3BED">
      <w:pPr>
        <w:pStyle w:val="Paragraphedeliste"/>
        <w:numPr>
          <w:ilvl w:val="0"/>
          <w:numId w:val="20"/>
        </w:numPr>
      </w:pPr>
      <w:r w:rsidRPr="00B62927">
        <w:t xml:space="preserve">If the file does not contain elevation data, a column called “Elevation” must be added and filled with </w:t>
      </w:r>
      <w:proofErr w:type="spellStart"/>
      <w:r w:rsidRPr="00B62927">
        <w:t>BioSIM’s</w:t>
      </w:r>
      <w:proofErr w:type="spellEnd"/>
      <w:r w:rsidRPr="00B62927">
        <w:t xml:space="preserve"> missing value code (-999). Elevations can be extracted subsequently from a </w:t>
      </w:r>
      <w:r w:rsidR="004A052E" w:rsidRPr="00013915">
        <w:t xml:space="preserve">DEM using the </w:t>
      </w:r>
      <w:r w:rsidR="004A052E">
        <w:t xml:space="preserve">Extract tool </w:t>
      </w:r>
      <w:r w:rsidR="004A052E">
        <w:rPr>
          <w:noProof/>
          <w:lang w:eastAsia="en-CA"/>
        </w:rPr>
        <w:drawing>
          <wp:inline distT="0" distB="0" distL="0" distR="0" wp14:anchorId="74561B28" wp14:editId="265CC186">
            <wp:extent cx="171706" cy="156096"/>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9073" cy="162793"/>
                    </a:xfrm>
                    <a:prstGeom prst="rect">
                      <a:avLst/>
                    </a:prstGeom>
                  </pic:spPr>
                </pic:pic>
              </a:graphicData>
            </a:graphic>
          </wp:inline>
        </w:drawing>
      </w:r>
      <w:r w:rsidR="004A052E">
        <w:t xml:space="preserve"> in the location list editor</w:t>
      </w:r>
      <w:r w:rsidRPr="00B62927">
        <w:t>. However, following extraction, the file must be checked to verify that all the elevations were extracted correctly because BioSIM will not work properly if some locations still have elevation values of -999.</w:t>
      </w:r>
    </w:p>
    <w:p w14:paraId="57CFADF1" w14:textId="77777777" w:rsidR="005B4CF3" w:rsidRPr="005B4CF3" w:rsidRDefault="005B4CF3" w:rsidP="00B62927">
      <w:pPr>
        <w:ind w:left="720"/>
      </w:pPr>
    </w:p>
    <w:p w14:paraId="5550D855" w14:textId="2A5A61A0" w:rsidR="005B4CF3" w:rsidRPr="00B62927" w:rsidRDefault="005B4CF3" w:rsidP="002E3BED">
      <w:pPr>
        <w:pStyle w:val="Paragraphedeliste"/>
        <w:numPr>
          <w:ilvl w:val="0"/>
          <w:numId w:val="20"/>
        </w:numPr>
      </w:pPr>
      <w:r w:rsidRPr="00B62927">
        <w:t xml:space="preserve">Commas or semicolons cannot appear anywhere within the file’s columns. </w:t>
      </w:r>
    </w:p>
    <w:p w14:paraId="1988104B" w14:textId="77777777" w:rsidR="005B4CF3" w:rsidRPr="005B4CF3" w:rsidRDefault="005B4CF3" w:rsidP="00B62927">
      <w:pPr>
        <w:ind w:left="720"/>
      </w:pPr>
    </w:p>
    <w:p w14:paraId="13E5D7CE" w14:textId="436D07BD" w:rsidR="005B4CF3" w:rsidRPr="00B62927" w:rsidRDefault="005B4CF3" w:rsidP="002E3BED">
      <w:pPr>
        <w:pStyle w:val="Paragraphedeliste"/>
        <w:numPr>
          <w:ilvl w:val="0"/>
          <w:numId w:val="20"/>
        </w:numPr>
      </w:pPr>
      <w:r w:rsidRPr="00B62927">
        <w:t xml:space="preserve">The file must contain the </w:t>
      </w:r>
      <w:r w:rsidR="00AC608C">
        <w:t>five</w:t>
      </w:r>
      <w:r w:rsidRPr="00B62927">
        <w:t xml:space="preserve"> compulsory columns (</w:t>
      </w:r>
      <w:proofErr w:type="spellStart"/>
      <w:r w:rsidR="004A052E">
        <w:t>KeyID</w:t>
      </w:r>
      <w:proofErr w:type="spellEnd"/>
      <w:r w:rsidR="004A052E">
        <w:t xml:space="preserve">, </w:t>
      </w:r>
      <w:r w:rsidRPr="00B62927">
        <w:t xml:space="preserve">Name, Latitude, Longitude, Elevation) spelled exactly as </w:t>
      </w:r>
      <w:r w:rsidR="00AC608C">
        <w:t>shown</w:t>
      </w:r>
      <w:r w:rsidRPr="00B62927">
        <w:t xml:space="preserve"> here.</w:t>
      </w:r>
    </w:p>
    <w:p w14:paraId="7394A30B" w14:textId="348766AC" w:rsidR="005B4CF3" w:rsidRPr="005B4CF3" w:rsidRDefault="005B4CF3" w:rsidP="005B4CF3">
      <w:pPr>
        <w:ind w:left="720" w:firstLine="60"/>
      </w:pPr>
    </w:p>
    <w:p w14:paraId="283FD974" w14:textId="77777777" w:rsidR="005B4CF3" w:rsidRPr="005B4CF3" w:rsidRDefault="005B4CF3" w:rsidP="007357D0">
      <w:pPr>
        <w:pStyle w:val="Paragraphedeliste"/>
        <w:ind w:left="1224"/>
        <w:jc w:val="center"/>
        <w:rPr>
          <w:b/>
          <w:lang w:val="fr-CA"/>
        </w:rPr>
      </w:pPr>
      <w:r w:rsidRPr="005B4CF3">
        <w:rPr>
          <w:b/>
          <w:noProof/>
          <w:lang w:eastAsia="en-CA"/>
        </w:rPr>
        <w:drawing>
          <wp:inline distT="0" distB="0" distL="0" distR="0" wp14:anchorId="2BB317B2" wp14:editId="645A3BE0">
            <wp:extent cx="2647950" cy="1537854"/>
            <wp:effectExtent l="0" t="0" r="0" b="5715"/>
            <wp:docPr id="158" name="Picture 1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653656" cy="1541168"/>
                    </a:xfrm>
                    <a:prstGeom prst="rect">
                      <a:avLst/>
                    </a:prstGeom>
                    <a:noFill/>
                    <a:ln>
                      <a:noFill/>
                      <a:prstDash/>
                    </a:ln>
                  </pic:spPr>
                </pic:pic>
              </a:graphicData>
            </a:graphic>
          </wp:inline>
        </w:drawing>
      </w:r>
    </w:p>
    <w:p w14:paraId="348605BE" w14:textId="6773CDAE" w:rsidR="005B4CF3" w:rsidRPr="005B4CF3" w:rsidRDefault="005B4CF3" w:rsidP="005B4CF3">
      <w:pPr>
        <w:pStyle w:val="Paragraphedeliste"/>
        <w:ind w:left="1224"/>
        <w:rPr>
          <w:b/>
        </w:rPr>
      </w:pPr>
    </w:p>
    <w:p w14:paraId="14971242" w14:textId="54ACD101" w:rsidR="005B4CF3" w:rsidRPr="00B62927" w:rsidRDefault="005B4CF3" w:rsidP="00B62927">
      <w:pPr>
        <w:ind w:left="720"/>
      </w:pPr>
      <w:r w:rsidRPr="00B62927">
        <w:t xml:space="preserve">When the file is ready to be saved, the user must select [File] [Save as] from the menu bar and select the CSV format in the drop-down list of the </w:t>
      </w:r>
      <w:proofErr w:type="gramStart"/>
      <w:r w:rsidRPr="00B62927">
        <w:t>type</w:t>
      </w:r>
      <w:proofErr w:type="gramEnd"/>
      <w:r w:rsidRPr="00B62927">
        <w:t xml:space="preserve"> field. The file must then be named and saved it in the \Loc subdirectory of the project. The user must click on Yes if an Excel dialog opens and asks:</w:t>
      </w:r>
    </w:p>
    <w:p w14:paraId="02A4255A" w14:textId="77777777" w:rsidR="005B4CF3" w:rsidRPr="005B4CF3" w:rsidRDefault="005B4CF3" w:rsidP="005B4CF3">
      <w:pPr>
        <w:pStyle w:val="Paragraphedeliste"/>
        <w:ind w:left="1224"/>
        <w:rPr>
          <w:b/>
        </w:rPr>
      </w:pPr>
    </w:p>
    <w:p w14:paraId="6E39AA16" w14:textId="39BF27FB" w:rsidR="005B4CF3" w:rsidRPr="00477F60" w:rsidRDefault="005B4CF3" w:rsidP="00DA67F8">
      <w:pPr>
        <w:pStyle w:val="Paragraphedeliste"/>
        <w:ind w:left="1224"/>
        <w:jc w:val="center"/>
        <w:rPr>
          <w:b/>
        </w:rPr>
      </w:pPr>
    </w:p>
    <w:p w14:paraId="353EF745" w14:textId="77777777" w:rsidR="005B4CF3" w:rsidRPr="005B4CF3" w:rsidRDefault="005B4CF3" w:rsidP="005B4CF3">
      <w:pPr>
        <w:pStyle w:val="Paragraphedeliste"/>
        <w:ind w:left="1224"/>
        <w:rPr>
          <w:b/>
        </w:rPr>
      </w:pPr>
    </w:p>
    <w:p w14:paraId="4BA0E46A" w14:textId="60A670D7" w:rsidR="005B4CF3" w:rsidRPr="00B62927" w:rsidRDefault="00B11985" w:rsidP="00B62927">
      <w:pPr>
        <w:ind w:left="720"/>
      </w:pPr>
      <w:r w:rsidRPr="005B4CF3">
        <w:rPr>
          <w:b/>
          <w:noProof/>
          <w:lang w:eastAsia="en-CA"/>
        </w:rPr>
        <w:lastRenderedPageBreak/>
        <w:drawing>
          <wp:anchor distT="0" distB="0" distL="114300" distR="114300" simplePos="0" relativeHeight="251717632" behindDoc="0" locked="0" layoutInCell="1" allowOverlap="1" wp14:anchorId="2FD3E7FB" wp14:editId="1A136535">
            <wp:simplePos x="0" y="0"/>
            <wp:positionH relativeFrom="column">
              <wp:posOffset>3083248</wp:posOffset>
            </wp:positionH>
            <wp:positionV relativeFrom="paragraph">
              <wp:posOffset>332</wp:posOffset>
            </wp:positionV>
            <wp:extent cx="3336925" cy="830580"/>
            <wp:effectExtent l="0" t="0" r="0" b="7620"/>
            <wp:wrapSquare wrapText="bothSides"/>
            <wp:docPr id="159" name="Picture 1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336925" cy="830580"/>
                    </a:xfrm>
                    <a:prstGeom prst="rect">
                      <a:avLst/>
                    </a:prstGeom>
                    <a:noFill/>
                    <a:ln>
                      <a:noFill/>
                      <a:prstDash/>
                    </a:ln>
                  </pic:spPr>
                </pic:pic>
              </a:graphicData>
            </a:graphic>
          </wp:anchor>
        </w:drawing>
      </w:r>
      <w:r w:rsidR="005B4CF3" w:rsidRPr="00B62927">
        <w:t>When attempting to close Excel after having saved the file in a CSV format, Excel will enquire whether the file should b</w:t>
      </w:r>
      <w:r w:rsidR="00DA67F8">
        <w:t xml:space="preserve">e saved. The user must answer </w:t>
      </w:r>
      <w:proofErr w:type="gramStart"/>
      <w:r w:rsidR="00DA67F8">
        <w:t>Yes</w:t>
      </w:r>
      <w:r w:rsidR="005B4CF3" w:rsidRPr="00B62927">
        <w:t>, because</w:t>
      </w:r>
      <w:proofErr w:type="gramEnd"/>
      <w:r w:rsidR="005B4CF3" w:rsidRPr="00B62927">
        <w:t xml:space="preserve"> it is unnecessary to save the document in Excel format.</w:t>
      </w:r>
    </w:p>
    <w:p w14:paraId="766781E2" w14:textId="77777777" w:rsidR="005B4CF3" w:rsidRPr="00B62927" w:rsidRDefault="005B4CF3" w:rsidP="00B62927">
      <w:pPr>
        <w:ind w:left="720"/>
      </w:pPr>
    </w:p>
    <w:p w14:paraId="7BEEB0F6" w14:textId="1D0DEECA" w:rsidR="005B4CF3" w:rsidRPr="00B62927" w:rsidRDefault="005B4CF3" w:rsidP="00B62927">
      <w:pPr>
        <w:ind w:left="720"/>
      </w:pPr>
      <w:r w:rsidRPr="00B62927">
        <w:t>Example of a locati</w:t>
      </w:r>
      <w:r w:rsidR="00B11985">
        <w:t>on list data file in CSV format</w:t>
      </w:r>
    </w:p>
    <w:p w14:paraId="0F07C2EF" w14:textId="77777777" w:rsidR="005B4CF3" w:rsidRPr="005B4CF3" w:rsidRDefault="005B4CF3" w:rsidP="005B4CF3">
      <w:pPr>
        <w:pStyle w:val="Paragraphedeliste"/>
        <w:ind w:left="1224"/>
        <w:rPr>
          <w:b/>
        </w:rPr>
      </w:pPr>
    </w:p>
    <w:p w14:paraId="37CDFE27" w14:textId="61FCC0C5" w:rsidR="005B4CF3" w:rsidRPr="00B62927" w:rsidRDefault="004A052E" w:rsidP="00B62927">
      <w:pPr>
        <w:ind w:left="720"/>
      </w:pPr>
      <w:proofErr w:type="spellStart"/>
      <w:proofErr w:type="gramStart"/>
      <w:r>
        <w:t>Key</w:t>
      </w:r>
      <w:r w:rsidR="005B4CF3" w:rsidRPr="00B62927">
        <w:t>ID,</w:t>
      </w:r>
      <w:r w:rsidRPr="00B62927">
        <w:t>Name</w:t>
      </w:r>
      <w:proofErr w:type="gramEnd"/>
      <w:r w:rsidRPr="00B62927">
        <w:t>,</w:t>
      </w:r>
      <w:r w:rsidR="005B4CF3" w:rsidRPr="00B62927">
        <w:t>Latitude,Longitude,Elevation</w:t>
      </w:r>
      <w:proofErr w:type="spellEnd"/>
    </w:p>
    <w:p w14:paraId="749BE1E6" w14:textId="2298AAC5" w:rsidR="005B4CF3" w:rsidRDefault="005B4CF3" w:rsidP="00B62927">
      <w:pPr>
        <w:ind w:left="720"/>
      </w:pPr>
      <w:proofErr w:type="gramStart"/>
      <w:r w:rsidRPr="00B62927">
        <w:t>1,</w:t>
      </w:r>
      <w:r w:rsidR="004A052E" w:rsidRPr="00B62927">
        <w:t>Duchesnay</w:t>
      </w:r>
      <w:proofErr w:type="gramEnd"/>
      <w:r w:rsidR="004A052E" w:rsidRPr="00B62927">
        <w:t>,</w:t>
      </w:r>
      <w:r w:rsidRPr="00B62927">
        <w:t>46.869,-71.64,168</w:t>
      </w:r>
      <w:r w:rsidRPr="00B62927">
        <w:br/>
        <w:t>2,</w:t>
      </w:r>
      <w:r w:rsidR="004A052E" w:rsidRPr="00B62927">
        <w:t>St-Alban,</w:t>
      </w:r>
      <w:r w:rsidRPr="00B62927">
        <w:t>46.738,-72.066,78</w:t>
      </w:r>
      <w:r w:rsidRPr="00B62927">
        <w:br/>
        <w:t>3,</w:t>
      </w:r>
      <w:r w:rsidR="004A052E" w:rsidRPr="00B62927">
        <w:t>Scott,</w:t>
      </w:r>
      <w:r w:rsidRPr="00B62927">
        <w:t>46.506,-71.068,149</w:t>
      </w:r>
    </w:p>
    <w:p w14:paraId="55DC1BA3" w14:textId="781D0E68" w:rsidR="00AD1C98" w:rsidRDefault="00AD1C98" w:rsidP="00B62927">
      <w:pPr>
        <w:ind w:left="720"/>
      </w:pPr>
    </w:p>
    <w:p w14:paraId="60CFACB9" w14:textId="77777777" w:rsidR="0049185D" w:rsidRDefault="0049185D" w:rsidP="0049185D">
      <w:pPr>
        <w:ind w:left="720"/>
      </w:pPr>
    </w:p>
    <w:p w14:paraId="1A221EDC" w14:textId="77777777" w:rsidR="0049185D" w:rsidRDefault="0049185D" w:rsidP="0049185D">
      <w:pPr>
        <w:pStyle w:val="Titre3"/>
      </w:pPr>
      <w:r>
        <w:t>Extract Tools</w:t>
      </w:r>
    </w:p>
    <w:p w14:paraId="2A0695BF" w14:textId="77777777" w:rsidR="0049185D" w:rsidRDefault="0049185D" w:rsidP="0049185D">
      <w:pPr>
        <w:ind w:left="720"/>
      </w:pPr>
    </w:p>
    <w:p w14:paraId="59AB8039" w14:textId="77777777" w:rsidR="0049185D" w:rsidRDefault="0049185D" w:rsidP="0049185D">
      <w:pPr>
        <w:ind w:left="720"/>
      </w:pPr>
      <w:r>
        <w:rPr>
          <w:noProof/>
        </w:rPr>
        <w:drawing>
          <wp:anchor distT="0" distB="0" distL="114300" distR="114300" simplePos="0" relativeHeight="251722752" behindDoc="0" locked="0" layoutInCell="1" allowOverlap="1" wp14:anchorId="5DE5C250" wp14:editId="525C55D9">
            <wp:simplePos x="0" y="0"/>
            <wp:positionH relativeFrom="column">
              <wp:posOffset>2345207</wp:posOffset>
            </wp:positionH>
            <wp:positionV relativeFrom="paragraph">
              <wp:posOffset>10795</wp:posOffset>
            </wp:positionV>
            <wp:extent cx="4113530" cy="2920365"/>
            <wp:effectExtent l="0" t="0" r="127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113530" cy="2920365"/>
                    </a:xfrm>
                    <a:prstGeom prst="rect">
                      <a:avLst/>
                    </a:prstGeom>
                  </pic:spPr>
                </pic:pic>
              </a:graphicData>
            </a:graphic>
          </wp:anchor>
        </w:drawing>
      </w:r>
      <w:r>
        <w:t xml:space="preserve">Extract tools let the possibility to extract elevation, slope aspect and distance to littoral. </w:t>
      </w:r>
    </w:p>
    <w:p w14:paraId="2363019F" w14:textId="77777777" w:rsidR="0049185D" w:rsidRDefault="0049185D" w:rsidP="0049185D">
      <w:pPr>
        <w:ind w:left="720"/>
      </w:pPr>
      <w:r>
        <w:t xml:space="preserve">The extraction can be done from a local DEM or from web API. </w:t>
      </w:r>
    </w:p>
    <w:p w14:paraId="2841EE5B" w14:textId="77777777" w:rsidR="0049185D" w:rsidRDefault="0049185D" w:rsidP="0049185D">
      <w:pPr>
        <w:ind w:left="720"/>
      </w:pPr>
    </w:p>
    <w:p w14:paraId="0461D861" w14:textId="77777777" w:rsidR="0049185D" w:rsidRDefault="0049185D" w:rsidP="0049185D">
      <w:pPr>
        <w:ind w:left="720"/>
      </w:pPr>
      <w:r>
        <w:t xml:space="preserve">The extraction from web API also let the possibility to extract location name, province/states and country name based on the location coordinate. </w:t>
      </w:r>
    </w:p>
    <w:p w14:paraId="38B6A102" w14:textId="77777777" w:rsidR="0049185D" w:rsidRDefault="0049185D" w:rsidP="0049185D">
      <w:pPr>
        <w:ind w:left="720"/>
      </w:pPr>
    </w:p>
    <w:p w14:paraId="514BA42A" w14:textId="77777777" w:rsidR="0049185D" w:rsidRDefault="0049185D" w:rsidP="0049185D">
      <w:pPr>
        <w:ind w:left="720"/>
      </w:pPr>
      <w:r>
        <w:t>Replace only -999 or empty values let the possibility to not overwrite the location that already have information.</w:t>
      </w:r>
    </w:p>
    <w:p w14:paraId="0DBEB5F4" w14:textId="68570304" w:rsidR="00AD1C98" w:rsidRDefault="00AD1C98" w:rsidP="00B62927">
      <w:pPr>
        <w:ind w:left="720"/>
      </w:pPr>
    </w:p>
    <w:p w14:paraId="6D1BA530" w14:textId="356DB568" w:rsidR="00AD1C98" w:rsidRPr="00B62927" w:rsidRDefault="00AD1C98" w:rsidP="00B62927">
      <w:pPr>
        <w:ind w:left="720"/>
      </w:pPr>
    </w:p>
    <w:p w14:paraId="2FFA254E" w14:textId="77777777" w:rsidR="005B4CF3" w:rsidRDefault="005B4CF3" w:rsidP="005B4CF3">
      <w:pPr>
        <w:pStyle w:val="Paragraphedeliste"/>
        <w:ind w:left="1224"/>
        <w:rPr>
          <w:b/>
        </w:rPr>
      </w:pPr>
    </w:p>
    <w:p w14:paraId="7F0CAF91" w14:textId="77777777" w:rsidR="005B4CF3" w:rsidRPr="00EC5552" w:rsidRDefault="005B4CF3" w:rsidP="00197802">
      <w:pPr>
        <w:pStyle w:val="Titre2"/>
      </w:pPr>
      <w:bookmarkStart w:id="133" w:name="_Toc132704609"/>
      <w:r w:rsidRPr="00EC5552">
        <w:t>Weather Generator input file</w:t>
      </w:r>
      <w:bookmarkEnd w:id="133"/>
      <w:r w:rsidRPr="00EC5552">
        <w:t xml:space="preserve"> </w:t>
      </w:r>
    </w:p>
    <w:p w14:paraId="25063477" w14:textId="03037CA7" w:rsidR="00F04896" w:rsidRDefault="00F04896" w:rsidP="00F04896">
      <w:pPr>
        <w:pStyle w:val="Paragraphedeliste"/>
        <w:ind w:left="1224"/>
        <w:rPr>
          <w:b/>
        </w:rPr>
      </w:pPr>
    </w:p>
    <w:p w14:paraId="2C263FDF" w14:textId="1398AF25" w:rsidR="00F04896" w:rsidRPr="00F04896" w:rsidRDefault="00F04896" w:rsidP="00A4124E">
      <w:pPr>
        <w:pStyle w:val="Titre3"/>
      </w:pPr>
      <w:bookmarkStart w:id="134" w:name="_Toc132704610"/>
      <w:r>
        <w:lastRenderedPageBreak/>
        <w:t xml:space="preserve">Weather Generator Input </w:t>
      </w:r>
      <w:r w:rsidR="004A052E">
        <w:t>F</w:t>
      </w:r>
      <w:r>
        <w:t>ile Manager</w:t>
      </w:r>
      <w:bookmarkEnd w:id="134"/>
    </w:p>
    <w:p w14:paraId="22D8F281" w14:textId="69C79FCE" w:rsidR="00FA112F" w:rsidRDefault="004A052E" w:rsidP="00FA112F">
      <w:pPr>
        <w:ind w:left="720"/>
      </w:pPr>
      <w:r>
        <w:rPr>
          <w:noProof/>
          <w:lang w:eastAsia="en-CA"/>
        </w:rPr>
        <w:drawing>
          <wp:anchor distT="0" distB="0" distL="114300" distR="114300" simplePos="0" relativeHeight="251696128" behindDoc="1" locked="0" layoutInCell="1" allowOverlap="1" wp14:anchorId="0948CFBF" wp14:editId="14105658">
            <wp:simplePos x="0" y="0"/>
            <wp:positionH relativeFrom="column">
              <wp:posOffset>3982720</wp:posOffset>
            </wp:positionH>
            <wp:positionV relativeFrom="paragraph">
              <wp:posOffset>163337</wp:posOffset>
            </wp:positionV>
            <wp:extent cx="2322830" cy="1804670"/>
            <wp:effectExtent l="0" t="0" r="1270" b="5080"/>
            <wp:wrapTight wrapText="bothSides">
              <wp:wrapPolygon edited="0">
                <wp:start x="0" y="0"/>
                <wp:lineTo x="0" y="21433"/>
                <wp:lineTo x="21435" y="21433"/>
                <wp:lineTo x="21435"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2830" cy="1804670"/>
                    </a:xfrm>
                    <a:prstGeom prst="rect">
                      <a:avLst/>
                    </a:prstGeom>
                    <a:noFill/>
                  </pic:spPr>
                </pic:pic>
              </a:graphicData>
            </a:graphic>
            <wp14:sizeRelH relativeFrom="margin">
              <wp14:pctWidth>0</wp14:pctWidth>
            </wp14:sizeRelH>
            <wp14:sizeRelV relativeFrom="margin">
              <wp14:pctHeight>0</wp14:pctHeight>
            </wp14:sizeRelV>
          </wp:anchor>
        </w:drawing>
      </w:r>
    </w:p>
    <w:p w14:paraId="0C8653DE" w14:textId="790E3DE4" w:rsidR="00513E1A" w:rsidRPr="001D6AEE" w:rsidRDefault="00513E1A" w:rsidP="00513E1A">
      <w:pPr>
        <w:jc w:val="both"/>
      </w:pPr>
      <w:r>
        <w:t xml:space="preserve">The Weather Generator Input </w:t>
      </w:r>
      <w:r w:rsidR="004A052E">
        <w:t>F</w:t>
      </w:r>
      <w:r w:rsidR="00F04896">
        <w:t>ile Manager</w:t>
      </w:r>
      <w:r>
        <w:t xml:space="preserve"> can be used to add, </w:t>
      </w:r>
      <w:proofErr w:type="gramStart"/>
      <w:r>
        <w:t>delete</w:t>
      </w:r>
      <w:proofErr w:type="gramEnd"/>
      <w:r>
        <w:t xml:space="preserve"> and edit Weather input files.</w:t>
      </w:r>
    </w:p>
    <w:p w14:paraId="184C26C5" w14:textId="741F247C" w:rsidR="00513E1A" w:rsidRDefault="00513E1A" w:rsidP="00513E1A">
      <w:pPr>
        <w:jc w:val="both"/>
      </w:pPr>
    </w:p>
    <w:p w14:paraId="3C78131B" w14:textId="77777777" w:rsidR="00513E1A" w:rsidRPr="004512FD" w:rsidRDefault="00513E1A" w:rsidP="00513E1A">
      <w:pPr>
        <w:jc w:val="both"/>
      </w:pPr>
      <w:r>
        <w:rPr>
          <w:noProof/>
          <w:lang w:eastAsia="en-CA"/>
        </w:rPr>
        <w:drawing>
          <wp:inline distT="0" distB="0" distL="0" distR="0" wp14:anchorId="5147274E" wp14:editId="31BBBBC5">
            <wp:extent cx="153033" cy="142875"/>
            <wp:effectExtent l="0" t="0" r="0" b="9525"/>
            <wp:docPr id="118" name="Picture 103"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t> New: Create a new Weather input file which starts off with default parameter values that the user can then edit in the Weather Generator (WG) Parameters dialog.</w:t>
      </w:r>
    </w:p>
    <w:p w14:paraId="6581CDD8" w14:textId="77777777" w:rsidR="00513E1A" w:rsidRDefault="00513E1A" w:rsidP="00513E1A">
      <w:pPr>
        <w:jc w:val="both"/>
      </w:pPr>
    </w:p>
    <w:p w14:paraId="3FC2CBE8" w14:textId="77777777" w:rsidR="00513E1A" w:rsidRPr="001D6AEE" w:rsidRDefault="00513E1A" w:rsidP="00513E1A">
      <w:pPr>
        <w:jc w:val="both"/>
      </w:pPr>
      <w:r>
        <w:rPr>
          <w:noProof/>
          <w:lang w:eastAsia="en-CA"/>
        </w:rPr>
        <w:drawing>
          <wp:inline distT="0" distB="0" distL="0" distR="0" wp14:anchorId="0A1F45A4" wp14:editId="6CBF6C95">
            <wp:extent cx="153033" cy="142875"/>
            <wp:effectExtent l="0" t="0" r="0" b="9525"/>
            <wp:docPr id="119" name="Picture 104"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42875"/>
                    </a:xfrm>
                    <a:prstGeom prst="rect">
                      <a:avLst/>
                    </a:prstGeom>
                    <a:noFill/>
                    <a:ln>
                      <a:noFill/>
                      <a:prstDash/>
                    </a:ln>
                  </pic:spPr>
                </pic:pic>
              </a:graphicData>
            </a:graphic>
          </wp:inline>
        </w:drawing>
      </w:r>
      <w:r>
        <w:t> Delete: Delete a selected Weather input file.</w:t>
      </w:r>
    </w:p>
    <w:p w14:paraId="2F156776" w14:textId="77777777" w:rsidR="00513E1A" w:rsidRDefault="00513E1A" w:rsidP="00513E1A">
      <w:pPr>
        <w:jc w:val="both"/>
      </w:pPr>
    </w:p>
    <w:p w14:paraId="632EEE16" w14:textId="77777777" w:rsidR="00513E1A" w:rsidRPr="001D6AEE" w:rsidRDefault="00513E1A" w:rsidP="00513E1A">
      <w:pPr>
        <w:jc w:val="both"/>
      </w:pPr>
      <w:r>
        <w:rPr>
          <w:noProof/>
          <w:lang w:eastAsia="en-CA"/>
        </w:rPr>
        <w:drawing>
          <wp:inline distT="0" distB="0" distL="0" distR="0" wp14:anchorId="06B57F54" wp14:editId="7BE25BE8">
            <wp:extent cx="153033" cy="142875"/>
            <wp:effectExtent l="0" t="0" r="0" b="9525"/>
            <wp:docPr id="120" name="Picture 105"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Edit: Send a selected Weather input file to a text editor.</w:t>
      </w:r>
    </w:p>
    <w:p w14:paraId="1A70A221" w14:textId="77777777" w:rsidR="00513E1A" w:rsidRDefault="00513E1A" w:rsidP="00513E1A">
      <w:pPr>
        <w:jc w:val="both"/>
      </w:pPr>
    </w:p>
    <w:p w14:paraId="6E08812F" w14:textId="77777777" w:rsidR="00513E1A" w:rsidRPr="001D6AEE" w:rsidRDefault="00513E1A" w:rsidP="00513E1A">
      <w:pPr>
        <w:jc w:val="both"/>
      </w:pPr>
      <w:r>
        <w:rPr>
          <w:noProof/>
          <w:lang w:eastAsia="en-CA"/>
        </w:rPr>
        <w:drawing>
          <wp:inline distT="0" distB="0" distL="0" distR="0" wp14:anchorId="35ECBB6F" wp14:editId="55DF5762">
            <wp:extent cx="153033" cy="142875"/>
            <wp:effectExtent l="0" t="0" r="0" b="9525"/>
            <wp:docPr id="121" name="Picture 106" descr="Copy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 xml:space="preserve">Weather input file. </w:t>
      </w:r>
    </w:p>
    <w:p w14:paraId="5750E6ED" w14:textId="77777777" w:rsidR="00513E1A" w:rsidRDefault="00513E1A" w:rsidP="00513E1A">
      <w:pPr>
        <w:jc w:val="both"/>
      </w:pPr>
    </w:p>
    <w:p w14:paraId="55B7FFDE" w14:textId="0DC33B6E" w:rsidR="00513E1A" w:rsidRPr="001D6AEE" w:rsidRDefault="00513E1A" w:rsidP="00513E1A">
      <w:pPr>
        <w:jc w:val="both"/>
      </w:pPr>
      <w:r>
        <w:rPr>
          <w:noProof/>
          <w:lang w:eastAsia="en-CA"/>
        </w:rPr>
        <w:drawing>
          <wp:inline distT="0" distB="0" distL="0" distR="0" wp14:anchorId="74281E12" wp14:editId="42167FB7">
            <wp:extent cx="153033" cy="142875"/>
            <wp:effectExtent l="0" t="0" r="0" b="9525"/>
            <wp:docPr id="122" name="Picture 107"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weather generator’s current default parameter values by the values currently used in the Weather Generator (WG) Parameters dialog fields (these become the new default weather parameters used for all </w:t>
      </w:r>
      <w:r w:rsidR="00EA5DD4">
        <w:t>weather generations</w:t>
      </w:r>
      <w:r>
        <w:t>).</w:t>
      </w:r>
    </w:p>
    <w:p w14:paraId="424A29E1" w14:textId="533A232C" w:rsidR="007F06F5" w:rsidRDefault="007F06F5" w:rsidP="00513E1A">
      <w:pPr>
        <w:jc w:val="both"/>
      </w:pPr>
    </w:p>
    <w:p w14:paraId="11F5E71C" w14:textId="77777777" w:rsidR="00FA112F" w:rsidRPr="00FA112F" w:rsidRDefault="00FA112F" w:rsidP="00FA112F">
      <w:pPr>
        <w:ind w:left="720"/>
      </w:pPr>
    </w:p>
    <w:p w14:paraId="66E4C6EC" w14:textId="139CA2A3" w:rsidR="00221635" w:rsidRDefault="00F04896" w:rsidP="00A4124E">
      <w:pPr>
        <w:pStyle w:val="Titre3"/>
      </w:pPr>
      <w:bookmarkStart w:id="135" w:name="_Toc132704611"/>
      <w:r>
        <w:t>Weather Generator (WG) Parameters dialog</w:t>
      </w:r>
      <w:bookmarkEnd w:id="135"/>
    </w:p>
    <w:p w14:paraId="7B1815A9" w14:textId="4BDB17F0" w:rsidR="007F06F5" w:rsidRPr="007F06F5" w:rsidRDefault="007F06F5" w:rsidP="007F06F5"/>
    <w:p w14:paraId="69F882BD" w14:textId="2F321CE4" w:rsidR="00221635" w:rsidRDefault="007D123A" w:rsidP="00F04896">
      <w:pPr>
        <w:jc w:val="both"/>
      </w:pPr>
      <w:r>
        <w:rPr>
          <w:noProof/>
        </w:rPr>
        <w:drawing>
          <wp:anchor distT="0" distB="0" distL="114300" distR="114300" simplePos="0" relativeHeight="251720704" behindDoc="0" locked="0" layoutInCell="1" allowOverlap="1" wp14:anchorId="441C2174" wp14:editId="7B32BE31">
            <wp:simplePos x="0" y="0"/>
            <wp:positionH relativeFrom="column">
              <wp:posOffset>2705404</wp:posOffset>
            </wp:positionH>
            <wp:positionV relativeFrom="paragraph">
              <wp:posOffset>58521</wp:posOffset>
            </wp:positionV>
            <wp:extent cx="3378200" cy="3270885"/>
            <wp:effectExtent l="0" t="0" r="0" b="5715"/>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378200" cy="3270885"/>
                    </a:xfrm>
                    <a:prstGeom prst="rect">
                      <a:avLst/>
                    </a:prstGeom>
                  </pic:spPr>
                </pic:pic>
              </a:graphicData>
            </a:graphic>
            <wp14:sizeRelH relativeFrom="margin">
              <wp14:pctWidth>0</wp14:pctWidth>
            </wp14:sizeRelH>
            <wp14:sizeRelV relativeFrom="margin">
              <wp14:pctHeight>0</wp14:pctHeight>
            </wp14:sizeRelV>
          </wp:anchor>
        </w:drawing>
      </w:r>
      <w:r w:rsidR="004512FD" w:rsidRPr="004512FD">
        <w:rPr>
          <w:b/>
          <w:bCs/>
        </w:rPr>
        <w:t xml:space="preserve">Data type </w:t>
      </w:r>
      <w:r w:rsidR="001D6AEE" w:rsidRPr="004512FD">
        <w:rPr>
          <w:b/>
          <w:bCs/>
        </w:rPr>
        <w:t xml:space="preserve">sources: </w:t>
      </w:r>
      <w:r w:rsidR="001D6AEE" w:rsidRPr="001D6AEE">
        <w:rPr>
          <w:bCs/>
        </w:rPr>
        <w:t>to</w:t>
      </w:r>
      <w:r w:rsidR="004512FD" w:rsidRPr="004512FD">
        <w:t xml:space="preserve"> select type of data source (</w:t>
      </w:r>
      <w:r w:rsidR="004512FD">
        <w:t xml:space="preserve">disaggregated </w:t>
      </w:r>
      <w:r w:rsidR="004512FD" w:rsidRPr="004512FD">
        <w:t>data from</w:t>
      </w:r>
      <w:r w:rsidR="00221635">
        <w:t xml:space="preserve"> </w:t>
      </w:r>
      <w:proofErr w:type="spellStart"/>
      <w:r w:rsidR="00221635">
        <w:t>Normals</w:t>
      </w:r>
      <w:proofErr w:type="spellEnd"/>
      <w:r w:rsidR="00221635">
        <w:t xml:space="preserve"> or from observations) </w:t>
      </w:r>
    </w:p>
    <w:p w14:paraId="013CAAAE" w14:textId="77777777" w:rsidR="00221635" w:rsidRPr="00221635" w:rsidRDefault="00221635" w:rsidP="00F04896">
      <w:pPr>
        <w:jc w:val="both"/>
      </w:pPr>
    </w:p>
    <w:p w14:paraId="7A1B6AB4" w14:textId="7F148367" w:rsidR="004512FD" w:rsidRPr="001D6AEE" w:rsidRDefault="004512FD" w:rsidP="00F04896">
      <w:pPr>
        <w:jc w:val="both"/>
        <w:rPr>
          <w:b/>
        </w:rPr>
      </w:pPr>
      <w:r w:rsidRPr="001D6AEE">
        <w:rPr>
          <w:b/>
        </w:rPr>
        <w:t>Data type generated:</w:t>
      </w:r>
      <w:r w:rsidR="001D6AEE">
        <w:rPr>
          <w:b/>
        </w:rPr>
        <w:t xml:space="preserve"> </w:t>
      </w:r>
      <w:r w:rsidR="00ED60C9">
        <w:t>choose between type either hourly</w:t>
      </w:r>
      <w:r w:rsidR="001D6AEE" w:rsidRPr="00ED60C9">
        <w:t xml:space="preserve"> or </w:t>
      </w:r>
      <w:proofErr w:type="gramStart"/>
      <w:r w:rsidR="001D6AEE" w:rsidRPr="00ED60C9">
        <w:t>daily</w:t>
      </w:r>
      <w:proofErr w:type="gramEnd"/>
    </w:p>
    <w:p w14:paraId="3BD53FB4" w14:textId="4AAFB2DF" w:rsidR="00ED60C9" w:rsidRDefault="00ED60C9" w:rsidP="00F04896">
      <w:pPr>
        <w:jc w:val="both"/>
        <w:rPr>
          <w:b/>
          <w:bCs/>
        </w:rPr>
      </w:pPr>
    </w:p>
    <w:p w14:paraId="1E9AD686" w14:textId="4CFCD4B8" w:rsidR="00ED60C9" w:rsidRDefault="00584656" w:rsidP="00F04896">
      <w:pPr>
        <w:jc w:val="both"/>
        <w:rPr>
          <w:b/>
          <w:bCs/>
        </w:rPr>
      </w:pPr>
      <w:r>
        <w:rPr>
          <w:b/>
          <w:bCs/>
        </w:rPr>
        <w:t xml:space="preserve">Generated variables: </w:t>
      </w:r>
      <w:r w:rsidRPr="00584656">
        <w:t>choose climatic variables</w:t>
      </w:r>
      <w:r w:rsidR="00AB3B5C">
        <w:t xml:space="preserve">. </w:t>
      </w:r>
      <w:r w:rsidR="00AB3B5C" w:rsidRPr="00AB3B5C">
        <w:t xml:space="preserve">To add </w:t>
      </w:r>
      <w:r w:rsidR="00AC608C">
        <w:t>or</w:t>
      </w:r>
      <w:r w:rsidR="00AB3B5C" w:rsidRPr="00AB3B5C">
        <w:t xml:space="preserve"> remove variables click </w:t>
      </w:r>
      <w:r w:rsidR="00AB3B5C">
        <w:t>“</w:t>
      </w:r>
      <w:r w:rsidR="00AB3B5C" w:rsidRPr="00AB3B5C">
        <w:t>...</w:t>
      </w:r>
      <w:r w:rsidR="00DB3BA6">
        <w:t>”</w:t>
      </w:r>
      <w:r w:rsidR="00AB3B5C">
        <w:t>.</w:t>
      </w:r>
      <w:r w:rsidR="00DB3BA6">
        <w:t xml:space="preserve"> When the weather generation is for the purpose of execute a specific model, at least, the mandatory weather variable</w:t>
      </w:r>
      <w:r w:rsidR="0091275C">
        <w:t>s</w:t>
      </w:r>
      <w:r w:rsidR="00DB3BA6">
        <w:t xml:space="preserve"> for this model must be generated. </w:t>
      </w:r>
      <w:r w:rsidR="00AC608C">
        <w:t>To do</w:t>
      </w:r>
      <w:r w:rsidR="0091275C">
        <w:t xml:space="preserve"> this c</w:t>
      </w:r>
      <w:r w:rsidR="00AC608C">
        <w:t>l</w:t>
      </w:r>
      <w:r w:rsidR="0091275C">
        <w:t xml:space="preserve">ick on </w:t>
      </w:r>
      <w:r w:rsidR="0091275C" w:rsidRPr="0091275C">
        <w:rPr>
          <w:rFonts w:ascii="Courier New" w:hAnsi="Courier New" w:cs="Courier New"/>
          <w:sz w:val="22"/>
          <w:szCs w:val="22"/>
        </w:rPr>
        <w:t>select climatic variables from model</w:t>
      </w:r>
      <w:r w:rsidR="0091275C">
        <w:t>.</w:t>
      </w:r>
      <w:r w:rsidR="007D123A" w:rsidRPr="007D123A">
        <w:rPr>
          <w:noProof/>
          <w:lang w:eastAsia="en-CA"/>
        </w:rPr>
        <w:t xml:space="preserve"> </w:t>
      </w:r>
      <w:r w:rsidR="00223343">
        <w:rPr>
          <w:noProof/>
          <w:lang w:eastAsia="en-CA"/>
        </w:rPr>
        <w:t xml:space="preserve">It’s also possible to manually add variables by clicking on </w:t>
      </w:r>
      <w:r w:rsidR="00223343" w:rsidRPr="009026A4">
        <w:rPr>
          <w:noProof/>
          <w:lang w:eastAsia="en-CA"/>
        </w:rPr>
        <w:drawing>
          <wp:inline distT="0" distB="0" distL="0" distR="0" wp14:anchorId="3F0BE39A" wp14:editId="462764A2">
            <wp:extent cx="133350" cy="133350"/>
            <wp:effectExtent l="0" t="0" r="0" b="0"/>
            <wp:docPr id="415" name="Picture 415"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223343">
        <w:rPr>
          <w:noProof/>
          <w:lang w:eastAsia="en-CA"/>
        </w:rPr>
        <w:t>.</w:t>
      </w:r>
    </w:p>
    <w:p w14:paraId="1633628B" w14:textId="48D62CCF" w:rsidR="00ED60C9" w:rsidRDefault="00ED60C9" w:rsidP="00F04896">
      <w:pPr>
        <w:jc w:val="both"/>
        <w:rPr>
          <w:b/>
          <w:bCs/>
        </w:rPr>
      </w:pPr>
    </w:p>
    <w:p w14:paraId="14DD6B01" w14:textId="37A4EBF5" w:rsidR="003C70B4" w:rsidRDefault="003C70B4" w:rsidP="00F04896">
      <w:pPr>
        <w:jc w:val="both"/>
        <w:rPr>
          <w:b/>
          <w:bCs/>
        </w:rPr>
      </w:pPr>
    </w:p>
    <w:p w14:paraId="01B7DAEF" w14:textId="0DC1AD3D" w:rsidR="00AD6E13" w:rsidRDefault="00AD6E13" w:rsidP="00F04896">
      <w:pPr>
        <w:jc w:val="both"/>
        <w:rPr>
          <w:b/>
          <w:bCs/>
        </w:rPr>
      </w:pPr>
    </w:p>
    <w:p w14:paraId="52A5F190" w14:textId="596A0C62" w:rsidR="00AD6E13" w:rsidRDefault="00AD6E13" w:rsidP="00F04896">
      <w:pPr>
        <w:jc w:val="both"/>
        <w:rPr>
          <w:b/>
          <w:bCs/>
        </w:rPr>
      </w:pPr>
    </w:p>
    <w:p w14:paraId="49B2723E" w14:textId="76AA2DF8" w:rsidR="00AD6E13" w:rsidRDefault="00AD6E13" w:rsidP="00F04896">
      <w:pPr>
        <w:jc w:val="both"/>
        <w:rPr>
          <w:b/>
          <w:bCs/>
        </w:rPr>
      </w:pPr>
    </w:p>
    <w:p w14:paraId="6B57513D" w14:textId="36C1BFD9" w:rsidR="00AD6E13" w:rsidRDefault="00AD6E13" w:rsidP="00F04896">
      <w:pPr>
        <w:jc w:val="both"/>
        <w:rPr>
          <w:b/>
          <w:bCs/>
        </w:rPr>
      </w:pPr>
    </w:p>
    <w:p w14:paraId="11A0C935" w14:textId="5A1E0527" w:rsidR="003C70B4" w:rsidRDefault="00AD6E13" w:rsidP="003C70B4">
      <w:pPr>
        <w:jc w:val="both"/>
      </w:pPr>
      <w:r>
        <w:rPr>
          <w:noProof/>
        </w:rPr>
        <w:lastRenderedPageBreak/>
        <w:drawing>
          <wp:anchor distT="0" distB="0" distL="114300" distR="114300" simplePos="0" relativeHeight="251723776" behindDoc="0" locked="0" layoutInCell="1" allowOverlap="1" wp14:anchorId="45A2F62A" wp14:editId="5235A93D">
            <wp:simplePos x="0" y="0"/>
            <wp:positionH relativeFrom="column">
              <wp:posOffset>1637334</wp:posOffset>
            </wp:positionH>
            <wp:positionV relativeFrom="paragraph">
              <wp:posOffset>458</wp:posOffset>
            </wp:positionV>
            <wp:extent cx="4783254" cy="1570914"/>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783254" cy="1570914"/>
                    </a:xfrm>
                    <a:prstGeom prst="rect">
                      <a:avLst/>
                    </a:prstGeom>
                  </pic:spPr>
                </pic:pic>
              </a:graphicData>
            </a:graphic>
          </wp:anchor>
        </w:drawing>
      </w:r>
      <w:r w:rsidR="003C70B4" w:rsidRPr="00AD6E13">
        <w:rPr>
          <w:b/>
          <w:bCs/>
        </w:rPr>
        <w:t>Download</w:t>
      </w:r>
      <w:r w:rsidR="007D123A">
        <w:rPr>
          <w:b/>
          <w:bCs/>
        </w:rPr>
        <w:t xml:space="preserve"> a</w:t>
      </w:r>
      <w:r w:rsidR="003C70B4" w:rsidRPr="00AD6E13">
        <w:rPr>
          <w:b/>
          <w:bCs/>
        </w:rPr>
        <w:t xml:space="preserve"> Weather</w:t>
      </w:r>
      <w:r>
        <w:rPr>
          <w:b/>
          <w:bCs/>
        </w:rPr>
        <w:t xml:space="preserve"> database</w:t>
      </w:r>
      <w:r w:rsidR="003C70B4">
        <w:t xml:space="preserve">: </w:t>
      </w:r>
      <w:bookmarkStart w:id="136" w:name="_Hlk132813328"/>
      <w:r w:rsidR="003C70B4">
        <w:t xml:space="preserve">Let the possibility to download </w:t>
      </w:r>
      <w:r>
        <w:t xml:space="preserve">and unzip on the fly a </w:t>
      </w:r>
      <w:r w:rsidR="003C70B4">
        <w:t>new weather database</w:t>
      </w:r>
      <w:r>
        <w:t xml:space="preserve"> from FTP to local directory</w:t>
      </w:r>
      <w:r w:rsidR="003C70B4">
        <w:t>.</w:t>
      </w:r>
      <w:r>
        <w:t xml:space="preserve"> </w:t>
      </w:r>
      <w:r w:rsidR="007D123A">
        <w:t xml:space="preserve">If the database already </w:t>
      </w:r>
      <w:r w:rsidR="00C53D9E">
        <w:t>exists</w:t>
      </w:r>
      <w:r w:rsidR="007D123A">
        <w:t xml:space="preserve">, they will be </w:t>
      </w:r>
      <w:r w:rsidR="00E02097">
        <w:t>overwritten</w:t>
      </w:r>
      <w:bookmarkEnd w:id="136"/>
      <w:r w:rsidR="007D123A">
        <w:t>.</w:t>
      </w:r>
    </w:p>
    <w:p w14:paraId="60712C6F" w14:textId="38460A99" w:rsidR="00AD6E13" w:rsidRDefault="00AD6E13" w:rsidP="003C70B4">
      <w:pPr>
        <w:jc w:val="both"/>
      </w:pPr>
    </w:p>
    <w:p w14:paraId="721AF750" w14:textId="77777777" w:rsidR="00AD6E13" w:rsidRDefault="00AD6E13" w:rsidP="003C70B4">
      <w:pPr>
        <w:jc w:val="both"/>
      </w:pPr>
    </w:p>
    <w:p w14:paraId="4F2970B0" w14:textId="6C78677D" w:rsidR="00AD6E13" w:rsidRDefault="00AD6E13" w:rsidP="003C70B4">
      <w:pPr>
        <w:jc w:val="both"/>
      </w:pPr>
      <w:r w:rsidRPr="00AD6E13">
        <w:rPr>
          <w:b/>
          <w:bCs/>
        </w:rPr>
        <w:t>Weather type</w:t>
      </w:r>
      <w:r>
        <w:t xml:space="preserve">: Choose over different type of weather. Hourly, </w:t>
      </w:r>
      <w:r w:rsidR="00447C3F">
        <w:t>D</w:t>
      </w:r>
      <w:r>
        <w:t xml:space="preserve">aily, </w:t>
      </w:r>
      <w:proofErr w:type="spellStart"/>
      <w:r>
        <w:t>Normals</w:t>
      </w:r>
      <w:proofErr w:type="spellEnd"/>
      <w:r>
        <w:t xml:space="preserve"> (passed), </w:t>
      </w:r>
      <w:proofErr w:type="spellStart"/>
      <w:r>
        <w:t>Normals</w:t>
      </w:r>
      <w:proofErr w:type="spellEnd"/>
      <w:r>
        <w:t xml:space="preserve"> (actual</w:t>
      </w:r>
      <w:proofErr w:type="gramStart"/>
      <w:r>
        <w:t>) ,</w:t>
      </w:r>
      <w:proofErr w:type="gramEnd"/>
      <w:r>
        <w:t xml:space="preserve"> </w:t>
      </w:r>
      <w:proofErr w:type="spellStart"/>
      <w:r>
        <w:t>Normals</w:t>
      </w:r>
      <w:proofErr w:type="spellEnd"/>
      <w:r>
        <w:t xml:space="preserve"> (future) and </w:t>
      </w:r>
      <w:proofErr w:type="spellStart"/>
      <w:r>
        <w:t>Gribs</w:t>
      </w:r>
      <w:proofErr w:type="spellEnd"/>
      <w:r>
        <w:t>.</w:t>
      </w:r>
    </w:p>
    <w:p w14:paraId="4DC4A489" w14:textId="1ED54CC7" w:rsidR="00AD6E13" w:rsidRDefault="00AD6E13" w:rsidP="003C70B4">
      <w:pPr>
        <w:jc w:val="both"/>
      </w:pPr>
      <w:r w:rsidRPr="00AD6E13">
        <w:rPr>
          <w:b/>
          <w:bCs/>
        </w:rPr>
        <w:t>FTP files</w:t>
      </w:r>
      <w:r>
        <w:t>: select the desired FTP weather database. Databases are split in function of region and period.</w:t>
      </w:r>
    </w:p>
    <w:p w14:paraId="598B049F" w14:textId="469C257B" w:rsidR="00AD6E13" w:rsidRPr="004512FD" w:rsidRDefault="00AD6E13" w:rsidP="003C70B4">
      <w:pPr>
        <w:jc w:val="both"/>
      </w:pPr>
      <w:r w:rsidRPr="00AD6E13">
        <w:rPr>
          <w:b/>
          <w:bCs/>
        </w:rPr>
        <w:t>Local directory</w:t>
      </w:r>
      <w:r>
        <w:t>: Choose the local directory where the database will be unzipped.</w:t>
      </w:r>
    </w:p>
    <w:p w14:paraId="087DE3E8" w14:textId="609CF56D" w:rsidR="003C70B4" w:rsidRDefault="003C70B4" w:rsidP="00F04896">
      <w:pPr>
        <w:jc w:val="both"/>
        <w:rPr>
          <w:b/>
          <w:bCs/>
        </w:rPr>
      </w:pPr>
    </w:p>
    <w:p w14:paraId="00802EA5" w14:textId="7963618A" w:rsidR="003C70B4" w:rsidRDefault="003C70B4" w:rsidP="00F04896">
      <w:pPr>
        <w:jc w:val="both"/>
        <w:rPr>
          <w:b/>
          <w:bCs/>
        </w:rPr>
      </w:pPr>
    </w:p>
    <w:p w14:paraId="5B33576F" w14:textId="53EC8C8E" w:rsidR="003C70B4" w:rsidRDefault="003C70B4" w:rsidP="00F04896">
      <w:pPr>
        <w:jc w:val="both"/>
        <w:rPr>
          <w:b/>
          <w:bCs/>
        </w:rPr>
      </w:pPr>
    </w:p>
    <w:p w14:paraId="451C857E" w14:textId="227991CE" w:rsidR="003C70B4" w:rsidRDefault="003C70B4" w:rsidP="00F04896">
      <w:pPr>
        <w:jc w:val="both"/>
        <w:rPr>
          <w:b/>
          <w:bCs/>
        </w:rPr>
      </w:pPr>
    </w:p>
    <w:p w14:paraId="4870374D" w14:textId="3FA541E7" w:rsidR="00F04896" w:rsidRDefault="00F04896" w:rsidP="00F04896">
      <w:pPr>
        <w:jc w:val="both"/>
      </w:pPr>
      <w:proofErr w:type="spellStart"/>
      <w:r>
        <w:rPr>
          <w:b/>
          <w:bCs/>
        </w:rPr>
        <w:t>Normals</w:t>
      </w:r>
      <w:proofErr w:type="spellEnd"/>
      <w:r>
        <w:rPr>
          <w:b/>
          <w:bCs/>
        </w:rPr>
        <w:t xml:space="preserve"> Database name</w:t>
      </w:r>
      <w:r>
        <w:rPr>
          <w:bCs/>
        </w:rPr>
        <w:t xml:space="preserve"> field (drop-down list): </w:t>
      </w:r>
      <w:r>
        <w:t xml:space="preserve">Select the </w:t>
      </w:r>
      <w:proofErr w:type="spellStart"/>
      <w:r>
        <w:t>Normals</w:t>
      </w:r>
      <w:proofErr w:type="spellEnd"/>
      <w:r>
        <w:t xml:space="preserve"> database to be used in the </w:t>
      </w:r>
      <w:r w:rsidR="005630F3">
        <w:t>weather generation</w:t>
      </w:r>
      <w:r>
        <w:t>.</w:t>
      </w:r>
      <w:r w:rsidR="00556D2C" w:rsidRPr="004512FD">
        <w:rPr>
          <w:noProof/>
          <w:lang w:eastAsia="fr-CA"/>
        </w:rPr>
        <w:t xml:space="preserve"> </w:t>
      </w:r>
    </w:p>
    <w:p w14:paraId="5527DD6D" w14:textId="361242BA" w:rsidR="00F04896" w:rsidRDefault="00F04896" w:rsidP="00F04896">
      <w:pPr>
        <w:jc w:val="both"/>
        <w:rPr>
          <w:b/>
          <w:bCs/>
        </w:rPr>
      </w:pPr>
    </w:p>
    <w:p w14:paraId="756687F2" w14:textId="2DD0F750" w:rsidR="00F04896" w:rsidRDefault="00F04896" w:rsidP="00F04896">
      <w:pPr>
        <w:jc w:val="both"/>
      </w:pPr>
      <w:r>
        <w:rPr>
          <w:b/>
          <w:bCs/>
        </w:rPr>
        <w:t xml:space="preserve">Daily Database name </w:t>
      </w:r>
      <w:r>
        <w:rPr>
          <w:bCs/>
        </w:rPr>
        <w:t xml:space="preserve">field (drop-down list): </w:t>
      </w:r>
      <w:r>
        <w:t xml:space="preserve">Select the Daily database to be used in the </w:t>
      </w:r>
      <w:r w:rsidR="005630F3">
        <w:t>weather generation</w:t>
      </w:r>
      <w:r>
        <w:t>.</w:t>
      </w:r>
    </w:p>
    <w:p w14:paraId="2147D31C" w14:textId="6B3AC63C" w:rsidR="004A052E" w:rsidRDefault="004A052E" w:rsidP="004A052E">
      <w:pPr>
        <w:jc w:val="both"/>
        <w:rPr>
          <w:b/>
          <w:bCs/>
        </w:rPr>
      </w:pPr>
    </w:p>
    <w:p w14:paraId="1D9EA4CD" w14:textId="61D336EB" w:rsidR="004A052E" w:rsidRPr="004512FD" w:rsidRDefault="004A052E" w:rsidP="004A052E">
      <w:pPr>
        <w:jc w:val="both"/>
      </w:pPr>
      <w:r>
        <w:rPr>
          <w:b/>
          <w:bCs/>
        </w:rPr>
        <w:t xml:space="preserve">Hourly Database name </w:t>
      </w:r>
      <w:r>
        <w:rPr>
          <w:bCs/>
        </w:rPr>
        <w:t xml:space="preserve">field (drop-down list): </w:t>
      </w:r>
      <w:r>
        <w:t xml:space="preserve">Select the Hourly database to be used in the </w:t>
      </w:r>
      <w:r w:rsidR="005630F3">
        <w:t>weather generation</w:t>
      </w:r>
      <w:r>
        <w:t>.</w:t>
      </w:r>
    </w:p>
    <w:p w14:paraId="71FB2F18" w14:textId="77777777" w:rsidR="004A052E" w:rsidRPr="004512FD" w:rsidRDefault="004A052E" w:rsidP="00F04896">
      <w:pPr>
        <w:jc w:val="both"/>
      </w:pPr>
    </w:p>
    <w:p w14:paraId="14065DC4" w14:textId="77777777" w:rsidR="00F04896" w:rsidRDefault="00F04896" w:rsidP="00F04896">
      <w:pPr>
        <w:jc w:val="both"/>
      </w:pPr>
    </w:p>
    <w:p w14:paraId="5347E50B" w14:textId="5E756646" w:rsidR="00F04896" w:rsidRPr="004512FD" w:rsidRDefault="00F04896" w:rsidP="00F04896">
      <w:pPr>
        <w:jc w:val="both"/>
      </w:pPr>
      <w:r>
        <w:rPr>
          <w:noProof/>
          <w:lang w:eastAsia="en-CA"/>
        </w:rPr>
        <w:drawing>
          <wp:inline distT="0" distB="0" distL="0" distR="0" wp14:anchorId="4B64A4BB" wp14:editId="6F1081DB">
            <wp:extent cx="163833" cy="142875"/>
            <wp:effectExtent l="0" t="0" r="7617" b="9525"/>
            <wp:docPr id="125" name="Picture 109" descr="Link_A_Databa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163833" cy="142875"/>
                    </a:xfrm>
                    <a:prstGeom prst="rect">
                      <a:avLst/>
                    </a:prstGeom>
                    <a:noFill/>
                    <a:ln>
                      <a:noFill/>
                      <a:prstDash/>
                    </a:ln>
                  </pic:spPr>
                </pic:pic>
              </a:graphicData>
            </a:graphic>
          </wp:inline>
        </w:drawing>
      </w:r>
      <w:r>
        <w:t xml:space="preserve"> </w:t>
      </w:r>
      <w:r w:rsidRPr="00DB3BA6">
        <w:rPr>
          <w:b/>
        </w:rPr>
        <w:t>Link a New File</w:t>
      </w:r>
      <w:r>
        <w:t>: Add paths for databases (</w:t>
      </w:r>
      <w:proofErr w:type="spellStart"/>
      <w:r>
        <w:t>Normals</w:t>
      </w:r>
      <w:proofErr w:type="spellEnd"/>
      <w:r>
        <w:t xml:space="preserve">, Daily, Hourly and </w:t>
      </w:r>
      <w:proofErr w:type="spellStart"/>
      <w:r>
        <w:t>Gribs</w:t>
      </w:r>
      <w:proofErr w:type="spellEnd"/>
      <w:r>
        <w:t>) to the linked-path list thereby making them available in the drop-down list.</w:t>
      </w:r>
    </w:p>
    <w:p w14:paraId="082AC3B9" w14:textId="77777777" w:rsidR="00F04896" w:rsidRDefault="00F04896" w:rsidP="00F04896">
      <w:pPr>
        <w:jc w:val="both"/>
        <w:rPr>
          <w:b/>
          <w:bCs/>
        </w:rPr>
      </w:pPr>
    </w:p>
    <w:p w14:paraId="6BA332D2" w14:textId="77DAC010" w:rsidR="00F04896" w:rsidRPr="004512FD" w:rsidRDefault="00F04896" w:rsidP="00F04896">
      <w:pPr>
        <w:jc w:val="both"/>
      </w:pPr>
      <w:r>
        <w:rPr>
          <w:b/>
          <w:bCs/>
        </w:rPr>
        <w:t>Nb.</w:t>
      </w:r>
      <w:r w:rsidRPr="00F04896">
        <w:t xml:space="preserve"> </w:t>
      </w:r>
      <w:r w:rsidRPr="00F04896">
        <w:rPr>
          <w:b/>
          <w:bCs/>
        </w:rPr>
        <w:t>nearest</w:t>
      </w:r>
      <w:r>
        <w:t xml:space="preserve"> </w:t>
      </w:r>
      <w:r>
        <w:rPr>
          <w:bCs/>
        </w:rPr>
        <w:t>field: N</w:t>
      </w:r>
      <w:r>
        <w:t>umber of nearest stations to match with each simulation location.</w:t>
      </w:r>
    </w:p>
    <w:p w14:paraId="6EE19F58" w14:textId="77777777" w:rsidR="00F04896" w:rsidRDefault="00F04896" w:rsidP="00F04896">
      <w:pPr>
        <w:jc w:val="both"/>
        <w:rPr>
          <w:bCs/>
        </w:rPr>
      </w:pPr>
    </w:p>
    <w:p w14:paraId="60AAD2F3" w14:textId="37970714" w:rsidR="00F04896" w:rsidRDefault="00F04896" w:rsidP="00F04896">
      <w:pPr>
        <w:jc w:val="both"/>
      </w:pPr>
      <w:r>
        <w:rPr>
          <w:b/>
        </w:rPr>
        <w:t>Number of years</w:t>
      </w:r>
      <w:r>
        <w:t xml:space="preserve"> field: This field is activated when the </w:t>
      </w:r>
      <w:proofErr w:type="spellStart"/>
      <w:r>
        <w:t>Normals</w:t>
      </w:r>
      <w:proofErr w:type="spellEnd"/>
      <w:r>
        <w:t xml:space="preserve"> mode is selected because certain models require more than one year of weather data. This field allows the user to enter the number of years for which to run the </w:t>
      </w:r>
      <w:r w:rsidR="00EA5DD4">
        <w:t>weather generation</w:t>
      </w:r>
      <w:r>
        <w:t xml:space="preserve">. Note that weather data are randomly generated from </w:t>
      </w:r>
      <w:proofErr w:type="spellStart"/>
      <w:r>
        <w:t>normals</w:t>
      </w:r>
      <w:proofErr w:type="spellEnd"/>
      <w:r>
        <w:t xml:space="preserve"> within a given S</w:t>
      </w:r>
      <w:r w:rsidR="00AC608C">
        <w:t>tandard Normal Generating Period (S</w:t>
      </w:r>
      <w:r>
        <w:t>NGP</w:t>
      </w:r>
      <w:r w:rsidR="00AC608C">
        <w:t>)</w:t>
      </w:r>
      <w:r>
        <w:t xml:space="preserve"> (</w:t>
      </w:r>
      <w:proofErr w:type="gramStart"/>
      <w:r w:rsidR="00AC608C">
        <w:t>e.g</w:t>
      </w:r>
      <w:r>
        <w:t>.</w:t>
      </w:r>
      <w:proofErr w:type="gramEnd"/>
      <w:r>
        <w:t xml:space="preserve"> 1981-2010) and that “years” are only stochastically distinct without particular annual ordering involved.</w:t>
      </w:r>
    </w:p>
    <w:p w14:paraId="2DA99742" w14:textId="3CE4D79A" w:rsidR="00F04896" w:rsidRDefault="00F04896" w:rsidP="00F04896">
      <w:pPr>
        <w:jc w:val="both"/>
      </w:pPr>
    </w:p>
    <w:p w14:paraId="13D8DFDA" w14:textId="290A77C0" w:rsidR="00F04896" w:rsidRPr="004512FD" w:rsidRDefault="00F04896" w:rsidP="00F04896">
      <w:pPr>
        <w:jc w:val="both"/>
      </w:pPr>
      <w:r>
        <w:rPr>
          <w:b/>
        </w:rPr>
        <w:t xml:space="preserve"> Year from to</w:t>
      </w:r>
      <w:r>
        <w:t xml:space="preserve"> fields: These fields are activated when the </w:t>
      </w:r>
      <w:r w:rsidR="00EA5DD4">
        <w:t xml:space="preserve">From </w:t>
      </w:r>
      <w:proofErr w:type="gramStart"/>
      <w:r w:rsidR="00EA5DD4">
        <w:t xml:space="preserve">Observation </w:t>
      </w:r>
      <w:r>
        <w:t xml:space="preserve"> </w:t>
      </w:r>
      <w:r w:rsidR="00EA5DD4">
        <w:t>type</w:t>
      </w:r>
      <w:proofErr w:type="gramEnd"/>
      <w:r w:rsidR="00EA5DD4">
        <w:t xml:space="preserve"> </w:t>
      </w:r>
      <w:r>
        <w:t xml:space="preserve">is selected. The user must enter the first and last year(s) for which to run the </w:t>
      </w:r>
      <w:r w:rsidR="00EA5DD4">
        <w:t>weather generation</w:t>
      </w:r>
      <w:r>
        <w:t xml:space="preserve"> (inclusively).</w:t>
      </w:r>
    </w:p>
    <w:p w14:paraId="22BC17DC" w14:textId="4A619C97" w:rsidR="00F04896" w:rsidRDefault="00F04896" w:rsidP="00F04896">
      <w:pPr>
        <w:jc w:val="both"/>
      </w:pPr>
    </w:p>
    <w:p w14:paraId="24EC117D" w14:textId="77777777" w:rsidR="00F04896" w:rsidRPr="004512FD" w:rsidRDefault="00F04896" w:rsidP="00F04896">
      <w:pPr>
        <w:jc w:val="both"/>
      </w:pPr>
      <w:r>
        <w:rPr>
          <w:rFonts w:ascii="Courier New" w:hAnsi="Courier New" w:cs="Courier New"/>
          <w:sz w:val="22"/>
          <w:szCs w:val="22"/>
        </w:rPr>
        <w:lastRenderedPageBreak/>
        <w:t>Use forecast</w:t>
      </w:r>
      <w:r>
        <w:t xml:space="preserve"> checkbox (activated only in Daily mode) </w:t>
      </w:r>
      <w:r>
        <w:rPr>
          <w:noProof/>
          <w:lang w:eastAsia="en-CA"/>
        </w:rPr>
        <w:drawing>
          <wp:inline distT="0" distB="0" distL="0" distR="0" wp14:anchorId="6CE24E33" wp14:editId="40DEE23A">
            <wp:extent cx="142875" cy="142875"/>
            <wp:effectExtent l="0" t="0" r="9525" b="9525"/>
            <wp:docPr id="128" name="Picture 11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When checked, the weather generator uses forecasts available in the Daily data (instead of </w:t>
      </w:r>
      <w:proofErr w:type="spellStart"/>
      <w:r>
        <w:t>Normals</w:t>
      </w:r>
      <w:proofErr w:type="spellEnd"/>
      <w:r>
        <w:t>). Data are considered “forecasts” when their date is beyond the current date.</w:t>
      </w:r>
    </w:p>
    <w:p w14:paraId="0F67B597" w14:textId="77777777" w:rsidR="00F04896" w:rsidRDefault="00F04896" w:rsidP="00F04896">
      <w:pPr>
        <w:jc w:val="both"/>
      </w:pPr>
    </w:p>
    <w:p w14:paraId="18AE18C8" w14:textId="77777777" w:rsidR="00F04896" w:rsidRPr="004512FD" w:rsidRDefault="00F04896" w:rsidP="00F04896">
      <w:pPr>
        <w:jc w:val="both"/>
      </w:pPr>
      <w:r>
        <w:rPr>
          <w:b/>
          <w:bCs/>
        </w:rPr>
        <w:t xml:space="preserve">Exposure factor (Albedo) </w:t>
      </w:r>
      <w:r>
        <w:rPr>
          <w:bCs/>
        </w:rPr>
        <w:t>field (drop-down list)</w:t>
      </w:r>
      <w:r>
        <w:rPr>
          <w:b/>
          <w:bCs/>
        </w:rPr>
        <w:t xml:space="preserve">: </w:t>
      </w:r>
      <w:r>
        <w:rPr>
          <w:bCs/>
        </w:rPr>
        <w:t>The user can</w:t>
      </w:r>
      <w:r>
        <w:rPr>
          <w:b/>
          <w:bCs/>
        </w:rPr>
        <w:t xml:space="preserve"> </w:t>
      </w:r>
      <w:r>
        <w:t>select “None” or “Conifer canopy” to calculate the overheating of daily maximum temperature caused by exposure to sunlight.</w:t>
      </w:r>
    </w:p>
    <w:p w14:paraId="69F96999" w14:textId="77777777" w:rsidR="00F04896" w:rsidRDefault="00F04896" w:rsidP="00F04896">
      <w:pPr>
        <w:jc w:val="both"/>
      </w:pPr>
    </w:p>
    <w:p w14:paraId="20551496" w14:textId="048C6C72" w:rsidR="00F04896" w:rsidRPr="004512FD" w:rsidRDefault="00F04896" w:rsidP="00F04896">
      <w:pPr>
        <w:jc w:val="both"/>
      </w:pPr>
      <w:r>
        <w:rPr>
          <w:b/>
        </w:rPr>
        <w:t>Random number type</w:t>
      </w:r>
      <w:r>
        <w:t xml:space="preserve"> field </w:t>
      </w:r>
      <w:r>
        <w:rPr>
          <w:bCs/>
        </w:rPr>
        <w:t>(drop-down list)</w:t>
      </w:r>
      <w:r>
        <w:t xml:space="preserve">: The “Always the same seed” option is used when the user wants the weather time series to be identical from one execution to the next. By default, the </w:t>
      </w:r>
      <w:r w:rsidR="00B06699">
        <w:t xml:space="preserve">weather generation </w:t>
      </w:r>
      <w:r>
        <w:t xml:space="preserve">uses the “Random seeds” (each execution produces stochastically different weather regimes when using </w:t>
      </w:r>
      <w:proofErr w:type="spellStart"/>
      <w:r>
        <w:t>normals</w:t>
      </w:r>
      <w:proofErr w:type="spellEnd"/>
      <w:r>
        <w:t>).</w:t>
      </w:r>
    </w:p>
    <w:p w14:paraId="3D561611" w14:textId="0C23C34C" w:rsidR="00FA112F" w:rsidRDefault="00FA112F" w:rsidP="00513E1A">
      <w:pPr>
        <w:pStyle w:val="Paragraphedeliste"/>
        <w:ind w:left="1224"/>
      </w:pPr>
    </w:p>
    <w:p w14:paraId="1207482F" w14:textId="634E5FEC" w:rsidR="00CE3469" w:rsidRDefault="00574AFC" w:rsidP="008F35F1">
      <w:r>
        <w:rPr>
          <w:b/>
        </w:rPr>
        <w:t xml:space="preserve">Search Radius: </w:t>
      </w:r>
      <w:r w:rsidR="00C46784" w:rsidRPr="00C46784">
        <w:t>to specify search radius for every cli</w:t>
      </w:r>
      <w:r w:rsidR="00C46784">
        <w:t>matic variable in km if the value is equal to -</w:t>
      </w:r>
      <w:r w:rsidR="00C46784" w:rsidRPr="00C46784">
        <w:t>1 it means that there is no search radius</w:t>
      </w:r>
      <w:r w:rsidR="00C46784">
        <w:t>.</w:t>
      </w:r>
    </w:p>
    <w:p w14:paraId="50C2C5F6" w14:textId="5AFA1330" w:rsidR="005630F3" w:rsidRDefault="005630F3" w:rsidP="008F35F1"/>
    <w:p w14:paraId="46BF0643" w14:textId="34B3F459" w:rsidR="005630F3" w:rsidRDefault="005630F3" w:rsidP="008F35F1">
      <w:r>
        <w:t>Four other options are available:</w:t>
      </w:r>
    </w:p>
    <w:p w14:paraId="3B4B6DB2" w14:textId="2901F0E5" w:rsidR="005630F3" w:rsidRDefault="005630F3" w:rsidP="005630F3">
      <w:pPr>
        <w:pStyle w:val="Paragraphedeliste"/>
        <w:numPr>
          <w:ilvl w:val="0"/>
          <w:numId w:val="22"/>
        </w:numPr>
      </w:pPr>
      <w:r w:rsidRPr="005630F3">
        <w:t>Ignore nearest weather station from simulation point (for cross validation)</w:t>
      </w:r>
    </w:p>
    <w:p w14:paraId="4BE0A76B" w14:textId="66C8653E" w:rsidR="005630F3" w:rsidRDefault="005630F3" w:rsidP="005630F3">
      <w:pPr>
        <w:pStyle w:val="Paragraphedeliste"/>
        <w:numPr>
          <w:ilvl w:val="0"/>
          <w:numId w:val="22"/>
        </w:numPr>
      </w:pPr>
      <w:r w:rsidRPr="005630F3">
        <w:t>Skip database verification (when the database is never updated</w:t>
      </w:r>
      <w:r>
        <w:t>)</w:t>
      </w:r>
    </w:p>
    <w:p w14:paraId="22A1C220" w14:textId="6A912AEE" w:rsidR="005630F3" w:rsidRDefault="005630F3" w:rsidP="005630F3">
      <w:pPr>
        <w:pStyle w:val="Paragraphedeliste"/>
        <w:numPr>
          <w:ilvl w:val="0"/>
          <w:numId w:val="22"/>
        </w:numPr>
      </w:pPr>
      <w:r w:rsidRPr="005630F3">
        <w:t xml:space="preserve">Don't fill missing values with </w:t>
      </w:r>
      <w:proofErr w:type="spellStart"/>
      <w:proofErr w:type="gramStart"/>
      <w:r w:rsidRPr="005630F3">
        <w:t>Normals</w:t>
      </w:r>
      <w:proofErr w:type="spellEnd"/>
      <w:proofErr w:type="gramEnd"/>
    </w:p>
    <w:p w14:paraId="4EB11A7B" w14:textId="459578D4" w:rsidR="005630F3" w:rsidRDefault="005630F3" w:rsidP="005630F3">
      <w:pPr>
        <w:pStyle w:val="Paragraphedeliste"/>
        <w:numPr>
          <w:ilvl w:val="0"/>
          <w:numId w:val="22"/>
        </w:numPr>
      </w:pPr>
      <w:r w:rsidRPr="005630F3">
        <w:t>Use distance</w:t>
      </w:r>
      <w:r w:rsidR="00442FD5">
        <w:t>-to-shore</w:t>
      </w:r>
      <w:r w:rsidRPr="005630F3">
        <w:t xml:space="preserve"> in selection of weather </w:t>
      </w:r>
      <w:proofErr w:type="gramStart"/>
      <w:r w:rsidRPr="005630F3">
        <w:t>stations</w:t>
      </w:r>
      <w:proofErr w:type="gramEnd"/>
    </w:p>
    <w:p w14:paraId="0B7AF64C" w14:textId="7A1EE047" w:rsidR="007F06F5" w:rsidRDefault="007F06F5" w:rsidP="008F35F1"/>
    <w:p w14:paraId="0D8EF550" w14:textId="77777777" w:rsidR="005630F3" w:rsidRPr="00C46784" w:rsidRDefault="005630F3" w:rsidP="008F35F1"/>
    <w:p w14:paraId="4C6B5173" w14:textId="61EBA42E" w:rsidR="004A0802" w:rsidRDefault="00FA5468" w:rsidP="00447313">
      <w:pPr>
        <w:pStyle w:val="Titre1"/>
      </w:pPr>
      <w:bookmarkStart w:id="137" w:name="_Toc132704612"/>
      <w:r>
        <w:t>M</w:t>
      </w:r>
      <w:r w:rsidR="008F35F1">
        <w:t>ode</w:t>
      </w:r>
      <w:r>
        <w:t>l E</w:t>
      </w:r>
      <w:r w:rsidR="008F35F1">
        <w:t>xecution</w:t>
      </w:r>
      <w:bookmarkEnd w:id="137"/>
    </w:p>
    <w:p w14:paraId="16C530B2" w14:textId="02219EE3" w:rsidR="007F06F5" w:rsidRDefault="007F06F5" w:rsidP="007F06F5">
      <w:pPr>
        <w:jc w:val="both"/>
      </w:pPr>
      <w:r w:rsidRPr="00FA5468">
        <w:t xml:space="preserve">Select a weather generation to which you want to add </w:t>
      </w:r>
      <w:proofErr w:type="gramStart"/>
      <w:r w:rsidRPr="00FA5468">
        <w:t>an</w:t>
      </w:r>
      <w:proofErr w:type="gramEnd"/>
      <w:r w:rsidRPr="00FA5468">
        <w:t xml:space="preserve"> Model Execution and click the Add Model Execution button </w:t>
      </w:r>
      <w:r>
        <w:rPr>
          <w:noProof/>
          <w:lang w:eastAsia="en-CA"/>
        </w:rPr>
        <w:drawing>
          <wp:inline distT="0" distB="0" distL="0" distR="0" wp14:anchorId="25E9CFD8" wp14:editId="15D74745">
            <wp:extent cx="138431" cy="138431"/>
            <wp:effectExtent l="0" t="0" r="0" b="0"/>
            <wp:docPr id="333"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38431" cy="138431"/>
                    </a:xfrm>
                    <a:prstGeom prst="rect">
                      <a:avLst/>
                    </a:prstGeom>
                    <a:noFill/>
                    <a:ln>
                      <a:noFill/>
                      <a:prstDash/>
                    </a:ln>
                  </pic:spPr>
                </pic:pic>
              </a:graphicData>
            </a:graphic>
          </wp:inline>
        </w:drawing>
      </w:r>
      <w:r w:rsidRPr="00FA5468">
        <w:t xml:space="preserve"> in the first row of the Project window’s toolbar, or select [Project] and then [Add Model Execution …] from the menu bar. </w:t>
      </w:r>
    </w:p>
    <w:p w14:paraId="3C60C103" w14:textId="0587557F" w:rsidR="007F06F5" w:rsidRPr="007F06F5" w:rsidRDefault="007F06F5" w:rsidP="007F06F5">
      <w:r>
        <w:rPr>
          <w:noProof/>
          <w:lang w:eastAsia="en-CA"/>
        </w:rPr>
        <w:drawing>
          <wp:anchor distT="0" distB="0" distL="114300" distR="114300" simplePos="0" relativeHeight="251704320" behindDoc="0" locked="0" layoutInCell="1" allowOverlap="1" wp14:anchorId="30916ED0" wp14:editId="69921942">
            <wp:simplePos x="0" y="0"/>
            <wp:positionH relativeFrom="margin">
              <wp:posOffset>3621319</wp:posOffset>
            </wp:positionH>
            <wp:positionV relativeFrom="paragraph">
              <wp:posOffset>128744</wp:posOffset>
            </wp:positionV>
            <wp:extent cx="2800985" cy="2626360"/>
            <wp:effectExtent l="0" t="0" r="0" b="2540"/>
            <wp:wrapSquare wrapText="bothSides"/>
            <wp:docPr id="332"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00985" cy="2626360"/>
                    </a:xfrm>
                    <a:prstGeom prst="rect">
                      <a:avLst/>
                    </a:prstGeom>
                    <a:noFill/>
                    <a:ln>
                      <a:noFill/>
                      <a:prstDash/>
                    </a:ln>
                  </pic:spPr>
                </pic:pic>
              </a:graphicData>
            </a:graphic>
            <wp14:sizeRelH relativeFrom="margin">
              <wp14:pctWidth>0</wp14:pctWidth>
            </wp14:sizeRelH>
          </wp:anchor>
        </w:drawing>
      </w:r>
    </w:p>
    <w:p w14:paraId="436DBA9B" w14:textId="63F485C3" w:rsidR="00110575" w:rsidRDefault="00110575" w:rsidP="00110575">
      <w:pPr>
        <w:jc w:val="both"/>
      </w:pPr>
    </w:p>
    <w:p w14:paraId="2A2748B0" w14:textId="361D2D41" w:rsidR="00110575" w:rsidRPr="001D6AEE" w:rsidRDefault="00110575" w:rsidP="00110575">
      <w:pPr>
        <w:jc w:val="both"/>
      </w:pPr>
      <w:r>
        <w:t>Buttons and fields in this dialog are as follows:</w:t>
      </w:r>
    </w:p>
    <w:p w14:paraId="6069E368" w14:textId="2C2EA408" w:rsidR="00110575" w:rsidRDefault="00110575" w:rsidP="00FA5468">
      <w:pPr>
        <w:jc w:val="both"/>
      </w:pPr>
    </w:p>
    <w:p w14:paraId="49D02860" w14:textId="799CA245" w:rsidR="00110575" w:rsidRPr="00110575" w:rsidRDefault="00110575" w:rsidP="00110575">
      <w:pPr>
        <w:jc w:val="both"/>
      </w:pPr>
      <w:r>
        <w:rPr>
          <w:b/>
        </w:rPr>
        <w:t>Name</w:t>
      </w:r>
      <w:r>
        <w:t xml:space="preserve"> field: Name of the </w:t>
      </w:r>
      <w:r w:rsidR="00455E15">
        <w:t>Model Execution</w:t>
      </w:r>
      <w:r>
        <w:t xml:space="preserve"> to be defined (appears in the Project window).</w:t>
      </w:r>
    </w:p>
    <w:p w14:paraId="61EBD844" w14:textId="6F6ABC3A" w:rsidR="00110575" w:rsidRDefault="00110575" w:rsidP="00FA5468">
      <w:pPr>
        <w:jc w:val="both"/>
      </w:pPr>
    </w:p>
    <w:p w14:paraId="4BD1B788" w14:textId="5CC0EB13" w:rsidR="00455E15" w:rsidRPr="00455E15" w:rsidRDefault="00455E15" w:rsidP="00455E15">
      <w:pPr>
        <w:jc w:val="both"/>
      </w:pPr>
      <w:r>
        <w:rPr>
          <w:b/>
          <w:bCs/>
        </w:rPr>
        <w:t xml:space="preserve">Description </w:t>
      </w:r>
      <w:r>
        <w:rPr>
          <w:bCs/>
        </w:rPr>
        <w:t>field</w:t>
      </w:r>
      <w:r>
        <w:rPr>
          <w:b/>
          <w:bCs/>
        </w:rPr>
        <w:t>:</w:t>
      </w:r>
      <w:r>
        <w:t xml:space="preserve"> To enter a meaningful description to be used as a reminder of the object of a Model Execution or to provide additional details on the Model Execution.</w:t>
      </w:r>
    </w:p>
    <w:p w14:paraId="6CC3E24C" w14:textId="6D7F3398" w:rsidR="00455E15" w:rsidRPr="00FA5468" w:rsidRDefault="00455E15" w:rsidP="00FA5468">
      <w:pPr>
        <w:jc w:val="both"/>
      </w:pPr>
    </w:p>
    <w:p w14:paraId="6790A6B4" w14:textId="21A61070" w:rsidR="00455E15" w:rsidRDefault="00F01957" w:rsidP="00455E15">
      <w:pPr>
        <w:jc w:val="both"/>
      </w:pPr>
      <w:r>
        <w:rPr>
          <w:b/>
          <w:bCs/>
        </w:rPr>
        <w:t>Model t</w:t>
      </w:r>
      <w:r w:rsidR="00455E15">
        <w:rPr>
          <w:b/>
          <w:bCs/>
        </w:rPr>
        <w:t xml:space="preserve">o Execute </w:t>
      </w:r>
      <w:r w:rsidR="00455E15">
        <w:rPr>
          <w:bCs/>
        </w:rPr>
        <w:t>field (drop-down list):</w:t>
      </w:r>
      <w:r w:rsidR="00455E15">
        <w:t xml:space="preserve"> A list containing all the models available to BioSIM. The user must select one of these models. </w:t>
      </w:r>
    </w:p>
    <w:p w14:paraId="6F478756" w14:textId="272CD203" w:rsidR="00455E15" w:rsidRDefault="00455E15" w:rsidP="00455E15">
      <w:pPr>
        <w:jc w:val="both"/>
      </w:pPr>
    </w:p>
    <w:p w14:paraId="0F024010" w14:textId="3D8ACCF7" w:rsidR="00455E15" w:rsidRDefault="00455E15" w:rsidP="00455E15">
      <w:pPr>
        <w:jc w:val="both"/>
      </w:pPr>
      <w:r>
        <w:t xml:space="preserve">The </w:t>
      </w:r>
      <w:r>
        <w:rPr>
          <w:b/>
          <w:noProof/>
          <w:lang w:eastAsia="en-CA"/>
        </w:rPr>
        <w:drawing>
          <wp:inline distT="0" distB="0" distL="0" distR="0" wp14:anchorId="646063A0" wp14:editId="209732CA">
            <wp:extent cx="163774" cy="189364"/>
            <wp:effectExtent l="0" t="0" r="8255" b="1270"/>
            <wp:docPr id="95"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64728" cy="190467"/>
                    </a:xfrm>
                    <a:prstGeom prst="rect">
                      <a:avLst/>
                    </a:prstGeom>
                    <a:noFill/>
                    <a:ln>
                      <a:noFill/>
                      <a:prstDash/>
                    </a:ln>
                  </pic:spPr>
                </pic:pic>
              </a:graphicData>
            </a:graphic>
          </wp:inline>
        </w:drawing>
      </w:r>
      <w:r>
        <w:t xml:space="preserve"> button</w:t>
      </w:r>
      <w:r>
        <w:rPr>
          <w:b/>
        </w:rPr>
        <w:t xml:space="preserve"> </w:t>
      </w:r>
      <w:r>
        <w:t>opens the text editor and displays information about the currently selected model.</w:t>
      </w:r>
    </w:p>
    <w:p w14:paraId="10E5E258" w14:textId="2EE2B94F" w:rsidR="008354E4" w:rsidRPr="00455E15" w:rsidRDefault="008354E4" w:rsidP="00455E15">
      <w:pPr>
        <w:jc w:val="both"/>
      </w:pPr>
      <w:r>
        <w:t xml:space="preserve">The </w:t>
      </w:r>
      <w:r>
        <w:rPr>
          <w:noProof/>
          <w:lang w:eastAsia="en-CA"/>
        </w:rPr>
        <w:drawing>
          <wp:inline distT="0" distB="0" distL="0" distR="0" wp14:anchorId="1AD79FC4" wp14:editId="3DEA8704">
            <wp:extent cx="134368" cy="145566"/>
            <wp:effectExtent l="0" t="0" r="0" b="698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3381" cy="155330"/>
                    </a:xfrm>
                    <a:prstGeom prst="rect">
                      <a:avLst/>
                    </a:prstGeom>
                  </pic:spPr>
                </pic:pic>
              </a:graphicData>
            </a:graphic>
          </wp:inline>
        </w:drawing>
      </w:r>
      <w:r>
        <w:t xml:space="preserve"> button open help file of the model when available.</w:t>
      </w:r>
    </w:p>
    <w:p w14:paraId="35582A90" w14:textId="4FB91015" w:rsidR="00455E15" w:rsidRPr="00455E15" w:rsidRDefault="00455E15" w:rsidP="00455E15">
      <w:pPr>
        <w:jc w:val="both"/>
      </w:pPr>
    </w:p>
    <w:p w14:paraId="3C345A2B" w14:textId="1706DE9C" w:rsidR="00D40BEA" w:rsidRPr="00D40BEA" w:rsidRDefault="00F01957" w:rsidP="00D40BEA">
      <w:pPr>
        <w:jc w:val="both"/>
      </w:pPr>
      <w:r>
        <w:rPr>
          <w:b/>
          <w:bCs/>
        </w:rPr>
        <w:t>Parameters file sent</w:t>
      </w:r>
      <w:r w:rsidR="00D40BEA">
        <w:rPr>
          <w:b/>
          <w:bCs/>
        </w:rPr>
        <w:t xml:space="preserve"> to model </w:t>
      </w:r>
      <w:r w:rsidR="00D40BEA">
        <w:rPr>
          <w:bCs/>
        </w:rPr>
        <w:t>field (drop-down list)</w:t>
      </w:r>
      <w:r w:rsidR="00D40BEA">
        <w:rPr>
          <w:b/>
          <w:bCs/>
        </w:rPr>
        <w:t xml:space="preserve">: </w:t>
      </w:r>
      <w:r w:rsidR="00D40BEA">
        <w:rPr>
          <w:bCs/>
        </w:rPr>
        <w:t>T</w:t>
      </w:r>
      <w:r w:rsidR="00D40BEA">
        <w:t xml:space="preserve">his field is used to specify values of model-specific input parameters. These can either be the default parameter values provided by the model’s interface definition or a user-defined set, saved in the project's \Model Input\ subdirectory. </w:t>
      </w:r>
    </w:p>
    <w:p w14:paraId="3F7403C1" w14:textId="77777777" w:rsidR="00D40BEA" w:rsidRDefault="00D40BEA" w:rsidP="00D40BEA">
      <w:pPr>
        <w:jc w:val="both"/>
      </w:pPr>
    </w:p>
    <w:p w14:paraId="60C0DEAD" w14:textId="2264CD6F" w:rsidR="00D40BEA" w:rsidRPr="00D40BEA" w:rsidRDefault="00D40BEA" w:rsidP="00D40BEA">
      <w:pPr>
        <w:jc w:val="both"/>
      </w:pPr>
      <w:r>
        <w:t xml:space="preserve">To specify a new set of parameter values for the model selected, or to edit an existing set, the user must click on the </w:t>
      </w:r>
      <w:r>
        <w:rPr>
          <w:noProof/>
          <w:lang w:eastAsia="en-CA"/>
        </w:rPr>
        <w:drawing>
          <wp:inline distT="0" distB="0" distL="0" distR="0" wp14:anchorId="3F876108" wp14:editId="7637C661">
            <wp:extent cx="126609" cy="137160"/>
            <wp:effectExtent l="0" t="0" r="6985" b="0"/>
            <wp:docPr id="98"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6609" cy="137160"/>
                    </a:xfrm>
                    <a:prstGeom prst="rect">
                      <a:avLst/>
                    </a:prstGeom>
                    <a:noFill/>
                    <a:ln>
                      <a:noFill/>
                      <a:prstDash/>
                    </a:ln>
                  </pic:spPr>
                </pic:pic>
              </a:graphicData>
            </a:graphic>
          </wp:inline>
        </w:drawing>
      </w:r>
      <w:r>
        <w:t> button to the far right of the</w:t>
      </w:r>
      <w:r>
        <w:rPr>
          <w:b/>
          <w:bCs/>
        </w:rPr>
        <w:t xml:space="preserve"> </w:t>
      </w:r>
      <w:r>
        <w:t xml:space="preserve">field to open the </w:t>
      </w:r>
      <w:r w:rsidR="008354E4">
        <w:t>Model Input File Manager</w:t>
      </w:r>
      <w:r>
        <w:t xml:space="preserve"> dialog and the model's specific interface dialog. The identity and meaning of model parameters are model-specific. </w:t>
      </w:r>
    </w:p>
    <w:p w14:paraId="622B6B56" w14:textId="46B33AD5" w:rsidR="00D40BEA" w:rsidRDefault="00D40BEA" w:rsidP="00D40BEA">
      <w:pPr>
        <w:jc w:val="both"/>
      </w:pPr>
    </w:p>
    <w:p w14:paraId="36C1AFF0" w14:textId="0F5E4513" w:rsidR="00D40BEA" w:rsidRDefault="00D40BEA" w:rsidP="00D40BEA">
      <w:pPr>
        <w:jc w:val="both"/>
      </w:pPr>
      <w:r>
        <w:t xml:space="preserve">Once a new input file has been </w:t>
      </w:r>
      <w:r w:rsidR="000233EA">
        <w:t>created,</w:t>
      </w:r>
      <w:r>
        <w:t xml:space="preserve"> it automatically becomes available in the </w:t>
      </w:r>
      <w:r>
        <w:rPr>
          <w:b/>
        </w:rPr>
        <w:t>Model input</w:t>
      </w:r>
      <w:r>
        <w:t xml:space="preserve"> field’s drop-down list and is subsequently available </w:t>
      </w:r>
      <w:r w:rsidR="008354E4">
        <w:t xml:space="preserve">when </w:t>
      </w:r>
      <w:r>
        <w:t xml:space="preserve">the </w:t>
      </w:r>
      <w:r w:rsidR="008354E4">
        <w:t xml:space="preserve">same </w:t>
      </w:r>
      <w:r>
        <w:t xml:space="preserve">model </w:t>
      </w:r>
      <w:r w:rsidR="008354E4">
        <w:t xml:space="preserve">family </w:t>
      </w:r>
      <w:r>
        <w:t xml:space="preserve">is selected in the </w:t>
      </w:r>
      <w:r>
        <w:rPr>
          <w:b/>
        </w:rPr>
        <w:t>Model</w:t>
      </w:r>
      <w:r>
        <w:t xml:space="preserve"> field. For information on model parameters please refer to the “Models and Model Editor” document. </w:t>
      </w:r>
    </w:p>
    <w:p w14:paraId="17730BEF" w14:textId="77777777" w:rsidR="00C93BDE" w:rsidRDefault="00C93BDE" w:rsidP="00D40BEA">
      <w:pPr>
        <w:jc w:val="both"/>
      </w:pPr>
    </w:p>
    <w:p w14:paraId="4D1657F5" w14:textId="3440FE82" w:rsidR="00C93BDE" w:rsidRPr="00C93BDE" w:rsidRDefault="00C93BDE" w:rsidP="00C93BDE">
      <w:pPr>
        <w:jc w:val="both"/>
        <w:rPr>
          <w:b/>
          <w:bCs/>
        </w:rPr>
      </w:pPr>
      <w:r w:rsidRPr="00C93BDE">
        <w:rPr>
          <w:b/>
          <w:bCs/>
        </w:rPr>
        <w:t xml:space="preserve">Variation of parameters file </w:t>
      </w:r>
      <w:r>
        <w:rPr>
          <w:bCs/>
        </w:rPr>
        <w:t>field (drop-down list)</w:t>
      </w:r>
      <w:r>
        <w:rPr>
          <w:b/>
          <w:bCs/>
        </w:rPr>
        <w:t xml:space="preserve">: </w:t>
      </w:r>
      <w:r w:rsidRPr="00C93BDE">
        <w:t>This</w:t>
      </w:r>
      <w:r w:rsidR="00B26897">
        <w:t xml:space="preserve"> field is </w:t>
      </w:r>
      <w:r>
        <w:t xml:space="preserve">used </w:t>
      </w:r>
      <w:r w:rsidR="00F8008A">
        <w:t>to specify values of variations of parameters file input parameters.</w:t>
      </w:r>
    </w:p>
    <w:p w14:paraId="492FFC45" w14:textId="77777777" w:rsidR="00C93BDE" w:rsidRDefault="00C93BDE" w:rsidP="00D40BEA">
      <w:pPr>
        <w:jc w:val="both"/>
      </w:pPr>
    </w:p>
    <w:p w14:paraId="2BA9C758" w14:textId="469DF249" w:rsidR="00C93BDE" w:rsidRDefault="00C93BDE" w:rsidP="00C93BDE">
      <w:pPr>
        <w:jc w:val="both"/>
      </w:pPr>
      <w:r>
        <w:t xml:space="preserve">The </w:t>
      </w:r>
      <w:r>
        <w:rPr>
          <w:noProof/>
          <w:lang w:eastAsia="en-CA"/>
        </w:rPr>
        <w:drawing>
          <wp:inline distT="0" distB="0" distL="0" distR="0" wp14:anchorId="2B513ACF" wp14:editId="0B069384">
            <wp:extent cx="135152" cy="142875"/>
            <wp:effectExtent l="0" t="0" r="0" b="0"/>
            <wp:docPr id="101"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t xml:space="preserve"> button opens the </w:t>
      </w:r>
      <w:r w:rsidRPr="00C93BDE">
        <w:t>Parameters Variations di</w:t>
      </w:r>
      <w:bookmarkStart w:id="138" w:name="_Hlt306110403"/>
      <w:r w:rsidRPr="00C93BDE">
        <w:t>a</w:t>
      </w:r>
      <w:bookmarkEnd w:id="138"/>
      <w:r w:rsidRPr="00C93BDE">
        <w:t>log</w:t>
      </w:r>
      <w:r>
        <w:t xml:space="preserve">. Occasionally, when conducting model behaviour analyses, the user can vary one or several model parameters in a </w:t>
      </w:r>
      <w:r w:rsidR="00B06699">
        <w:t xml:space="preserve">model </w:t>
      </w:r>
      <w:proofErr w:type="gramStart"/>
      <w:r w:rsidR="00B06699">
        <w:t xml:space="preserve">execution </w:t>
      </w:r>
      <w:r>
        <w:t xml:space="preserve"> definition</w:t>
      </w:r>
      <w:proofErr w:type="gramEnd"/>
      <w:r>
        <w:t>. Parameters available for this type of work are model-specific.</w:t>
      </w:r>
    </w:p>
    <w:p w14:paraId="3464B8A1" w14:textId="77777777" w:rsidR="00223343" w:rsidRDefault="00223343" w:rsidP="00C93BDE">
      <w:pPr>
        <w:jc w:val="both"/>
      </w:pPr>
    </w:p>
    <w:p w14:paraId="010BCC74" w14:textId="6DE3B2A4" w:rsidR="00FE71AB" w:rsidRPr="007F06F5" w:rsidRDefault="008354E4" w:rsidP="00197802">
      <w:pPr>
        <w:pStyle w:val="Titre2"/>
      </w:pPr>
      <w:bookmarkStart w:id="139" w:name="_Toc132704613"/>
      <w:r>
        <w:t>Model Input File Manager</w:t>
      </w:r>
      <w:bookmarkEnd w:id="139"/>
      <w:r w:rsidR="00FE71AB" w:rsidRPr="00FE71AB">
        <w:t xml:space="preserve"> </w:t>
      </w:r>
    </w:p>
    <w:p w14:paraId="32552D9A" w14:textId="77777777" w:rsidR="00FE71AB" w:rsidRPr="00FE71AB" w:rsidRDefault="00FE71AB" w:rsidP="00FE71AB"/>
    <w:p w14:paraId="213E08B0" w14:textId="67F1F57E" w:rsidR="00FE71AB" w:rsidRDefault="00FE71AB" w:rsidP="00FE71AB">
      <w:r>
        <w:t xml:space="preserve">The </w:t>
      </w:r>
      <w:r w:rsidR="008354E4">
        <w:t>Model Input File Manager</w:t>
      </w:r>
      <w:r>
        <w:t xml:space="preserve"> is composed of two dialogs: the </w:t>
      </w:r>
      <w:r w:rsidR="008354E4">
        <w:t>Model Input File Manager</w:t>
      </w:r>
      <w:r>
        <w:t xml:space="preserve"> dialog (used to add, </w:t>
      </w:r>
      <w:proofErr w:type="gramStart"/>
      <w:r>
        <w:t>delete</w:t>
      </w:r>
      <w:proofErr w:type="gramEnd"/>
      <w:r>
        <w:t xml:space="preserve"> and edit Model input files) and a model specific interface dialog (which varies with the model selected) where model parameter values are specified. </w:t>
      </w:r>
    </w:p>
    <w:p w14:paraId="63E00FB8" w14:textId="77777777" w:rsidR="00FE71AB" w:rsidRDefault="00FE71AB" w:rsidP="00FE71AB"/>
    <w:p w14:paraId="2FB69C5C" w14:textId="5D9D1368" w:rsidR="00FE71AB" w:rsidRPr="007F06F5" w:rsidRDefault="00FE71AB" w:rsidP="00A4124E">
      <w:pPr>
        <w:pStyle w:val="Titre3"/>
      </w:pPr>
      <w:bookmarkStart w:id="140" w:name="_Toc132704614"/>
      <w:r>
        <w:t>Model Input File Manager</w:t>
      </w:r>
      <w:bookmarkEnd w:id="140"/>
      <w:r w:rsidRPr="00FE71AB">
        <w:t xml:space="preserve"> </w:t>
      </w:r>
    </w:p>
    <w:p w14:paraId="7FEE4D77" w14:textId="77777777" w:rsidR="00FE71AB" w:rsidRPr="00FE71AB" w:rsidRDefault="00FE71AB" w:rsidP="00FE71AB">
      <w:r>
        <w:rPr>
          <w:noProof/>
          <w:lang w:eastAsia="en-CA"/>
        </w:rPr>
        <w:drawing>
          <wp:anchor distT="0" distB="0" distL="114300" distR="114300" simplePos="0" relativeHeight="251710464" behindDoc="0" locked="0" layoutInCell="1" allowOverlap="1" wp14:anchorId="2B1B0427" wp14:editId="49800967">
            <wp:simplePos x="0" y="0"/>
            <wp:positionH relativeFrom="column">
              <wp:posOffset>4131261</wp:posOffset>
            </wp:positionH>
            <wp:positionV relativeFrom="paragraph">
              <wp:posOffset>152400</wp:posOffset>
            </wp:positionV>
            <wp:extent cx="2229792" cy="1924053"/>
            <wp:effectExtent l="0" t="0" r="0" b="0"/>
            <wp:wrapTight wrapText="bothSides">
              <wp:wrapPolygon edited="0">
                <wp:start x="0" y="0"/>
                <wp:lineTo x="0" y="21386"/>
                <wp:lineTo x="21409" y="21386"/>
                <wp:lineTo x="21409" y="0"/>
                <wp:lineTo x="0" y="0"/>
              </wp:wrapPolygon>
            </wp:wrapTight>
            <wp:docPr id="107"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229792" cy="1924053"/>
                    </a:xfrm>
                    <a:prstGeom prst="rect">
                      <a:avLst/>
                    </a:prstGeom>
                    <a:noFill/>
                    <a:ln>
                      <a:noFill/>
                      <a:prstDash/>
                    </a:ln>
                  </pic:spPr>
                </pic:pic>
              </a:graphicData>
            </a:graphic>
            <wp14:sizeRelH relativeFrom="margin">
              <wp14:pctWidth>0</wp14:pctWidth>
            </wp14:sizeRelH>
          </wp:anchor>
        </w:drawing>
      </w:r>
    </w:p>
    <w:p w14:paraId="741EDB9E" w14:textId="33D76811" w:rsidR="00FE71AB" w:rsidRDefault="00FE71AB" w:rsidP="00FE71AB">
      <w:pPr>
        <w:jc w:val="both"/>
      </w:pPr>
      <w:r>
        <w:t xml:space="preserve">The Model Input File Manager can be used to add, </w:t>
      </w:r>
      <w:proofErr w:type="gramStart"/>
      <w:r>
        <w:t>delete</w:t>
      </w:r>
      <w:proofErr w:type="gramEnd"/>
      <w:r>
        <w:t xml:space="preserve"> and edit Model input files.</w:t>
      </w:r>
    </w:p>
    <w:p w14:paraId="5EDC334F" w14:textId="77777777" w:rsidR="00FE71AB" w:rsidRDefault="00FE71AB" w:rsidP="00FE71AB">
      <w:pPr>
        <w:jc w:val="both"/>
      </w:pPr>
    </w:p>
    <w:p w14:paraId="40A941BB" w14:textId="77777777" w:rsidR="00FE71AB" w:rsidRDefault="00FE71AB" w:rsidP="00FE71AB">
      <w:pPr>
        <w:jc w:val="both"/>
      </w:pPr>
      <w:r>
        <w:t>Buttons and fields in this dialog are as follows:</w:t>
      </w:r>
    </w:p>
    <w:p w14:paraId="384B6938" w14:textId="77777777" w:rsidR="00FE71AB" w:rsidRDefault="00FE71AB" w:rsidP="00FE71AB">
      <w:pPr>
        <w:jc w:val="both"/>
      </w:pPr>
    </w:p>
    <w:p w14:paraId="40104B5B" w14:textId="77777777" w:rsidR="00FE71AB" w:rsidRPr="00FE71AB" w:rsidRDefault="00FE71AB" w:rsidP="00FE71AB">
      <w:pPr>
        <w:jc w:val="both"/>
      </w:pPr>
      <w:r>
        <w:rPr>
          <w:noProof/>
          <w:lang w:eastAsia="en-CA"/>
        </w:rPr>
        <w:drawing>
          <wp:inline distT="0" distB="0" distL="0" distR="0" wp14:anchorId="7C965618" wp14:editId="2E71D8A5">
            <wp:extent cx="153033" cy="142875"/>
            <wp:effectExtent l="0" t="0" r="0" b="9525"/>
            <wp:docPr id="108" name="Picture 95"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t> New: Create a new Model input file in which the user can change the default parameter values of the model in the Model interface dialog.</w:t>
      </w:r>
    </w:p>
    <w:p w14:paraId="4C27BCDF" w14:textId="77777777" w:rsidR="00FE71AB" w:rsidRDefault="00FE71AB" w:rsidP="00FE71AB">
      <w:pPr>
        <w:jc w:val="both"/>
      </w:pPr>
    </w:p>
    <w:p w14:paraId="2B85968C" w14:textId="77777777" w:rsidR="00FE71AB" w:rsidRPr="00FE71AB" w:rsidRDefault="00FE71AB" w:rsidP="00FE71AB">
      <w:pPr>
        <w:jc w:val="both"/>
      </w:pPr>
      <w:r>
        <w:rPr>
          <w:noProof/>
          <w:lang w:eastAsia="en-CA"/>
        </w:rPr>
        <w:drawing>
          <wp:inline distT="0" distB="0" distL="0" distR="0" wp14:anchorId="60910A94" wp14:editId="374FCB66">
            <wp:extent cx="153033" cy="142875"/>
            <wp:effectExtent l="0" t="0" r="0" b="9525"/>
            <wp:docPr id="109" name="Picture 96" descr="Delete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53033" cy="142875"/>
                    </a:xfrm>
                    <a:prstGeom prst="rect">
                      <a:avLst/>
                    </a:prstGeom>
                    <a:noFill/>
                    <a:ln>
                      <a:noFill/>
                      <a:prstDash/>
                    </a:ln>
                  </pic:spPr>
                </pic:pic>
              </a:graphicData>
            </a:graphic>
          </wp:inline>
        </w:drawing>
      </w:r>
      <w:r>
        <w:t> Delete: Delete a selected Model input file.</w:t>
      </w:r>
    </w:p>
    <w:p w14:paraId="3EED430A" w14:textId="77777777" w:rsidR="00FE71AB" w:rsidRDefault="00FE71AB" w:rsidP="00FE71AB">
      <w:pPr>
        <w:jc w:val="both"/>
      </w:pPr>
    </w:p>
    <w:p w14:paraId="2F31A9BB" w14:textId="77777777" w:rsidR="00FE71AB" w:rsidRPr="00FE71AB" w:rsidRDefault="00FE71AB" w:rsidP="00FE71AB">
      <w:pPr>
        <w:jc w:val="both"/>
      </w:pPr>
      <w:r>
        <w:rPr>
          <w:noProof/>
          <w:lang w:eastAsia="en-CA"/>
        </w:rPr>
        <w:drawing>
          <wp:inline distT="0" distB="0" distL="0" distR="0" wp14:anchorId="0B3AD6A8" wp14:editId="6B49B343">
            <wp:extent cx="153033" cy="142875"/>
            <wp:effectExtent l="0" t="0" r="0" b="9525"/>
            <wp:docPr id="110" name="Picture 97" descr="Edi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53033" cy="142875"/>
                    </a:xfrm>
                    <a:prstGeom prst="rect">
                      <a:avLst/>
                    </a:prstGeom>
                    <a:noFill/>
                    <a:ln>
                      <a:noFill/>
                      <a:prstDash/>
                    </a:ln>
                  </pic:spPr>
                </pic:pic>
              </a:graphicData>
            </a:graphic>
          </wp:inline>
        </w:drawing>
      </w:r>
      <w:r>
        <w:t xml:space="preserve"> Edit: Send a selected Model input file to the text editor (for advanced users).</w:t>
      </w:r>
    </w:p>
    <w:p w14:paraId="1F492F45" w14:textId="77777777" w:rsidR="00FE71AB" w:rsidRDefault="00FE71AB" w:rsidP="00FE71AB">
      <w:pPr>
        <w:jc w:val="both"/>
      </w:pPr>
    </w:p>
    <w:p w14:paraId="55A736B8" w14:textId="77777777" w:rsidR="00FE71AB" w:rsidRPr="00FE71AB" w:rsidRDefault="00FE71AB" w:rsidP="00FE71AB">
      <w:pPr>
        <w:jc w:val="both"/>
      </w:pPr>
      <w:r>
        <w:rPr>
          <w:noProof/>
          <w:lang w:eastAsia="en-CA"/>
        </w:rPr>
        <w:drawing>
          <wp:inline distT="0" distB="0" distL="0" distR="0" wp14:anchorId="056EEF14" wp14:editId="0BD68EBC">
            <wp:extent cx="153033" cy="142875"/>
            <wp:effectExtent l="0" t="0" r="0" b="9525"/>
            <wp:docPr id="111" name="Picture 98" descr="Modèles_cop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rcRect/>
                    <a:stretch>
                      <a:fillRect/>
                    </a:stretch>
                  </pic:blipFill>
                  <pic:spPr>
                    <a:xfrm>
                      <a:off x="0" y="0"/>
                      <a:ext cx="153033" cy="142875"/>
                    </a:xfrm>
                    <a:prstGeom prst="rect">
                      <a:avLst/>
                    </a:prstGeom>
                    <a:noFill/>
                    <a:ln>
                      <a:noFill/>
                      <a:prstDash/>
                    </a:ln>
                  </pic:spPr>
                </pic:pic>
              </a:graphicData>
            </a:graphic>
          </wp:inline>
        </w:drawing>
      </w:r>
      <w:r>
        <w:t xml:space="preserve"> Copy: Copy a selected</w:t>
      </w:r>
      <w:r>
        <w:rPr>
          <w:i/>
        </w:rPr>
        <w:t xml:space="preserve"> </w:t>
      </w:r>
      <w:r>
        <w:t>Model input file.</w:t>
      </w:r>
    </w:p>
    <w:p w14:paraId="0AEB03B8" w14:textId="77777777" w:rsidR="00FE71AB" w:rsidRDefault="00FE71AB" w:rsidP="00FE71AB">
      <w:pPr>
        <w:jc w:val="both"/>
      </w:pPr>
    </w:p>
    <w:p w14:paraId="74FA5945" w14:textId="77777777" w:rsidR="00FE71AB" w:rsidRPr="00FE71AB" w:rsidRDefault="00FE71AB" w:rsidP="00FE71AB">
      <w:pPr>
        <w:jc w:val="both"/>
      </w:pPr>
      <w:r>
        <w:rPr>
          <w:noProof/>
          <w:lang w:eastAsia="en-CA"/>
        </w:rPr>
        <w:lastRenderedPageBreak/>
        <w:drawing>
          <wp:inline distT="0" distB="0" distL="0" distR="0" wp14:anchorId="412E8C2D" wp14:editId="31C477EF">
            <wp:extent cx="153033" cy="142875"/>
            <wp:effectExtent l="0" t="0" r="0" b="9525"/>
            <wp:docPr id="112" name="Picture 99" descr="Set_as_default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153033" cy="142875"/>
                    </a:xfrm>
                    <a:prstGeom prst="rect">
                      <a:avLst/>
                    </a:prstGeom>
                    <a:noFill/>
                    <a:ln>
                      <a:noFill/>
                      <a:prstDash/>
                    </a:ln>
                  </pic:spPr>
                </pic:pic>
              </a:graphicData>
            </a:graphic>
          </wp:inline>
        </w:drawing>
      </w:r>
      <w:r>
        <w:t xml:space="preserve"> Set as default: Replace the model's current default parameter values by the values currently specified in the Model interface dialog fields (these become the new default parameters used whenever this model is selected).</w:t>
      </w:r>
    </w:p>
    <w:p w14:paraId="433FAB72" w14:textId="77777777" w:rsidR="00FE71AB" w:rsidRDefault="00FE71AB" w:rsidP="00FE71AB">
      <w:pPr>
        <w:jc w:val="both"/>
      </w:pPr>
    </w:p>
    <w:p w14:paraId="48763341" w14:textId="77777777" w:rsidR="00FE71AB" w:rsidRDefault="00FE71AB" w:rsidP="00FE71AB">
      <w:pPr>
        <w:jc w:val="both"/>
      </w:pPr>
    </w:p>
    <w:p w14:paraId="79990EDD" w14:textId="297C534F" w:rsidR="00FE71AB" w:rsidRPr="007F06F5" w:rsidRDefault="00FE71AB" w:rsidP="00A4124E">
      <w:pPr>
        <w:pStyle w:val="Titre3"/>
      </w:pPr>
      <w:bookmarkStart w:id="141" w:name="_Toc132704615"/>
      <w:r w:rsidRPr="007F06F5">
        <w:t>Model specific interface dialog</w:t>
      </w:r>
      <w:bookmarkEnd w:id="141"/>
    </w:p>
    <w:p w14:paraId="7FDC34B5" w14:textId="6A079046" w:rsidR="00FE71AB" w:rsidRDefault="008744FB" w:rsidP="00FE71AB">
      <w:r>
        <w:rPr>
          <w:noProof/>
          <w:lang w:eastAsia="en-CA"/>
        </w:rPr>
        <w:drawing>
          <wp:anchor distT="0" distB="0" distL="114300" distR="114300" simplePos="0" relativeHeight="251711488" behindDoc="1" locked="0" layoutInCell="1" allowOverlap="1" wp14:anchorId="5939E0A4" wp14:editId="4D6A7470">
            <wp:simplePos x="0" y="0"/>
            <wp:positionH relativeFrom="column">
              <wp:posOffset>4401342</wp:posOffset>
            </wp:positionH>
            <wp:positionV relativeFrom="paragraph">
              <wp:posOffset>67170</wp:posOffset>
            </wp:positionV>
            <wp:extent cx="2058035" cy="1638935"/>
            <wp:effectExtent l="0" t="0" r="0" b="0"/>
            <wp:wrapTight wrapText="bothSides">
              <wp:wrapPolygon edited="0">
                <wp:start x="0" y="0"/>
                <wp:lineTo x="0" y="21341"/>
                <wp:lineTo x="21393" y="21341"/>
                <wp:lineTo x="21393" y="0"/>
                <wp:lineTo x="0" y="0"/>
              </wp:wrapPolygon>
            </wp:wrapTight>
            <wp:docPr id="113"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058035" cy="16389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DDF10D8" w14:textId="5EF1EF48" w:rsidR="00FE71AB" w:rsidRPr="00FE71AB" w:rsidRDefault="00FE71AB" w:rsidP="00FE71AB">
      <w:pPr>
        <w:jc w:val="both"/>
      </w:pPr>
      <w:r>
        <w:t xml:space="preserve">Each model in BioSIM has its own specific interface dialog. The image to the left is an example of a </w:t>
      </w:r>
      <w:proofErr w:type="gramStart"/>
      <w:r>
        <w:t>Model</w:t>
      </w:r>
      <w:proofErr w:type="gramEnd"/>
      <w:r>
        <w:t xml:space="preserve"> interface (in this case Degree Day (Annual)). Each field in this dialog contains a parameter that can be modified by the user. Fields can be text, integers, real numbers, Booleans (Yes/No), drop-down lists, or file names (associated with a browse button </w:t>
      </w:r>
      <w:r>
        <w:rPr>
          <w:noProof/>
          <w:lang w:eastAsia="en-CA"/>
        </w:rPr>
        <w:drawing>
          <wp:inline distT="0" distB="0" distL="0" distR="0" wp14:anchorId="7240AAAC" wp14:editId="35E08A56">
            <wp:extent cx="264161" cy="137160"/>
            <wp:effectExtent l="0" t="0" r="2539" b="0"/>
            <wp:docPr id="114" name="Picture 100" descr="Brow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t>). Files that are local to the project can be specified in a file name field with the [Project] keyword. For example, [Project]\Input\Deposit.dat points to file Deposit.dat in the project's \Input\ subdirectory.</w:t>
      </w:r>
    </w:p>
    <w:p w14:paraId="31960982" w14:textId="3D6ED5A1" w:rsidR="00FE71AB" w:rsidRDefault="00FE71AB" w:rsidP="00FE71AB">
      <w:pPr>
        <w:jc w:val="both"/>
      </w:pPr>
    </w:p>
    <w:p w14:paraId="63F78E4D" w14:textId="665A80E8" w:rsidR="00FE71AB" w:rsidRPr="00FE71AB" w:rsidRDefault="00FE71AB" w:rsidP="00FE71AB">
      <w:pPr>
        <w:jc w:val="both"/>
      </w:pPr>
      <w:r>
        <w:t xml:space="preserve">To specify non-default parameter values, the user must click on the </w:t>
      </w:r>
      <w:proofErr w:type="gramStart"/>
      <w:r>
        <w:t>New</w:t>
      </w:r>
      <w:proofErr w:type="gramEnd"/>
      <w:r>
        <w:t xml:space="preserve"> button </w:t>
      </w:r>
      <w:r>
        <w:rPr>
          <w:noProof/>
          <w:lang w:eastAsia="en-CA"/>
        </w:rPr>
        <w:drawing>
          <wp:inline distT="0" distB="0" distL="0" distR="0" wp14:anchorId="0227D6D8" wp14:editId="4D69C887">
            <wp:extent cx="153033" cy="142875"/>
            <wp:effectExtent l="0" t="0" r="0" b="9525"/>
            <wp:docPr id="115" name="Picture 101" descr="New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53033" cy="142875"/>
                    </a:xfrm>
                    <a:prstGeom prst="rect">
                      <a:avLst/>
                    </a:prstGeom>
                    <a:noFill/>
                    <a:ln>
                      <a:noFill/>
                      <a:prstDash/>
                    </a:ln>
                  </pic:spPr>
                </pic:pic>
              </a:graphicData>
            </a:graphic>
          </wp:inline>
        </w:drawing>
      </w:r>
      <w:r>
        <w:t xml:space="preserve"> in the </w:t>
      </w:r>
      <w:r w:rsidR="008354E4">
        <w:t>Model Input File Manager</w:t>
      </w:r>
      <w:r>
        <w:t xml:space="preserve"> dialog, type in a Model input file name, and change the desired parameter value(s) in the Model interface dialog. Clicking </w:t>
      </w:r>
      <w:r>
        <w:rPr>
          <w:noProof/>
          <w:lang w:eastAsia="en-CA"/>
        </w:rPr>
        <w:drawing>
          <wp:inline distT="0" distB="0" distL="0" distR="0" wp14:anchorId="6E3EB564" wp14:editId="76C19FB5">
            <wp:extent cx="459742" cy="142875"/>
            <wp:effectExtent l="0" t="0" r="0" b="9525"/>
            <wp:docPr id="116" name="Picture 102" descr="O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459742" cy="142875"/>
                    </a:xfrm>
                    <a:prstGeom prst="rect">
                      <a:avLst/>
                    </a:prstGeom>
                    <a:noFill/>
                    <a:ln>
                      <a:noFill/>
                      <a:prstDash/>
                    </a:ln>
                  </pic:spPr>
                </pic:pic>
              </a:graphicData>
            </a:graphic>
          </wp:inline>
        </w:drawing>
      </w:r>
      <w:r>
        <w:t xml:space="preserve"> in the </w:t>
      </w:r>
      <w:r w:rsidR="008354E4">
        <w:t>Model Input File Manager</w:t>
      </w:r>
      <w:r>
        <w:t xml:space="preserve"> dialog saves the new parameter value(s) in the specified </w:t>
      </w:r>
      <w:r>
        <w:rPr>
          <w:i/>
        </w:rPr>
        <w:t>Model input</w:t>
      </w:r>
      <w:r>
        <w:t xml:space="preserve"> file. </w:t>
      </w:r>
    </w:p>
    <w:p w14:paraId="18285333" w14:textId="5E1BA5EE" w:rsidR="00FE71AB" w:rsidRPr="00C93BDE" w:rsidRDefault="00F01957" w:rsidP="00C93BDE">
      <w:pPr>
        <w:jc w:val="both"/>
      </w:pPr>
      <w:r>
        <w:rPr>
          <w:noProof/>
          <w:lang w:eastAsia="en-CA"/>
        </w:rPr>
        <w:drawing>
          <wp:anchor distT="0" distB="0" distL="114300" distR="114300" simplePos="0" relativeHeight="251715584" behindDoc="0" locked="0" layoutInCell="1" allowOverlap="1" wp14:anchorId="61BBF136" wp14:editId="499FBBB7">
            <wp:simplePos x="0" y="0"/>
            <wp:positionH relativeFrom="column">
              <wp:posOffset>4439920</wp:posOffset>
            </wp:positionH>
            <wp:positionV relativeFrom="paragraph">
              <wp:posOffset>170180</wp:posOffset>
            </wp:positionV>
            <wp:extent cx="1996440" cy="2067560"/>
            <wp:effectExtent l="0" t="0" r="3810" b="889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996440" cy="2067560"/>
                    </a:xfrm>
                    <a:prstGeom prst="rect">
                      <a:avLst/>
                    </a:prstGeom>
                  </pic:spPr>
                </pic:pic>
              </a:graphicData>
            </a:graphic>
            <wp14:sizeRelH relativeFrom="margin">
              <wp14:pctWidth>0</wp14:pctWidth>
            </wp14:sizeRelH>
            <wp14:sizeRelV relativeFrom="margin">
              <wp14:pctHeight>0</wp14:pctHeight>
            </wp14:sizeRelV>
          </wp:anchor>
        </w:drawing>
      </w:r>
    </w:p>
    <w:p w14:paraId="4C72CB16" w14:textId="7B143A86" w:rsidR="00C93BDE" w:rsidRDefault="00C93BDE" w:rsidP="00D40BEA">
      <w:pPr>
        <w:jc w:val="both"/>
      </w:pPr>
    </w:p>
    <w:p w14:paraId="3214D2C4" w14:textId="67916BAD" w:rsidR="00C93BDE" w:rsidRPr="00104E38" w:rsidRDefault="00434158" w:rsidP="00197802">
      <w:pPr>
        <w:pStyle w:val="Titre2"/>
      </w:pPr>
      <w:bookmarkStart w:id="142" w:name="_Toc132704616"/>
      <w:r w:rsidRPr="00104E38">
        <w:t>Parameter Variation dialog</w:t>
      </w:r>
      <w:bookmarkEnd w:id="142"/>
    </w:p>
    <w:p w14:paraId="6709AC7F" w14:textId="174FD72A" w:rsidR="00FE70CD" w:rsidRDefault="00FE70CD" w:rsidP="00FE70CD"/>
    <w:p w14:paraId="792B7AE5" w14:textId="3F9BFBE7" w:rsidR="00FE70CD" w:rsidRPr="00FE70CD" w:rsidRDefault="00FE70CD" w:rsidP="00FE70CD">
      <w:pPr>
        <w:jc w:val="both"/>
        <w:rPr>
          <w:color w:val="000000" w:themeColor="text1"/>
        </w:rPr>
      </w:pPr>
      <w:r w:rsidRPr="00FE70CD">
        <w:rPr>
          <w:color w:val="000000" w:themeColor="text1"/>
        </w:rPr>
        <w:t xml:space="preserve">BioSIM offers the possibility of varying </w:t>
      </w:r>
      <w:r w:rsidR="00B06699">
        <w:rPr>
          <w:color w:val="000000" w:themeColor="text1"/>
        </w:rPr>
        <w:t xml:space="preserve">some </w:t>
      </w:r>
      <w:r w:rsidRPr="00FE70CD">
        <w:rPr>
          <w:color w:val="000000" w:themeColor="text1"/>
        </w:rPr>
        <w:t xml:space="preserve">numerical </w:t>
      </w:r>
      <w:proofErr w:type="gramStart"/>
      <w:r w:rsidRPr="00FE70CD">
        <w:rPr>
          <w:color w:val="000000" w:themeColor="text1"/>
        </w:rPr>
        <w:t>model</w:t>
      </w:r>
      <w:r w:rsidR="004C314D" w:rsidRPr="004C314D">
        <w:rPr>
          <w:noProof/>
          <w:lang w:eastAsia="en-CA"/>
        </w:rPr>
        <w:t xml:space="preserve"> </w:t>
      </w:r>
      <w:r w:rsidRPr="00FE70CD">
        <w:rPr>
          <w:color w:val="000000" w:themeColor="text1"/>
        </w:rPr>
        <w:t xml:space="preserve"> parameters</w:t>
      </w:r>
      <w:proofErr w:type="gramEnd"/>
      <w:r w:rsidRPr="00FE70CD">
        <w:rPr>
          <w:color w:val="000000" w:themeColor="text1"/>
        </w:rPr>
        <w:t xml:space="preserve">, singly or simultaneously, in a controlled manner within a single </w:t>
      </w:r>
      <w:r w:rsidR="00B06699">
        <w:rPr>
          <w:color w:val="000000" w:themeColor="text1"/>
        </w:rPr>
        <w:t xml:space="preserve">model execution </w:t>
      </w:r>
      <w:r w:rsidRPr="00FE70CD">
        <w:rPr>
          <w:color w:val="000000" w:themeColor="text1"/>
        </w:rPr>
        <w:t xml:space="preserve">series. This can be used, for example, in sensitivity analysis. When a parameter is varied, the entire series of </w:t>
      </w:r>
      <w:r w:rsidR="00B06699">
        <w:rPr>
          <w:color w:val="000000" w:themeColor="text1"/>
        </w:rPr>
        <w:t xml:space="preserve">model execution </w:t>
      </w:r>
      <w:r w:rsidRPr="00FE70CD">
        <w:rPr>
          <w:color w:val="000000" w:themeColor="text1"/>
        </w:rPr>
        <w:t xml:space="preserve">(locations and replicates) is repeated for each new combination of parameter values. </w:t>
      </w:r>
    </w:p>
    <w:p w14:paraId="14169F93" w14:textId="573F0C70" w:rsidR="00FE70CD" w:rsidRPr="00FE70CD" w:rsidRDefault="00FE70CD" w:rsidP="00FE70CD">
      <w:pPr>
        <w:jc w:val="both"/>
        <w:rPr>
          <w:color w:val="000000" w:themeColor="text1"/>
        </w:rPr>
      </w:pPr>
    </w:p>
    <w:p w14:paraId="42F491F6" w14:textId="58E24778" w:rsidR="00FE70CD" w:rsidRPr="00FE70CD" w:rsidRDefault="00F01957" w:rsidP="00FE70CD">
      <w:pPr>
        <w:jc w:val="both"/>
        <w:rPr>
          <w:color w:val="000000" w:themeColor="text1"/>
        </w:rPr>
      </w:pPr>
      <w:r>
        <w:rPr>
          <w:noProof/>
          <w:lang w:eastAsia="en-CA"/>
        </w:rPr>
        <w:drawing>
          <wp:anchor distT="0" distB="0" distL="114300" distR="114300" simplePos="0" relativeHeight="251714560" behindDoc="0" locked="0" layoutInCell="1" allowOverlap="1" wp14:anchorId="3CE74C23" wp14:editId="0A420B72">
            <wp:simplePos x="0" y="0"/>
            <wp:positionH relativeFrom="margin">
              <wp:posOffset>3594735</wp:posOffset>
            </wp:positionH>
            <wp:positionV relativeFrom="paragraph">
              <wp:posOffset>132715</wp:posOffset>
            </wp:positionV>
            <wp:extent cx="2844165" cy="1908175"/>
            <wp:effectExtent l="0" t="0" r="0" b="0"/>
            <wp:wrapSquare wrapText="bothSides"/>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844165" cy="1908175"/>
                    </a:xfrm>
                    <a:prstGeom prst="rect">
                      <a:avLst/>
                    </a:prstGeom>
                  </pic:spPr>
                </pic:pic>
              </a:graphicData>
            </a:graphic>
            <wp14:sizeRelH relativeFrom="margin">
              <wp14:pctWidth>0</wp14:pctWidth>
            </wp14:sizeRelH>
            <wp14:sizeRelV relativeFrom="margin">
              <wp14:pctHeight>0</wp14:pctHeight>
            </wp14:sizeRelV>
          </wp:anchor>
        </w:drawing>
      </w:r>
      <w:r w:rsidR="00FE70CD" w:rsidRPr="00FE70CD">
        <w:rPr>
          <w:b/>
          <w:color w:val="000000" w:themeColor="text1"/>
        </w:rPr>
        <w:t>Parameters to be varied</w:t>
      </w:r>
      <w:r w:rsidR="00FE70CD" w:rsidRPr="00FE70CD">
        <w:rPr>
          <w:color w:val="000000" w:themeColor="text1"/>
        </w:rPr>
        <w:t xml:space="preserve"> in the </w:t>
      </w:r>
      <w:proofErr w:type="gramStart"/>
      <w:r w:rsidR="00FE70CD" w:rsidRPr="00FE70CD">
        <w:rPr>
          <w:color w:val="000000" w:themeColor="text1"/>
        </w:rPr>
        <w:t>right hand</w:t>
      </w:r>
      <w:proofErr w:type="gramEnd"/>
      <w:r w:rsidR="00FE70CD" w:rsidRPr="00FE70CD">
        <w:rPr>
          <w:color w:val="000000" w:themeColor="text1"/>
        </w:rPr>
        <w:t xml:space="preserve"> side list field are chosen from the model-specific parameter list appearing in the left hand side list field (</w:t>
      </w:r>
      <w:r w:rsidR="00FE70CD" w:rsidRPr="00FE70CD">
        <w:rPr>
          <w:b/>
          <w:color w:val="000000" w:themeColor="text1"/>
        </w:rPr>
        <w:t>Constant parameters</w:t>
      </w:r>
      <w:r w:rsidR="00FE70CD" w:rsidRPr="00FE70CD">
        <w:rPr>
          <w:color w:val="000000" w:themeColor="text1"/>
        </w:rPr>
        <w:t xml:space="preserve">) of the Parameter Variation dialog (accessed via the  </w:t>
      </w:r>
      <w:r w:rsidR="00FE70CD" w:rsidRPr="00FE70CD">
        <w:rPr>
          <w:noProof/>
          <w:color w:val="000000" w:themeColor="text1"/>
          <w:lang w:eastAsia="en-CA"/>
        </w:rPr>
        <w:drawing>
          <wp:inline distT="0" distB="0" distL="0" distR="0" wp14:anchorId="6121C53B" wp14:editId="5B39951D">
            <wp:extent cx="135152" cy="142875"/>
            <wp:effectExtent l="0" t="0" r="0" b="0"/>
            <wp:docPr id="161" name="Picture 1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5152" cy="142875"/>
                    </a:xfrm>
                    <a:prstGeom prst="rect">
                      <a:avLst/>
                    </a:prstGeom>
                    <a:noFill/>
                    <a:ln>
                      <a:noFill/>
                      <a:prstDash/>
                    </a:ln>
                  </pic:spPr>
                </pic:pic>
              </a:graphicData>
            </a:graphic>
          </wp:inline>
        </w:drawing>
      </w:r>
      <w:r w:rsidR="00FE70CD" w:rsidRPr="00FE70CD">
        <w:rPr>
          <w:color w:val="000000" w:themeColor="text1"/>
        </w:rPr>
        <w:t xml:space="preserve"> button of the </w:t>
      </w:r>
      <w:r w:rsidR="00B06699">
        <w:rPr>
          <w:color w:val="000000" w:themeColor="text1"/>
        </w:rPr>
        <w:t>Model Execution</w:t>
      </w:r>
      <w:r w:rsidR="00FE70CD" w:rsidRPr="00FE70CD">
        <w:rPr>
          <w:color w:val="000000" w:themeColor="text1"/>
        </w:rPr>
        <w:t xml:space="preserve"> Editor dialog). Each parameter selected and will be varied between a minimum and a maximum value which the user must specify in the </w:t>
      </w:r>
      <w:r w:rsidR="00FE70CD" w:rsidRPr="00FE70CD">
        <w:rPr>
          <w:b/>
          <w:color w:val="000000" w:themeColor="text1"/>
        </w:rPr>
        <w:t>Minimum value</w:t>
      </w:r>
      <w:r w:rsidR="00FE70CD" w:rsidRPr="00FE70CD">
        <w:rPr>
          <w:color w:val="000000" w:themeColor="text1"/>
        </w:rPr>
        <w:t xml:space="preserve"> and </w:t>
      </w:r>
      <w:r w:rsidR="00FE70CD" w:rsidRPr="00FE70CD">
        <w:rPr>
          <w:b/>
          <w:color w:val="000000" w:themeColor="text1"/>
        </w:rPr>
        <w:t>Maximum value</w:t>
      </w:r>
      <w:r w:rsidR="00FE70CD" w:rsidRPr="00FE70CD">
        <w:rPr>
          <w:color w:val="000000" w:themeColor="text1"/>
        </w:rPr>
        <w:t xml:space="preserve"> fields. </w:t>
      </w:r>
    </w:p>
    <w:p w14:paraId="3B904FC0" w14:textId="4FD27BC0" w:rsidR="00FE70CD" w:rsidRPr="00FE70CD" w:rsidRDefault="00FE70CD" w:rsidP="00FE70CD">
      <w:pPr>
        <w:jc w:val="both"/>
        <w:rPr>
          <w:color w:val="000000" w:themeColor="text1"/>
        </w:rPr>
      </w:pPr>
    </w:p>
    <w:p w14:paraId="6A673B2E" w14:textId="77777777" w:rsidR="00434158" w:rsidRDefault="00FE70CD" w:rsidP="007D222C">
      <w:pPr>
        <w:jc w:val="both"/>
        <w:rPr>
          <w:color w:val="000000" w:themeColor="text1"/>
        </w:rPr>
      </w:pPr>
      <w:r w:rsidRPr="00FE70CD">
        <w:rPr>
          <w:color w:val="000000" w:themeColor="text1"/>
        </w:rPr>
        <w:t>Parameter values can be varied systematically (in regular steps) or randomly.</w:t>
      </w:r>
    </w:p>
    <w:p w14:paraId="67598174" w14:textId="651B7BBF" w:rsidR="00943FAF" w:rsidRPr="007D222C" w:rsidRDefault="00FE70CD" w:rsidP="007D222C">
      <w:pPr>
        <w:jc w:val="both"/>
        <w:rPr>
          <w:color w:val="000000" w:themeColor="text1"/>
        </w:rPr>
      </w:pPr>
      <w:r w:rsidRPr="00FE70CD">
        <w:rPr>
          <w:color w:val="000000" w:themeColor="text1"/>
        </w:rPr>
        <w:t xml:space="preserve"> </w:t>
      </w:r>
    </w:p>
    <w:p w14:paraId="748D49E5" w14:textId="50DF997A" w:rsidR="00943FAF" w:rsidRDefault="00943FAF"/>
    <w:p w14:paraId="2D0FBDE8" w14:textId="5CFD2610" w:rsidR="004C314D" w:rsidRDefault="004C314D"/>
    <w:p w14:paraId="76AA1CDC" w14:textId="3A58830F" w:rsidR="004C314D" w:rsidRDefault="004C314D"/>
    <w:p w14:paraId="70A8AA84" w14:textId="77777777" w:rsidR="004C314D" w:rsidRDefault="004C314D"/>
    <w:p w14:paraId="38C5913B" w14:textId="3ACC7E44" w:rsidR="00943FAF" w:rsidRPr="007D222C" w:rsidRDefault="003266E0" w:rsidP="00447313">
      <w:pPr>
        <w:pStyle w:val="Titre1"/>
      </w:pPr>
      <w:bookmarkStart w:id="143" w:name="_Toc322606840"/>
      <w:bookmarkStart w:id="144" w:name="_Toc322607027"/>
      <w:bookmarkStart w:id="145" w:name="_Toc322607301"/>
      <w:bookmarkStart w:id="146" w:name="_Toc322607827"/>
      <w:bookmarkStart w:id="147" w:name="_Toc322610826"/>
      <w:bookmarkStart w:id="148" w:name="_Toc322611334"/>
      <w:bookmarkStart w:id="149" w:name="_Toc322611913"/>
      <w:bookmarkStart w:id="150" w:name="_Toc322606841"/>
      <w:bookmarkStart w:id="151" w:name="_Toc322607028"/>
      <w:bookmarkStart w:id="152" w:name="_Toc322607302"/>
      <w:bookmarkStart w:id="153" w:name="_Toc322607828"/>
      <w:bookmarkStart w:id="154" w:name="_Toc322610827"/>
      <w:bookmarkStart w:id="155" w:name="_Toc322611335"/>
      <w:bookmarkStart w:id="156" w:name="_Toc322611914"/>
      <w:bookmarkStart w:id="157" w:name="_Toc322606842"/>
      <w:bookmarkStart w:id="158" w:name="_Toc322607029"/>
      <w:bookmarkStart w:id="159" w:name="_Toc322607303"/>
      <w:bookmarkStart w:id="160" w:name="_Toc322607829"/>
      <w:bookmarkStart w:id="161" w:name="_Toc322610828"/>
      <w:bookmarkStart w:id="162" w:name="_Toc322611336"/>
      <w:bookmarkStart w:id="163" w:name="_Toc322611915"/>
      <w:bookmarkStart w:id="164" w:name="_Toc322606843"/>
      <w:bookmarkStart w:id="165" w:name="_Toc322607030"/>
      <w:bookmarkStart w:id="166" w:name="_Toc322607304"/>
      <w:bookmarkStart w:id="167" w:name="_Toc322607830"/>
      <w:bookmarkStart w:id="168" w:name="_Toc322610829"/>
      <w:bookmarkStart w:id="169" w:name="_Toc322611337"/>
      <w:bookmarkStart w:id="170" w:name="_Toc322611916"/>
      <w:bookmarkStart w:id="171" w:name="_Toc322606844"/>
      <w:bookmarkStart w:id="172" w:name="_Toc322607031"/>
      <w:bookmarkStart w:id="173" w:name="_Toc322607305"/>
      <w:bookmarkStart w:id="174" w:name="_Toc322607831"/>
      <w:bookmarkStart w:id="175" w:name="_Toc322610830"/>
      <w:bookmarkStart w:id="176" w:name="_Toc322611338"/>
      <w:bookmarkStart w:id="177" w:name="_Toc322611917"/>
      <w:bookmarkStart w:id="178" w:name="_Toc322606845"/>
      <w:bookmarkStart w:id="179" w:name="_Toc322607032"/>
      <w:bookmarkStart w:id="180" w:name="_Toc322607306"/>
      <w:bookmarkStart w:id="181" w:name="_Toc322607832"/>
      <w:bookmarkStart w:id="182" w:name="_Toc322610831"/>
      <w:bookmarkStart w:id="183" w:name="_Toc322611339"/>
      <w:bookmarkStart w:id="184" w:name="_Toc322611918"/>
      <w:bookmarkStart w:id="185" w:name="_Toc322606846"/>
      <w:bookmarkStart w:id="186" w:name="_Toc322607033"/>
      <w:bookmarkStart w:id="187" w:name="_Toc322607307"/>
      <w:bookmarkStart w:id="188" w:name="_Toc322607833"/>
      <w:bookmarkStart w:id="189" w:name="_Toc322610832"/>
      <w:bookmarkStart w:id="190" w:name="_Toc322611340"/>
      <w:bookmarkStart w:id="191" w:name="_Toc322611919"/>
      <w:bookmarkStart w:id="192" w:name="_Toc322606847"/>
      <w:bookmarkStart w:id="193" w:name="_Toc322607034"/>
      <w:bookmarkStart w:id="194" w:name="_Toc322607308"/>
      <w:bookmarkStart w:id="195" w:name="_Toc322607834"/>
      <w:bookmarkStart w:id="196" w:name="_Toc322610833"/>
      <w:bookmarkStart w:id="197" w:name="_Toc322611341"/>
      <w:bookmarkStart w:id="198" w:name="_Toc322611920"/>
      <w:bookmarkStart w:id="199" w:name="_Toc322606848"/>
      <w:bookmarkStart w:id="200" w:name="_Toc322607035"/>
      <w:bookmarkStart w:id="201" w:name="_Toc322607309"/>
      <w:bookmarkStart w:id="202" w:name="_Toc322607835"/>
      <w:bookmarkStart w:id="203" w:name="_Toc322610834"/>
      <w:bookmarkStart w:id="204" w:name="_Toc322611342"/>
      <w:bookmarkStart w:id="205" w:name="_Toc322611921"/>
      <w:bookmarkStart w:id="206" w:name="_Toc322606849"/>
      <w:bookmarkStart w:id="207" w:name="_Toc322607036"/>
      <w:bookmarkStart w:id="208" w:name="_Toc322607310"/>
      <w:bookmarkStart w:id="209" w:name="_Toc322607836"/>
      <w:bookmarkStart w:id="210" w:name="_Toc322610835"/>
      <w:bookmarkStart w:id="211" w:name="_Toc322611343"/>
      <w:bookmarkStart w:id="212" w:name="_Toc322611922"/>
      <w:bookmarkStart w:id="213" w:name="_Toc322606850"/>
      <w:bookmarkStart w:id="214" w:name="_Toc322607037"/>
      <w:bookmarkStart w:id="215" w:name="_Toc322607311"/>
      <w:bookmarkStart w:id="216" w:name="_Toc322607837"/>
      <w:bookmarkStart w:id="217" w:name="_Toc322610836"/>
      <w:bookmarkStart w:id="218" w:name="_Toc322611344"/>
      <w:bookmarkStart w:id="219" w:name="_Toc322611923"/>
      <w:bookmarkStart w:id="220" w:name="_Toc322606851"/>
      <w:bookmarkStart w:id="221" w:name="_Toc322607038"/>
      <w:bookmarkStart w:id="222" w:name="_Toc322607312"/>
      <w:bookmarkStart w:id="223" w:name="_Toc322607838"/>
      <w:bookmarkStart w:id="224" w:name="_Toc322610837"/>
      <w:bookmarkStart w:id="225" w:name="_Toc322611345"/>
      <w:bookmarkStart w:id="226" w:name="_Toc322611924"/>
      <w:bookmarkStart w:id="227" w:name="_Toc322606852"/>
      <w:bookmarkStart w:id="228" w:name="_Toc322607039"/>
      <w:bookmarkStart w:id="229" w:name="_Toc322607313"/>
      <w:bookmarkStart w:id="230" w:name="_Toc322607839"/>
      <w:bookmarkStart w:id="231" w:name="_Toc322610838"/>
      <w:bookmarkStart w:id="232" w:name="_Toc322611346"/>
      <w:bookmarkStart w:id="233" w:name="_Toc322611925"/>
      <w:bookmarkStart w:id="234" w:name="_Toc322606853"/>
      <w:bookmarkStart w:id="235" w:name="_Toc322607040"/>
      <w:bookmarkStart w:id="236" w:name="_Toc322607314"/>
      <w:bookmarkStart w:id="237" w:name="_Toc322607840"/>
      <w:bookmarkStart w:id="238" w:name="_Toc322610839"/>
      <w:bookmarkStart w:id="239" w:name="_Toc322611347"/>
      <w:bookmarkStart w:id="240" w:name="_Toc322611926"/>
      <w:bookmarkStart w:id="241" w:name="_Toc322531319"/>
      <w:bookmarkStart w:id="242" w:name="_Toc322597615"/>
      <w:bookmarkStart w:id="243" w:name="_Toc322606854"/>
      <w:bookmarkStart w:id="244" w:name="_Toc322607041"/>
      <w:bookmarkStart w:id="245" w:name="_Toc322607315"/>
      <w:bookmarkStart w:id="246" w:name="_Toc322607841"/>
      <w:bookmarkStart w:id="247" w:name="_Toc322610840"/>
      <w:bookmarkStart w:id="248" w:name="_Toc322611348"/>
      <w:bookmarkStart w:id="249" w:name="_Toc322611927"/>
      <w:bookmarkStart w:id="250" w:name="_Toc322531321"/>
      <w:bookmarkStart w:id="251" w:name="_Toc322597617"/>
      <w:bookmarkStart w:id="252" w:name="_Toc322606856"/>
      <w:bookmarkStart w:id="253" w:name="_Toc322607043"/>
      <w:bookmarkStart w:id="254" w:name="_Toc322607317"/>
      <w:bookmarkStart w:id="255" w:name="_Toc322607843"/>
      <w:bookmarkStart w:id="256" w:name="_Toc322610842"/>
      <w:bookmarkStart w:id="257" w:name="_Toc322611350"/>
      <w:bookmarkStart w:id="258" w:name="_Toc322611929"/>
      <w:bookmarkStart w:id="259" w:name="_Toc322531323"/>
      <w:bookmarkStart w:id="260" w:name="_Toc322597619"/>
      <w:bookmarkStart w:id="261" w:name="_Toc322606858"/>
      <w:bookmarkStart w:id="262" w:name="_Toc322607045"/>
      <w:bookmarkStart w:id="263" w:name="_Toc322607319"/>
      <w:bookmarkStart w:id="264" w:name="_Toc322607845"/>
      <w:bookmarkStart w:id="265" w:name="_Toc322610844"/>
      <w:bookmarkStart w:id="266" w:name="_Toc322611352"/>
      <w:bookmarkStart w:id="267" w:name="_Toc322611931"/>
      <w:bookmarkStart w:id="268" w:name="_Toc322531325"/>
      <w:bookmarkStart w:id="269" w:name="_Toc322597621"/>
      <w:bookmarkStart w:id="270" w:name="_Toc322606860"/>
      <w:bookmarkStart w:id="271" w:name="_Toc322607047"/>
      <w:bookmarkStart w:id="272" w:name="_Toc322607321"/>
      <w:bookmarkStart w:id="273" w:name="_Toc322607847"/>
      <w:bookmarkStart w:id="274" w:name="_Toc322610846"/>
      <w:bookmarkStart w:id="275" w:name="_Toc322611354"/>
      <w:bookmarkStart w:id="276" w:name="_Toc322611933"/>
      <w:bookmarkStart w:id="277" w:name="_Toc322531327"/>
      <w:bookmarkStart w:id="278" w:name="_Toc322597623"/>
      <w:bookmarkStart w:id="279" w:name="_Toc322606862"/>
      <w:bookmarkStart w:id="280" w:name="_Toc322607049"/>
      <w:bookmarkStart w:id="281" w:name="_Toc322607323"/>
      <w:bookmarkStart w:id="282" w:name="_Toc322607849"/>
      <w:bookmarkStart w:id="283" w:name="_Toc322610848"/>
      <w:bookmarkStart w:id="284" w:name="_Toc322611356"/>
      <w:bookmarkStart w:id="285" w:name="_Toc322611935"/>
      <w:bookmarkStart w:id="286" w:name="_Toc322531329"/>
      <w:bookmarkStart w:id="287" w:name="_Toc322597625"/>
      <w:bookmarkStart w:id="288" w:name="_Toc322606864"/>
      <w:bookmarkStart w:id="289" w:name="_Toc322607051"/>
      <w:bookmarkStart w:id="290" w:name="_Toc322607325"/>
      <w:bookmarkStart w:id="291" w:name="_Toc322607851"/>
      <w:bookmarkStart w:id="292" w:name="_Toc322610850"/>
      <w:bookmarkStart w:id="293" w:name="_Toc322611358"/>
      <w:bookmarkStart w:id="294" w:name="_Toc322611937"/>
      <w:bookmarkStart w:id="295" w:name="_Toc322531330"/>
      <w:bookmarkStart w:id="296" w:name="_Toc322597626"/>
      <w:bookmarkStart w:id="297" w:name="_Toc322606865"/>
      <w:bookmarkStart w:id="298" w:name="_Toc322607052"/>
      <w:bookmarkStart w:id="299" w:name="_Toc322607326"/>
      <w:bookmarkStart w:id="300" w:name="_Toc322607852"/>
      <w:bookmarkStart w:id="301" w:name="_Toc322610851"/>
      <w:bookmarkStart w:id="302" w:name="_Toc322611359"/>
      <w:bookmarkStart w:id="303" w:name="_Toc322611938"/>
      <w:bookmarkStart w:id="304" w:name="_Toc322531331"/>
      <w:bookmarkStart w:id="305" w:name="_Toc322597627"/>
      <w:bookmarkStart w:id="306" w:name="_Toc322606866"/>
      <w:bookmarkStart w:id="307" w:name="_Toc322607053"/>
      <w:bookmarkStart w:id="308" w:name="_Toc322607327"/>
      <w:bookmarkStart w:id="309" w:name="_Toc322607853"/>
      <w:bookmarkStart w:id="310" w:name="_Toc322610852"/>
      <w:bookmarkStart w:id="311" w:name="_Toc322611360"/>
      <w:bookmarkStart w:id="312" w:name="_Toc322611939"/>
      <w:bookmarkStart w:id="313" w:name="_Toc322531332"/>
      <w:bookmarkStart w:id="314" w:name="_Toc322597628"/>
      <w:bookmarkStart w:id="315" w:name="_Toc322606867"/>
      <w:bookmarkStart w:id="316" w:name="_Toc322607054"/>
      <w:bookmarkStart w:id="317" w:name="_Toc322607328"/>
      <w:bookmarkStart w:id="318" w:name="_Toc322607854"/>
      <w:bookmarkStart w:id="319" w:name="_Toc322610853"/>
      <w:bookmarkStart w:id="320" w:name="_Toc322611361"/>
      <w:bookmarkStart w:id="321" w:name="_Toc322611940"/>
      <w:bookmarkStart w:id="322" w:name="_Toc132704617"/>
      <w:bookmarkEnd w:id="0"/>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Pr="003266E0">
        <w:t>Defining Analyses</w:t>
      </w:r>
      <w:bookmarkEnd w:id="322"/>
    </w:p>
    <w:p w14:paraId="0E6145A0" w14:textId="05163733" w:rsidR="00943FAF" w:rsidRPr="004512FD" w:rsidRDefault="00856231">
      <w:pPr>
        <w:jc w:val="both"/>
      </w:pPr>
      <w:r>
        <w:t>Once a component</w:t>
      </w:r>
      <w:r w:rsidR="004C314D">
        <w:t xml:space="preserve"> </w:t>
      </w:r>
      <w:r>
        <w:t xml:space="preserve">has been defined (even before it has been run), an analysis of its outputs can be defined. An analysis </w:t>
      </w:r>
      <w:r>
        <w:rPr>
          <w:bCs/>
        </w:rPr>
        <w:t>can only be run after</w:t>
      </w:r>
      <w:r w:rsidR="004C314D">
        <w:rPr>
          <w:bCs/>
        </w:rPr>
        <w:t xml:space="preserve"> </w:t>
      </w:r>
      <w:r>
        <w:rPr>
          <w:bCs/>
        </w:rPr>
        <w:t>its</w:t>
      </w:r>
      <w:r>
        <w:t xml:space="preserve"> parent </w:t>
      </w:r>
      <w:r w:rsidR="004A7D76">
        <w:t>has been executed</w:t>
      </w:r>
      <w:r>
        <w:t xml:space="preserve">. </w:t>
      </w:r>
    </w:p>
    <w:p w14:paraId="44B8BFA6" w14:textId="77777777" w:rsidR="00943FAF" w:rsidRDefault="00943FAF">
      <w:pPr>
        <w:jc w:val="both"/>
      </w:pPr>
    </w:p>
    <w:p w14:paraId="7E9D29CE" w14:textId="11479727" w:rsidR="00943FAF" w:rsidRPr="004512FD" w:rsidRDefault="00856231">
      <w:pPr>
        <w:jc w:val="both"/>
      </w:pPr>
      <w:r>
        <w:t xml:space="preserve">A new analysis of the </w:t>
      </w:r>
      <w:proofErr w:type="gramStart"/>
      <w:r>
        <w:t>currently-selected</w:t>
      </w:r>
      <w:proofErr w:type="gramEnd"/>
      <w:r>
        <w:t xml:space="preserve"> component (highlighted in the Project window) is defined with the </w:t>
      </w:r>
      <w:hyperlink w:anchor="_Defining_an_Analysis" w:history="1">
        <w:r>
          <w:rPr>
            <w:rStyle w:val="Hyperlien"/>
          </w:rPr>
          <w:t>Analysis Editor dialog</w:t>
        </w:r>
      </w:hyperlink>
      <w:r>
        <w:t xml:space="preserve">. This dialog can be accessed by selecting [Project] [Add Analysis…] from the menu bar, clicking on the Add analysis button </w:t>
      </w:r>
      <w:r>
        <w:rPr>
          <w:noProof/>
          <w:lang w:eastAsia="en-CA"/>
        </w:rPr>
        <w:drawing>
          <wp:inline distT="0" distB="0" distL="0" distR="0" wp14:anchorId="7EF1C175" wp14:editId="73FAB5E4">
            <wp:extent cx="128094" cy="142875"/>
            <wp:effectExtent l="0" t="0" r="5715" b="0"/>
            <wp:docPr id="165" name="Picture 1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8094" cy="142875"/>
                    </a:xfrm>
                    <a:prstGeom prst="rect">
                      <a:avLst/>
                    </a:prstGeom>
                    <a:noFill/>
                    <a:ln>
                      <a:noFill/>
                      <a:prstDash/>
                    </a:ln>
                  </pic:spPr>
                </pic:pic>
              </a:graphicData>
            </a:graphic>
          </wp:inline>
        </w:drawing>
      </w:r>
      <w:r>
        <w:t xml:space="preserve"> on the first row of the Project</w:t>
      </w:r>
      <w:r>
        <w:rPr>
          <w:i/>
        </w:rPr>
        <w:t xml:space="preserve"> </w:t>
      </w:r>
      <w:r>
        <w:t xml:space="preserve">window’s toolbar, or by right-clicking on the component in the Project window and selecting [Add Analysis…] from the Pop-up menu. </w:t>
      </w:r>
    </w:p>
    <w:p w14:paraId="6E59B041" w14:textId="77777777" w:rsidR="00943FAF" w:rsidRDefault="00943FAF">
      <w:pPr>
        <w:jc w:val="both"/>
      </w:pPr>
    </w:p>
    <w:p w14:paraId="01CBA787" w14:textId="29B4CB47" w:rsidR="00943FAF" w:rsidRPr="004512FD" w:rsidRDefault="00856231">
      <w:pPr>
        <w:jc w:val="both"/>
      </w:pPr>
      <w:r>
        <w:t xml:space="preserve">The Analysis Editor dialog is composed of five tabs: </w:t>
      </w:r>
      <w:r>
        <w:rPr>
          <w:i/>
        </w:rPr>
        <w:t>General</w:t>
      </w:r>
      <w:r>
        <w:t xml:space="preserve">, </w:t>
      </w:r>
      <w:r>
        <w:rPr>
          <w:i/>
        </w:rPr>
        <w:t>Where</w:t>
      </w:r>
      <w:r>
        <w:t xml:space="preserve">, </w:t>
      </w:r>
      <w:r>
        <w:rPr>
          <w:i/>
        </w:rPr>
        <w:t>When</w:t>
      </w:r>
      <w:r>
        <w:t xml:space="preserve">, </w:t>
      </w:r>
      <w:proofErr w:type="gramStart"/>
      <w:r>
        <w:rPr>
          <w:i/>
        </w:rPr>
        <w:t>What</w:t>
      </w:r>
      <w:proofErr w:type="gramEnd"/>
      <w:r w:rsidR="00443530">
        <w:rPr>
          <w:i/>
        </w:rPr>
        <w:t>, Which</w:t>
      </w:r>
      <w:r>
        <w:t xml:space="preserve"> and </w:t>
      </w:r>
      <w:r>
        <w:rPr>
          <w:i/>
        </w:rPr>
        <w:t>How</w:t>
      </w:r>
      <w:r>
        <w:t xml:space="preserve"> which collectively specify the information to be extracted from</w:t>
      </w:r>
      <w:r w:rsidR="004C314D">
        <w:t xml:space="preserve"> the parent component’s results.</w:t>
      </w:r>
      <w:r>
        <w:t xml:space="preserve"> </w:t>
      </w:r>
    </w:p>
    <w:p w14:paraId="7CE68788" w14:textId="77777777" w:rsidR="00943FAF" w:rsidRDefault="00943FAF">
      <w:pPr>
        <w:jc w:val="both"/>
      </w:pPr>
    </w:p>
    <w:p w14:paraId="32EA7408" w14:textId="76969D7F" w:rsidR="00943FAF" w:rsidRDefault="00856231">
      <w:pPr>
        <w:jc w:val="both"/>
      </w:pPr>
      <w:r>
        <w:t xml:space="preserve">When defining an analysis, it is often not necessary to fill out all the tabs. By </w:t>
      </w:r>
      <w:proofErr w:type="gramStart"/>
      <w:r>
        <w:t>default</w:t>
      </w:r>
      <w:proofErr w:type="gramEnd"/>
      <w:r>
        <w:t xml:space="preserve"> tabs in the analysis definition use defaults that correspond to the parent. </w:t>
      </w:r>
    </w:p>
    <w:p w14:paraId="6772189E" w14:textId="008D85DA" w:rsidR="00943FAF" w:rsidRDefault="00943FAF">
      <w:pPr>
        <w:jc w:val="both"/>
      </w:pPr>
    </w:p>
    <w:p w14:paraId="4C650403" w14:textId="2189047A" w:rsidR="00443530" w:rsidRPr="00443530" w:rsidRDefault="00443530" w:rsidP="00443530">
      <w:pPr>
        <w:jc w:val="both"/>
      </w:pPr>
    </w:p>
    <w:p w14:paraId="1F274AB4" w14:textId="370E9137" w:rsidR="00943FAF" w:rsidRPr="004512FD" w:rsidRDefault="00443530" w:rsidP="00443530">
      <w:pPr>
        <w:jc w:val="both"/>
      </w:pPr>
      <w:r>
        <w:t>F</w:t>
      </w:r>
      <w:r w:rsidRPr="00443530">
        <w:t>our</w:t>
      </w:r>
      <w:r>
        <w:t xml:space="preserve"> </w:t>
      </w:r>
      <w:r w:rsidR="00856231">
        <w:t>of the tabs (</w:t>
      </w:r>
      <w:r w:rsidR="00856231">
        <w:rPr>
          <w:i/>
        </w:rPr>
        <w:t>Where</w:t>
      </w:r>
      <w:r w:rsidR="00856231">
        <w:t xml:space="preserve">, </w:t>
      </w:r>
      <w:r w:rsidR="00856231">
        <w:rPr>
          <w:i/>
        </w:rPr>
        <w:t>When</w:t>
      </w:r>
      <w:r w:rsidR="00856231">
        <w:t>,</w:t>
      </w:r>
      <w:r>
        <w:t xml:space="preserve"> </w:t>
      </w:r>
      <w:proofErr w:type="gramStart"/>
      <w:r>
        <w:t>What</w:t>
      </w:r>
      <w:proofErr w:type="gramEnd"/>
      <w:r>
        <w:t>, Which</w:t>
      </w:r>
      <w:r w:rsidR="00856231">
        <w:rPr>
          <w:i/>
        </w:rPr>
        <w:t>)</w:t>
      </w:r>
      <w:r w:rsidR="00856231">
        <w:t xml:space="preserve"> are used to filter (subset) the results from the parent component while the fourth tab (</w:t>
      </w:r>
      <w:r w:rsidR="00856231">
        <w:rPr>
          <w:i/>
        </w:rPr>
        <w:t>How)</w:t>
      </w:r>
      <w:r w:rsidR="00856231">
        <w:t xml:space="preserve"> is used for calculations or transformations on the parent component’s results.</w:t>
      </w:r>
    </w:p>
    <w:p w14:paraId="4169A50C" w14:textId="77777777" w:rsidR="00943FAF" w:rsidRDefault="00943FAF">
      <w:pPr>
        <w:jc w:val="both"/>
      </w:pPr>
    </w:p>
    <w:p w14:paraId="0CED860B" w14:textId="6A2D7767" w:rsidR="00943FAF" w:rsidRDefault="00943FAF">
      <w:pPr>
        <w:jc w:val="both"/>
      </w:pPr>
    </w:p>
    <w:p w14:paraId="0F3C0ED1" w14:textId="46F49C54" w:rsidR="00943FAF" w:rsidRDefault="00856231" w:rsidP="00197802">
      <w:pPr>
        <w:pStyle w:val="Titre2"/>
      </w:pPr>
      <w:bookmarkStart w:id="323" w:name="_Toc132704618"/>
      <w:r>
        <w:t>General tab</w:t>
      </w:r>
      <w:bookmarkEnd w:id="323"/>
      <w:r>
        <w:tab/>
      </w:r>
    </w:p>
    <w:p w14:paraId="0E1131F5" w14:textId="0AF31592" w:rsidR="00943FAF" w:rsidRDefault="00943FAF"/>
    <w:p w14:paraId="44B6492A" w14:textId="44E5B875" w:rsidR="00943FAF" w:rsidRPr="004512FD" w:rsidRDefault="002277FC">
      <w:r>
        <w:rPr>
          <w:noProof/>
          <w:lang w:eastAsia="en-CA"/>
        </w:rPr>
        <w:drawing>
          <wp:anchor distT="0" distB="0" distL="114300" distR="114300" simplePos="0" relativeHeight="251649024" behindDoc="0" locked="0" layoutInCell="1" allowOverlap="1" wp14:anchorId="210821BF" wp14:editId="0136A985">
            <wp:simplePos x="0" y="0"/>
            <wp:positionH relativeFrom="column">
              <wp:posOffset>3825240</wp:posOffset>
            </wp:positionH>
            <wp:positionV relativeFrom="paragraph">
              <wp:posOffset>41910</wp:posOffset>
            </wp:positionV>
            <wp:extent cx="2621915" cy="2173605"/>
            <wp:effectExtent l="0" t="0" r="6985" b="0"/>
            <wp:wrapTight wrapText="bothSides">
              <wp:wrapPolygon edited="0">
                <wp:start x="0" y="0"/>
                <wp:lineTo x="0" y="21392"/>
                <wp:lineTo x="21501" y="21392"/>
                <wp:lineTo x="21501" y="0"/>
                <wp:lineTo x="0" y="0"/>
              </wp:wrapPolygon>
            </wp:wrapTight>
            <wp:docPr id="166" name="Picture 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621915" cy="21736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 xml:space="preserve">The </w:t>
      </w:r>
      <w:r w:rsidR="00856231">
        <w:rPr>
          <w:i/>
        </w:rPr>
        <w:t>General</w:t>
      </w:r>
      <w:r w:rsidR="00856231">
        <w:t xml:space="preserve"> tab is used to name and describe the analysis; it also provides information on the various functions performed by the other tabs of the Analysis Editor dialog.</w:t>
      </w:r>
    </w:p>
    <w:p w14:paraId="20219CD6" w14:textId="77777777" w:rsidR="00943FAF" w:rsidRDefault="00943FAF"/>
    <w:p w14:paraId="448A89A5" w14:textId="77777777" w:rsidR="00943FAF" w:rsidRPr="004512FD" w:rsidRDefault="00856231">
      <w:pPr>
        <w:jc w:val="both"/>
      </w:pPr>
      <w:r>
        <w:rPr>
          <w:b/>
        </w:rPr>
        <w:t>Name</w:t>
      </w:r>
      <w:r>
        <w:t xml:space="preserve"> field: Name of the analysis to be defined (appears in the Project window).</w:t>
      </w:r>
    </w:p>
    <w:p w14:paraId="11CF58DC" w14:textId="77777777" w:rsidR="00943FAF" w:rsidRDefault="00943FAF"/>
    <w:p w14:paraId="5A90A233" w14:textId="3FF177A5" w:rsidR="00943FAF" w:rsidRPr="004512FD" w:rsidRDefault="00856231">
      <w:pPr>
        <w:jc w:val="both"/>
      </w:pPr>
      <w:r>
        <w:rPr>
          <w:b/>
          <w:bCs/>
        </w:rPr>
        <w:t>Description</w:t>
      </w:r>
      <w:r>
        <w:t xml:space="preserve"> field</w:t>
      </w:r>
      <w:r>
        <w:rPr>
          <w:b/>
          <w:bCs/>
        </w:rPr>
        <w:t>:</w:t>
      </w:r>
      <w:r>
        <w:t xml:space="preserve"> Enter a meaningful description to be used as a reminder of the object of an analysis (appears in the Execute Message log window). </w:t>
      </w:r>
    </w:p>
    <w:p w14:paraId="79AB53CB" w14:textId="77777777" w:rsidR="00943FAF" w:rsidRDefault="00943FAF"/>
    <w:p w14:paraId="3CBA87B6" w14:textId="73586C63" w:rsidR="00943FAF" w:rsidRPr="004512FD" w:rsidRDefault="00856231">
      <w:pPr>
        <w:jc w:val="both"/>
      </w:pPr>
      <w:r>
        <w:rPr>
          <w:b/>
        </w:rPr>
        <w:t>Internal name</w:t>
      </w:r>
      <w:r>
        <w:t xml:space="preserve"> field (greyed): An ID assigned internally by BioSIM.</w:t>
      </w:r>
    </w:p>
    <w:p w14:paraId="48E0175F" w14:textId="0D15C538" w:rsidR="00943FAF" w:rsidRDefault="00943FAF"/>
    <w:p w14:paraId="4CFCA607" w14:textId="19C85784" w:rsidR="00943FAF" w:rsidRPr="00FE71AB" w:rsidRDefault="002277FC" w:rsidP="00197802">
      <w:pPr>
        <w:pStyle w:val="Titre2"/>
      </w:pPr>
      <w:bookmarkStart w:id="324" w:name="_Toc132704619"/>
      <w:r>
        <w:rPr>
          <w:i/>
          <w:noProof/>
          <w:lang w:eastAsia="en-CA"/>
        </w:rPr>
        <w:lastRenderedPageBreak/>
        <w:drawing>
          <wp:anchor distT="0" distB="0" distL="114300" distR="114300" simplePos="0" relativeHeight="251648000" behindDoc="0" locked="0" layoutInCell="1" allowOverlap="1" wp14:anchorId="2B7D330D" wp14:editId="7039F511">
            <wp:simplePos x="0" y="0"/>
            <wp:positionH relativeFrom="column">
              <wp:posOffset>3824605</wp:posOffset>
            </wp:positionH>
            <wp:positionV relativeFrom="paragraph">
              <wp:posOffset>291846</wp:posOffset>
            </wp:positionV>
            <wp:extent cx="2735580" cy="1850390"/>
            <wp:effectExtent l="0" t="0" r="7620" b="0"/>
            <wp:wrapTight wrapText="bothSides">
              <wp:wrapPolygon edited="0">
                <wp:start x="0" y="0"/>
                <wp:lineTo x="0" y="21348"/>
                <wp:lineTo x="21510" y="21348"/>
                <wp:lineTo x="21510" y="0"/>
                <wp:lineTo x="0" y="0"/>
              </wp:wrapPolygon>
            </wp:wrapTight>
            <wp:docPr id="167" name="Picture 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735580" cy="1850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Where tab</w:t>
      </w:r>
      <w:bookmarkEnd w:id="324"/>
    </w:p>
    <w:p w14:paraId="137A3E80" w14:textId="3DA2634D" w:rsidR="00943FAF" w:rsidRPr="004512FD" w:rsidRDefault="00856231">
      <w:r>
        <w:t xml:space="preserve">The </w:t>
      </w:r>
      <w:r>
        <w:rPr>
          <w:i/>
        </w:rPr>
        <w:t>Where</w:t>
      </w:r>
      <w:r>
        <w:t xml:space="preserve"> tab allows the user to spatially subset data from the parent component; it can be useful if output from a particular subset of locations is to be</w:t>
      </w:r>
      <w:r>
        <w:rPr>
          <w:rFonts w:ascii="Verdana" w:hAnsi="Verdana"/>
          <w:b/>
          <w:bCs/>
          <w:color w:val="003366"/>
          <w:sz w:val="21"/>
          <w:szCs w:val="21"/>
        </w:rPr>
        <w:t xml:space="preserve"> </w:t>
      </w:r>
      <w:r>
        <w:t>examined.</w:t>
      </w:r>
    </w:p>
    <w:p w14:paraId="53BC73D0" w14:textId="77777777" w:rsidR="00943FAF" w:rsidRDefault="00943FAF"/>
    <w:p w14:paraId="7C0A66BA" w14:textId="666612FF" w:rsidR="00AC4C46" w:rsidRDefault="00856231">
      <w:pPr>
        <w:jc w:val="both"/>
      </w:pPr>
      <w:r>
        <w:t xml:space="preserve">By </w:t>
      </w:r>
      <w:proofErr w:type="gramStart"/>
      <w:r>
        <w:t>default</w:t>
      </w:r>
      <w:proofErr w:type="gramEnd"/>
      <w:r>
        <w:t xml:space="preserve"> BioSIM processes all locations. To select a subset of locations, the user must check </w:t>
      </w:r>
      <w:r>
        <w:rPr>
          <w:noProof/>
          <w:lang w:eastAsia="en-CA"/>
        </w:rPr>
        <w:drawing>
          <wp:inline distT="0" distB="0" distL="0" distR="0" wp14:anchorId="4173FBDB" wp14:editId="689DB069">
            <wp:extent cx="137160" cy="137160"/>
            <wp:effectExtent l="0" t="0" r="0" b="0"/>
            <wp:docPr id="168" name="Picture 146"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subset of locations</w:t>
      </w:r>
      <w:r>
        <w:t xml:space="preserve">” checkbox. This opens the location list used in the parent component in the </w:t>
      </w:r>
      <w:r>
        <w:rPr>
          <w:i/>
        </w:rPr>
        <w:t>Where</w:t>
      </w:r>
      <w:r>
        <w:t xml:space="preserve"> tab’s list field and allow the user to select (</w:t>
      </w:r>
      <w:r>
        <w:rPr>
          <w:noProof/>
          <w:lang w:eastAsia="en-CA"/>
        </w:rPr>
        <w:drawing>
          <wp:inline distT="0" distB="0" distL="0" distR="0" wp14:anchorId="0D6E35F8" wp14:editId="04859F17">
            <wp:extent cx="137160" cy="137160"/>
            <wp:effectExtent l="0" t="0" r="0" b="0"/>
            <wp:docPr id="169" name="Picture 147"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one or more locations that are of particular interest. </w:t>
      </w:r>
      <w:bookmarkStart w:id="325" w:name="_Defining_an_Analysis"/>
      <w:bookmarkEnd w:id="325"/>
    </w:p>
    <w:p w14:paraId="4E8293F9" w14:textId="77777777" w:rsidR="00943FAF" w:rsidRDefault="00943FAF">
      <w:pPr>
        <w:jc w:val="both"/>
      </w:pPr>
    </w:p>
    <w:p w14:paraId="02738490" w14:textId="77777777" w:rsidR="00943FAF" w:rsidRDefault="00856231" w:rsidP="00197802">
      <w:pPr>
        <w:pStyle w:val="Titre2"/>
      </w:pPr>
      <w:bookmarkStart w:id="326" w:name="_Toc132704620"/>
      <w:r>
        <w:t>When tab</w:t>
      </w:r>
      <w:bookmarkEnd w:id="326"/>
    </w:p>
    <w:p w14:paraId="24B13845" w14:textId="77777777" w:rsidR="00943FAF" w:rsidRDefault="00943FAF">
      <w:pPr>
        <w:jc w:val="both"/>
      </w:pPr>
    </w:p>
    <w:p w14:paraId="3DC86C23" w14:textId="77777777" w:rsidR="00943FAF" w:rsidRPr="004512FD" w:rsidRDefault="00856231">
      <w:pPr>
        <w:jc w:val="both"/>
      </w:pPr>
      <w:r>
        <w:rPr>
          <w:noProof/>
          <w:lang w:eastAsia="en-CA"/>
        </w:rPr>
        <w:drawing>
          <wp:anchor distT="0" distB="0" distL="114300" distR="114300" simplePos="0" relativeHeight="251650048" behindDoc="0" locked="0" layoutInCell="1" allowOverlap="1" wp14:anchorId="572F5347" wp14:editId="1534DAE6">
            <wp:simplePos x="0" y="0"/>
            <wp:positionH relativeFrom="column">
              <wp:posOffset>3636641</wp:posOffset>
            </wp:positionH>
            <wp:positionV relativeFrom="paragraph">
              <wp:posOffset>53336</wp:posOffset>
            </wp:positionV>
            <wp:extent cx="2383154" cy="1979291"/>
            <wp:effectExtent l="0" t="0" r="0" b="1909"/>
            <wp:wrapTight wrapText="bothSides">
              <wp:wrapPolygon edited="0">
                <wp:start x="0" y="0"/>
                <wp:lineTo x="0" y="21420"/>
                <wp:lineTo x="21416" y="21420"/>
                <wp:lineTo x="21416" y="0"/>
                <wp:lineTo x="0" y="0"/>
              </wp:wrapPolygon>
            </wp:wrapTight>
            <wp:docPr id="170" name="Picture 438" descr="12_Analysis_Editor_dialog_When_Tab_Ex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rcRect/>
                    <a:stretch>
                      <a:fillRect/>
                    </a:stretch>
                  </pic:blipFill>
                  <pic:spPr>
                    <a:xfrm>
                      <a:off x="0" y="0"/>
                      <a:ext cx="2383154" cy="1979291"/>
                    </a:xfrm>
                    <a:prstGeom prst="rect">
                      <a:avLst/>
                    </a:prstGeom>
                    <a:noFill/>
                    <a:ln>
                      <a:noFill/>
                      <a:prstDash/>
                    </a:ln>
                  </pic:spPr>
                </pic:pic>
              </a:graphicData>
            </a:graphic>
          </wp:anchor>
        </w:drawing>
      </w:r>
      <w:r>
        <w:t xml:space="preserve">The </w:t>
      </w:r>
      <w:r>
        <w:rPr>
          <w:i/>
        </w:rPr>
        <w:t xml:space="preserve">When </w:t>
      </w:r>
      <w:r>
        <w:t xml:space="preserve">tab allows the user to select a period within the parent component’s period to restrict the period covered by the analysis. </w:t>
      </w:r>
    </w:p>
    <w:p w14:paraId="4CE9469E" w14:textId="77777777" w:rsidR="00943FAF" w:rsidRDefault="00943FAF">
      <w:pPr>
        <w:jc w:val="both"/>
      </w:pPr>
    </w:p>
    <w:p w14:paraId="2C46F550" w14:textId="77777777" w:rsidR="00943FAF" w:rsidRPr="004512FD" w:rsidRDefault="00856231">
      <w:pPr>
        <w:jc w:val="both"/>
      </w:pPr>
      <w:r>
        <w:t xml:space="preserve">To define the period of interest, the user must check </w:t>
      </w:r>
      <w:r>
        <w:rPr>
          <w:noProof/>
          <w:lang w:eastAsia="en-CA"/>
        </w:rPr>
        <w:drawing>
          <wp:inline distT="0" distB="0" distL="0" distR="0" wp14:anchorId="43680CF8" wp14:editId="27BE5D1B">
            <wp:extent cx="137160" cy="137160"/>
            <wp:effectExtent l="0" t="0" r="0" b="0"/>
            <wp:docPr id="171" name="Picture 148"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a period</w:t>
      </w:r>
      <w:r>
        <w:t xml:space="preserve">” checkbox and then use the </w:t>
      </w:r>
      <w:r>
        <w:rPr>
          <w:b/>
        </w:rPr>
        <w:t>Beginning</w:t>
      </w:r>
      <w:r>
        <w:t xml:space="preserve"> and </w:t>
      </w:r>
      <w:r>
        <w:rPr>
          <w:b/>
        </w:rPr>
        <w:t xml:space="preserve">End </w:t>
      </w:r>
      <w:r>
        <w:t xml:space="preserve">fields to type in the first and last dates of the period to subset. </w:t>
      </w:r>
    </w:p>
    <w:p w14:paraId="393DD6B4" w14:textId="77777777" w:rsidR="00943FAF" w:rsidRDefault="00943FAF">
      <w:pPr>
        <w:jc w:val="both"/>
      </w:pPr>
    </w:p>
    <w:p w14:paraId="14628CA9" w14:textId="77777777" w:rsidR="00943FAF" w:rsidRDefault="00856231">
      <w:pPr>
        <w:jc w:val="both"/>
      </w:pPr>
      <w:r>
        <w:t>Depending on the parent component’s temporal mode and type, the format of dates (beginning and end) may vary. By default, if a subset is not specified, the analysis uses the entire period covered by the parent component. If beginning and end dates are entered, they must both be in the same format (</w:t>
      </w:r>
      <w:proofErr w:type="gramStart"/>
      <w:r>
        <w:t>e.g.</w:t>
      </w:r>
      <w:proofErr w:type="gramEnd"/>
      <w:r>
        <w:t xml:space="preserve"> year/month/day). </w:t>
      </w:r>
    </w:p>
    <w:p w14:paraId="23BAFDFF" w14:textId="77777777" w:rsidR="00943FAF" w:rsidRDefault="00943FAF">
      <w:pPr>
        <w:jc w:val="both"/>
      </w:pPr>
    </w:p>
    <w:p w14:paraId="57AEE7DE" w14:textId="7F3E6517" w:rsidR="00943FAF" w:rsidRPr="004512FD" w:rsidRDefault="00856231">
      <w:pPr>
        <w:jc w:val="both"/>
      </w:pPr>
      <w:r>
        <w:t xml:space="preserve">The </w:t>
      </w:r>
      <w:r>
        <w:rPr>
          <w:rFonts w:ascii="Courier New" w:hAnsi="Courier New" w:cs="Courier New"/>
          <w:sz w:val="22"/>
          <w:szCs w:val="22"/>
        </w:rPr>
        <w:t>Use current date shifted by</w:t>
      </w:r>
      <w:r>
        <w:t xml:space="preserve"> checkboxes </w:t>
      </w:r>
      <w:r>
        <w:rPr>
          <w:noProof/>
          <w:lang w:eastAsia="en-CA"/>
        </w:rPr>
        <w:drawing>
          <wp:inline distT="0" distB="0" distL="0" distR="0" wp14:anchorId="1913743E" wp14:editId="4D06AD73">
            <wp:extent cx="137160" cy="137160"/>
            <wp:effectExtent l="0" t="0" r="0" b="0"/>
            <wp:docPr id="172" name="Picture 14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can be used to specify beginning and/or end dates relative to the current (system clock) date. This is a special feature that is useful when BioSIM is executed to forecast events in real-time on an automatic basis. The units of the shift are defined by the temporal type (</w:t>
      </w:r>
      <w:proofErr w:type="gramStart"/>
      <w:r>
        <w:t>e.g.</w:t>
      </w:r>
      <w:proofErr w:type="gramEnd"/>
      <w:r>
        <w:t xml:space="preserve"> annual, monthly, daily</w:t>
      </w:r>
      <w:r w:rsidR="00CB6A1E">
        <w:t>, hourly</w:t>
      </w:r>
      <w:r>
        <w:t xml:space="preserve">). In a </w:t>
      </w:r>
      <w:r w:rsidR="00CB6A1E">
        <w:t xml:space="preserve">daily </w:t>
      </w:r>
      <w:r>
        <w:t xml:space="preserve">type of </w:t>
      </w:r>
      <w:r w:rsidR="00B06699">
        <w:t>weather generation</w:t>
      </w:r>
      <w:r>
        <w:t xml:space="preserve">, the number entered in the edit boxes shifts the current day by that number of days, monthly by that number of months, etc. </w:t>
      </w:r>
    </w:p>
    <w:p w14:paraId="6C020D62" w14:textId="77777777" w:rsidR="00943FAF" w:rsidRDefault="00943FAF">
      <w:pPr>
        <w:jc w:val="both"/>
      </w:pPr>
    </w:p>
    <w:p w14:paraId="25C84B5C" w14:textId="77777777" w:rsidR="00943FAF" w:rsidRDefault="00856231">
      <w:pPr>
        <w:jc w:val="both"/>
      </w:pPr>
      <w:r>
        <w:t xml:space="preserve">When defining a subset of the </w:t>
      </w:r>
      <w:proofErr w:type="gramStart"/>
      <w:r>
        <w:t>time period</w:t>
      </w:r>
      <w:proofErr w:type="gramEnd"/>
      <w:r>
        <w:t xml:space="preserve">, the final step is to select the time coverage. The user has two choices: </w:t>
      </w:r>
    </w:p>
    <w:p w14:paraId="0FFFCB7C" w14:textId="77777777" w:rsidR="00943FAF" w:rsidRDefault="00943FAF">
      <w:pPr>
        <w:jc w:val="both"/>
      </w:pPr>
    </w:p>
    <w:p w14:paraId="632E1D53" w14:textId="77777777" w:rsidR="00943FAF" w:rsidRPr="004512FD" w:rsidRDefault="00856231">
      <w:pPr>
        <w:jc w:val="both"/>
      </w:pPr>
      <w:r>
        <w:t xml:space="preserve">Continuous button </w:t>
      </w:r>
      <w:r>
        <w:rPr>
          <w:noProof/>
          <w:lang w:eastAsia="en-CA"/>
        </w:rPr>
        <w:drawing>
          <wp:inline distT="0" distB="0" distL="0" distR="0" wp14:anchorId="50011C27" wp14:editId="1438EA0C">
            <wp:extent cx="528322" cy="142875"/>
            <wp:effectExtent l="0" t="0" r="5078" b="9525"/>
            <wp:docPr id="173" name="Picture 1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rcRect/>
                    <a:stretch>
                      <a:fillRect/>
                    </a:stretch>
                  </pic:blipFill>
                  <pic:spPr>
                    <a:xfrm>
                      <a:off x="0" y="0"/>
                      <a:ext cx="528322" cy="142875"/>
                    </a:xfrm>
                    <a:prstGeom prst="rect">
                      <a:avLst/>
                    </a:prstGeom>
                    <a:noFill/>
                    <a:ln>
                      <a:noFill/>
                      <a:prstDash/>
                    </a:ln>
                  </pic:spPr>
                </pic:pic>
              </a:graphicData>
            </a:graphic>
          </wp:inline>
        </w:drawing>
      </w:r>
      <w:r>
        <w:t xml:space="preserve">: By default, the </w:t>
      </w:r>
      <w:r>
        <w:rPr>
          <w:i/>
        </w:rPr>
        <w:t>When</w:t>
      </w:r>
      <w:r>
        <w:t xml:space="preserve"> tab is set for coverage of a “Continuous” </w:t>
      </w:r>
      <w:proofErr w:type="gramStart"/>
      <w:r>
        <w:t>time period</w:t>
      </w:r>
      <w:proofErr w:type="gramEnd"/>
      <w:r>
        <w:t xml:space="preserve"> using boundaries defined by the beginning and end dates. As a result, data from the entire period covered between the beginning and end dates are used by BioSIM. </w:t>
      </w:r>
    </w:p>
    <w:p w14:paraId="458AC145" w14:textId="40BD25F7" w:rsidR="00943FAF" w:rsidRDefault="00943FAF">
      <w:pPr>
        <w:jc w:val="both"/>
      </w:pPr>
    </w:p>
    <w:p w14:paraId="77253C38" w14:textId="77777777" w:rsidR="00943FAF" w:rsidRPr="004512FD" w:rsidRDefault="00856231">
      <w:pPr>
        <w:jc w:val="both"/>
      </w:pPr>
      <w:r>
        <w:lastRenderedPageBreak/>
        <w:t xml:space="preserve">Year by Year button </w:t>
      </w:r>
      <w:r>
        <w:rPr>
          <w:noProof/>
          <w:lang w:eastAsia="en-CA"/>
        </w:rPr>
        <w:drawing>
          <wp:inline distT="0" distB="0" distL="0" distR="0" wp14:anchorId="3E5E7DEF" wp14:editId="66779CF5">
            <wp:extent cx="554985" cy="142875"/>
            <wp:effectExtent l="0" t="0" r="0" b="9525"/>
            <wp:docPr id="174" name="Picture 151" descr="Year_by_Year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rcRect/>
                    <a:stretch>
                      <a:fillRect/>
                    </a:stretch>
                  </pic:blipFill>
                  <pic:spPr>
                    <a:xfrm>
                      <a:off x="0" y="0"/>
                      <a:ext cx="554985" cy="142875"/>
                    </a:xfrm>
                    <a:prstGeom prst="rect">
                      <a:avLst/>
                    </a:prstGeom>
                    <a:noFill/>
                    <a:ln>
                      <a:noFill/>
                      <a:prstDash/>
                    </a:ln>
                  </pic:spPr>
                </pic:pic>
              </a:graphicData>
            </a:graphic>
          </wp:inline>
        </w:drawing>
      </w:r>
      <w:r>
        <w:t xml:space="preserve">: If the “Year by Year” time coverage is selected, BioSIM uses data from the period covered between the beginning and end dates on a </w:t>
      </w:r>
      <w:proofErr w:type="gramStart"/>
      <w:r>
        <w:t>year by year</w:t>
      </w:r>
      <w:proofErr w:type="gramEnd"/>
      <w:r>
        <w:t xml:space="preserve"> basis. Data outside the specified dates, year by year, is disregarded during computation.</w:t>
      </w:r>
    </w:p>
    <w:p w14:paraId="6A842D79" w14:textId="77777777" w:rsidR="00943FAF" w:rsidRDefault="00943FAF">
      <w:pPr>
        <w:jc w:val="both"/>
      </w:pPr>
    </w:p>
    <w:p w14:paraId="6BD161FB" w14:textId="6FA89C62" w:rsidR="00943FAF" w:rsidRDefault="00856231">
      <w:pPr>
        <w:jc w:val="both"/>
      </w:pPr>
      <w:r>
        <w:t xml:space="preserve">NOTE: If the beginning date (month and day, excluding the year) falls after the ending date, BioSIM starts at the end date in one year and stop at the beginning date in the following year. </w:t>
      </w:r>
    </w:p>
    <w:p w14:paraId="2F6A8DAF" w14:textId="1D1DC229" w:rsidR="00110575" w:rsidRDefault="00110575">
      <w:pPr>
        <w:jc w:val="both"/>
        <w:rPr>
          <w:i/>
        </w:rPr>
      </w:pPr>
    </w:p>
    <w:p w14:paraId="19AE579E" w14:textId="77777777" w:rsidR="00110575" w:rsidRDefault="00110575">
      <w:pPr>
        <w:jc w:val="both"/>
        <w:rPr>
          <w:i/>
        </w:rPr>
      </w:pPr>
    </w:p>
    <w:p w14:paraId="34242704" w14:textId="072A34F8" w:rsidR="00943FAF" w:rsidRDefault="00110575" w:rsidP="00197802">
      <w:pPr>
        <w:pStyle w:val="Titre2"/>
      </w:pPr>
      <w:bookmarkStart w:id="327" w:name="_Toc132704621"/>
      <w:r>
        <w:rPr>
          <w:noProof/>
          <w:lang w:eastAsia="en-CA"/>
        </w:rPr>
        <w:drawing>
          <wp:anchor distT="0" distB="0" distL="114300" distR="114300" simplePos="0" relativeHeight="251705344" behindDoc="0" locked="0" layoutInCell="1" allowOverlap="1" wp14:anchorId="49A78119" wp14:editId="642BD41B">
            <wp:simplePos x="0" y="0"/>
            <wp:positionH relativeFrom="column">
              <wp:posOffset>4292913</wp:posOffset>
            </wp:positionH>
            <wp:positionV relativeFrom="paragraph">
              <wp:posOffset>437</wp:posOffset>
            </wp:positionV>
            <wp:extent cx="2168525" cy="1982470"/>
            <wp:effectExtent l="0" t="0" r="3175" b="0"/>
            <wp:wrapSquare wrapText="bothSides"/>
            <wp:docPr id="175" name="Picture 4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2168525" cy="1982470"/>
                    </a:xfrm>
                    <a:prstGeom prst="rect">
                      <a:avLst/>
                    </a:prstGeom>
                    <a:noFill/>
                    <a:ln>
                      <a:noFill/>
                      <a:prstDash/>
                    </a:ln>
                  </pic:spPr>
                </pic:pic>
              </a:graphicData>
            </a:graphic>
          </wp:anchor>
        </w:drawing>
      </w:r>
      <w:r w:rsidR="00856231">
        <w:t>What tab</w:t>
      </w:r>
      <w:bookmarkEnd w:id="327"/>
    </w:p>
    <w:p w14:paraId="69F981F8" w14:textId="772D3F03" w:rsidR="00943FAF" w:rsidRPr="002277FC" w:rsidRDefault="00856231">
      <w:pPr>
        <w:rPr>
          <w:color w:val="000000" w:themeColor="text1"/>
        </w:rPr>
      </w:pPr>
      <w:r w:rsidRPr="002277FC">
        <w:rPr>
          <w:color w:val="000000" w:themeColor="text1"/>
        </w:rPr>
        <w:t xml:space="preserve">The </w:t>
      </w:r>
      <w:r w:rsidRPr="002277FC">
        <w:rPr>
          <w:i/>
          <w:color w:val="000000" w:themeColor="text1"/>
        </w:rPr>
        <w:t>What</w:t>
      </w:r>
      <w:r w:rsidRPr="002277FC">
        <w:rPr>
          <w:color w:val="000000" w:themeColor="text1"/>
        </w:rPr>
        <w:t xml:space="preserve"> tab allows the user to select a subset of </w:t>
      </w:r>
      <w:r w:rsidR="004C314D">
        <w:rPr>
          <w:color w:val="000000" w:themeColor="text1"/>
        </w:rPr>
        <w:t>parameters</w:t>
      </w:r>
      <w:r w:rsidR="002277FC" w:rsidRPr="002277FC">
        <w:rPr>
          <w:color w:val="000000" w:themeColor="text1"/>
        </w:rPr>
        <w:t>.</w:t>
      </w:r>
      <w:r w:rsidRPr="002277FC">
        <w:rPr>
          <w:color w:val="000000" w:themeColor="text1"/>
        </w:rPr>
        <w:t xml:space="preserve"> </w:t>
      </w:r>
    </w:p>
    <w:p w14:paraId="23FBE5CE" w14:textId="50CEC009" w:rsidR="00943FAF" w:rsidRDefault="00943FAF"/>
    <w:p w14:paraId="79D24CAD" w14:textId="6C1C157C" w:rsidR="00443530" w:rsidRDefault="00856231">
      <w:r>
        <w:t xml:space="preserve">To select a subset of variables, the user must check </w:t>
      </w:r>
      <w:r>
        <w:rPr>
          <w:noProof/>
          <w:lang w:eastAsia="en-CA"/>
        </w:rPr>
        <w:drawing>
          <wp:inline distT="0" distB="0" distL="0" distR="0" wp14:anchorId="0E95062E" wp14:editId="00C03852">
            <wp:extent cx="137160" cy="137160"/>
            <wp:effectExtent l="0" t="0" r="0" b="0"/>
            <wp:docPr id="176"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4FC9C7B9" wp14:editId="693D5E2E">
            <wp:extent cx="137160" cy="137160"/>
            <wp:effectExtent l="0" t="0" r="0" b="0"/>
            <wp:docPr id="177"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sidR="004C314D">
        <w:t>parameters</w:t>
      </w:r>
      <w:r>
        <w:t xml:space="preserve"> of interest. </w:t>
      </w:r>
    </w:p>
    <w:p w14:paraId="7D35C90D" w14:textId="54FA27E5" w:rsidR="0039560D" w:rsidRDefault="0039560D"/>
    <w:p w14:paraId="1BD96F82" w14:textId="76B193A2" w:rsidR="00110575" w:rsidRDefault="00110575"/>
    <w:p w14:paraId="1579ABE2" w14:textId="4D91D9A6" w:rsidR="00110575" w:rsidRDefault="00110575"/>
    <w:p w14:paraId="6F579177" w14:textId="0EBA67EB" w:rsidR="00110575" w:rsidRDefault="00110575"/>
    <w:p w14:paraId="50685FAF" w14:textId="2A3F34E4" w:rsidR="00110575" w:rsidRDefault="00110575"/>
    <w:p w14:paraId="581D6477" w14:textId="631279F3" w:rsidR="00110575" w:rsidRDefault="00110575"/>
    <w:p w14:paraId="22789571" w14:textId="56DD3C1D" w:rsidR="00443530" w:rsidRPr="00110575" w:rsidRDefault="005C5821" w:rsidP="00197802">
      <w:pPr>
        <w:pStyle w:val="Titre2"/>
      </w:pPr>
      <w:bookmarkStart w:id="328" w:name="_Toc132704622"/>
      <w:r>
        <w:rPr>
          <w:noProof/>
          <w:lang w:eastAsia="en-CA"/>
        </w:rPr>
        <w:drawing>
          <wp:anchor distT="0" distB="0" distL="114300" distR="114300" simplePos="0" relativeHeight="251689984" behindDoc="0" locked="0" layoutInCell="1" allowOverlap="1" wp14:anchorId="5B5AC553" wp14:editId="642C6F0B">
            <wp:simplePos x="0" y="0"/>
            <wp:positionH relativeFrom="column">
              <wp:posOffset>4185285</wp:posOffset>
            </wp:positionH>
            <wp:positionV relativeFrom="paragraph">
              <wp:posOffset>209443</wp:posOffset>
            </wp:positionV>
            <wp:extent cx="2226310" cy="2089785"/>
            <wp:effectExtent l="0" t="0" r="254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226310" cy="2089785"/>
                    </a:xfrm>
                    <a:prstGeom prst="rect">
                      <a:avLst/>
                    </a:prstGeom>
                  </pic:spPr>
                </pic:pic>
              </a:graphicData>
            </a:graphic>
            <wp14:sizeRelH relativeFrom="margin">
              <wp14:pctWidth>0</wp14:pctWidth>
            </wp14:sizeRelH>
            <wp14:sizeRelV relativeFrom="margin">
              <wp14:pctHeight>0</wp14:pctHeight>
            </wp14:sizeRelV>
          </wp:anchor>
        </w:drawing>
      </w:r>
      <w:r w:rsidR="00443530">
        <w:t>Which tab</w:t>
      </w:r>
      <w:bookmarkEnd w:id="328"/>
    </w:p>
    <w:p w14:paraId="1F03282C" w14:textId="1095DA8A" w:rsidR="00443530" w:rsidRDefault="00443530" w:rsidP="00443530"/>
    <w:p w14:paraId="328F0766" w14:textId="2038EA66" w:rsidR="00443530" w:rsidRPr="004512FD" w:rsidRDefault="00443530" w:rsidP="00443530">
      <w:r>
        <w:t xml:space="preserve">The </w:t>
      </w:r>
      <w:r>
        <w:rPr>
          <w:i/>
        </w:rPr>
        <w:t xml:space="preserve">Which </w:t>
      </w:r>
      <w:r>
        <w:t xml:space="preserve">tab allows the user to select a subset of variables. For example, to limit the number of maps created in a mapping component. </w:t>
      </w:r>
    </w:p>
    <w:p w14:paraId="341BAD25" w14:textId="10886A88" w:rsidR="00443530" w:rsidRDefault="00443530" w:rsidP="00443530"/>
    <w:p w14:paraId="24CE3D29" w14:textId="55F16775" w:rsidR="00443530" w:rsidRPr="004512FD" w:rsidRDefault="00443530" w:rsidP="00443530">
      <w:r>
        <w:t xml:space="preserve">To select a subset of variables, the user must check </w:t>
      </w:r>
      <w:r>
        <w:rPr>
          <w:noProof/>
          <w:lang w:eastAsia="en-CA"/>
        </w:rPr>
        <w:drawing>
          <wp:inline distT="0" distB="0" distL="0" distR="0" wp14:anchorId="170D03C5" wp14:editId="7366F7B7">
            <wp:extent cx="137160" cy="137160"/>
            <wp:effectExtent l="0" t="0" r="0" b="0"/>
            <wp:docPr id="27" name="Picture 15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w:t>
      </w:r>
      <w:r>
        <w:rPr>
          <w:rFonts w:ascii="Courier New" w:hAnsi="Courier New" w:cs="Courier New"/>
          <w:sz w:val="22"/>
          <w:szCs w:val="22"/>
        </w:rPr>
        <w:t>Select variables</w:t>
      </w:r>
      <w:r>
        <w:t>” checkbox and then select (</w:t>
      </w:r>
      <w:r>
        <w:rPr>
          <w:noProof/>
          <w:lang w:eastAsia="en-CA"/>
        </w:rPr>
        <w:drawing>
          <wp:inline distT="0" distB="0" distL="0" distR="0" wp14:anchorId="32BBFFF7" wp14:editId="503A1A58">
            <wp:extent cx="137160" cy="137160"/>
            <wp:effectExtent l="0" t="0" r="0" b="0"/>
            <wp:docPr id="28" name="Picture 153"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the variables of interest. </w:t>
      </w:r>
    </w:p>
    <w:p w14:paraId="51997C04" w14:textId="10750006" w:rsidR="00443530" w:rsidRDefault="00443530" w:rsidP="00443530"/>
    <w:p w14:paraId="52D380A9" w14:textId="26C5AF5F" w:rsidR="00443530" w:rsidRDefault="00443530" w:rsidP="00443530"/>
    <w:p w14:paraId="518A98F3" w14:textId="4D4D6626" w:rsidR="00443530" w:rsidRPr="00443530" w:rsidRDefault="00443530" w:rsidP="00443530"/>
    <w:p w14:paraId="5CE51AAC" w14:textId="5B6C543D" w:rsidR="00443530" w:rsidRPr="00B008BA" w:rsidRDefault="00856231" w:rsidP="00197802">
      <w:pPr>
        <w:pStyle w:val="Titre2"/>
      </w:pPr>
      <w:bookmarkStart w:id="329" w:name="_Toc132704623"/>
      <w:r>
        <w:lastRenderedPageBreak/>
        <w:t>How tab</w:t>
      </w:r>
      <w:bookmarkEnd w:id="329"/>
    </w:p>
    <w:p w14:paraId="68EA3B97" w14:textId="2265B62E" w:rsidR="00943FAF" w:rsidRDefault="004A7D76">
      <w:r>
        <w:rPr>
          <w:noProof/>
          <w:lang w:eastAsia="en-CA"/>
        </w:rPr>
        <w:drawing>
          <wp:anchor distT="0" distB="0" distL="114300" distR="114300" simplePos="0" relativeHeight="251652096" behindDoc="0" locked="0" layoutInCell="1" allowOverlap="1" wp14:anchorId="187CDB6D" wp14:editId="498C696A">
            <wp:simplePos x="0" y="0"/>
            <wp:positionH relativeFrom="column">
              <wp:posOffset>3900852</wp:posOffset>
            </wp:positionH>
            <wp:positionV relativeFrom="paragraph">
              <wp:posOffset>126242</wp:posOffset>
            </wp:positionV>
            <wp:extent cx="2481580" cy="2155190"/>
            <wp:effectExtent l="0" t="0" r="0" b="0"/>
            <wp:wrapTight wrapText="bothSides">
              <wp:wrapPolygon edited="0">
                <wp:start x="0" y="0"/>
                <wp:lineTo x="0" y="21384"/>
                <wp:lineTo x="21390" y="21384"/>
                <wp:lineTo x="21390" y="0"/>
                <wp:lineTo x="0" y="0"/>
              </wp:wrapPolygon>
            </wp:wrapTight>
            <wp:docPr id="178" name="Picture 4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2481580" cy="21551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CFCFC46" w14:textId="513CBE84" w:rsidR="00943FAF" w:rsidRPr="004512FD" w:rsidRDefault="00856231">
      <w:r>
        <w:t xml:space="preserve">The </w:t>
      </w:r>
      <w:r>
        <w:rPr>
          <w:i/>
        </w:rPr>
        <w:t>How</w:t>
      </w:r>
      <w:r>
        <w:t xml:space="preserve"> tab is the most complex tab in the Analysis Editor dialog and can be used to accomplish a wide variety of tasks involving calculations and transformations.</w:t>
      </w:r>
    </w:p>
    <w:p w14:paraId="10670344" w14:textId="1E7043FE" w:rsidR="00943FAF" w:rsidRDefault="00943FAF"/>
    <w:p w14:paraId="5AF508AA" w14:textId="47110571" w:rsidR="00943FAF" w:rsidRPr="004512FD" w:rsidRDefault="00856231">
      <w:r>
        <w:t xml:space="preserve">It is important for the user to understand that BioSIM stores results in one of two ways: either by values or by statistics. For example, </w:t>
      </w:r>
      <w:r w:rsidR="00CB6A1E">
        <w:t xml:space="preserve">weather generations and model execution </w:t>
      </w:r>
      <w:r>
        <w:t>store information as values and analyses as statistics. If an analysis is based on a statistical parent component (</w:t>
      </w:r>
      <w:proofErr w:type="gramStart"/>
      <w:r>
        <w:t>e.g.</w:t>
      </w:r>
      <w:proofErr w:type="gramEnd"/>
      <w:r>
        <w:t xml:space="preserve"> another analysis), then the </w:t>
      </w:r>
      <w:r>
        <w:rPr>
          <w:b/>
        </w:rPr>
        <w:t>Statistic to work on</w:t>
      </w:r>
      <w:r>
        <w:t xml:space="preserve"> field (drop-down list) is enabled allowing the user to select a statistic to work with. For example, if the user were to select “</w:t>
      </w:r>
      <w:r>
        <w:rPr>
          <w:rFonts w:ascii="Courier New" w:hAnsi="Courier New" w:cs="Courier New"/>
        </w:rPr>
        <w:t>Sum</w:t>
      </w:r>
      <w:r>
        <w:t>” from the drop-down list, this would instruct BioSIM to use the sum among the results of the statistical parent component.</w:t>
      </w:r>
    </w:p>
    <w:p w14:paraId="055A4E1C" w14:textId="77777777" w:rsidR="00943FAF" w:rsidRDefault="00943FAF"/>
    <w:p w14:paraId="74732E4F" w14:textId="77777777" w:rsidR="00943FAF" w:rsidRDefault="00943FAF"/>
    <w:p w14:paraId="01C47800" w14:textId="581C95A1" w:rsidR="00943FAF" w:rsidRPr="004512FD" w:rsidRDefault="00856231">
      <w:r>
        <w:t xml:space="preserve">The second part of the tab is activated when </w:t>
      </w:r>
      <w:r>
        <w:rPr>
          <w:szCs w:val="24"/>
        </w:rPr>
        <w:t>the</w:t>
      </w:r>
      <w:r>
        <w:rPr>
          <w:rFonts w:ascii="Courier New" w:hAnsi="Courier New" w:cs="Courier New"/>
          <w:sz w:val="22"/>
          <w:szCs w:val="22"/>
        </w:rPr>
        <w:t xml:space="preserve"> Define time transformation</w:t>
      </w:r>
      <w:r>
        <w:t xml:space="preserve"> checkbox is checked </w:t>
      </w:r>
      <w:r>
        <w:rPr>
          <w:noProof/>
          <w:lang w:eastAsia="en-CA"/>
        </w:rPr>
        <w:drawing>
          <wp:inline distT="0" distB="0" distL="0" distR="0" wp14:anchorId="12245182" wp14:editId="1C68279C">
            <wp:extent cx="137160" cy="137160"/>
            <wp:effectExtent l="0" t="0" r="0" b="0"/>
            <wp:docPr id="179" name="Picture 154"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and is used for time transformation. It allows the user to transform results from one time format (</w:t>
      </w:r>
      <w:proofErr w:type="gramStart"/>
      <w:r>
        <w:t>e.g.</w:t>
      </w:r>
      <w:proofErr w:type="gramEnd"/>
      <w:r>
        <w:t xml:space="preserve"> daily) to another time format (e.g. annual). Each time format is composed of a type (</w:t>
      </w:r>
      <w:r w:rsidR="004C314D">
        <w:t xml:space="preserve">Hourly, </w:t>
      </w:r>
      <w:r>
        <w:t xml:space="preserve">daily, </w:t>
      </w:r>
      <w:proofErr w:type="gramStart"/>
      <w:r>
        <w:t>monthly</w:t>
      </w:r>
      <w:proofErr w:type="gramEnd"/>
      <w:r>
        <w:t xml:space="preserve"> or annual) and a mode (for each year or over all years). If the “For each year” mode is selected BioSIM separates values by year before working with them. If the “Over all years” mode is selected, BioSIM uses the entire period.</w:t>
      </w:r>
    </w:p>
    <w:p w14:paraId="693C4FAB" w14:textId="77777777" w:rsidR="00943FAF" w:rsidRDefault="00943FAF"/>
    <w:p w14:paraId="49C951C1" w14:textId="1BDFF2DD" w:rsidR="00943FAF" w:rsidRPr="004512FD" w:rsidRDefault="00856231">
      <w:r>
        <w:t xml:space="preserve">The following example is meant to illustrate the difference between the “For each year” and “Over all years” options: </w:t>
      </w:r>
      <w:r w:rsidR="00CB6A1E">
        <w:t>if a</w:t>
      </w:r>
      <w:r>
        <w:t xml:space="preserve"> </w:t>
      </w:r>
      <w:r w:rsidR="00CB6A1E">
        <w:t>model execution</w:t>
      </w:r>
      <w:r>
        <w:t xml:space="preserve"> generated daily values from 2005 to 2008; the objective of the analysis is to transform these daily values into monthly values. If “For each year” is selected as the </w:t>
      </w:r>
      <w:r>
        <w:rPr>
          <w:b/>
        </w:rPr>
        <w:t>Temporal transformation of mode</w:t>
      </w:r>
      <w:r>
        <w:t xml:space="preserve">, the result will be 12 values per year, for each of the four years of </w:t>
      </w:r>
      <w:r w:rsidR="00CB6A1E">
        <w:t xml:space="preserve">the </w:t>
      </w:r>
      <w:r>
        <w:t>output, for a total of 48 values. If “Over all years” is selected, the result will be 12 values (one for each month) because the computation will be made by month, over all years.</w:t>
      </w:r>
    </w:p>
    <w:p w14:paraId="4B52228B" w14:textId="77777777" w:rsidR="00943FAF" w:rsidRDefault="00943FAF"/>
    <w:p w14:paraId="290408A3" w14:textId="77777777" w:rsidR="00943FAF" w:rsidRDefault="00856231">
      <w:r>
        <w:t xml:space="preserve">Two types of time transformation can be performed in BioSIM: statistics or events. </w:t>
      </w:r>
    </w:p>
    <w:p w14:paraId="1ACC1C66" w14:textId="77777777" w:rsidR="00943FAF" w:rsidRDefault="00943FAF"/>
    <w:p w14:paraId="236A3DF6" w14:textId="77777777" w:rsidR="00943FAF" w:rsidRDefault="00856231">
      <w:r>
        <w:t xml:space="preserve">When the </w:t>
      </w:r>
      <w:r>
        <w:rPr>
          <w:b/>
        </w:rPr>
        <w:t>Statistics</w:t>
      </w:r>
      <w:r>
        <w:t xml:space="preserve"> radio button </w:t>
      </w:r>
      <w:r>
        <w:rPr>
          <w:noProof/>
          <w:lang w:eastAsia="en-CA"/>
        </w:rPr>
        <w:drawing>
          <wp:inline distT="0" distB="0" distL="0" distR="0" wp14:anchorId="38E366BD" wp14:editId="62C45FD1">
            <wp:extent cx="142875" cy="142875"/>
            <wp:effectExtent l="0" t="0" r="9525" b="9525"/>
            <wp:docPr id="180" name="Picture 155"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compute statistics (lowest value, mean, standard deviation, highest value, etc.). The user can choose to compute all statistics or one statistic at a time. If all statistics are computed, it is not recommended to define a final computation (see the definition below) because the sequence of computations is not always clear and unexpected results can be obtained. The 10 options available in the drop-down list are:</w:t>
      </w:r>
    </w:p>
    <w:p w14:paraId="3DD7D617" w14:textId="77777777" w:rsidR="00943FAF" w:rsidRDefault="00943FAF"/>
    <w:p w14:paraId="1C3D1463" w14:textId="77777777" w:rsidR="00943FAF" w:rsidRDefault="00856231" w:rsidP="002E3BED">
      <w:pPr>
        <w:numPr>
          <w:ilvl w:val="0"/>
          <w:numId w:val="10"/>
        </w:numPr>
      </w:pPr>
      <w:r>
        <w:t>All statistics (by default)</w:t>
      </w:r>
    </w:p>
    <w:p w14:paraId="6E43E03F" w14:textId="77777777" w:rsidR="00943FAF" w:rsidRDefault="00856231" w:rsidP="002E3BED">
      <w:pPr>
        <w:numPr>
          <w:ilvl w:val="0"/>
          <w:numId w:val="10"/>
        </w:numPr>
      </w:pPr>
      <w:r>
        <w:t>Lowest</w:t>
      </w:r>
    </w:p>
    <w:p w14:paraId="3CFEB943" w14:textId="77777777" w:rsidR="00943FAF" w:rsidRDefault="00856231" w:rsidP="002E3BED">
      <w:pPr>
        <w:numPr>
          <w:ilvl w:val="0"/>
          <w:numId w:val="10"/>
        </w:numPr>
      </w:pPr>
      <w:r>
        <w:t>Mean</w:t>
      </w:r>
    </w:p>
    <w:p w14:paraId="13161A3B" w14:textId="77777777" w:rsidR="00943FAF" w:rsidRDefault="00856231" w:rsidP="002E3BED">
      <w:pPr>
        <w:numPr>
          <w:ilvl w:val="0"/>
          <w:numId w:val="10"/>
        </w:numPr>
      </w:pPr>
      <w:r>
        <w:t>Sum</w:t>
      </w:r>
    </w:p>
    <w:p w14:paraId="51F90992" w14:textId="77777777" w:rsidR="00943FAF" w:rsidRDefault="00856231" w:rsidP="002E3BED">
      <w:pPr>
        <w:numPr>
          <w:ilvl w:val="0"/>
          <w:numId w:val="10"/>
        </w:numPr>
      </w:pPr>
      <w:r>
        <w:t>Sum²</w:t>
      </w:r>
    </w:p>
    <w:p w14:paraId="59F11276" w14:textId="64A46D73" w:rsidR="00943FAF" w:rsidRDefault="00856231" w:rsidP="002E3BED">
      <w:pPr>
        <w:numPr>
          <w:ilvl w:val="0"/>
          <w:numId w:val="10"/>
        </w:numPr>
      </w:pPr>
      <w:r>
        <w:lastRenderedPageBreak/>
        <w:t>Standard deviation</w:t>
      </w:r>
      <w:r w:rsidR="004C314D">
        <w:t xml:space="preserve"> (N-1)</w:t>
      </w:r>
    </w:p>
    <w:p w14:paraId="6930FA4C" w14:textId="40AEE6F2" w:rsidR="004C314D" w:rsidRDefault="004C314D" w:rsidP="004C314D">
      <w:pPr>
        <w:numPr>
          <w:ilvl w:val="0"/>
          <w:numId w:val="10"/>
        </w:numPr>
      </w:pPr>
      <w:r>
        <w:t>Standard deviation (N)</w:t>
      </w:r>
    </w:p>
    <w:p w14:paraId="105E0C57" w14:textId="77777777" w:rsidR="00943FAF" w:rsidRDefault="00856231" w:rsidP="002E3BED">
      <w:pPr>
        <w:numPr>
          <w:ilvl w:val="0"/>
          <w:numId w:val="10"/>
        </w:numPr>
      </w:pPr>
      <w:r>
        <w:t>Standard error</w:t>
      </w:r>
    </w:p>
    <w:p w14:paraId="030C266C" w14:textId="77777777" w:rsidR="00943FAF" w:rsidRDefault="00856231" w:rsidP="002E3BED">
      <w:pPr>
        <w:numPr>
          <w:ilvl w:val="0"/>
          <w:numId w:val="10"/>
        </w:numPr>
      </w:pPr>
      <w:r>
        <w:t>Coefficient of variation</w:t>
      </w:r>
    </w:p>
    <w:p w14:paraId="042AB549" w14:textId="77777777" w:rsidR="00943FAF" w:rsidRDefault="00856231" w:rsidP="002E3BED">
      <w:pPr>
        <w:numPr>
          <w:ilvl w:val="0"/>
          <w:numId w:val="10"/>
        </w:numPr>
      </w:pPr>
      <w:r>
        <w:t>Variance</w:t>
      </w:r>
    </w:p>
    <w:p w14:paraId="75795FE6" w14:textId="3BA6F7B2" w:rsidR="00943FAF" w:rsidRDefault="00856231" w:rsidP="002E3BED">
      <w:pPr>
        <w:numPr>
          <w:ilvl w:val="0"/>
          <w:numId w:val="10"/>
        </w:numPr>
      </w:pPr>
      <w:r>
        <w:t>Highest</w:t>
      </w:r>
    </w:p>
    <w:p w14:paraId="0F793BA9" w14:textId="6E484B4E" w:rsidR="004C314D" w:rsidRDefault="004C314D" w:rsidP="002E3BED">
      <w:pPr>
        <w:numPr>
          <w:ilvl w:val="0"/>
          <w:numId w:val="10"/>
        </w:numPr>
      </w:pPr>
      <w:r>
        <w:t>Total Sum of Square (TSS)</w:t>
      </w:r>
    </w:p>
    <w:p w14:paraId="667DED97" w14:textId="3CCB599B" w:rsidR="004C314D" w:rsidRDefault="004C314D" w:rsidP="002E3BED">
      <w:pPr>
        <w:numPr>
          <w:ilvl w:val="0"/>
          <w:numId w:val="10"/>
        </w:numPr>
      </w:pPr>
      <w:r>
        <w:t>Quadratic Mean</w:t>
      </w:r>
    </w:p>
    <w:p w14:paraId="60395B22" w14:textId="4833BF17" w:rsidR="004C314D" w:rsidRDefault="004C314D" w:rsidP="002E3BED">
      <w:pPr>
        <w:numPr>
          <w:ilvl w:val="0"/>
          <w:numId w:val="10"/>
        </w:numPr>
      </w:pPr>
      <w:r>
        <w:t>Range</w:t>
      </w:r>
    </w:p>
    <w:p w14:paraId="0436A409" w14:textId="78B5DAAC" w:rsidR="004C314D" w:rsidRDefault="004C314D" w:rsidP="002E3BED">
      <w:pPr>
        <w:numPr>
          <w:ilvl w:val="0"/>
          <w:numId w:val="10"/>
        </w:numPr>
      </w:pPr>
      <w:r>
        <w:t>Nb Values</w:t>
      </w:r>
    </w:p>
    <w:p w14:paraId="4C60FC19" w14:textId="77777777" w:rsidR="00943FAF" w:rsidRDefault="00943FAF"/>
    <w:p w14:paraId="3FB417E2" w14:textId="77777777" w:rsidR="00943FAF" w:rsidRDefault="00856231">
      <w:r>
        <w:t xml:space="preserve">When the </w:t>
      </w:r>
      <w:r>
        <w:rPr>
          <w:b/>
        </w:rPr>
        <w:t>Event</w:t>
      </w:r>
      <w:r>
        <w:t xml:space="preserve"> radio button</w:t>
      </w:r>
      <w:r>
        <w:rPr>
          <w:noProof/>
          <w:lang w:eastAsia="en-CA"/>
        </w:rPr>
        <w:drawing>
          <wp:inline distT="0" distB="0" distL="0" distR="0" wp14:anchorId="39AD323F" wp14:editId="229CAE18">
            <wp:extent cx="142875" cy="142875"/>
            <wp:effectExtent l="0" t="0" r="9525" b="9525"/>
            <wp:docPr id="181" name="Picture 156"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142875" cy="142875"/>
                    </a:xfrm>
                    <a:prstGeom prst="rect">
                      <a:avLst/>
                    </a:prstGeom>
                    <a:noFill/>
                    <a:ln>
                      <a:noFill/>
                      <a:prstDash/>
                    </a:ln>
                  </pic:spPr>
                </pic:pic>
              </a:graphicData>
            </a:graphic>
          </wp:inline>
        </w:drawing>
      </w:r>
      <w:r>
        <w:t xml:space="preserve"> is selected, the user can extract an event. An event is a time at which something occurs (</w:t>
      </w:r>
      <w:proofErr w:type="gramStart"/>
      <w:r>
        <w:t>e.g.</w:t>
      </w:r>
      <w:proofErr w:type="gramEnd"/>
      <w:r>
        <w:t xml:space="preserve"> time when variable is maximum). In the “event” definitions below, a criterion is often needed in the event’s definition. The choices available are: </w:t>
      </w:r>
    </w:p>
    <w:p w14:paraId="7B0519E8" w14:textId="77777777" w:rsidR="00943FAF" w:rsidRDefault="00943FAF">
      <w:pPr>
        <w:jc w:val="both"/>
      </w:pPr>
    </w:p>
    <w:p w14:paraId="0DBFCD33" w14:textId="77777777" w:rsidR="00943FAF" w:rsidRDefault="00856231" w:rsidP="002E3BED">
      <w:pPr>
        <w:numPr>
          <w:ilvl w:val="0"/>
          <w:numId w:val="11"/>
        </w:numPr>
        <w:tabs>
          <w:tab w:val="left" w:pos="0"/>
        </w:tabs>
        <w:snapToGrid w:val="0"/>
        <w:jc w:val="both"/>
      </w:pPr>
      <w:r>
        <w:t>Time when variables are maximum (default)</w:t>
      </w:r>
    </w:p>
    <w:p w14:paraId="122FD102" w14:textId="77777777" w:rsidR="00943FAF" w:rsidRDefault="00856231" w:rsidP="002E3BED">
      <w:pPr>
        <w:numPr>
          <w:ilvl w:val="0"/>
          <w:numId w:val="11"/>
        </w:numPr>
        <w:tabs>
          <w:tab w:val="left" w:pos="0"/>
        </w:tabs>
        <w:snapToGrid w:val="0"/>
        <w:jc w:val="both"/>
      </w:pPr>
      <w:r>
        <w:t xml:space="preserve">Time when variables are </w:t>
      </w:r>
      <w:proofErr w:type="gramStart"/>
      <w:r>
        <w:t>minimum</w:t>
      </w:r>
      <w:proofErr w:type="gramEnd"/>
    </w:p>
    <w:p w14:paraId="4F71E509" w14:textId="1E7B6E96" w:rsidR="00943FAF" w:rsidRDefault="00871D7F" w:rsidP="002E3BED">
      <w:pPr>
        <w:numPr>
          <w:ilvl w:val="0"/>
          <w:numId w:val="11"/>
        </w:numPr>
        <w:tabs>
          <w:tab w:val="left" w:pos="0"/>
        </w:tabs>
        <w:snapToGrid w:val="0"/>
        <w:jc w:val="both"/>
      </w:pPr>
      <w:r>
        <w:t>First time when variables &gt;=</w:t>
      </w:r>
    </w:p>
    <w:p w14:paraId="5F6C63A8" w14:textId="2EF69B9A" w:rsidR="00943FAF" w:rsidRDefault="00856231" w:rsidP="002E3BED">
      <w:pPr>
        <w:numPr>
          <w:ilvl w:val="0"/>
          <w:numId w:val="11"/>
        </w:numPr>
        <w:tabs>
          <w:tab w:val="left" w:pos="0"/>
        </w:tabs>
        <w:snapToGrid w:val="0"/>
        <w:jc w:val="both"/>
      </w:pPr>
      <w:r>
        <w:t>First time when variables &lt;=</w:t>
      </w:r>
    </w:p>
    <w:p w14:paraId="5C38189E" w14:textId="2928537F" w:rsidR="00943FAF" w:rsidRDefault="00856231" w:rsidP="002E3BED">
      <w:pPr>
        <w:numPr>
          <w:ilvl w:val="0"/>
          <w:numId w:val="11"/>
        </w:numPr>
        <w:tabs>
          <w:tab w:val="left" w:pos="0"/>
        </w:tabs>
        <w:snapToGrid w:val="0"/>
        <w:jc w:val="both"/>
      </w:pPr>
      <w:r>
        <w:t>Last time when variables &gt;=</w:t>
      </w:r>
    </w:p>
    <w:p w14:paraId="6F155783" w14:textId="1D6D7FF5" w:rsidR="00943FAF" w:rsidRDefault="00856231" w:rsidP="002E3BED">
      <w:pPr>
        <w:numPr>
          <w:ilvl w:val="0"/>
          <w:numId w:val="11"/>
        </w:numPr>
        <w:tabs>
          <w:tab w:val="left" w:pos="0"/>
        </w:tabs>
        <w:snapToGrid w:val="0"/>
        <w:jc w:val="both"/>
      </w:pPr>
      <w:r>
        <w:t>Last time when variables &lt;=</w:t>
      </w:r>
    </w:p>
    <w:p w14:paraId="20CB2EEF" w14:textId="6BBEA847" w:rsidR="00943FAF" w:rsidRDefault="00856231" w:rsidP="002E3BED">
      <w:pPr>
        <w:numPr>
          <w:ilvl w:val="0"/>
          <w:numId w:val="11"/>
        </w:numPr>
        <w:tabs>
          <w:tab w:val="left" w:pos="0"/>
        </w:tabs>
        <w:snapToGrid w:val="0"/>
        <w:jc w:val="both"/>
      </w:pPr>
      <w:r>
        <w:t xml:space="preserve">First time when cumulative % of variables &gt; </w:t>
      </w:r>
      <w:proofErr w:type="gramStart"/>
      <w:r>
        <w:t>=  (</w:t>
      </w:r>
      <w:proofErr w:type="gramEnd"/>
      <w:r>
        <w:t>here, the output variable is summed up over time, and the sum is divided by the total sum)</w:t>
      </w:r>
    </w:p>
    <w:p w14:paraId="5FB4D598" w14:textId="77777777" w:rsidR="00871D7F" w:rsidRDefault="004C314D" w:rsidP="00990516">
      <w:pPr>
        <w:numPr>
          <w:ilvl w:val="0"/>
          <w:numId w:val="11"/>
        </w:numPr>
        <w:tabs>
          <w:tab w:val="left" w:pos="0"/>
        </w:tabs>
        <w:snapToGrid w:val="0"/>
        <w:jc w:val="both"/>
      </w:pPr>
      <w:r>
        <w:t xml:space="preserve">First time when </w:t>
      </w:r>
      <w:r w:rsidR="00871D7F">
        <w:t>variable &gt;= (</w:t>
      </w:r>
      <w:r>
        <w:t xml:space="preserve">% of </w:t>
      </w:r>
      <w:r w:rsidR="00871D7F">
        <w:t>max)</w:t>
      </w:r>
    </w:p>
    <w:p w14:paraId="42E1613B" w14:textId="512DA8E2" w:rsidR="00943FAF" w:rsidRDefault="00856231" w:rsidP="00990516">
      <w:pPr>
        <w:numPr>
          <w:ilvl w:val="0"/>
          <w:numId w:val="11"/>
        </w:numPr>
        <w:tabs>
          <w:tab w:val="left" w:pos="0"/>
        </w:tabs>
        <w:snapToGrid w:val="0"/>
        <w:jc w:val="both"/>
      </w:pPr>
      <w:r>
        <w:t xml:space="preserve">Time when variables </w:t>
      </w:r>
      <w:proofErr w:type="gramStart"/>
      <w:r>
        <w:t>stabilizes</w:t>
      </w:r>
      <w:proofErr w:type="gramEnd"/>
      <w:r>
        <w:t xml:space="preserve"> (tolerance …)</w:t>
      </w:r>
    </w:p>
    <w:p w14:paraId="5B5BE1D5" w14:textId="77777777" w:rsidR="00943FAF" w:rsidRDefault="00943FAF">
      <w:pPr>
        <w:jc w:val="both"/>
      </w:pPr>
    </w:p>
    <w:p w14:paraId="6EF39A91" w14:textId="77777777" w:rsidR="00943FAF" w:rsidRPr="001D6AEE" w:rsidRDefault="00856231">
      <w:pPr>
        <w:jc w:val="both"/>
      </w:pPr>
      <w:r>
        <w:rPr>
          <w:bCs/>
        </w:rPr>
        <w:t xml:space="preserve">When an event criterion is needed, the edit box </w:t>
      </w:r>
      <w:r>
        <w:rPr>
          <w:bCs/>
          <w:noProof/>
          <w:lang w:eastAsia="en-CA"/>
        </w:rPr>
        <w:drawing>
          <wp:inline distT="0" distB="0" distL="0" distR="0" wp14:anchorId="3401ADD1" wp14:editId="6FCF8809">
            <wp:extent cx="222254" cy="142875"/>
            <wp:effectExtent l="0" t="0" r="6346" b="9525"/>
            <wp:docPr id="182" name="Picture 157" descr="Modèles_Box_empt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rcRect/>
                    <a:stretch>
                      <a:fillRect/>
                    </a:stretch>
                  </pic:blipFill>
                  <pic:spPr>
                    <a:xfrm>
                      <a:off x="0" y="0"/>
                      <a:ext cx="222254" cy="142875"/>
                    </a:xfrm>
                    <a:prstGeom prst="rect">
                      <a:avLst/>
                    </a:prstGeom>
                    <a:noFill/>
                    <a:ln>
                      <a:noFill/>
                      <a:prstDash/>
                    </a:ln>
                  </pic:spPr>
                </pic:pic>
              </a:graphicData>
            </a:graphic>
          </wp:inline>
        </w:drawing>
      </w:r>
      <w:r>
        <w:rPr>
          <w:bCs/>
        </w:rPr>
        <w:t xml:space="preserve"> to the right of the drop-down list is enabled allowing the user to enter a value. </w:t>
      </w:r>
      <w:r>
        <w:t xml:space="preserve">For example, to determine the first time when variables are greater than 50, the event type would be “First time when variables </w:t>
      </w:r>
      <w:proofErr w:type="gramStart"/>
      <w:r>
        <w:t>&gt; ”</w:t>
      </w:r>
      <w:proofErr w:type="gramEnd"/>
      <w:r>
        <w:t xml:space="preserve"> and “50” would be the event criterion. </w:t>
      </w:r>
    </w:p>
    <w:p w14:paraId="127DA5FD" w14:textId="77777777" w:rsidR="00943FAF" w:rsidRDefault="00943FAF">
      <w:pPr>
        <w:jc w:val="both"/>
      </w:pPr>
    </w:p>
    <w:p w14:paraId="29FDFB62" w14:textId="77777777" w:rsidR="00943FAF" w:rsidRPr="001D6AEE" w:rsidRDefault="00856231">
      <w:r>
        <w:t>The event or statistic is computed for all the selected variables as well as all the selected locations over the period specified for the analysis (</w:t>
      </w:r>
      <w:r>
        <w:rPr>
          <w:i/>
        </w:rPr>
        <w:t xml:space="preserve">When </w:t>
      </w:r>
      <w:r>
        <w:t>tab).</w:t>
      </w:r>
    </w:p>
    <w:p w14:paraId="0FA1A364" w14:textId="77777777" w:rsidR="00943FAF" w:rsidRDefault="00943FAF">
      <w:pPr>
        <w:jc w:val="both"/>
      </w:pPr>
    </w:p>
    <w:p w14:paraId="4705DD10" w14:textId="77777777" w:rsidR="00943FAF" w:rsidRPr="001D6AEE" w:rsidRDefault="00856231">
      <w:pPr>
        <w:jc w:val="both"/>
      </w:pPr>
      <w:r>
        <w:t xml:space="preserve">Final computations: The </w:t>
      </w:r>
      <w:r>
        <w:rPr>
          <w:i/>
        </w:rPr>
        <w:t>How</w:t>
      </w:r>
      <w:r>
        <w:t xml:space="preserve"> tab has a third purpose, to compute averages over replications, </w:t>
      </w:r>
      <w:proofErr w:type="gramStart"/>
      <w:r>
        <w:t>parameters</w:t>
      </w:r>
      <w:proofErr w:type="gramEnd"/>
      <w:r>
        <w:t xml:space="preserve"> or locations (or any combination thereof): </w:t>
      </w:r>
    </w:p>
    <w:p w14:paraId="46FE8F52" w14:textId="77777777" w:rsidR="00943FAF" w:rsidRDefault="00943FAF">
      <w:pPr>
        <w:jc w:val="both"/>
      </w:pPr>
    </w:p>
    <w:p w14:paraId="2ECD14D5" w14:textId="77777777" w:rsidR="00943FAF" w:rsidRPr="001D6AEE" w:rsidRDefault="00856231">
      <w:pPr>
        <w:jc w:val="both"/>
      </w:pPr>
      <w:r>
        <w:t xml:space="preserve">When the </w:t>
      </w:r>
      <w:r>
        <w:rPr>
          <w:rFonts w:ascii="Courier New" w:hAnsi="Courier New" w:cs="Courier New"/>
          <w:sz w:val="22"/>
          <w:szCs w:val="22"/>
        </w:rPr>
        <w:t>Over replications</w:t>
      </w:r>
      <w:r>
        <w:t xml:space="preserve"> checkbox is checked </w:t>
      </w:r>
      <w:r>
        <w:rPr>
          <w:noProof/>
          <w:lang w:eastAsia="en-CA"/>
        </w:rPr>
        <w:drawing>
          <wp:inline distT="0" distB="0" distL="0" distR="0" wp14:anchorId="6CEFF4F9" wp14:editId="09A2F39B">
            <wp:extent cx="142875" cy="142875"/>
            <wp:effectExtent l="0" t="0" r="9525" b="9525"/>
            <wp:docPr id="184" name="Picture 15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(checked by default), BioSIM computes the mean over all replications.</w:t>
      </w:r>
    </w:p>
    <w:p w14:paraId="0CA4F344" w14:textId="77777777" w:rsidR="00943FAF" w:rsidRDefault="00943FAF">
      <w:pPr>
        <w:jc w:val="both"/>
        <w:rPr>
          <w:b/>
        </w:rPr>
      </w:pPr>
    </w:p>
    <w:p w14:paraId="2F1540E9" w14:textId="77777777" w:rsidR="00943FAF" w:rsidRPr="001D6AEE" w:rsidRDefault="00856231">
      <w:pPr>
        <w:jc w:val="both"/>
      </w:pPr>
      <w:r>
        <w:t xml:space="preserve">When the </w:t>
      </w:r>
      <w:r>
        <w:rPr>
          <w:rFonts w:ascii="Courier New" w:hAnsi="Courier New" w:cs="Courier New"/>
          <w:sz w:val="22"/>
          <w:szCs w:val="22"/>
        </w:rPr>
        <w:t>Over parameters</w:t>
      </w:r>
      <w:r>
        <w:t xml:space="preserve"> checkbox</w:t>
      </w:r>
      <w:r>
        <w:rPr>
          <w:b/>
        </w:rPr>
        <w:t xml:space="preserve"> </w:t>
      </w:r>
      <w:r>
        <w:t xml:space="preserve">is checked </w:t>
      </w:r>
      <w:r>
        <w:rPr>
          <w:noProof/>
          <w:lang w:eastAsia="en-CA"/>
        </w:rPr>
        <w:drawing>
          <wp:inline distT="0" distB="0" distL="0" distR="0" wp14:anchorId="2F4DDAE4" wp14:editId="4B684664">
            <wp:extent cx="142875" cy="142875"/>
            <wp:effectExtent l="0" t="0" r="9525" b="9525"/>
            <wp:docPr id="185" name="Picture 16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BioSIM computes the mean over all parameter values (used when model parameters have been varied)</w:t>
      </w:r>
    </w:p>
    <w:p w14:paraId="5D67EFE0" w14:textId="77777777" w:rsidR="00943FAF" w:rsidRDefault="00943FAF">
      <w:pPr>
        <w:rPr>
          <w:b/>
        </w:rPr>
      </w:pPr>
    </w:p>
    <w:p w14:paraId="776A5E48" w14:textId="77777777" w:rsidR="00943FAF" w:rsidRPr="001D6AEE" w:rsidRDefault="00856231">
      <w:r>
        <w:t xml:space="preserve">When the </w:t>
      </w:r>
      <w:r>
        <w:rPr>
          <w:rFonts w:ascii="Courier New" w:hAnsi="Courier New" w:cs="Courier New"/>
          <w:sz w:val="22"/>
          <w:szCs w:val="22"/>
        </w:rPr>
        <w:t>Over locations</w:t>
      </w:r>
      <w:r>
        <w:t xml:space="preserve"> checkbox</w:t>
      </w:r>
      <w:r>
        <w:rPr>
          <w:b/>
        </w:rPr>
        <w:t xml:space="preserve"> </w:t>
      </w:r>
      <w:r>
        <w:t xml:space="preserve">is checked </w:t>
      </w:r>
      <w:r>
        <w:rPr>
          <w:noProof/>
          <w:lang w:eastAsia="en-CA"/>
        </w:rPr>
        <w:drawing>
          <wp:inline distT="0" distB="0" distL="0" distR="0" wp14:anchorId="35DD1E39" wp14:editId="7A61564C">
            <wp:extent cx="142875" cy="142875"/>
            <wp:effectExtent l="0" t="0" r="9525" b="9525"/>
            <wp:docPr id="186" name="Picture 161"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BioSIM computes the mean value over all locations selected in the </w:t>
      </w:r>
      <w:r>
        <w:rPr>
          <w:i/>
        </w:rPr>
        <w:t>Where</w:t>
      </w:r>
      <w:r>
        <w:t xml:space="preserve"> tab.</w:t>
      </w:r>
    </w:p>
    <w:p w14:paraId="46AFDE4D" w14:textId="77777777" w:rsidR="00943FAF" w:rsidRDefault="00943FAF"/>
    <w:p w14:paraId="63F00A69" w14:textId="77777777" w:rsidR="00943FAF" w:rsidRPr="001D6AEE" w:rsidRDefault="00856231">
      <w:r>
        <w:lastRenderedPageBreak/>
        <w:t xml:space="preserve">Additional notes: The output of an analysis always depends on what is selected in the drop-down lists of the output time format of the </w:t>
      </w:r>
      <w:r>
        <w:rPr>
          <w:i/>
        </w:rPr>
        <w:t>How</w:t>
      </w:r>
      <w:r>
        <w:t xml:space="preserve"> tab (output). For example, if the time period specified in the </w:t>
      </w:r>
      <w:r>
        <w:rPr>
          <w:i/>
        </w:rPr>
        <w:t>When</w:t>
      </w:r>
      <w:r>
        <w:t xml:space="preserve"> tab (input) is from May 15</w:t>
      </w:r>
      <w:r>
        <w:rPr>
          <w:vertAlign w:val="superscript"/>
        </w:rPr>
        <w:t xml:space="preserve"> </w:t>
      </w:r>
      <w:proofErr w:type="spellStart"/>
      <w:r>
        <w:rPr>
          <w:vertAlign w:val="superscript"/>
        </w:rPr>
        <w:t>th</w:t>
      </w:r>
      <w:proofErr w:type="spellEnd"/>
      <w:r>
        <w:t xml:space="preserve"> to June 15</w:t>
      </w:r>
      <w:r>
        <w:rPr>
          <w:vertAlign w:val="superscript"/>
        </w:rPr>
        <w:t xml:space="preserve"> </w:t>
      </w:r>
      <w:proofErr w:type="spellStart"/>
      <w:r>
        <w:rPr>
          <w:vertAlign w:val="superscript"/>
        </w:rPr>
        <w:t>th</w:t>
      </w:r>
      <w:proofErr w:type="spellEnd"/>
      <w:r>
        <w:t xml:space="preserve"> 2011 and in the </w:t>
      </w:r>
      <w:r>
        <w:rPr>
          <w:i/>
        </w:rPr>
        <w:t>How</w:t>
      </w:r>
      <w:r>
        <w:t xml:space="preserve"> tab, the output time format drop-down lists are set to “Monthly” and “For each year”, the result of the analysis is composed of two values, one computed for the 17 days specified for the month of May (15</w:t>
      </w:r>
      <w:r>
        <w:rPr>
          <w:vertAlign w:val="superscript"/>
        </w:rPr>
        <w:t>th</w:t>
      </w:r>
      <w:r>
        <w:t xml:space="preserve"> to the 31</w:t>
      </w:r>
      <w:r>
        <w:rPr>
          <w:vertAlign w:val="superscript"/>
        </w:rPr>
        <w:t>st</w:t>
      </w:r>
      <w:r>
        <w:t>) and one computed for the 15 days specified for the month of June (1</w:t>
      </w:r>
      <w:r>
        <w:rPr>
          <w:vertAlign w:val="superscript"/>
        </w:rPr>
        <w:t>st</w:t>
      </w:r>
      <w:r>
        <w:t xml:space="preserve"> to the 15</w:t>
      </w:r>
      <w:r>
        <w:rPr>
          <w:vertAlign w:val="superscript"/>
        </w:rPr>
        <w:t>th</w:t>
      </w:r>
      <w:r>
        <w:t>).</w:t>
      </w:r>
    </w:p>
    <w:p w14:paraId="0ACC4134" w14:textId="77777777" w:rsidR="00943FAF" w:rsidRDefault="00943FAF"/>
    <w:p w14:paraId="2245BC77" w14:textId="77777777" w:rsidR="00943FAF" w:rsidRDefault="00943FAF">
      <w:pPr>
        <w:jc w:val="both"/>
      </w:pPr>
    </w:p>
    <w:p w14:paraId="685BE1D1" w14:textId="77777777" w:rsidR="00943FAF" w:rsidRDefault="00943FAF"/>
    <w:p w14:paraId="27F2FECC" w14:textId="77777777" w:rsidR="00943FAF" w:rsidRDefault="00856231" w:rsidP="00447313">
      <w:pPr>
        <w:pStyle w:val="Titre1"/>
      </w:pPr>
      <w:bookmarkStart w:id="330" w:name="_Toc132704624"/>
      <w:bookmarkEnd w:id="1"/>
      <w:r>
        <w:t>Generating maps (spatial interpolation)</w:t>
      </w:r>
      <w:bookmarkEnd w:id="330"/>
    </w:p>
    <w:p w14:paraId="302592DB" w14:textId="77777777" w:rsidR="00943FAF" w:rsidRDefault="00856231">
      <w:pPr>
        <w:jc w:val="both"/>
      </w:pPr>
      <w:r>
        <w:t>Mapping components are used to transform punctual results into surfaces (maps) and produce as many maps as the number of combinations of dimensions specified in their parent component (</w:t>
      </w:r>
      <w:proofErr w:type="gramStart"/>
      <w:r>
        <w:t>e.g.</w:t>
      </w:r>
      <w:proofErr w:type="gramEnd"/>
      <w:r>
        <w:t xml:space="preserve"> months, variables). This is why </w:t>
      </w:r>
      <w:proofErr w:type="spellStart"/>
      <w:r>
        <w:t>redimensioning</w:t>
      </w:r>
      <w:proofErr w:type="spellEnd"/>
      <w:r>
        <w:t xml:space="preserve"> through analysis components must be done prior to adding a mapping component. When creating a map component in BioSIM the following steps are required:</w:t>
      </w:r>
    </w:p>
    <w:p w14:paraId="2C7F9E9F" w14:textId="77777777" w:rsidR="00943FAF" w:rsidRDefault="00943FAF">
      <w:pPr>
        <w:jc w:val="both"/>
      </w:pPr>
    </w:p>
    <w:p w14:paraId="36F5030B" w14:textId="036293A0" w:rsidR="00943FAF" w:rsidRDefault="00856231" w:rsidP="002E3BED">
      <w:pPr>
        <w:numPr>
          <w:ilvl w:val="0"/>
          <w:numId w:val="12"/>
        </w:numPr>
        <w:jc w:val="both"/>
      </w:pPr>
      <w:r>
        <w:t xml:space="preserve">Adding a </w:t>
      </w:r>
      <w:r w:rsidR="00D546AE">
        <w:t>w</w:t>
      </w:r>
      <w:r w:rsidR="00670310">
        <w:t>eather generator</w:t>
      </w:r>
    </w:p>
    <w:p w14:paraId="0763C5C0" w14:textId="77777777" w:rsidR="00D546AE" w:rsidRDefault="00D546AE" w:rsidP="00D546AE">
      <w:pPr>
        <w:numPr>
          <w:ilvl w:val="0"/>
          <w:numId w:val="12"/>
        </w:numPr>
        <w:jc w:val="both"/>
      </w:pPr>
      <w:r>
        <w:t>Generating a locations list from a DEM of the area to be mapped</w:t>
      </w:r>
    </w:p>
    <w:p w14:paraId="1E1B62B4" w14:textId="6F426E16" w:rsidR="00670310" w:rsidRDefault="00670310" w:rsidP="002E3BED">
      <w:pPr>
        <w:numPr>
          <w:ilvl w:val="0"/>
          <w:numId w:val="12"/>
        </w:numPr>
        <w:jc w:val="both"/>
      </w:pPr>
      <w:r>
        <w:t>Adding a model execution</w:t>
      </w:r>
      <w:r w:rsidR="00D546AE">
        <w:t xml:space="preserve"> </w:t>
      </w:r>
    </w:p>
    <w:p w14:paraId="5AD638F3" w14:textId="53D9AA1A" w:rsidR="00943FAF" w:rsidRDefault="00856231" w:rsidP="002E3BED">
      <w:pPr>
        <w:numPr>
          <w:ilvl w:val="0"/>
          <w:numId w:val="12"/>
        </w:numPr>
        <w:jc w:val="both"/>
      </w:pPr>
      <w:r>
        <w:t>Adding an analysis of the variables of interest.</w:t>
      </w:r>
      <w:r w:rsidR="00D546AE">
        <w:t xml:space="preserve"> In case of event, an extra function analysis must be </w:t>
      </w:r>
      <w:proofErr w:type="gramStart"/>
      <w:r w:rsidR="00D546AE">
        <w:t>add</w:t>
      </w:r>
      <w:proofErr w:type="gramEnd"/>
      <w:r w:rsidR="00D546AE">
        <w:t xml:space="preserve"> to convert time reference into Julian Day.</w:t>
      </w:r>
    </w:p>
    <w:p w14:paraId="6753B0CB" w14:textId="77777777" w:rsidR="00943FAF" w:rsidRDefault="00856231" w:rsidP="002E3BED">
      <w:pPr>
        <w:numPr>
          <w:ilvl w:val="0"/>
          <w:numId w:val="12"/>
        </w:numPr>
        <w:jc w:val="both"/>
      </w:pPr>
      <w:r>
        <w:t>Adding a mapping component using the DEM of the area to be mapped.</w:t>
      </w:r>
    </w:p>
    <w:p w14:paraId="10B258E1" w14:textId="77777777" w:rsidR="00943FAF" w:rsidRDefault="00943FAF">
      <w:pPr>
        <w:jc w:val="both"/>
      </w:pPr>
    </w:p>
    <w:p w14:paraId="25087041" w14:textId="48A31069" w:rsidR="00943FAF" w:rsidRDefault="00856231">
      <w:pPr>
        <w:jc w:val="both"/>
      </w:pPr>
      <w:r>
        <w:t xml:space="preserve">The key to producing an output map in BioSIM is the generation of a suitable location list within the </w:t>
      </w:r>
      <w:r w:rsidR="00174422">
        <w:t xml:space="preserve">weather generation </w:t>
      </w:r>
      <w:r>
        <w:t xml:space="preserve">definition. In particular, the location list must contain a sufficiently large number of simulation points (&gt;100) distributed more or less evenly over the entire extent of the input </w:t>
      </w:r>
      <w:proofErr w:type="gramStart"/>
      <w:r>
        <w:t>DEM, and</w:t>
      </w:r>
      <w:proofErr w:type="gramEnd"/>
      <w:r>
        <w:t xml:space="preserve"> covering as much as possible of its range of elevations. </w:t>
      </w:r>
      <w:proofErr w:type="spellStart"/>
      <w:r>
        <w:t>BioSIM’s</w:t>
      </w:r>
      <w:proofErr w:type="spellEnd"/>
      <w:r>
        <w:t xml:space="preserve"> Location</w:t>
      </w:r>
      <w:bookmarkStart w:id="331" w:name="_Hlt322531079"/>
      <w:r>
        <w:t xml:space="preserve"> </w:t>
      </w:r>
      <w:bookmarkEnd w:id="331"/>
      <w:r>
        <w:t>List Editor is quite useful in generating such location lists, allowing to take slope and aspect into consideration. Remember that slope and aspect are not useful mapping factors at scales beyond 1/100 000 (~200m).</w:t>
      </w:r>
    </w:p>
    <w:p w14:paraId="4FC73026" w14:textId="77777777" w:rsidR="00943FAF" w:rsidRDefault="00943FAF">
      <w:pPr>
        <w:jc w:val="both"/>
        <w:rPr>
          <w:b/>
        </w:rPr>
      </w:pPr>
    </w:p>
    <w:p w14:paraId="278F0709" w14:textId="027DAE86" w:rsidR="00943FAF" w:rsidRDefault="00856231">
      <w:pPr>
        <w:jc w:val="both"/>
      </w:pPr>
      <w:r>
        <w:t>Through a chain of several components (</w:t>
      </w:r>
      <w:proofErr w:type="gramStart"/>
      <w:r>
        <w:t>e.g.</w:t>
      </w:r>
      <w:proofErr w:type="gramEnd"/>
      <w:r>
        <w:t xml:space="preserve"> analysis, merge), the user can convert outputs into a format allowing the desired mapping results (for example, to map an event date, the user needs to define an analysis and extract the event beforehand). Mapping components are most often added as a child to an analysis component. Only in rare instances can a mapping component be added directly to a </w:t>
      </w:r>
      <w:r w:rsidR="00174422">
        <w:t>model execution</w:t>
      </w:r>
      <w:r>
        <w:t>.</w:t>
      </w:r>
    </w:p>
    <w:p w14:paraId="350DA6F5" w14:textId="77777777" w:rsidR="00943FAF" w:rsidRDefault="00943FAF">
      <w:pPr>
        <w:jc w:val="both"/>
        <w:rPr>
          <w:b/>
        </w:rPr>
      </w:pPr>
    </w:p>
    <w:p w14:paraId="67CAD1CE" w14:textId="77777777" w:rsidR="00943FAF" w:rsidRDefault="00943FAF">
      <w:pPr>
        <w:jc w:val="both"/>
        <w:rPr>
          <w:b/>
        </w:rPr>
      </w:pPr>
    </w:p>
    <w:p w14:paraId="6ADFACA4" w14:textId="5671634A" w:rsidR="00943FAF" w:rsidRDefault="00856231" w:rsidP="00197802">
      <w:pPr>
        <w:pStyle w:val="Titre2"/>
      </w:pPr>
      <w:r w:rsidRPr="0002223A">
        <w:lastRenderedPageBreak/>
        <w:tab/>
      </w:r>
      <w:bookmarkStart w:id="332" w:name="_Toc132704625"/>
      <w:r w:rsidRPr="0002223A">
        <w:t>Mapping dialog</w:t>
      </w:r>
      <w:bookmarkEnd w:id="332"/>
    </w:p>
    <w:p w14:paraId="21EF037F" w14:textId="334508F2" w:rsidR="00943FAF" w:rsidRDefault="00670310">
      <w:pPr>
        <w:jc w:val="both"/>
      </w:pPr>
      <w:r>
        <w:rPr>
          <w:noProof/>
          <w:lang w:eastAsia="en-CA"/>
        </w:rPr>
        <w:drawing>
          <wp:anchor distT="0" distB="0" distL="114300" distR="114300" simplePos="0" relativeHeight="251646976" behindDoc="0" locked="0" layoutInCell="1" allowOverlap="1" wp14:anchorId="07EF6C27" wp14:editId="5BB366C4">
            <wp:simplePos x="0" y="0"/>
            <wp:positionH relativeFrom="column">
              <wp:posOffset>3254347</wp:posOffset>
            </wp:positionH>
            <wp:positionV relativeFrom="paragraph">
              <wp:posOffset>121313</wp:posOffset>
            </wp:positionV>
            <wp:extent cx="3215640" cy="2312670"/>
            <wp:effectExtent l="0" t="0" r="3810" b="0"/>
            <wp:wrapTight wrapText="bothSides">
              <wp:wrapPolygon edited="0">
                <wp:start x="0" y="0"/>
                <wp:lineTo x="0" y="21351"/>
                <wp:lineTo x="21498" y="21351"/>
                <wp:lineTo x="21498" y="0"/>
                <wp:lineTo x="0" y="0"/>
              </wp:wrapPolygon>
            </wp:wrapTight>
            <wp:docPr id="187" name="Picture 3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3215640" cy="23126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56231">
        <w:tab/>
      </w:r>
    </w:p>
    <w:p w14:paraId="6965D29C" w14:textId="68E554B6" w:rsidR="00943FAF" w:rsidRPr="001D6AEE" w:rsidRDefault="00856231">
      <w:pPr>
        <w:jc w:val="both"/>
      </w:pPr>
      <w:r>
        <w:t xml:space="preserve">To open the Mapping dialog and add a mapping component to a project, the user can either click the Add Mapping button </w:t>
      </w:r>
      <w:r>
        <w:rPr>
          <w:noProof/>
          <w:lang w:eastAsia="en-CA"/>
        </w:rPr>
        <w:drawing>
          <wp:inline distT="0" distB="0" distL="0" distR="0" wp14:anchorId="40E031C6" wp14:editId="2D2BEB2D">
            <wp:extent cx="138410" cy="142875"/>
            <wp:effectExtent l="0" t="0" r="0" b="0"/>
            <wp:docPr id="188"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select [Project] [Add Mapping…] from the menu bar, or right-click on the component in the Project window and select [Add Mapping…] from the Pop-up menu.</w:t>
      </w:r>
    </w:p>
    <w:p w14:paraId="024DA2B6" w14:textId="77777777" w:rsidR="00943FAF" w:rsidRDefault="00943FAF">
      <w:pPr>
        <w:jc w:val="both"/>
      </w:pPr>
    </w:p>
    <w:p w14:paraId="7767D324" w14:textId="7346EFD8" w:rsidR="00943FAF" w:rsidRDefault="00856231">
      <w:pPr>
        <w:jc w:val="both"/>
      </w:pPr>
      <w:r>
        <w:t>A mapping component is used to perform a spatial interpolation on the results of a parent component (</w:t>
      </w:r>
      <w:proofErr w:type="gramStart"/>
      <w:r>
        <w:t>e.g.</w:t>
      </w:r>
      <w:proofErr w:type="gramEnd"/>
      <w:r>
        <w:t xml:space="preserve"> on a </w:t>
      </w:r>
      <w:r w:rsidR="00174422">
        <w:t xml:space="preserve">weather generation, a model execution, </w:t>
      </w:r>
      <w:r>
        <w:t xml:space="preserve">an analysis, a function analysis, etc.) and produces as many maps as the number of different combinations between the temporal dimensions, </w:t>
      </w:r>
      <w:r w:rsidR="00174422">
        <w:t xml:space="preserve">replication, </w:t>
      </w:r>
      <w:r>
        <w:t xml:space="preserve">variables and parameters. </w:t>
      </w:r>
    </w:p>
    <w:p w14:paraId="651C00AB" w14:textId="77777777" w:rsidR="00943FAF" w:rsidRDefault="00943FAF">
      <w:pPr>
        <w:jc w:val="both"/>
      </w:pPr>
    </w:p>
    <w:p w14:paraId="7E5282F3" w14:textId="7351D55E" w:rsidR="00943FAF" w:rsidRPr="001D6AEE" w:rsidRDefault="00856231">
      <w:pPr>
        <w:jc w:val="both"/>
      </w:pPr>
      <w:r>
        <w:t xml:space="preserve">The two ingredients required for mapping with BioSIM are (1) an input DEM that has been adequately </w:t>
      </w:r>
      <w:hyperlink w:anchor="_Map_Editor_dialog" w:history="1">
        <w:r>
          <w:rPr>
            <w:rStyle w:val="Hyperlien"/>
            <w:color w:val="auto"/>
            <w:u w:val="none"/>
          </w:rPr>
          <w:t>linked to BioSIM</w:t>
        </w:r>
      </w:hyperlink>
      <w:r>
        <w:rPr>
          <w:rStyle w:val="Hyperlien"/>
          <w:color w:val="auto"/>
          <w:u w:val="none"/>
        </w:rPr>
        <w:t xml:space="preserve"> (using the browse button </w:t>
      </w:r>
      <w:r>
        <w:rPr>
          <w:noProof/>
          <w:lang w:eastAsia="en-CA"/>
        </w:rPr>
        <w:drawing>
          <wp:inline distT="0" distB="0" distL="0" distR="0" wp14:anchorId="49F33F3E" wp14:editId="08E9F984">
            <wp:extent cx="248287" cy="127001"/>
            <wp:effectExtent l="0" t="0" r="0" b="6349"/>
            <wp:docPr id="189" name="Picture 163"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w:t>
      </w:r>
      <w:r>
        <w:rPr>
          <w:rStyle w:val="Hyperlien"/>
          <w:color w:val="auto"/>
          <w:u w:val="none"/>
        </w:rPr>
        <w:t xml:space="preserve">to the right of the </w:t>
      </w:r>
      <w:r>
        <w:rPr>
          <w:rStyle w:val="Hyperlien"/>
          <w:b/>
          <w:color w:val="auto"/>
          <w:u w:val="none"/>
        </w:rPr>
        <w:t>Input DEM</w:t>
      </w:r>
      <w:r>
        <w:rPr>
          <w:rStyle w:val="Hyperlien"/>
          <w:color w:val="auto"/>
          <w:u w:val="none"/>
        </w:rPr>
        <w:t xml:space="preserve"> field),</w:t>
      </w:r>
      <w:r>
        <w:t xml:space="preserve"> and (2) a component (usually an analysis) using locations in the area covered by the input DEM. </w:t>
      </w:r>
    </w:p>
    <w:p w14:paraId="3E769485" w14:textId="2658AF2D" w:rsidR="00943FAF" w:rsidRDefault="00943FAF">
      <w:pPr>
        <w:jc w:val="both"/>
      </w:pPr>
    </w:p>
    <w:p w14:paraId="77BDC6B5" w14:textId="0147E7B0" w:rsidR="00D546AE" w:rsidRPr="001D6AEE" w:rsidRDefault="00856231" w:rsidP="00D546AE">
      <w:pPr>
        <w:jc w:val="both"/>
      </w:pPr>
      <w:r>
        <w:t>Mapping components can be added to a component whose output results are (1) statistical or (2) temporal (dates) (e.g. to create a map of the date at which the frequency of spruce budworm fourth larval instar is maximum, or peak L</w:t>
      </w:r>
      <w:r>
        <w:rPr>
          <w:vertAlign w:val="subscript"/>
        </w:rPr>
        <w:t>4</w:t>
      </w:r>
      <w:r>
        <w:t xml:space="preserve"> for short), and can be added directly on </w:t>
      </w:r>
      <w:r w:rsidR="00D546AE">
        <w:t xml:space="preserve">model </w:t>
      </w:r>
      <w:proofErr w:type="gramStart"/>
      <w:r w:rsidR="00D546AE">
        <w:t xml:space="preserve">execution </w:t>
      </w:r>
      <w:r>
        <w:t xml:space="preserve"> or</w:t>
      </w:r>
      <w:proofErr w:type="gramEnd"/>
      <w:r>
        <w:t xml:space="preserve"> on any child component.</w:t>
      </w:r>
      <w:r w:rsidR="00D546AE">
        <w:t xml:space="preserve"> When </w:t>
      </w:r>
      <w:r w:rsidR="00174422">
        <w:t xml:space="preserve">is </w:t>
      </w:r>
      <w:proofErr w:type="gramStart"/>
      <w:r w:rsidR="00D546AE">
        <w:t>an</w:t>
      </w:r>
      <w:proofErr w:type="gramEnd"/>
      <w:r w:rsidR="00D546AE">
        <w:t xml:space="preserve"> </w:t>
      </w:r>
      <w:r w:rsidR="00174422">
        <w:t xml:space="preserve">temporal results, </w:t>
      </w:r>
      <w:r w:rsidR="00D546AE">
        <w:t>time reference must be converted with a function analysis before to be used in a mapping, because the mapping of time references will give unreadable result.</w:t>
      </w:r>
    </w:p>
    <w:p w14:paraId="569F257A" w14:textId="77777777" w:rsidR="00943FAF" w:rsidRDefault="00943FAF">
      <w:pPr>
        <w:jc w:val="both"/>
      </w:pPr>
    </w:p>
    <w:p w14:paraId="326DA299" w14:textId="77777777" w:rsidR="00943FAF" w:rsidRPr="001D6AEE" w:rsidRDefault="00856231">
      <w:pPr>
        <w:jc w:val="both"/>
      </w:pPr>
      <w:r>
        <w:t xml:space="preserve">The </w:t>
      </w:r>
      <w:r>
        <w:rPr>
          <w:b/>
        </w:rPr>
        <w:t>Nb of maps created</w:t>
      </w:r>
      <w:r>
        <w:t xml:space="preserve"> field displays the total number of maps that is created by the mapping component (</w:t>
      </w:r>
      <w:proofErr w:type="gramStart"/>
      <w:r>
        <w:t>e.g.</w:t>
      </w:r>
      <w:proofErr w:type="gramEnd"/>
      <w:r>
        <w:t xml:space="preserve"> 12 months x 2 variables = 24 output maps).</w:t>
      </w:r>
    </w:p>
    <w:p w14:paraId="330382ED" w14:textId="77777777" w:rsidR="00943FAF" w:rsidRDefault="00943FAF">
      <w:pPr>
        <w:jc w:val="both"/>
      </w:pPr>
    </w:p>
    <w:p w14:paraId="28C2928B" w14:textId="77777777" w:rsidR="00943FAF" w:rsidRPr="001D6AEE" w:rsidRDefault="00856231">
      <w:pPr>
        <w:jc w:val="both"/>
      </w:pPr>
      <w:r>
        <w:rPr>
          <w:b/>
        </w:rPr>
        <w:t>Name</w:t>
      </w:r>
      <w:r>
        <w:t xml:space="preserve"> field: Name of the mapping component to be defined (appears next to the component in the Project window).</w:t>
      </w:r>
    </w:p>
    <w:p w14:paraId="4B7CAD2C" w14:textId="77777777" w:rsidR="00943FAF" w:rsidRDefault="00943FAF">
      <w:pPr>
        <w:jc w:val="both"/>
        <w:rPr>
          <w:b/>
        </w:rPr>
      </w:pPr>
    </w:p>
    <w:p w14:paraId="090C4030" w14:textId="4C21A953" w:rsidR="00943FAF" w:rsidRPr="001D6AEE" w:rsidRDefault="00856231">
      <w:pPr>
        <w:jc w:val="both"/>
      </w:pPr>
      <w:r>
        <w:rPr>
          <w:b/>
        </w:rPr>
        <w:t>Description</w:t>
      </w:r>
      <w:r>
        <w:t xml:space="preserve"> field: A complementary description can be added to provide additional details on the mapping component for the user’s benefit.</w:t>
      </w:r>
    </w:p>
    <w:p w14:paraId="59740CED" w14:textId="77777777" w:rsidR="00943FAF" w:rsidRDefault="00943FAF">
      <w:pPr>
        <w:jc w:val="both"/>
      </w:pPr>
    </w:p>
    <w:p w14:paraId="5420D390" w14:textId="0E9CB0B0" w:rsidR="00943FAF" w:rsidRPr="001D6AEE" w:rsidRDefault="00856231">
      <w:pPr>
        <w:jc w:val="both"/>
      </w:pPr>
      <w:r>
        <w:rPr>
          <w:b/>
        </w:rPr>
        <w:t>Interpolation method</w:t>
      </w:r>
      <w:r>
        <w:t xml:space="preserve"> field (drop-down list): In BioSIM, the user can choose one of four interpolation methods to map model-output features at the landscape level: Spatial Regression, Universal Kriging, Inverse Weighted Distance and Thin Plate Splines. Once a method is selected, additional options may be specified through the Advanced Mapping Options dialog accessed via the browse button </w:t>
      </w:r>
      <w:r>
        <w:rPr>
          <w:noProof/>
          <w:lang w:eastAsia="en-CA"/>
        </w:rPr>
        <w:drawing>
          <wp:inline distT="0" distB="0" distL="0" distR="0" wp14:anchorId="0B7D3F80" wp14:editId="4BCF5C78">
            <wp:extent cx="248287" cy="127001"/>
            <wp:effectExtent l="0" t="0" r="0" b="6349"/>
            <wp:docPr id="191" name="Picture 165"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on the </w:t>
      </w:r>
      <w:proofErr w:type="gramStart"/>
      <w:r>
        <w:t>right hand</w:t>
      </w:r>
      <w:proofErr w:type="gramEnd"/>
      <w:r>
        <w:t xml:space="preserve"> side of this field (see below for more detail).</w:t>
      </w:r>
    </w:p>
    <w:p w14:paraId="0A6111A2" w14:textId="77777777" w:rsidR="00943FAF" w:rsidRDefault="00943FAF">
      <w:pPr>
        <w:jc w:val="both"/>
      </w:pPr>
    </w:p>
    <w:p w14:paraId="48EE30EB" w14:textId="25A9CE62" w:rsidR="00943FAF" w:rsidRPr="001D6AEE" w:rsidRDefault="00856231">
      <w:pPr>
        <w:jc w:val="both"/>
      </w:pPr>
      <w:r>
        <w:rPr>
          <w:b/>
        </w:rPr>
        <w:t>Input DEM</w:t>
      </w:r>
      <w:r>
        <w:t xml:space="preserve"> field (drop-down list): Allows the user to select the DEM for the mapping component. DEM’s can be added using the browse button </w:t>
      </w:r>
      <w:r>
        <w:rPr>
          <w:noProof/>
          <w:lang w:eastAsia="en-CA"/>
        </w:rPr>
        <w:drawing>
          <wp:inline distT="0" distB="0" distL="0" distR="0" wp14:anchorId="2D239238" wp14:editId="6D1B4241">
            <wp:extent cx="248287" cy="127001"/>
            <wp:effectExtent l="0" t="0" r="0" b="6349"/>
            <wp:docPr id="192" name="Picture 166"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on the </w:t>
      </w:r>
      <w:proofErr w:type="gramStart"/>
      <w:r>
        <w:t>right hand</w:t>
      </w:r>
      <w:proofErr w:type="gramEnd"/>
      <w:r>
        <w:t xml:space="preserve"> side of this field (see the </w:t>
      </w:r>
      <w:r>
        <w:rPr>
          <w:i/>
        </w:rPr>
        <w:t>Input Maps</w:t>
      </w:r>
      <w:r>
        <w:t xml:space="preserve"> page of the </w:t>
      </w:r>
      <w:r w:rsidR="000A2EE0">
        <w:t>Linked Data Manager</w:t>
      </w:r>
      <w:r>
        <w:t xml:space="preserve"> dialog for more details).</w:t>
      </w:r>
    </w:p>
    <w:p w14:paraId="74D782A1" w14:textId="77777777" w:rsidR="00943FAF" w:rsidRDefault="00943FAF">
      <w:pPr>
        <w:jc w:val="both"/>
      </w:pPr>
    </w:p>
    <w:p w14:paraId="0ABB63D6" w14:textId="7E20AEDF" w:rsidR="00943FAF" w:rsidRDefault="00856231">
      <w:pPr>
        <w:jc w:val="both"/>
      </w:pPr>
      <w:r>
        <w:rPr>
          <w:b/>
        </w:rPr>
        <w:t>Output map</w:t>
      </w:r>
      <w:r>
        <w:t xml:space="preserve"> </w:t>
      </w:r>
      <w:r>
        <w:rPr>
          <w:b/>
        </w:rPr>
        <w:t>name</w:t>
      </w:r>
      <w:r>
        <w:t xml:space="preserve"> field: Allows the user to enter an output map name. Because a mapping component can create more than one map, a </w:t>
      </w:r>
      <w:proofErr w:type="spellStart"/>
      <w:r>
        <w:t>WildCard</w:t>
      </w:r>
      <w:proofErr w:type="spellEnd"/>
      <w:r>
        <w:t xml:space="preserve"> format can be used to automatically assign names to maps. The user can choose and combine four different </w:t>
      </w:r>
      <w:proofErr w:type="spellStart"/>
      <w:r>
        <w:t>WildCards</w:t>
      </w:r>
      <w:proofErr w:type="spellEnd"/>
      <w:r>
        <w:t>:</w:t>
      </w:r>
    </w:p>
    <w:p w14:paraId="51F1BA45" w14:textId="77777777" w:rsidR="00943FAF" w:rsidRDefault="00943FAF">
      <w:pPr>
        <w:jc w:val="both"/>
      </w:pPr>
    </w:p>
    <w:p w14:paraId="4183C561" w14:textId="73981E25" w:rsidR="00943FAF" w:rsidRDefault="00856231" w:rsidP="002E3BED">
      <w:pPr>
        <w:numPr>
          <w:ilvl w:val="0"/>
          <w:numId w:val="13"/>
        </w:numPr>
        <w:jc w:val="both"/>
      </w:pPr>
      <w:r>
        <w:t>%c: inserts the component name</w:t>
      </w:r>
    </w:p>
    <w:p w14:paraId="7737EBAF" w14:textId="77777777" w:rsidR="00943FAF" w:rsidRDefault="00856231" w:rsidP="002E3BED">
      <w:pPr>
        <w:numPr>
          <w:ilvl w:val="0"/>
          <w:numId w:val="13"/>
        </w:numPr>
        <w:jc w:val="both"/>
      </w:pPr>
      <w:r>
        <w:t>%v: inserts the variable’s name</w:t>
      </w:r>
    </w:p>
    <w:p w14:paraId="3759836C" w14:textId="0DFB70D1" w:rsidR="00943FAF" w:rsidRDefault="00856231" w:rsidP="002E3BED">
      <w:pPr>
        <w:numPr>
          <w:ilvl w:val="0"/>
          <w:numId w:val="13"/>
        </w:numPr>
        <w:jc w:val="both"/>
      </w:pPr>
      <w:r>
        <w:t>%t: inserts the temporal reference</w:t>
      </w:r>
    </w:p>
    <w:p w14:paraId="0013A0FA" w14:textId="5F8D8EBC" w:rsidR="00943FAF" w:rsidRDefault="00856231" w:rsidP="002E3BED">
      <w:pPr>
        <w:numPr>
          <w:ilvl w:val="0"/>
          <w:numId w:val="13"/>
        </w:numPr>
        <w:jc w:val="both"/>
      </w:pPr>
      <w:r>
        <w:t>%p: inserts t</w:t>
      </w:r>
      <w:r w:rsidR="00174422">
        <w:t>he value of a varied parameter</w:t>
      </w:r>
    </w:p>
    <w:p w14:paraId="54A9A92C" w14:textId="6498DB8D" w:rsidR="00174422" w:rsidRDefault="00174422" w:rsidP="002E3BED">
      <w:pPr>
        <w:numPr>
          <w:ilvl w:val="0"/>
          <w:numId w:val="13"/>
        </w:numPr>
        <w:jc w:val="both"/>
      </w:pPr>
      <w:r>
        <w:t>%r: replication</w:t>
      </w:r>
    </w:p>
    <w:p w14:paraId="12CAFDD2" w14:textId="207045AD" w:rsidR="00174422" w:rsidRDefault="00174422" w:rsidP="002E3BED">
      <w:pPr>
        <w:numPr>
          <w:ilvl w:val="0"/>
          <w:numId w:val="13"/>
        </w:numPr>
        <w:jc w:val="both"/>
      </w:pPr>
      <w:r>
        <w:t>%d: creation date</w:t>
      </w:r>
    </w:p>
    <w:p w14:paraId="0C134907" w14:textId="77777777" w:rsidR="00943FAF" w:rsidRDefault="00943FAF">
      <w:pPr>
        <w:jc w:val="both"/>
      </w:pPr>
    </w:p>
    <w:p w14:paraId="5AE5397B" w14:textId="06D8F5F2" w:rsidR="00943FAF" w:rsidRDefault="00856231">
      <w:pPr>
        <w:jc w:val="both"/>
      </w:pPr>
      <w:r>
        <w:t>Output maps are stored in the project's \</w:t>
      </w:r>
      <w:proofErr w:type="spellStart"/>
      <w:r>
        <w:t>MapOutput</w:t>
      </w:r>
      <w:proofErr w:type="spellEnd"/>
      <w:r>
        <w:t xml:space="preserve">\ subdirectory, in the same format as the input DEM. Because all maps created in BioSIM are stored in the same output directory, the user must make sure all maps generated have distinct names by the judicious use of </w:t>
      </w:r>
      <w:proofErr w:type="spellStart"/>
      <w:r>
        <w:t>WildCards</w:t>
      </w:r>
      <w:proofErr w:type="spellEnd"/>
      <w:r>
        <w:t xml:space="preserve"> in output map names. In particular, if the %c </w:t>
      </w:r>
      <w:proofErr w:type="spellStart"/>
      <w:r>
        <w:t>WildCard</w:t>
      </w:r>
      <w:proofErr w:type="spellEnd"/>
      <w:r>
        <w:t xml:space="preserve"> is used, the user should </w:t>
      </w:r>
      <w:proofErr w:type="gramStart"/>
      <w:r>
        <w:t>makes</w:t>
      </w:r>
      <w:proofErr w:type="gramEnd"/>
      <w:r>
        <w:t xml:space="preserve"> sure to assign a different name to each mapping component so that no two maps end up with the same name. This prevents BioSIM from overwriting an existing map.</w:t>
      </w:r>
    </w:p>
    <w:p w14:paraId="26DB0410" w14:textId="7FD4283D" w:rsidR="00943FAF" w:rsidRDefault="00943FAF">
      <w:pPr>
        <w:jc w:val="both"/>
      </w:pPr>
    </w:p>
    <w:p w14:paraId="3B379C0D" w14:textId="1E8A993E" w:rsidR="00943FAF" w:rsidRPr="001D6AEE" w:rsidRDefault="00856231">
      <w:pPr>
        <w:jc w:val="both"/>
      </w:pPr>
      <w:r>
        <w:rPr>
          <w:b/>
        </w:rPr>
        <w:t>Pre/post transformation</w:t>
      </w:r>
      <w:r>
        <w:t xml:space="preserve"> field: An advanced feature used to transform event data before and after interpolation. </w:t>
      </w:r>
    </w:p>
    <w:p w14:paraId="5F6A6813" w14:textId="77777777" w:rsidR="00943FAF" w:rsidRDefault="00943FAF">
      <w:pPr>
        <w:jc w:val="both"/>
      </w:pPr>
    </w:p>
    <w:p w14:paraId="10279A70" w14:textId="1B2A6D63" w:rsidR="00943FAF" w:rsidRDefault="00856231" w:rsidP="00A4124E">
      <w:pPr>
        <w:pStyle w:val="Titre3"/>
      </w:pPr>
      <w:bookmarkStart w:id="333" w:name="_Toc132704626"/>
      <w:r>
        <w:t>Transformation dialog</w:t>
      </w:r>
      <w:bookmarkEnd w:id="333"/>
    </w:p>
    <w:p w14:paraId="5A5C85FD" w14:textId="729E192D" w:rsidR="00943FAF" w:rsidRPr="001D6AEE" w:rsidRDefault="005F6564">
      <w:pPr>
        <w:jc w:val="both"/>
      </w:pPr>
      <w:r>
        <w:rPr>
          <w:noProof/>
          <w:lang w:eastAsia="en-CA"/>
        </w:rPr>
        <w:drawing>
          <wp:anchor distT="0" distB="0" distL="114300" distR="114300" simplePos="0" relativeHeight="251659264" behindDoc="0" locked="0" layoutInCell="1" allowOverlap="1" wp14:anchorId="3AEAC26B" wp14:editId="6CF2BCF8">
            <wp:simplePos x="0" y="0"/>
            <wp:positionH relativeFrom="column">
              <wp:posOffset>4439920</wp:posOffset>
            </wp:positionH>
            <wp:positionV relativeFrom="paragraph">
              <wp:posOffset>132614</wp:posOffset>
            </wp:positionV>
            <wp:extent cx="1961515" cy="2633345"/>
            <wp:effectExtent l="0" t="0" r="635" b="0"/>
            <wp:wrapTight wrapText="bothSides">
              <wp:wrapPolygon edited="0">
                <wp:start x="0" y="0"/>
                <wp:lineTo x="0" y="21407"/>
                <wp:lineTo x="21397" y="21407"/>
                <wp:lineTo x="21397" y="0"/>
                <wp:lineTo x="0" y="0"/>
              </wp:wrapPolygon>
            </wp:wrapTight>
            <wp:docPr id="193" name="Picture 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961515" cy="2633345"/>
                    </a:xfrm>
                    <a:prstGeom prst="rect">
                      <a:avLst/>
                    </a:prstGeom>
                    <a:noFill/>
                    <a:ln>
                      <a:noFill/>
                      <a:prstDash/>
                    </a:ln>
                  </pic:spPr>
                </pic:pic>
              </a:graphicData>
            </a:graphic>
            <wp14:sizeRelV relativeFrom="margin">
              <wp14:pctHeight>0</wp14:pctHeight>
            </wp14:sizeRelV>
          </wp:anchor>
        </w:drawing>
      </w:r>
    </w:p>
    <w:p w14:paraId="2A8D29CE" w14:textId="5DDC42F4" w:rsidR="00943FAF" w:rsidRDefault="00856231">
      <w:pPr>
        <w:jc w:val="both"/>
      </w:pPr>
      <w:r>
        <w:t>In some cases, a transformation of the output should be used prior to map making. The transformation is applied prior to interpolation, and then reversed to produce a map on the original scale. A logit transformation is useful, for example, when interpolating probabilities, so that values on the output map remain between 0 and 1.</w:t>
      </w:r>
    </w:p>
    <w:p w14:paraId="04899716" w14:textId="7802E04A" w:rsidR="00943FAF" w:rsidRDefault="00943FAF">
      <w:pPr>
        <w:jc w:val="both"/>
      </w:pPr>
    </w:p>
    <w:p w14:paraId="2D75D2E7" w14:textId="2FCD50B6" w:rsidR="00943FAF" w:rsidRPr="001D6AEE" w:rsidRDefault="00856231">
      <w:pPr>
        <w:jc w:val="both"/>
      </w:pPr>
      <w:r>
        <w:t xml:space="preserve">To transform event data, the user can access the Transformation dialog by clicking the browse button </w:t>
      </w:r>
      <w:r>
        <w:rPr>
          <w:noProof/>
          <w:lang w:eastAsia="en-CA"/>
        </w:rPr>
        <w:drawing>
          <wp:inline distT="0" distB="0" distL="0" distR="0" wp14:anchorId="100F002C" wp14:editId="59616CE6">
            <wp:extent cx="248287" cy="127001"/>
            <wp:effectExtent l="0" t="0" r="0" b="6349"/>
            <wp:docPr id="194" name="Picture 167"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to the right of this field. </w:t>
      </w:r>
    </w:p>
    <w:p w14:paraId="1C28AC54" w14:textId="073A600C" w:rsidR="00943FAF" w:rsidRDefault="00943FAF">
      <w:pPr>
        <w:jc w:val="both"/>
      </w:pPr>
    </w:p>
    <w:p w14:paraId="79DFAEEB" w14:textId="77777777" w:rsidR="005F6564" w:rsidRPr="005F6564" w:rsidRDefault="005F6564" w:rsidP="005F6564">
      <w:pPr>
        <w:jc w:val="both"/>
        <w:rPr>
          <w:lang w:val="fr-CA"/>
        </w:rPr>
      </w:pPr>
      <w:r w:rsidRPr="005F6564">
        <w:rPr>
          <w:b/>
          <w:bCs/>
          <w:lang w:val="fr-CA"/>
        </w:rPr>
        <w:t>Créer un fichier de style</w:t>
      </w:r>
      <w:r w:rsidRPr="005F6564">
        <w:rPr>
          <w:lang w:val="fr-CA"/>
        </w:rPr>
        <w:t> : permet la création automatique d’un fichier de style (.</w:t>
      </w:r>
      <w:proofErr w:type="spellStart"/>
      <w:r w:rsidRPr="005F6564">
        <w:rPr>
          <w:lang w:val="fr-CA"/>
        </w:rPr>
        <w:t>qml</w:t>
      </w:r>
      <w:proofErr w:type="spellEnd"/>
      <w:r w:rsidRPr="005F6564">
        <w:rPr>
          <w:lang w:val="fr-CA"/>
        </w:rPr>
        <w:t xml:space="preserve">) pour QGIS. Ce fichier est </w:t>
      </w:r>
      <w:proofErr w:type="gramStart"/>
      <w:r w:rsidRPr="005F6564">
        <w:rPr>
          <w:lang w:val="fr-CA"/>
        </w:rPr>
        <w:t>enregistrer</w:t>
      </w:r>
      <w:proofErr w:type="gramEnd"/>
      <w:r w:rsidRPr="005F6564">
        <w:rPr>
          <w:lang w:val="fr-CA"/>
        </w:rPr>
        <w:t xml:space="preserve"> avec la carte de sortie dans le sous répertoire « </w:t>
      </w:r>
      <w:proofErr w:type="spellStart"/>
      <w:r w:rsidRPr="005F6564">
        <w:rPr>
          <w:lang w:val="fr-CA"/>
        </w:rPr>
        <w:t>MapOutput</w:t>
      </w:r>
      <w:proofErr w:type="spellEnd"/>
      <w:r w:rsidRPr="005F6564">
        <w:rPr>
          <w:lang w:val="fr-CA"/>
        </w:rPr>
        <w:t> ».</w:t>
      </w:r>
    </w:p>
    <w:p w14:paraId="658351A2" w14:textId="77777777" w:rsidR="005F6564" w:rsidRPr="005F6564" w:rsidRDefault="005F6564">
      <w:pPr>
        <w:jc w:val="both"/>
        <w:rPr>
          <w:lang w:val="fr-CA"/>
        </w:rPr>
      </w:pPr>
    </w:p>
    <w:p w14:paraId="2FF49B77" w14:textId="77777777" w:rsidR="00943FAF" w:rsidRPr="005F6564" w:rsidRDefault="00943FAF">
      <w:pPr>
        <w:jc w:val="both"/>
        <w:rPr>
          <w:lang w:val="fr-CA"/>
        </w:rPr>
      </w:pPr>
    </w:p>
    <w:p w14:paraId="55FCFA66" w14:textId="77777777" w:rsidR="00943FAF" w:rsidRPr="001D6AEE" w:rsidRDefault="00856231">
      <w:pPr>
        <w:jc w:val="both"/>
      </w:pPr>
      <w:r>
        <w:rPr>
          <w:b/>
        </w:rPr>
        <w:t>Output directory</w:t>
      </w:r>
      <w:r>
        <w:t xml:space="preserve"> field: Shows the directory in which the output map will be stored. The browse button </w:t>
      </w:r>
      <w:r>
        <w:rPr>
          <w:noProof/>
          <w:lang w:eastAsia="en-CA"/>
        </w:rPr>
        <w:drawing>
          <wp:inline distT="0" distB="0" distL="0" distR="0" wp14:anchorId="0141DE3A" wp14:editId="099B8CDF">
            <wp:extent cx="248287" cy="127001"/>
            <wp:effectExtent l="0" t="0" r="0" b="6349"/>
            <wp:docPr id="198" name="Picture 171"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to the right of this field can be used to access the project’s </w:t>
      </w:r>
      <w:proofErr w:type="spellStart"/>
      <w:r>
        <w:t>MapOutput</w:t>
      </w:r>
      <w:proofErr w:type="spellEnd"/>
      <w:r>
        <w:t xml:space="preserve"> directory (to see what output maps it already contains, for example).</w:t>
      </w:r>
    </w:p>
    <w:p w14:paraId="651EF08C" w14:textId="77777777" w:rsidR="00943FAF" w:rsidRDefault="00943FAF">
      <w:pPr>
        <w:jc w:val="both"/>
      </w:pPr>
    </w:p>
    <w:p w14:paraId="6EFF0E5D" w14:textId="77777777" w:rsidR="00943FAF" w:rsidRPr="001D6AEE" w:rsidRDefault="00856231">
      <w:pPr>
        <w:jc w:val="both"/>
      </w:pPr>
      <w:r>
        <w:rPr>
          <w:rFonts w:ascii="Courier New" w:hAnsi="Courier New" w:cs="Courier New"/>
          <w:sz w:val="22"/>
          <w:szCs w:val="22"/>
        </w:rPr>
        <w:t>Cross-validation only</w:t>
      </w:r>
      <w:r>
        <w:t xml:space="preserve"> checkbox </w:t>
      </w:r>
      <w:r>
        <w:rPr>
          <w:noProof/>
          <w:lang w:eastAsia="en-CA"/>
        </w:rPr>
        <w:drawing>
          <wp:inline distT="0" distB="0" distL="0" distR="0" wp14:anchorId="5F9000B1" wp14:editId="2F780E45">
            <wp:extent cx="142875" cy="142875"/>
            <wp:effectExtent l="0" t="0" r="9525" b="9525"/>
            <wp:docPr id="199" name="Picture 17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When this is checked </w:t>
      </w:r>
      <w:r>
        <w:rPr>
          <w:noProof/>
          <w:lang w:eastAsia="en-CA"/>
        </w:rPr>
        <w:drawing>
          <wp:inline distT="0" distB="0" distL="0" distR="0" wp14:anchorId="2D3F223F" wp14:editId="2BC83CF1">
            <wp:extent cx="142875" cy="142875"/>
            <wp:effectExtent l="0" t="0" r="9525" b="9525"/>
            <wp:docPr id="200" name="Picture 17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only the computation of the best mapping parameters and the cross-validation R² (goodness-of-fit) of the interpolation are computed. The map itself is not created.</w:t>
      </w:r>
    </w:p>
    <w:p w14:paraId="49D6E804" w14:textId="791B6D81" w:rsidR="00477F60" w:rsidRDefault="00477F60">
      <w:pPr>
        <w:suppressAutoHyphens w:val="0"/>
      </w:pPr>
      <w:r>
        <w:br w:type="page"/>
      </w:r>
    </w:p>
    <w:p w14:paraId="548FC063" w14:textId="77777777" w:rsidR="00943FAF" w:rsidRDefault="00856231" w:rsidP="00A4124E">
      <w:pPr>
        <w:pStyle w:val="Titre3"/>
      </w:pPr>
      <w:bookmarkStart w:id="334" w:name="_Toc132704627"/>
      <w:r>
        <w:lastRenderedPageBreak/>
        <w:t>Advanced Mapping Options dialog</w:t>
      </w:r>
      <w:bookmarkEnd w:id="334"/>
    </w:p>
    <w:p w14:paraId="29D47520" w14:textId="71C6453F" w:rsidR="00943FAF" w:rsidRDefault="00D42EAF">
      <w:pPr>
        <w:jc w:val="both"/>
      </w:pPr>
      <w:r>
        <w:rPr>
          <w:noProof/>
        </w:rPr>
        <w:drawing>
          <wp:anchor distT="0" distB="0" distL="114300" distR="114300" simplePos="0" relativeHeight="251724800" behindDoc="0" locked="0" layoutInCell="1" allowOverlap="1" wp14:anchorId="3DFAAA0D" wp14:editId="4BE4BD2A">
            <wp:simplePos x="0" y="0"/>
            <wp:positionH relativeFrom="column">
              <wp:posOffset>3371037</wp:posOffset>
            </wp:positionH>
            <wp:positionV relativeFrom="paragraph">
              <wp:posOffset>174625</wp:posOffset>
            </wp:positionV>
            <wp:extent cx="2825002" cy="3193707"/>
            <wp:effectExtent l="0" t="0" r="0" b="698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825002" cy="3193707"/>
                    </a:xfrm>
                    <a:prstGeom prst="rect">
                      <a:avLst/>
                    </a:prstGeom>
                  </pic:spPr>
                </pic:pic>
              </a:graphicData>
            </a:graphic>
          </wp:anchor>
        </w:drawing>
      </w:r>
    </w:p>
    <w:p w14:paraId="569E1A53" w14:textId="2C69CC10" w:rsidR="00943FAF" w:rsidRPr="001D6AEE" w:rsidRDefault="00856231">
      <w:pPr>
        <w:jc w:val="both"/>
      </w:pPr>
      <w:r>
        <w:t xml:space="preserve">Fields in the Advanced Mapping Options dialog (accessed by clicking the browse button </w:t>
      </w:r>
      <w:r>
        <w:rPr>
          <w:noProof/>
          <w:lang w:eastAsia="en-CA"/>
        </w:rPr>
        <w:drawing>
          <wp:inline distT="0" distB="0" distL="0" distR="0" wp14:anchorId="3E516EA0" wp14:editId="3BD6B527">
            <wp:extent cx="248287" cy="127001"/>
            <wp:effectExtent l="0" t="0" r="0" b="6349"/>
            <wp:docPr id="201" name="Picture 174" descr="Brow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48287" cy="127001"/>
                    </a:xfrm>
                    <a:prstGeom prst="rect">
                      <a:avLst/>
                    </a:prstGeom>
                    <a:noFill/>
                    <a:ln>
                      <a:noFill/>
                      <a:prstDash/>
                    </a:ln>
                  </pic:spPr>
                </pic:pic>
              </a:graphicData>
            </a:graphic>
          </wp:inline>
        </w:drawing>
      </w:r>
      <w:r>
        <w:t xml:space="preserve"> to the far right of the </w:t>
      </w:r>
      <w:r>
        <w:rPr>
          <w:b/>
        </w:rPr>
        <w:t>Interpolation method</w:t>
      </w:r>
      <w:r>
        <w:t xml:space="preserve"> field) are activated in accordance with the interpolation method selected in the Mapping dialog.</w:t>
      </w:r>
    </w:p>
    <w:p w14:paraId="0A64C9DB" w14:textId="77777777" w:rsidR="00943FAF" w:rsidRDefault="00943FAF">
      <w:pPr>
        <w:jc w:val="both"/>
      </w:pPr>
    </w:p>
    <w:p w14:paraId="57A09905" w14:textId="77777777" w:rsidR="00943FAF" w:rsidRPr="001D6AEE" w:rsidRDefault="00856231">
      <w:pPr>
        <w:jc w:val="both"/>
      </w:pPr>
      <w:r>
        <w:rPr>
          <w:b/>
        </w:rPr>
        <w:t xml:space="preserve">Number of </w:t>
      </w:r>
      <w:proofErr w:type="gramStart"/>
      <w:r>
        <w:rPr>
          <w:b/>
        </w:rPr>
        <w:t xml:space="preserve">points </w:t>
      </w:r>
      <w:r>
        <w:t>field</w:t>
      </w:r>
      <w:proofErr w:type="gramEnd"/>
      <w:r>
        <w:t xml:space="preserve">: Number of nearest neighbours selected to perform the interpolation </w:t>
      </w:r>
    </w:p>
    <w:p w14:paraId="471B3313" w14:textId="77777777" w:rsidR="00943FAF" w:rsidRDefault="00943FAF">
      <w:pPr>
        <w:jc w:val="both"/>
        <w:rPr>
          <w:b/>
        </w:rPr>
      </w:pPr>
    </w:p>
    <w:p w14:paraId="79834D12" w14:textId="77777777" w:rsidR="00943FAF" w:rsidRPr="001D6AEE" w:rsidRDefault="00856231">
      <w:pPr>
        <w:jc w:val="both"/>
      </w:pPr>
      <w:r>
        <w:rPr>
          <w:b/>
        </w:rPr>
        <w:t xml:space="preserve">Output no data </w:t>
      </w:r>
      <w:r>
        <w:t>field: Value of the missing (“no data”) value in the output map.</w:t>
      </w:r>
    </w:p>
    <w:p w14:paraId="3D309E54" w14:textId="77777777" w:rsidR="00943FAF" w:rsidRDefault="00943FAF">
      <w:pPr>
        <w:jc w:val="both"/>
      </w:pPr>
    </w:p>
    <w:p w14:paraId="0D36E0D9" w14:textId="77777777" w:rsidR="00943FAF" w:rsidRPr="001D6AEE" w:rsidRDefault="00856231">
      <w:pPr>
        <w:keepNext/>
        <w:jc w:val="both"/>
      </w:pPr>
      <w:r>
        <w:rPr>
          <w:b/>
        </w:rPr>
        <w:t xml:space="preserve">Maximum distance to simulation point (km) </w:t>
      </w:r>
      <w:r>
        <w:t xml:space="preserve">field: If the nearest simulation point to the computed pixel is farther than this maximum distance, then the pixel is set to missing value. </w:t>
      </w:r>
    </w:p>
    <w:p w14:paraId="0D5CA0A1" w14:textId="5E5B6E02" w:rsidR="00943FAF" w:rsidRDefault="00943FAF">
      <w:pPr>
        <w:jc w:val="both"/>
      </w:pPr>
    </w:p>
    <w:p w14:paraId="749820C2" w14:textId="152EF837" w:rsidR="00D42EAF" w:rsidRDefault="00D42EAF">
      <w:pPr>
        <w:jc w:val="both"/>
      </w:pPr>
      <w:r w:rsidRPr="00D42EAF">
        <w:rPr>
          <w:b/>
          <w:bCs/>
        </w:rPr>
        <w:t>Validation points (%)</w:t>
      </w:r>
      <w:r>
        <w:t>: percent of simulation points that are use as validation set. Let the possibility to compare the performance of different interpolation method.</w:t>
      </w:r>
    </w:p>
    <w:p w14:paraId="17E07A22" w14:textId="41C6C4E9" w:rsidR="00D42EAF" w:rsidRDefault="00D42EAF">
      <w:pPr>
        <w:jc w:val="both"/>
      </w:pPr>
    </w:p>
    <w:p w14:paraId="017CFABC" w14:textId="0A4A5873" w:rsidR="009C7549" w:rsidRDefault="009C7549">
      <w:pPr>
        <w:jc w:val="both"/>
      </w:pPr>
      <w:r w:rsidRPr="009C7549">
        <w:rPr>
          <w:b/>
          <w:bCs/>
        </w:rPr>
        <w:t>Output type</w:t>
      </w:r>
      <w:r>
        <w:t>: select the type of the simulations point that are show in the output table. Non selected point will be fill with missing values. 3 types are available:</w:t>
      </w:r>
    </w:p>
    <w:p w14:paraId="1F64822A" w14:textId="31235E57" w:rsidR="009C7549" w:rsidRDefault="009C7549" w:rsidP="009C7549">
      <w:pPr>
        <w:pStyle w:val="Paragraphedeliste"/>
        <w:numPr>
          <w:ilvl w:val="0"/>
          <w:numId w:val="26"/>
        </w:numPr>
        <w:jc w:val="both"/>
      </w:pPr>
      <w:r>
        <w:t>Calibration</w:t>
      </w:r>
      <w:r w:rsidR="00046069">
        <w:t>: calibration point only</w:t>
      </w:r>
    </w:p>
    <w:p w14:paraId="46CEADA9" w14:textId="0211045F" w:rsidR="009C7549" w:rsidRDefault="009C7549" w:rsidP="009C7549">
      <w:pPr>
        <w:pStyle w:val="Paragraphedeliste"/>
        <w:numPr>
          <w:ilvl w:val="0"/>
          <w:numId w:val="26"/>
        </w:numPr>
        <w:jc w:val="both"/>
      </w:pPr>
      <w:r>
        <w:t>Validation</w:t>
      </w:r>
      <w:r w:rsidR="00046069">
        <w:t>: validation point only</w:t>
      </w:r>
    </w:p>
    <w:p w14:paraId="47C84D99" w14:textId="27796037" w:rsidR="009C7549" w:rsidRDefault="009C7549" w:rsidP="009C7549">
      <w:pPr>
        <w:pStyle w:val="Paragraphedeliste"/>
        <w:numPr>
          <w:ilvl w:val="0"/>
          <w:numId w:val="26"/>
        </w:numPr>
        <w:jc w:val="both"/>
      </w:pPr>
      <w:r>
        <w:t>Calibration/Validation</w:t>
      </w:r>
      <w:r w:rsidR="00046069">
        <w:t>: both</w:t>
      </w:r>
    </w:p>
    <w:p w14:paraId="4A6F17CF" w14:textId="77777777" w:rsidR="009C7549" w:rsidRDefault="009C7549">
      <w:pPr>
        <w:jc w:val="both"/>
      </w:pPr>
    </w:p>
    <w:p w14:paraId="358AF204" w14:textId="013AE900" w:rsidR="00943FAF" w:rsidRPr="001D6AEE" w:rsidRDefault="00856231">
      <w:pPr>
        <w:jc w:val="both"/>
      </w:pPr>
      <w:r>
        <w:rPr>
          <w:b/>
        </w:rPr>
        <w:t>Apply global range limits (standard deviation)</w:t>
      </w:r>
      <w:r>
        <w:t xml:space="preserve"> </w:t>
      </w:r>
      <w:r>
        <w:rPr>
          <w:noProof/>
          <w:lang w:eastAsia="en-CA"/>
        </w:rPr>
        <w:drawing>
          <wp:inline distT="0" distB="0" distL="0" distR="0" wp14:anchorId="35426B24" wp14:editId="430E332A">
            <wp:extent cx="142875" cy="142875"/>
            <wp:effectExtent l="0" t="0" r="9525" b="9525"/>
            <wp:docPr id="203" name="Picture 175"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52A5AF03" wp14:editId="12CDA608">
            <wp:extent cx="142875" cy="142875"/>
            <wp:effectExtent l="0" t="0" r="9525" b="9525"/>
            <wp:docPr id="204" name="Picture 176"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over the entire map (global) based on the minimum (Min), maximum (Max) and a multiplier (specified in the corresponding field) of the standard deviation of all point values. If the </w:t>
      </w:r>
      <w:r>
        <w:rPr>
          <w:b/>
        </w:rPr>
        <w:t>Limit to range</w:t>
      </w:r>
      <w:r>
        <w:t xml:space="preserve"> checkbox is checked </w:t>
      </w:r>
      <w:r>
        <w:rPr>
          <w:noProof/>
          <w:lang w:eastAsia="en-CA"/>
        </w:rPr>
        <w:drawing>
          <wp:inline distT="0" distB="0" distL="0" distR="0" wp14:anchorId="2FE13BC6" wp14:editId="7667373A">
            <wp:extent cx="142875" cy="142875"/>
            <wp:effectExtent l="0" t="0" r="9525" b="9525"/>
            <wp:docPr id="205" name="Picture 17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global range limits. Otherwise, they are set to “no data”.</w:t>
      </w:r>
    </w:p>
    <w:p w14:paraId="2E735FC4" w14:textId="432DDA95" w:rsidR="00943FAF" w:rsidRDefault="00943FAF">
      <w:pPr>
        <w:jc w:val="both"/>
      </w:pPr>
    </w:p>
    <w:p w14:paraId="1B2DB3A7" w14:textId="1F789E7A" w:rsidR="00943FAF" w:rsidRPr="001D6AEE" w:rsidRDefault="00856231">
      <w:pPr>
        <w:jc w:val="both"/>
      </w:pPr>
      <w:r>
        <w:rPr>
          <w:b/>
        </w:rPr>
        <w:t>Apply global range limits (fixed)</w:t>
      </w:r>
      <w:r>
        <w:t xml:space="preserve"> </w:t>
      </w:r>
      <w:r>
        <w:rPr>
          <w:noProof/>
          <w:lang w:eastAsia="en-CA"/>
        </w:rPr>
        <w:drawing>
          <wp:inline distT="0" distB="0" distL="0" distR="0" wp14:anchorId="2A20B086" wp14:editId="70BEA05B">
            <wp:extent cx="142875" cy="142875"/>
            <wp:effectExtent l="0" t="0" r="9525" b="9525"/>
            <wp:docPr id="206" name="Picture 178"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5AB597A6" wp14:editId="5C1ABFAA">
            <wp:extent cx="142875" cy="142875"/>
            <wp:effectExtent l="0" t="0" r="9525" b="9525"/>
            <wp:docPr id="207" name="Picture 17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over the entire map (global) based on the minimum (Min), maximum (Max) values specified. If the </w:t>
      </w:r>
      <w:r>
        <w:rPr>
          <w:b/>
        </w:rPr>
        <w:t>Limit to range</w:t>
      </w:r>
      <w:r>
        <w:t xml:space="preserve"> checkbox is checked </w:t>
      </w:r>
      <w:r>
        <w:rPr>
          <w:noProof/>
          <w:lang w:eastAsia="en-CA"/>
        </w:rPr>
        <w:drawing>
          <wp:inline distT="0" distB="0" distL="0" distR="0" wp14:anchorId="04D02E57" wp14:editId="0937B94C">
            <wp:extent cx="142875" cy="142875"/>
            <wp:effectExtent l="0" t="0" r="9525" b="9525"/>
            <wp:docPr id="208" name="Picture 18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range limits. Otherwise, they are set to “no data”.</w:t>
      </w:r>
    </w:p>
    <w:p w14:paraId="4351D227" w14:textId="77777777" w:rsidR="00943FAF" w:rsidRDefault="00943FAF">
      <w:pPr>
        <w:jc w:val="both"/>
      </w:pPr>
    </w:p>
    <w:p w14:paraId="34F7FCC2" w14:textId="77777777" w:rsidR="00943FAF" w:rsidRPr="001D6AEE" w:rsidRDefault="00856231">
      <w:pPr>
        <w:jc w:val="both"/>
      </w:pPr>
      <w:r>
        <w:t xml:space="preserve">Specifying other fields is a specialist’s task that is not recommended to the average </w:t>
      </w:r>
      <w:proofErr w:type="gramStart"/>
      <w:r>
        <w:t>user, and</w:t>
      </w:r>
      <w:proofErr w:type="gramEnd"/>
      <w:r>
        <w:t xml:space="preserve"> requires specific knowledge of the interpolation methods. The user should not change the default settings unless well familiar with this topic.</w:t>
      </w:r>
      <w:r>
        <w:rPr>
          <w:rStyle w:val="Marquedecommentaire"/>
        </w:rPr>
        <w:t xml:space="preserve"> </w:t>
      </w:r>
    </w:p>
    <w:p w14:paraId="28A8691B" w14:textId="77777777" w:rsidR="00943FAF" w:rsidRDefault="00943FAF">
      <w:pPr>
        <w:jc w:val="both"/>
      </w:pPr>
    </w:p>
    <w:p w14:paraId="5FD50759" w14:textId="77777777" w:rsidR="00943FAF" w:rsidRDefault="00943FAF">
      <w:pPr>
        <w:jc w:val="both"/>
      </w:pPr>
    </w:p>
    <w:p w14:paraId="0A87D9AC" w14:textId="77777777" w:rsidR="00943FAF" w:rsidRDefault="00856231" w:rsidP="00197802">
      <w:pPr>
        <w:pStyle w:val="Titre2"/>
      </w:pPr>
      <w:bookmarkStart w:id="335" w:name="_Toc132704628"/>
      <w:r>
        <w:lastRenderedPageBreak/>
        <w:t>Interpolation methods</w:t>
      </w:r>
      <w:bookmarkEnd w:id="335"/>
    </w:p>
    <w:p w14:paraId="18B64406" w14:textId="77777777" w:rsidR="00943FAF" w:rsidRDefault="00943FAF"/>
    <w:p w14:paraId="235C57EC" w14:textId="77777777" w:rsidR="00943FAF" w:rsidRDefault="00856231" w:rsidP="00A4124E">
      <w:pPr>
        <w:pStyle w:val="Titre3"/>
      </w:pPr>
      <w:bookmarkStart w:id="336" w:name="_Toc132704629"/>
      <w:r>
        <w:t>Interpolation method 1: Spatial Regression</w:t>
      </w:r>
      <w:bookmarkEnd w:id="336"/>
    </w:p>
    <w:p w14:paraId="28A5C5FD" w14:textId="77777777" w:rsidR="00943FAF" w:rsidRDefault="00943FAF"/>
    <w:p w14:paraId="7AA938CC" w14:textId="77777777" w:rsidR="00943FAF" w:rsidRPr="001D6AEE" w:rsidRDefault="00856231">
      <w:r>
        <w:t xml:space="preserve">Spatial Regression fits a multiple regression between the variable, latitude, longitude, </w:t>
      </w:r>
      <w:proofErr w:type="gramStart"/>
      <w:r>
        <w:t>elevation</w:t>
      </w:r>
      <w:proofErr w:type="gramEnd"/>
      <w:r>
        <w:t xml:space="preserve"> and slope/aspect. Interactions and second power terms are included. The model is simplified by removing/adding terms according to their contribution of final goodness of fit (R²). A term is included if it improves the R² by at least the amount specified in the </w:t>
      </w:r>
      <w:r>
        <w:rPr>
          <w:b/>
        </w:rPr>
        <w:t>R² improvement</w:t>
      </w:r>
      <w:r>
        <w:t xml:space="preserve"> </w:t>
      </w:r>
      <w:r>
        <w:rPr>
          <w:b/>
        </w:rPr>
        <w:t>to include a term</w:t>
      </w:r>
      <w:r>
        <w:t xml:space="preserve"> field of the Advanced Mapping Options dialog.</w:t>
      </w:r>
    </w:p>
    <w:p w14:paraId="48F4EBA9" w14:textId="77777777" w:rsidR="00943FAF" w:rsidRDefault="00943FAF"/>
    <w:p w14:paraId="77018E7A" w14:textId="77777777" w:rsidR="00943FAF" w:rsidRDefault="00943FAF"/>
    <w:p w14:paraId="11C3E798" w14:textId="77777777" w:rsidR="00943FAF" w:rsidRDefault="00856231" w:rsidP="00A4124E">
      <w:pPr>
        <w:pStyle w:val="Titre3"/>
      </w:pPr>
      <w:bookmarkStart w:id="337" w:name="_Toc132704630"/>
      <w:r>
        <w:t>Interpolation method 2: Universal Kriging</w:t>
      </w:r>
      <w:bookmarkEnd w:id="337"/>
      <w:r>
        <w:t> </w:t>
      </w:r>
    </w:p>
    <w:p w14:paraId="23985CB5" w14:textId="77777777" w:rsidR="00943FAF" w:rsidRDefault="00943FAF"/>
    <w:p w14:paraId="27293EDB" w14:textId="77777777" w:rsidR="00943FAF" w:rsidRDefault="00856231">
      <w:pPr>
        <w:jc w:val="both"/>
      </w:pPr>
      <w:r>
        <w:t xml:space="preserve">Universal Kriging with external drift is a commonly used interpolation method (see Deutsch, C.V.; </w:t>
      </w:r>
      <w:proofErr w:type="spellStart"/>
      <w:r>
        <w:t>Journel</w:t>
      </w:r>
      <w:proofErr w:type="spellEnd"/>
      <w:r>
        <w:t xml:space="preserve">, A.G. 1992. GSLIB: Geostatistical Software Library and User's Guide. Oxford University Press, NY). Kriging is a powerful and flexible but rather complex interpolation method that requires knowledge as well as trial-and-error to produce satisfactory results. BioSIM optimizes the choice of the many options of universal kriging (variogram model, detrending method, search radius, lags, etc.). It is highly recommended that the user allows BioSIM to make these choices, but it is nevertheless possible to override </w:t>
      </w:r>
      <w:proofErr w:type="spellStart"/>
      <w:r>
        <w:t>BioSIM’s</w:t>
      </w:r>
      <w:proofErr w:type="spellEnd"/>
      <w:r>
        <w:t xml:space="preserve"> choices.</w:t>
      </w:r>
    </w:p>
    <w:p w14:paraId="745D2CC0" w14:textId="77777777" w:rsidR="00943FAF" w:rsidRDefault="00943FAF">
      <w:pPr>
        <w:ind w:left="360"/>
        <w:jc w:val="both"/>
      </w:pPr>
    </w:p>
    <w:p w14:paraId="358AAFBF" w14:textId="77777777" w:rsidR="00943FAF" w:rsidRPr="001D6AEE" w:rsidRDefault="00856231">
      <w:pPr>
        <w:jc w:val="both"/>
      </w:pPr>
      <w:r>
        <w:rPr>
          <w:b/>
        </w:rPr>
        <w:t>Model</w:t>
      </w:r>
      <w:r>
        <w:t xml:space="preserve"> field: Select the desired variogram model from the drop-down </w:t>
      </w:r>
      <w:proofErr w:type="gramStart"/>
      <w:r>
        <w:t>list, or</w:t>
      </w:r>
      <w:proofErr w:type="gramEnd"/>
      <w:r>
        <w:t xml:space="preserve"> let BioSIM choose the best.</w:t>
      </w:r>
    </w:p>
    <w:p w14:paraId="2484FEBE" w14:textId="77777777" w:rsidR="00943FAF" w:rsidRDefault="00943FAF">
      <w:pPr>
        <w:jc w:val="both"/>
        <w:rPr>
          <w:b/>
        </w:rPr>
      </w:pPr>
    </w:p>
    <w:p w14:paraId="1D2D7606" w14:textId="77777777" w:rsidR="00943FAF" w:rsidRPr="001D6AEE" w:rsidRDefault="00856231">
      <w:pPr>
        <w:jc w:val="both"/>
      </w:pPr>
      <w:r>
        <w:rPr>
          <w:b/>
        </w:rPr>
        <w:t>Number of lags</w:t>
      </w:r>
      <w:r>
        <w:t xml:space="preserve"> field: Enter the number of </w:t>
      </w:r>
      <w:proofErr w:type="gramStart"/>
      <w:r>
        <w:t>lags, or</w:t>
      </w:r>
      <w:proofErr w:type="gramEnd"/>
      <w:r>
        <w:t xml:space="preserve"> let BioSIM find the best.</w:t>
      </w:r>
    </w:p>
    <w:p w14:paraId="74158417" w14:textId="77777777" w:rsidR="00943FAF" w:rsidRDefault="00943FAF">
      <w:pPr>
        <w:jc w:val="both"/>
        <w:rPr>
          <w:b/>
        </w:rPr>
      </w:pPr>
    </w:p>
    <w:p w14:paraId="7879643B" w14:textId="77777777" w:rsidR="00943FAF" w:rsidRPr="001D6AEE" w:rsidRDefault="00856231">
      <w:pPr>
        <w:jc w:val="both"/>
      </w:pPr>
      <w:r>
        <w:rPr>
          <w:b/>
        </w:rPr>
        <w:t>Lag distance</w:t>
      </w:r>
      <w:r>
        <w:t xml:space="preserve"> field: Enter the lag </w:t>
      </w:r>
      <w:proofErr w:type="gramStart"/>
      <w:r>
        <w:t>distance, or</w:t>
      </w:r>
      <w:proofErr w:type="gramEnd"/>
      <w:r>
        <w:t xml:space="preserve"> let BioSIM find the best.</w:t>
      </w:r>
    </w:p>
    <w:p w14:paraId="640731A1" w14:textId="77777777" w:rsidR="00943FAF" w:rsidRDefault="00943FAF">
      <w:pPr>
        <w:jc w:val="both"/>
        <w:rPr>
          <w:b/>
        </w:rPr>
      </w:pPr>
    </w:p>
    <w:p w14:paraId="0307D39F" w14:textId="77777777" w:rsidR="00943FAF" w:rsidRPr="001D6AEE" w:rsidRDefault="00856231">
      <w:pPr>
        <w:jc w:val="both"/>
      </w:pPr>
      <w:r>
        <w:rPr>
          <w:b/>
        </w:rPr>
        <w:t xml:space="preserve">Detrending </w:t>
      </w:r>
      <w:r>
        <w:t>field: Usually, detrending is not necessary, but occasionally interpolation is better after detrending. By default, BioSIM applies no detrending.</w:t>
      </w:r>
    </w:p>
    <w:p w14:paraId="5E4E1DFA" w14:textId="77777777" w:rsidR="00943FAF" w:rsidRDefault="00943FAF">
      <w:pPr>
        <w:jc w:val="both"/>
        <w:rPr>
          <w:b/>
        </w:rPr>
      </w:pPr>
    </w:p>
    <w:p w14:paraId="75E0E7E5" w14:textId="77777777" w:rsidR="00943FAF" w:rsidRPr="001D6AEE" w:rsidRDefault="00856231">
      <w:pPr>
        <w:jc w:val="both"/>
      </w:pPr>
      <w:r>
        <w:rPr>
          <w:b/>
        </w:rPr>
        <w:t>External drift</w:t>
      </w:r>
      <w:r>
        <w:t xml:space="preserve"> field: Choose the external drift variable(s). Most often, the drift variable of most usefulness is elevation. But other variables may be chosen, alone or in combinations of two. A useful combination may be elevation and exposure (slope/aspect) on sufficiently small map extents when exposure is part of the location list.</w:t>
      </w:r>
    </w:p>
    <w:p w14:paraId="502D387F" w14:textId="77777777" w:rsidR="00943FAF" w:rsidRDefault="00943FAF">
      <w:pPr>
        <w:ind w:left="360"/>
        <w:jc w:val="both"/>
      </w:pPr>
    </w:p>
    <w:p w14:paraId="71DD4729" w14:textId="46F66FDA" w:rsidR="00943FAF" w:rsidRDefault="00856231">
      <w:pPr>
        <w:jc w:val="both"/>
      </w:pPr>
      <w:r>
        <w:rPr>
          <w:b/>
        </w:rPr>
        <w:t>Apply local range limits (standard deviation)</w:t>
      </w:r>
      <w:r>
        <w:t xml:space="preserve"> </w:t>
      </w:r>
      <w:r>
        <w:rPr>
          <w:noProof/>
          <w:lang w:eastAsia="en-CA"/>
        </w:rPr>
        <w:drawing>
          <wp:inline distT="0" distB="0" distL="0" distR="0" wp14:anchorId="10354610" wp14:editId="39CC5899">
            <wp:extent cx="142875" cy="142875"/>
            <wp:effectExtent l="0" t="0" r="9525" b="9525"/>
            <wp:docPr id="209" name="Picture 18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checkbox: When this is checked </w:t>
      </w:r>
      <w:r>
        <w:rPr>
          <w:noProof/>
          <w:lang w:eastAsia="en-CA"/>
        </w:rPr>
        <w:drawing>
          <wp:inline distT="0" distB="0" distL="0" distR="0" wp14:anchorId="784A16D7" wp14:editId="6F6FC410">
            <wp:extent cx="142875" cy="142875"/>
            <wp:effectExtent l="0" t="0" r="9525" b="9525"/>
            <wp:docPr id="210" name="Picture 18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xml:space="preserve">, range limits are applied to the map cell being estimated (local), based on the minimum (Min), maximum (Max) and a multiplier (specified in the corresponding field) of the standard deviation of the neighborhood point values. If the </w:t>
      </w:r>
      <w:r>
        <w:rPr>
          <w:b/>
        </w:rPr>
        <w:t>Limit to range</w:t>
      </w:r>
      <w:r>
        <w:t xml:space="preserve"> checkbox is checked </w:t>
      </w:r>
      <w:r>
        <w:rPr>
          <w:noProof/>
          <w:lang w:eastAsia="en-CA"/>
        </w:rPr>
        <w:drawing>
          <wp:inline distT="0" distB="0" distL="0" distR="0" wp14:anchorId="400E3D23" wp14:editId="2DC19BE4">
            <wp:extent cx="142875" cy="142875"/>
            <wp:effectExtent l="0" t="0" r="9525" b="9525"/>
            <wp:docPr id="211" name="Picture 18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map values outside of the range are set to the local range limits. Otherwise, they are set to “no data”.</w:t>
      </w:r>
    </w:p>
    <w:p w14:paraId="772DE358" w14:textId="77777777" w:rsidR="007520D3" w:rsidRPr="001D6AEE" w:rsidRDefault="007520D3">
      <w:pPr>
        <w:jc w:val="both"/>
      </w:pPr>
    </w:p>
    <w:p w14:paraId="50FFE6BB" w14:textId="77777777" w:rsidR="00943FAF" w:rsidRDefault="00943FAF"/>
    <w:p w14:paraId="04437113" w14:textId="77777777" w:rsidR="00943FAF" w:rsidRDefault="00856231" w:rsidP="00A4124E">
      <w:pPr>
        <w:pStyle w:val="Titre3"/>
      </w:pPr>
      <w:bookmarkStart w:id="338" w:name="_Toc132704631"/>
      <w:r>
        <w:t>Interpolation method 3: Inverse Weighted Distance</w:t>
      </w:r>
      <w:bookmarkEnd w:id="338"/>
    </w:p>
    <w:p w14:paraId="2A5590EA" w14:textId="77777777" w:rsidR="00943FAF" w:rsidRDefault="00943FAF"/>
    <w:p w14:paraId="2FA51E86" w14:textId="77777777" w:rsidR="00943FAF" w:rsidRPr="001D6AEE" w:rsidRDefault="00856231">
      <w:r>
        <w:lastRenderedPageBreak/>
        <w:t xml:space="preserve">The classical Inverse Weighted Distance (IWD) interpolation method computes the value of a variable </w:t>
      </w:r>
      <w:r>
        <w:rPr>
          <w:i/>
        </w:rPr>
        <w:t>u</w:t>
      </w:r>
      <w:r>
        <w:t xml:space="preserve"> at location (</w:t>
      </w:r>
      <w:r>
        <w:rPr>
          <w:i/>
        </w:rPr>
        <w:t>x</w:t>
      </w:r>
      <w:r>
        <w:t xml:space="preserve">, </w:t>
      </w:r>
      <w:r>
        <w:rPr>
          <w:i/>
        </w:rPr>
        <w:t>y</w:t>
      </w:r>
      <w:r>
        <w:t xml:space="preserve">) by calculating the average of </w:t>
      </w:r>
      <w:r>
        <w:rPr>
          <w:i/>
        </w:rPr>
        <w:t>N</w:t>
      </w:r>
      <w:r>
        <w:t xml:space="preserve"> nearby values </w:t>
      </w:r>
      <w:proofErr w:type="spellStart"/>
      <w:r>
        <w:rPr>
          <w:i/>
        </w:rPr>
        <w:t>u</w:t>
      </w:r>
      <w:r>
        <w:rPr>
          <w:i/>
          <w:vertAlign w:val="subscript"/>
        </w:rPr>
        <w:t>i</w:t>
      </w:r>
      <w:proofErr w:type="spellEnd"/>
      <w:r>
        <w:t xml:space="preserve"> at locations (</w:t>
      </w:r>
      <w:r>
        <w:rPr>
          <w:i/>
        </w:rPr>
        <w:t>x</w:t>
      </w:r>
      <w:r>
        <w:rPr>
          <w:i/>
          <w:vertAlign w:val="subscript"/>
        </w:rPr>
        <w:t>i</w:t>
      </w:r>
      <w:r>
        <w:t>,</w:t>
      </w:r>
      <w:r>
        <w:rPr>
          <w:i/>
        </w:rPr>
        <w:t xml:space="preserve"> </w:t>
      </w:r>
      <w:proofErr w:type="spellStart"/>
      <w:r>
        <w:rPr>
          <w:i/>
        </w:rPr>
        <w:t>y</w:t>
      </w:r>
      <w:r>
        <w:rPr>
          <w:i/>
          <w:vertAlign w:val="subscript"/>
        </w:rPr>
        <w:t>i</w:t>
      </w:r>
      <w:proofErr w:type="spellEnd"/>
      <w:r>
        <w:t xml:space="preserve">), weighted by the inverse of their distance </w:t>
      </w:r>
      <w:r>
        <w:rPr>
          <w:i/>
        </w:rPr>
        <w:t>d</w:t>
      </w:r>
      <w:r>
        <w:rPr>
          <w:i/>
          <w:vertAlign w:val="subscript"/>
        </w:rPr>
        <w:t>i</w:t>
      </w:r>
      <w:r>
        <w:t xml:space="preserve"> to the point of interpolation:</w:t>
      </w:r>
    </w:p>
    <w:p w14:paraId="6C90D963" w14:textId="77777777" w:rsidR="00943FAF" w:rsidRPr="001D6AEE" w:rsidRDefault="00856231">
      <w:r>
        <w:object w:dxaOrig="960" w:dyaOrig="580" w14:anchorId="6E3CFBA1">
          <v:shape id="_x0000_i1048" type="#_x0000_t75" style="width:50.1pt;height:28.8pt;visibility:visible;mso-wrap-style:square" o:ole="">
            <v:imagedata r:id="rId172" o:title=""/>
          </v:shape>
          <o:OLEObject Type="Embed" ProgID="Equation.DSMT4" ShapeID="_x0000_i1048" DrawAspect="Content" ObjectID="_1743832821" r:id="rId173"/>
        </w:object>
      </w:r>
      <w:r>
        <w:t xml:space="preserve">where </w:t>
      </w:r>
      <w:r>
        <w:object w:dxaOrig="1020" w:dyaOrig="900" w14:anchorId="348E510A">
          <v:shape id="_x0000_i1049" type="#_x0000_t75" style="width:50.1pt;height:43.2pt;visibility:visible;mso-wrap-style:square" o:ole="">
            <v:imagedata r:id="rId174" o:title=""/>
          </v:shape>
          <o:OLEObject Type="Embed" ProgID="Equation.DSMT4" ShapeID="_x0000_i1049" DrawAspect="Content" ObjectID="_1743832822" r:id="rId175"/>
        </w:object>
      </w:r>
      <w:r>
        <w:t xml:space="preserve">and </w:t>
      </w:r>
      <w:r>
        <w:object w:dxaOrig="2060" w:dyaOrig="360" w14:anchorId="52C7C8B8">
          <v:shape id="_x0000_i1050" type="#_x0000_t75" style="width:100.85pt;height:21.9pt;visibility:visible;mso-wrap-style:square" o:ole="">
            <v:imagedata r:id="rId176" o:title=""/>
          </v:shape>
          <o:OLEObject Type="Embed" ProgID="Equation.DSMT4" ShapeID="_x0000_i1050" DrawAspect="Content" ObjectID="_1743832823" r:id="rId177"/>
        </w:object>
      </w:r>
    </w:p>
    <w:p w14:paraId="0BF09B96" w14:textId="77777777" w:rsidR="00943FAF" w:rsidRPr="001D6AEE" w:rsidRDefault="00856231">
      <w:r>
        <w:t>Here</w:t>
      </w:r>
      <w:r>
        <w:rPr>
          <w:i/>
        </w:rPr>
        <w:t>, P</w:t>
      </w:r>
      <w:r>
        <w:t xml:space="preserve"> is a positive exponent, called the power parameter, specified in the Power field (typically, </w:t>
      </w:r>
      <w:r>
        <w:rPr>
          <w:i/>
        </w:rPr>
        <w:t>P</w:t>
      </w:r>
      <w:r>
        <w:t xml:space="preserve"> = 2). The number of nearby </w:t>
      </w:r>
      <w:proofErr w:type="gramStart"/>
      <w:r>
        <w:t>value</w:t>
      </w:r>
      <w:proofErr w:type="gramEnd"/>
      <w:r>
        <w:t xml:space="preserve"> used in averaging, </w:t>
      </w:r>
      <w:r>
        <w:rPr>
          <w:i/>
        </w:rPr>
        <w:t>N,</w:t>
      </w:r>
      <w:r>
        <w:t xml:space="preserve"> is specified in the </w:t>
      </w:r>
      <w:r>
        <w:rPr>
          <w:b/>
        </w:rPr>
        <w:t>Number of points</w:t>
      </w:r>
      <w:r>
        <w:t xml:space="preserve"> field in this dialog. </w:t>
      </w:r>
    </w:p>
    <w:p w14:paraId="288D7D45" w14:textId="77777777" w:rsidR="00943FAF" w:rsidRDefault="00943FAF"/>
    <w:p w14:paraId="570B873F" w14:textId="77777777" w:rsidR="00943FAF" w:rsidRDefault="00856231">
      <w:r>
        <w:t>A modified method, thought to produce superior interpolated surface, uses a different weight function:</w:t>
      </w:r>
    </w:p>
    <w:p w14:paraId="70506B27" w14:textId="77777777" w:rsidR="00943FAF" w:rsidRPr="001D6AEE" w:rsidRDefault="00856231">
      <w:r>
        <w:object w:dxaOrig="960" w:dyaOrig="900" w14:anchorId="556C1DC0">
          <v:shape id="_x0000_i1051" type="#_x0000_t75" style="width:50.1pt;height:43.2pt;visibility:visible;mso-wrap-style:square" o:ole="">
            <v:imagedata r:id="rId178" o:title=""/>
          </v:shape>
          <o:OLEObject Type="Embed" ProgID="Equation.DSMT4" ShapeID="_x0000_i1051" DrawAspect="Content" ObjectID="_1743832824" r:id="rId179"/>
        </w:object>
      </w:r>
      <w:r>
        <w:t xml:space="preserve"> where </w:t>
      </w:r>
      <w:r>
        <w:object w:dxaOrig="1320" w:dyaOrig="660" w14:anchorId="2FBE1F99">
          <v:shape id="_x0000_i1052" type="#_x0000_t75" style="width:63.95pt;height:36.3pt;visibility:visible;mso-wrap-style:square" o:ole="">
            <v:imagedata r:id="rId180" o:title=""/>
          </v:shape>
          <o:OLEObject Type="Embed" ProgID="Equation.DSMT4" ShapeID="_x0000_i1052" DrawAspect="Content" ObjectID="_1743832825" r:id="rId181"/>
        </w:object>
      </w:r>
      <w:r>
        <w:t xml:space="preserve"> and </w:t>
      </w:r>
      <w:proofErr w:type="spellStart"/>
      <w:r>
        <w:rPr>
          <w:i/>
        </w:rPr>
        <w:t>h</w:t>
      </w:r>
      <w:r>
        <w:rPr>
          <w:vertAlign w:val="subscript"/>
        </w:rPr>
        <w:t>max</w:t>
      </w:r>
      <w:proofErr w:type="spellEnd"/>
      <w:r>
        <w:t xml:space="preserve"> is the maximum distance </w:t>
      </w:r>
      <w:r>
        <w:rPr>
          <w:i/>
        </w:rPr>
        <w:t>h</w:t>
      </w:r>
      <w:r>
        <w:t xml:space="preserve"> among the </w:t>
      </w:r>
      <w:r>
        <w:rPr>
          <w:i/>
        </w:rPr>
        <w:t>N</w:t>
      </w:r>
      <w:r>
        <w:t xml:space="preserve"> neighbours used in the averaging.</w:t>
      </w:r>
    </w:p>
    <w:p w14:paraId="582BAD41" w14:textId="77777777" w:rsidR="00943FAF" w:rsidRDefault="00943FAF"/>
    <w:p w14:paraId="1EA27AA5" w14:textId="77777777" w:rsidR="00943FAF" w:rsidRDefault="00943FAF"/>
    <w:p w14:paraId="5A47D239" w14:textId="77777777" w:rsidR="00943FAF" w:rsidRPr="001D6AEE" w:rsidRDefault="00856231">
      <w:r>
        <w:rPr>
          <w:b/>
        </w:rPr>
        <w:t>Method</w:t>
      </w:r>
      <w:r>
        <w:t xml:space="preserve"> field: Select either Classical or </w:t>
      </w:r>
      <w:proofErr w:type="gramStart"/>
      <w:r>
        <w:t>Modified, or</w:t>
      </w:r>
      <w:proofErr w:type="gramEnd"/>
      <w:r>
        <w:t xml:space="preserve"> let BioSIM choose the best.  </w:t>
      </w:r>
    </w:p>
    <w:p w14:paraId="1058BD16" w14:textId="77777777" w:rsidR="00943FAF" w:rsidRDefault="00943FAF"/>
    <w:p w14:paraId="375AA971" w14:textId="77777777" w:rsidR="00943FAF" w:rsidRPr="001D6AEE" w:rsidRDefault="00856231">
      <w:r>
        <w:rPr>
          <w:b/>
        </w:rPr>
        <w:t>Power</w:t>
      </w:r>
      <w:r>
        <w:t xml:space="preserve"> field: Select a power parameter (</w:t>
      </w:r>
      <w:r>
        <w:rPr>
          <w:i/>
        </w:rPr>
        <w:t>P</w:t>
      </w:r>
      <w:proofErr w:type="gramStart"/>
      <w:r>
        <w:t>), or</w:t>
      </w:r>
      <w:proofErr w:type="gramEnd"/>
      <w:r>
        <w:t xml:space="preserve"> let BioSIM choose the best.</w:t>
      </w:r>
    </w:p>
    <w:p w14:paraId="5D7ECBAB" w14:textId="70633837" w:rsidR="00943FAF" w:rsidRDefault="00943FAF"/>
    <w:p w14:paraId="64585894" w14:textId="77777777" w:rsidR="00943FAF" w:rsidRDefault="00943FAF"/>
    <w:p w14:paraId="2C4B1077" w14:textId="77777777" w:rsidR="00943FAF" w:rsidRDefault="00856231" w:rsidP="00A4124E">
      <w:pPr>
        <w:pStyle w:val="Titre3"/>
      </w:pPr>
      <w:bookmarkStart w:id="339" w:name="_Toc132704632"/>
      <w:r>
        <w:t>Interpolation method 4: Thin Plate Splines</w:t>
      </w:r>
      <w:bookmarkEnd w:id="339"/>
    </w:p>
    <w:p w14:paraId="56C371E2" w14:textId="77777777" w:rsidR="00943FAF" w:rsidRDefault="00943FAF"/>
    <w:p w14:paraId="3A3EF5D2" w14:textId="612708B1" w:rsidR="00943FAF" w:rsidRPr="001D6AEE" w:rsidRDefault="00856231" w:rsidP="0082715B">
      <w:r>
        <w:t xml:space="preserve">Thin Plate Splines (TPS) is an interpolation method based on neighbourhood splines. Given a set of </w:t>
      </w:r>
      <w:r>
        <w:rPr>
          <w:i/>
        </w:rPr>
        <w:t>N</w:t>
      </w:r>
      <w:r>
        <w:t xml:space="preserve"> neighboring points, the TPS surface is described by parameters that include 6 global affine motion parameters and 2</w:t>
      </w:r>
      <w:r>
        <w:rPr>
          <w:i/>
        </w:rPr>
        <w:t>N</w:t>
      </w:r>
      <w:r>
        <w:t xml:space="preserve"> coefficients. These parameters are uniquely defined for each neighbourhood by solving a system of linear equations, and not by regression. </w:t>
      </w:r>
    </w:p>
    <w:p w14:paraId="1C69457E" w14:textId="77777777" w:rsidR="00943FAF" w:rsidRDefault="00943FAF">
      <w:pPr>
        <w:jc w:val="both"/>
        <w:rPr>
          <w:b/>
          <w:bCs/>
        </w:rPr>
      </w:pPr>
    </w:p>
    <w:p w14:paraId="0D9BC233" w14:textId="11834FE5" w:rsidR="00943FAF" w:rsidRPr="001D6AEE" w:rsidRDefault="00856231">
      <w:pPr>
        <w:jc w:val="both"/>
      </w:pPr>
      <w:r>
        <w:rPr>
          <w:bCs/>
        </w:rPr>
        <w:t xml:space="preserve">For more information </w:t>
      </w:r>
      <w:r w:rsidR="00BC0A20">
        <w:rPr>
          <w:bCs/>
        </w:rPr>
        <w:t xml:space="preserve">on </w:t>
      </w:r>
      <w:r>
        <w:rPr>
          <w:bCs/>
        </w:rPr>
        <w:t>this interpolation method, see en.wikipedia.org/wiki/</w:t>
      </w:r>
      <w:proofErr w:type="spellStart"/>
      <w:r>
        <w:rPr>
          <w:bCs/>
        </w:rPr>
        <w:t>Thin_plate_spline</w:t>
      </w:r>
      <w:proofErr w:type="spellEnd"/>
      <w:r>
        <w:rPr>
          <w:bCs/>
        </w:rPr>
        <w:t xml:space="preserve">. For a thorough discussion see </w:t>
      </w:r>
      <w:hyperlink r:id="rId182" w:history="1">
        <w:r>
          <w:rPr>
            <w:rStyle w:val="Hyperlien"/>
            <w:bCs/>
          </w:rPr>
          <w:t>www.geometrictools.com/Documentation/ThinPlateSplines.pdf</w:t>
        </w:r>
      </w:hyperlink>
    </w:p>
    <w:p w14:paraId="2B75E6AF" w14:textId="2E083556" w:rsidR="00943FAF" w:rsidRDefault="00943FAF">
      <w:pPr>
        <w:jc w:val="both"/>
        <w:rPr>
          <w:bCs/>
        </w:rPr>
      </w:pPr>
    </w:p>
    <w:p w14:paraId="0BF3032E" w14:textId="77777777" w:rsidR="007520D3" w:rsidRDefault="007520D3">
      <w:pPr>
        <w:jc w:val="both"/>
        <w:rPr>
          <w:bCs/>
        </w:rPr>
      </w:pPr>
    </w:p>
    <w:p w14:paraId="651F9E57" w14:textId="77777777" w:rsidR="00943FAF" w:rsidRDefault="00856231" w:rsidP="00197802">
      <w:pPr>
        <w:pStyle w:val="Titre2"/>
      </w:pPr>
      <w:bookmarkStart w:id="340" w:name="_Toc132704633"/>
      <w:r>
        <w:t>Displaying mapping results</w:t>
      </w:r>
      <w:bookmarkEnd w:id="340"/>
    </w:p>
    <w:p w14:paraId="090A567C" w14:textId="77777777" w:rsidR="00943FAF" w:rsidRDefault="00943FAF">
      <w:pPr>
        <w:jc w:val="both"/>
      </w:pPr>
    </w:p>
    <w:p w14:paraId="6CA49595" w14:textId="77777777" w:rsidR="00943FAF" w:rsidRPr="001D6AEE" w:rsidRDefault="00856231">
      <w:pPr>
        <w:jc w:val="both"/>
      </w:pPr>
      <w:r>
        <w:rPr>
          <w:bCs/>
        </w:rPr>
        <w:t>After</w:t>
      </w:r>
      <w:r>
        <w:t xml:space="preserve"> a mapping component is executed, the results for each mapped variable include: </w:t>
      </w:r>
    </w:p>
    <w:p w14:paraId="010B5A5C" w14:textId="77777777" w:rsidR="00943FAF" w:rsidRDefault="00943FAF">
      <w:pPr>
        <w:jc w:val="both"/>
      </w:pPr>
    </w:p>
    <w:p w14:paraId="2B963E2F" w14:textId="77777777" w:rsidR="00943FAF" w:rsidRDefault="00856231" w:rsidP="002E3BED">
      <w:pPr>
        <w:numPr>
          <w:ilvl w:val="0"/>
          <w:numId w:val="14"/>
        </w:numPr>
        <w:tabs>
          <w:tab w:val="left" w:pos="0"/>
        </w:tabs>
        <w:snapToGrid w:val="0"/>
        <w:jc w:val="both"/>
      </w:pPr>
      <w:r>
        <w:t xml:space="preserve">The observed values (the result of the parent component) and the estimated (mapped_ value, displayed in the Data tab of </w:t>
      </w:r>
      <w:proofErr w:type="spellStart"/>
      <w:r>
        <w:t>BioSIM’s</w:t>
      </w:r>
      <w:proofErr w:type="spellEnd"/>
      <w:r>
        <w:t xml:space="preserve"> main window.</w:t>
      </w:r>
    </w:p>
    <w:p w14:paraId="3DDC64D8" w14:textId="77777777" w:rsidR="00943FAF" w:rsidRDefault="00856231" w:rsidP="002E3BED">
      <w:pPr>
        <w:numPr>
          <w:ilvl w:val="0"/>
          <w:numId w:val="14"/>
        </w:numPr>
        <w:tabs>
          <w:tab w:val="left" w:pos="0"/>
        </w:tabs>
        <w:snapToGrid w:val="0"/>
        <w:jc w:val="both"/>
      </w:pPr>
      <w:r>
        <w:t xml:space="preserve">Output maps, in the same format as the input DEM. </w:t>
      </w:r>
    </w:p>
    <w:p w14:paraId="4B159AA8" w14:textId="77777777" w:rsidR="00943FAF" w:rsidRDefault="00856231" w:rsidP="002E3BED">
      <w:pPr>
        <w:numPr>
          <w:ilvl w:val="0"/>
          <w:numId w:val="14"/>
        </w:numPr>
        <w:tabs>
          <w:tab w:val="left" w:pos="0"/>
        </w:tabs>
        <w:snapToGrid w:val="0"/>
        <w:jc w:val="both"/>
      </w:pPr>
      <w:r>
        <w:t>The cross-validation goodness-of-fit (R²) results for each map generated by the component, displayed in the Execute Message Log window.</w:t>
      </w:r>
    </w:p>
    <w:p w14:paraId="16DAFBA5" w14:textId="77777777" w:rsidR="00943FAF" w:rsidRDefault="00943FAF">
      <w:pPr>
        <w:tabs>
          <w:tab w:val="left" w:pos="720"/>
        </w:tabs>
        <w:snapToGrid w:val="0"/>
        <w:jc w:val="both"/>
      </w:pPr>
    </w:p>
    <w:p w14:paraId="69F4AFE5" w14:textId="636278B0" w:rsidR="00943FAF" w:rsidRDefault="00856231">
      <w:pPr>
        <w:jc w:val="both"/>
      </w:pPr>
      <w:r>
        <w:lastRenderedPageBreak/>
        <w:t xml:space="preserve">The resulting map(s) can be displayed by selecting the component in the Project window and choosing [Project] [Show Output Map(s)] from the menu bar, or by right-clicking on it and selecting [Show Output Map(s)]. This sends the maps to </w:t>
      </w:r>
      <w:proofErr w:type="spellStart"/>
      <w:r>
        <w:t>ShowMap</w:t>
      </w:r>
      <w:proofErr w:type="spellEnd"/>
      <w:r>
        <w:t>, an independent application distributed with BioSIM.</w:t>
      </w:r>
    </w:p>
    <w:p w14:paraId="6B0CE4EA" w14:textId="77777777" w:rsidR="00943FAF" w:rsidRDefault="00943FAF">
      <w:pPr>
        <w:jc w:val="both"/>
      </w:pPr>
    </w:p>
    <w:p w14:paraId="68B6E775" w14:textId="430B083F" w:rsidR="00943FAF" w:rsidRDefault="00856231">
      <w:pPr>
        <w:jc w:val="both"/>
      </w:pPr>
      <w:r>
        <w:t xml:space="preserve">Right-clicking again on the mapping component and selecting [Show Locations] displays the location list on the maps. </w:t>
      </w:r>
    </w:p>
    <w:p w14:paraId="6C05D9D7" w14:textId="2DFCCE6B" w:rsidR="0002223A" w:rsidRDefault="0002223A">
      <w:pPr>
        <w:jc w:val="both"/>
      </w:pPr>
    </w:p>
    <w:p w14:paraId="3E71B9F3" w14:textId="2A2B3128" w:rsidR="0002223A" w:rsidRDefault="0002223A">
      <w:pPr>
        <w:jc w:val="both"/>
      </w:pPr>
    </w:p>
    <w:p w14:paraId="56099D94" w14:textId="3196065D" w:rsidR="0002223A" w:rsidRDefault="0002223A">
      <w:pPr>
        <w:jc w:val="both"/>
      </w:pPr>
    </w:p>
    <w:p w14:paraId="098BB5A2" w14:textId="2DCD2329" w:rsidR="00943FAF" w:rsidRDefault="00856231" w:rsidP="00447313">
      <w:pPr>
        <w:pStyle w:val="Titre1"/>
      </w:pPr>
      <w:bookmarkStart w:id="341" w:name="_Map_Editor_dialog"/>
      <w:bookmarkStart w:id="342" w:name="_Toc322606883"/>
      <w:bookmarkStart w:id="343" w:name="_Toc322607070"/>
      <w:bookmarkStart w:id="344" w:name="_Toc322607344"/>
      <w:bookmarkStart w:id="345" w:name="_Toc322607870"/>
      <w:bookmarkStart w:id="346" w:name="_Toc322610869"/>
      <w:bookmarkStart w:id="347" w:name="_Toc322611377"/>
      <w:bookmarkStart w:id="348" w:name="_Toc322611956"/>
      <w:bookmarkStart w:id="349" w:name="_Toc132704634"/>
      <w:bookmarkEnd w:id="341"/>
      <w:bookmarkEnd w:id="342"/>
      <w:bookmarkEnd w:id="343"/>
      <w:bookmarkEnd w:id="344"/>
      <w:bookmarkEnd w:id="345"/>
      <w:bookmarkEnd w:id="346"/>
      <w:bookmarkEnd w:id="347"/>
      <w:bookmarkEnd w:id="348"/>
      <w:r>
        <w:t>Running components: Creating the Output Database</w:t>
      </w:r>
      <w:bookmarkEnd w:id="349"/>
    </w:p>
    <w:p w14:paraId="4FC3B70E" w14:textId="3F11B10C" w:rsidR="00943FAF" w:rsidRPr="001D6AEE" w:rsidRDefault="00856231">
      <w:pPr>
        <w:jc w:val="both"/>
      </w:pPr>
      <w:r>
        <w:t>Once one or several components have been defined, the next step is to execute them. Components (</w:t>
      </w:r>
      <w:r w:rsidR="00174422">
        <w:t>weather generation, model execution</w:t>
      </w:r>
      <w:r>
        <w:t xml:space="preserve">, analyses, etc.) must be run before their results are available to be viewed and analysed. For a component to be run, it must be checked </w:t>
      </w:r>
      <w:r>
        <w:rPr>
          <w:noProof/>
          <w:lang w:eastAsia="en-CA"/>
        </w:rPr>
        <w:drawing>
          <wp:inline distT="0" distB="0" distL="0" distR="0" wp14:anchorId="2BCF0A0C" wp14:editId="778639E4">
            <wp:extent cx="137160" cy="137160"/>
            <wp:effectExtent l="0" t="0" r="0" b="0"/>
            <wp:docPr id="212" name="Picture 189"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in the Project window. </w:t>
      </w:r>
    </w:p>
    <w:p w14:paraId="22527E90" w14:textId="6074E6DF" w:rsidR="00943FAF" w:rsidRDefault="00943FAF">
      <w:pPr>
        <w:jc w:val="both"/>
      </w:pPr>
    </w:p>
    <w:p w14:paraId="51CE120F" w14:textId="2303C9A4" w:rsidR="00943FAF" w:rsidRPr="001D6AEE" w:rsidRDefault="00856231">
      <w:pPr>
        <w:jc w:val="both"/>
      </w:pPr>
      <w:r>
        <w:t xml:space="preserve">Checked </w:t>
      </w:r>
      <w:r>
        <w:rPr>
          <w:noProof/>
          <w:lang w:eastAsia="en-CA"/>
        </w:rPr>
        <w:drawing>
          <wp:inline distT="0" distB="0" distL="0" distR="0" wp14:anchorId="51496637" wp14:editId="7367C547">
            <wp:extent cx="137160" cy="137160"/>
            <wp:effectExtent l="0" t="0" r="0" b="0"/>
            <wp:docPr id="213" name="Picture 190"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components can be run either by selecting [Execute Checked] [Project] from the menu bar, clicking the Execute Checked button </w:t>
      </w:r>
      <w:r>
        <w:rPr>
          <w:noProof/>
          <w:lang w:eastAsia="en-CA"/>
        </w:rPr>
        <w:drawing>
          <wp:inline distT="0" distB="0" distL="0" distR="0" wp14:anchorId="33E91007" wp14:editId="6F0832E5">
            <wp:extent cx="139473" cy="142875"/>
            <wp:effectExtent l="0" t="0" r="0" b="0"/>
            <wp:docPr id="214"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9473" cy="142875"/>
                    </a:xfrm>
                    <a:prstGeom prst="rect">
                      <a:avLst/>
                    </a:prstGeom>
                    <a:noFill/>
                    <a:ln>
                      <a:noFill/>
                      <a:prstDash/>
                    </a:ln>
                  </pic:spPr>
                </pic:pic>
              </a:graphicData>
            </a:graphic>
          </wp:inline>
        </w:drawing>
      </w:r>
      <w:r>
        <w:t xml:space="preserve"> in the main window’s toolbar, or right-clicking on the component in the Project window and selecting [Execute Checked] from the Pop-up menu.</w:t>
      </w:r>
    </w:p>
    <w:p w14:paraId="6997A8AE" w14:textId="4DFC6797" w:rsidR="00943FAF" w:rsidRDefault="00943FAF">
      <w:pPr>
        <w:jc w:val="both"/>
      </w:pPr>
    </w:p>
    <w:p w14:paraId="7A2F163D" w14:textId="10DD6927" w:rsidR="00943FAF" w:rsidRPr="001D6AEE" w:rsidRDefault="00856231">
      <w:pPr>
        <w:jc w:val="both"/>
      </w:pPr>
      <w:r>
        <w:rPr>
          <w:b/>
          <w:bCs/>
        </w:rPr>
        <w:t>NOTE:</w:t>
      </w:r>
      <w:r>
        <w:t xml:space="preserve"> Whenever a change is made to a component’s definition (</w:t>
      </w:r>
      <w:proofErr w:type="gramStart"/>
      <w:r>
        <w:t>e.g.</w:t>
      </w:r>
      <w:proofErr w:type="gramEnd"/>
      <w:r>
        <w:t xml:space="preserve"> component parameter value) or in the weather databases used for a </w:t>
      </w:r>
      <w:r w:rsidR="00174422">
        <w:t>weather generation</w:t>
      </w:r>
      <w:r>
        <w:t xml:space="preserve">, it is important to re-execute the component (and all there child) to update its outputs. When a component is updated, all the child components must be updated as well. To run a component and </w:t>
      </w:r>
      <w:proofErr w:type="gramStart"/>
      <w:r>
        <w:t>all of</w:t>
      </w:r>
      <w:proofErr w:type="gramEnd"/>
      <w:r>
        <w:t xml:space="preserve"> its child components simultaneously the user must make sure that they are all checked </w:t>
      </w:r>
      <w:r>
        <w:rPr>
          <w:noProof/>
          <w:lang w:eastAsia="en-CA"/>
        </w:rPr>
        <w:drawing>
          <wp:inline distT="0" distB="0" distL="0" distR="0" wp14:anchorId="3E370C05" wp14:editId="28957002">
            <wp:extent cx="137160" cy="137160"/>
            <wp:effectExtent l="0" t="0" r="0" b="0"/>
            <wp:docPr id="215" name="Picture 192" descr="Che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37160" cy="137160"/>
                    </a:xfrm>
                    <a:prstGeom prst="rect">
                      <a:avLst/>
                    </a:prstGeom>
                    <a:noFill/>
                    <a:ln>
                      <a:noFill/>
                      <a:prstDash/>
                    </a:ln>
                  </pic:spPr>
                </pic:pic>
              </a:graphicData>
            </a:graphic>
          </wp:inline>
        </w:drawing>
      </w:r>
      <w:r>
        <w:t xml:space="preserve"> before re-executing them. </w:t>
      </w:r>
    </w:p>
    <w:p w14:paraId="7B752C1A" w14:textId="77777777" w:rsidR="00943FAF" w:rsidRDefault="00943FAF">
      <w:pPr>
        <w:jc w:val="both"/>
      </w:pPr>
    </w:p>
    <w:p w14:paraId="5929CAB8" w14:textId="1683ADBB" w:rsidR="00943FAF" w:rsidRDefault="00856231">
      <w:pPr>
        <w:jc w:val="both"/>
      </w:pPr>
      <w:r>
        <w:t xml:space="preserve">Once the checked components have been executed, the Execute Message log window displays information on each component’s last execution. This information always includes the start and end times of the component’s last execution. It also informs the user if there were any errors during execution. If the component was a mapping, the window also displays statistical information and cross-validation R². </w:t>
      </w:r>
    </w:p>
    <w:p w14:paraId="3352D6A0" w14:textId="1DA3276C" w:rsidR="00943FAF" w:rsidRDefault="00943FAF">
      <w:pPr>
        <w:jc w:val="both"/>
      </w:pPr>
    </w:p>
    <w:p w14:paraId="0C00938A" w14:textId="2DF168FA" w:rsidR="00943FAF" w:rsidRDefault="00943FAF">
      <w:pPr>
        <w:jc w:val="both"/>
      </w:pPr>
    </w:p>
    <w:p w14:paraId="0D28DFB1" w14:textId="35C74AA9" w:rsidR="00943FAF" w:rsidRDefault="00856231" w:rsidP="00447313">
      <w:pPr>
        <w:pStyle w:val="Titre1"/>
      </w:pPr>
      <w:bookmarkStart w:id="350" w:name="_Toc322606885"/>
      <w:bookmarkStart w:id="351" w:name="_Toc322607072"/>
      <w:bookmarkStart w:id="352" w:name="_Toc322607346"/>
      <w:bookmarkStart w:id="353" w:name="_Toc322607872"/>
      <w:bookmarkStart w:id="354" w:name="_Toc322610871"/>
      <w:bookmarkStart w:id="355" w:name="_Toc322611379"/>
      <w:bookmarkStart w:id="356" w:name="_Toc322611958"/>
      <w:bookmarkStart w:id="357" w:name="_Defining_and_Running"/>
      <w:bookmarkStart w:id="358" w:name="_Toc162664013"/>
      <w:bookmarkStart w:id="359" w:name="_Toc132704635"/>
      <w:bookmarkEnd w:id="350"/>
      <w:bookmarkEnd w:id="351"/>
      <w:bookmarkEnd w:id="352"/>
      <w:bookmarkEnd w:id="353"/>
      <w:bookmarkEnd w:id="354"/>
      <w:bookmarkEnd w:id="355"/>
      <w:bookmarkEnd w:id="356"/>
      <w:bookmarkEnd w:id="357"/>
      <w:r>
        <w:t>Examining Results</w:t>
      </w:r>
      <w:bookmarkEnd w:id="358"/>
      <w:bookmarkEnd w:id="359"/>
    </w:p>
    <w:p w14:paraId="741A3282" w14:textId="219293AE" w:rsidR="00943FAF" w:rsidRDefault="00856231" w:rsidP="00197802">
      <w:pPr>
        <w:pStyle w:val="Titre2"/>
      </w:pPr>
      <w:r>
        <w:t xml:space="preserve"> </w:t>
      </w:r>
      <w:bookmarkStart w:id="360" w:name="_Toc132704636"/>
      <w:r>
        <w:t>Data</w:t>
      </w:r>
      <w:bookmarkEnd w:id="360"/>
    </w:p>
    <w:p w14:paraId="2C10A1AF" w14:textId="76FB6316" w:rsidR="00943FAF" w:rsidRPr="001D6AEE" w:rsidRDefault="00856231">
      <w:pPr>
        <w:jc w:val="both"/>
      </w:pPr>
      <w:r>
        <w:t xml:space="preserve">Once a component has been successfully executed, results can be viewed by selecting it in the Project window. The </w:t>
      </w:r>
      <w:r>
        <w:rPr>
          <w:i/>
        </w:rPr>
        <w:t>Data</w:t>
      </w:r>
      <w:r>
        <w:t xml:space="preserve"> tab of </w:t>
      </w:r>
      <w:proofErr w:type="spellStart"/>
      <w:r>
        <w:t>BioSIM’s</w:t>
      </w:r>
      <w:proofErr w:type="spellEnd"/>
      <w:r>
        <w:t xml:space="preserve"> main window shows the results in tabular form, while the </w:t>
      </w:r>
      <w:r>
        <w:rPr>
          <w:i/>
        </w:rPr>
        <w:t>Graph</w:t>
      </w:r>
      <w:r>
        <w:t xml:space="preserve"> tab allows the user to create and display them graphically.</w:t>
      </w:r>
    </w:p>
    <w:p w14:paraId="1517852D" w14:textId="7E2265CC" w:rsidR="00943FAF" w:rsidRDefault="00943FAF">
      <w:pPr>
        <w:jc w:val="both"/>
      </w:pPr>
    </w:p>
    <w:p w14:paraId="425CD794" w14:textId="3D8A2006" w:rsidR="00943FAF" w:rsidRPr="001D6AEE" w:rsidRDefault="000F43AB">
      <w:pPr>
        <w:jc w:val="both"/>
      </w:pPr>
      <w:r>
        <w:rPr>
          <w:noProof/>
        </w:rPr>
        <w:lastRenderedPageBreak/>
        <w:drawing>
          <wp:anchor distT="0" distB="0" distL="114300" distR="114300" simplePos="0" relativeHeight="251725824" behindDoc="0" locked="0" layoutInCell="1" allowOverlap="1" wp14:anchorId="0977E090" wp14:editId="62DE0941">
            <wp:simplePos x="0" y="0"/>
            <wp:positionH relativeFrom="column">
              <wp:posOffset>3026994</wp:posOffset>
            </wp:positionH>
            <wp:positionV relativeFrom="paragraph">
              <wp:posOffset>-254</wp:posOffset>
            </wp:positionV>
            <wp:extent cx="2829474" cy="255452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829474" cy="2554525"/>
                    </a:xfrm>
                    <a:prstGeom prst="rect">
                      <a:avLst/>
                    </a:prstGeom>
                  </pic:spPr>
                </pic:pic>
              </a:graphicData>
            </a:graphic>
          </wp:anchor>
        </w:drawing>
      </w:r>
      <w:r w:rsidR="00856231">
        <w:t xml:space="preserve">The </w:t>
      </w:r>
      <w:r w:rsidR="00856231">
        <w:rPr>
          <w:b/>
        </w:rPr>
        <w:t>drop-down list</w:t>
      </w:r>
      <w:r w:rsidR="00856231">
        <w:t xml:space="preserve"> in the upper right corner of the main window allows the user to choose the statistic to view in the </w:t>
      </w:r>
      <w:r w:rsidR="005B6BE2">
        <w:rPr>
          <w:i/>
        </w:rPr>
        <w:t>Spreadsheet</w:t>
      </w:r>
      <w:r w:rsidR="00856231">
        <w:t xml:space="preserve"> tab. The “Nb Values” selection </w:t>
      </w:r>
      <w:proofErr w:type="gramStart"/>
      <w:r w:rsidR="00856231">
        <w:t>in particular is</w:t>
      </w:r>
      <w:proofErr w:type="gramEnd"/>
      <w:r w:rsidR="00856231">
        <w:t xml:space="preserve"> useful to verify that statistics were calculated as the user intended. For instance, the user can verify if statistics were compiled from daily values or from monthly values (</w:t>
      </w:r>
      <w:proofErr w:type="gramStart"/>
      <w:r w:rsidR="00856231">
        <w:t>i.e.</w:t>
      </w:r>
      <w:proofErr w:type="gramEnd"/>
      <w:r w:rsidR="00856231">
        <w:t xml:space="preserve"> 365 days or 12 months).</w:t>
      </w:r>
    </w:p>
    <w:p w14:paraId="7EC7267F" w14:textId="77777777" w:rsidR="00943FAF" w:rsidRDefault="00943FAF">
      <w:pPr>
        <w:jc w:val="both"/>
      </w:pPr>
    </w:p>
    <w:p w14:paraId="391CDF42" w14:textId="7FF0112B" w:rsidR="00943FAF" w:rsidRDefault="00856231">
      <w:pPr>
        <w:jc w:val="both"/>
      </w:pPr>
      <w:r>
        <w:t xml:space="preserve">There can be five dimensions to the results: locations, parameters, replications, </w:t>
      </w:r>
      <w:proofErr w:type="gramStart"/>
      <w:r>
        <w:t>time</w:t>
      </w:r>
      <w:proofErr w:type="gramEnd"/>
      <w:r>
        <w:t xml:space="preserve"> and variables. When viewing results, each of the first four dimensions is displayed in one distinct column while the “variables” dimension is displayed in as many columns as there are variables. Whenever a dimension has a single value, its column is automatically hidden. If the variable represents an event, its values are displayed as calendar dates, where format can be </w:t>
      </w:r>
      <w:r w:rsidR="00550CF4">
        <w:t xml:space="preserve">hourly, </w:t>
      </w:r>
      <w:r>
        <w:t xml:space="preserve">daily, </w:t>
      </w:r>
      <w:proofErr w:type="gramStart"/>
      <w:r>
        <w:t>monthly</w:t>
      </w:r>
      <w:proofErr w:type="gramEnd"/>
      <w:r>
        <w:t xml:space="preserve"> or annual with or without the year, depending on the temporal type and mode of the component.</w:t>
      </w:r>
    </w:p>
    <w:p w14:paraId="23ADAA0A" w14:textId="093BC7DA" w:rsidR="00943FAF" w:rsidRDefault="00943FAF">
      <w:pPr>
        <w:jc w:val="both"/>
      </w:pPr>
    </w:p>
    <w:p w14:paraId="58610AE9" w14:textId="77777777" w:rsidR="00943FAF" w:rsidRDefault="00943FAF">
      <w:pPr>
        <w:jc w:val="both"/>
      </w:pPr>
    </w:p>
    <w:p w14:paraId="1DEC7F36" w14:textId="763BF928" w:rsidR="00943FAF" w:rsidRDefault="00856231" w:rsidP="00197802">
      <w:pPr>
        <w:pStyle w:val="Titre2"/>
      </w:pPr>
      <w:bookmarkStart w:id="361" w:name="_Toc132704637"/>
      <w:r>
        <w:t>Exporting results</w:t>
      </w:r>
      <w:bookmarkEnd w:id="361"/>
    </w:p>
    <w:p w14:paraId="14D90A0B" w14:textId="75D27681" w:rsidR="00943FAF" w:rsidRPr="001D6AEE" w:rsidRDefault="000F43AB">
      <w:pPr>
        <w:jc w:val="both"/>
      </w:pPr>
      <w:r>
        <w:rPr>
          <w:noProof/>
        </w:rPr>
        <w:drawing>
          <wp:anchor distT="0" distB="0" distL="114300" distR="114300" simplePos="0" relativeHeight="251726848" behindDoc="0" locked="0" layoutInCell="1" allowOverlap="1" wp14:anchorId="006EB4A9" wp14:editId="2CF48584">
            <wp:simplePos x="0" y="0"/>
            <wp:positionH relativeFrom="column">
              <wp:posOffset>4753610</wp:posOffset>
            </wp:positionH>
            <wp:positionV relativeFrom="paragraph">
              <wp:posOffset>44450</wp:posOffset>
            </wp:positionV>
            <wp:extent cx="1350010" cy="2731770"/>
            <wp:effectExtent l="0" t="0" r="254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350010" cy="2731770"/>
                    </a:xfrm>
                    <a:prstGeom prst="rect">
                      <a:avLst/>
                    </a:prstGeom>
                  </pic:spPr>
                </pic:pic>
              </a:graphicData>
            </a:graphic>
          </wp:anchor>
        </w:drawing>
      </w:r>
      <w:r w:rsidR="00856231">
        <w:t xml:space="preserve">The Export window contains the definition of export files (to access results outside of BioSIM). </w:t>
      </w:r>
    </w:p>
    <w:p w14:paraId="65631026" w14:textId="0C9FC4F9" w:rsidR="00943FAF" w:rsidRDefault="00943FAF">
      <w:pPr>
        <w:jc w:val="both"/>
      </w:pPr>
    </w:p>
    <w:p w14:paraId="246F7EF0" w14:textId="7253CA01" w:rsidR="00943FAF" w:rsidRPr="001D6AEE" w:rsidRDefault="00856231">
      <w:pPr>
        <w:jc w:val="both"/>
      </w:pPr>
      <w:r>
        <w:t>It is possible to export results to disk (</w:t>
      </w:r>
      <w:r>
        <w:rPr>
          <w:noProof/>
          <w:lang w:eastAsia="en-CA"/>
        </w:rPr>
        <w:drawing>
          <wp:inline distT="0" distB="0" distL="0" distR="0" wp14:anchorId="270FAA21" wp14:editId="52B557A4">
            <wp:extent cx="138410" cy="142875"/>
            <wp:effectExtent l="0" t="0" r="0" b="0"/>
            <wp:docPr id="218"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38410" cy="142875"/>
                    </a:xfrm>
                    <a:prstGeom prst="rect">
                      <a:avLst/>
                    </a:prstGeom>
                    <a:noFill/>
                    <a:ln>
                      <a:noFill/>
                      <a:prstDash/>
                    </a:ln>
                  </pic:spPr>
                </pic:pic>
              </a:graphicData>
            </a:graphic>
          </wp:inline>
        </w:drawing>
      </w:r>
      <w:r>
        <w:t>) or directly to a spreadsheet (</w:t>
      </w:r>
      <w:r>
        <w:rPr>
          <w:noProof/>
          <w:lang w:eastAsia="en-CA"/>
        </w:rPr>
        <w:drawing>
          <wp:inline distT="0" distB="0" distL="0" distR="0" wp14:anchorId="22639FEE" wp14:editId="11F01F46">
            <wp:extent cx="147959" cy="139739"/>
            <wp:effectExtent l="0" t="0" r="4445" b="0"/>
            <wp:docPr id="219"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7959" cy="139739"/>
                    </a:xfrm>
                    <a:prstGeom prst="rect">
                      <a:avLst/>
                    </a:prstGeom>
                    <a:noFill/>
                    <a:ln>
                      <a:noFill/>
                      <a:prstDash/>
                    </a:ln>
                  </pic:spPr>
                </pic:pic>
              </a:graphicData>
            </a:graphic>
          </wp:inline>
        </w:drawing>
      </w:r>
      <w:r>
        <w:t xml:space="preserve">). The user can indicate to BioSIM which spreadsheet software to use by clicking on the Options button </w:t>
      </w:r>
      <w:r>
        <w:rPr>
          <w:noProof/>
          <w:lang w:eastAsia="en-CA"/>
        </w:rPr>
        <w:drawing>
          <wp:inline distT="0" distB="0" distL="0" distR="0" wp14:anchorId="577EC51C" wp14:editId="43EC7B19">
            <wp:extent cx="142875" cy="142875"/>
            <wp:effectExtent l="0" t="0" r="9525" b="9525"/>
            <wp:docPr id="220" name="Picture 195" descr="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a:stretch>
                      <a:fillRect/>
                    </a:stretch>
                  </pic:blipFill>
                  <pic:spPr>
                    <a:xfrm>
                      <a:off x="0" y="0"/>
                      <a:ext cx="142875" cy="142875"/>
                    </a:xfrm>
                    <a:prstGeom prst="rect">
                      <a:avLst/>
                    </a:prstGeom>
                    <a:noFill/>
                    <a:ln>
                      <a:noFill/>
                      <a:prstDash/>
                    </a:ln>
                  </pic:spPr>
                </pic:pic>
              </a:graphicData>
            </a:graphic>
          </wp:inline>
        </w:drawing>
      </w:r>
      <w:r>
        <w:t>, or by selecting [</w:t>
      </w:r>
      <w:r w:rsidR="00F20E3C">
        <w:t>View</w:t>
      </w:r>
      <w:r>
        <w:t xml:space="preserve">] [Options…] from the menu bar. This opens the Options dialog on the </w:t>
      </w:r>
      <w:r>
        <w:rPr>
          <w:i/>
        </w:rPr>
        <w:t>Links</w:t>
      </w:r>
      <w:r>
        <w:t xml:space="preserve"> page in which to browse for (</w:t>
      </w:r>
      <w:r>
        <w:rPr>
          <w:noProof/>
          <w:lang w:eastAsia="en-CA"/>
        </w:rPr>
        <w:drawing>
          <wp:inline distT="0" distB="0" distL="0" distR="0" wp14:anchorId="3C45762B" wp14:editId="623B5089">
            <wp:extent cx="137160" cy="132588"/>
            <wp:effectExtent l="0" t="0" r="0" b="1270"/>
            <wp:docPr id="221"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37160" cy="132588"/>
                    </a:xfrm>
                    <a:prstGeom prst="rect">
                      <a:avLst/>
                    </a:prstGeom>
                    <a:noFill/>
                    <a:ln>
                      <a:noFill/>
                      <a:prstDash/>
                    </a:ln>
                  </pic:spPr>
                </pic:pic>
              </a:graphicData>
            </a:graphic>
          </wp:inline>
        </w:drawing>
      </w:r>
      <w:r>
        <w:t xml:space="preserve">) the preferred spreadsheet software path in the </w:t>
      </w:r>
      <w:r>
        <w:rPr>
          <w:b/>
        </w:rPr>
        <w:t>Spreadsheet</w:t>
      </w:r>
      <w:r>
        <w:t xml:space="preserve"> field. If BioSIM is unable to find the spreadsheet software on the computer, a dialog appears allowing the user to browse and indicate to BioSIM where to find it. </w:t>
      </w:r>
    </w:p>
    <w:p w14:paraId="64657DB3" w14:textId="77777777" w:rsidR="00943FAF" w:rsidRDefault="00943FAF">
      <w:pPr>
        <w:jc w:val="both"/>
      </w:pPr>
    </w:p>
    <w:p w14:paraId="249424EE" w14:textId="77777777" w:rsidR="00943FAF" w:rsidRDefault="00856231">
      <w:pPr>
        <w:jc w:val="both"/>
      </w:pPr>
      <w:r>
        <w:t>The Export window contains the list of exports currently defined for the selected component. When a component contains pre-defined exports, the export files are over-written each time the component is executed.</w:t>
      </w:r>
    </w:p>
    <w:p w14:paraId="62597D53" w14:textId="77777777" w:rsidR="00943FAF" w:rsidRDefault="00943FAF">
      <w:pPr>
        <w:jc w:val="both"/>
      </w:pPr>
    </w:p>
    <w:p w14:paraId="1E29C234" w14:textId="77777777" w:rsidR="00943FAF" w:rsidRDefault="00856231">
      <w:pPr>
        <w:jc w:val="both"/>
      </w:pPr>
      <w:r>
        <w:t>Buttons and fields in the Export window are as follows:</w:t>
      </w:r>
    </w:p>
    <w:p w14:paraId="430C11B1" w14:textId="77777777" w:rsidR="00943FAF" w:rsidRDefault="00943FAF">
      <w:pPr>
        <w:jc w:val="both"/>
        <w:rPr>
          <w:b/>
          <w:bCs/>
        </w:rPr>
      </w:pPr>
    </w:p>
    <w:p w14:paraId="410F941C" w14:textId="77777777" w:rsidR="00943FAF" w:rsidRPr="001D6AEE" w:rsidRDefault="00856231">
      <w:pPr>
        <w:jc w:val="both"/>
      </w:pPr>
      <w:r>
        <w:rPr>
          <w:rFonts w:ascii="Courier New" w:hAnsi="Courier New" w:cs="Courier New"/>
          <w:bCs/>
          <w:sz w:val="22"/>
          <w:szCs w:val="22"/>
        </w:rPr>
        <w:t>When the Automatically export at execution</w:t>
      </w:r>
      <w:r>
        <w:rPr>
          <w:b/>
          <w:bCs/>
        </w:rPr>
        <w:t xml:space="preserve"> </w:t>
      </w:r>
      <w:r>
        <w:rPr>
          <w:bCs/>
        </w:rPr>
        <w:t xml:space="preserve">checkbox </w:t>
      </w:r>
      <w:r>
        <w:rPr>
          <w:noProof/>
          <w:lang w:eastAsia="en-CA"/>
        </w:rPr>
        <w:drawing>
          <wp:inline distT="0" distB="0" distL="0" distR="0" wp14:anchorId="72BF477A" wp14:editId="188D8B89">
            <wp:extent cx="142875" cy="142875"/>
            <wp:effectExtent l="0" t="0" r="9525" b="9525"/>
            <wp:docPr id="222" name="Picture 19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Pr>
          <w:bCs/>
        </w:rPr>
        <w:t xml:space="preserve"> is checked, BioSIM automatically exports the results each time the component is executed.</w:t>
      </w:r>
    </w:p>
    <w:p w14:paraId="0DB1C3BA" w14:textId="77777777" w:rsidR="00943FAF" w:rsidRDefault="00943FAF">
      <w:pPr>
        <w:jc w:val="both"/>
        <w:rPr>
          <w:b/>
          <w:bCs/>
        </w:rPr>
      </w:pPr>
    </w:p>
    <w:p w14:paraId="77AE69F8" w14:textId="77777777" w:rsidR="00943FAF" w:rsidRPr="001D6AEE" w:rsidRDefault="00856231">
      <w:pPr>
        <w:jc w:val="both"/>
      </w:pPr>
      <w:r>
        <w:rPr>
          <w:b/>
          <w:bCs/>
        </w:rPr>
        <w:t xml:space="preserve">File name </w:t>
      </w:r>
      <w:r>
        <w:rPr>
          <w:bCs/>
        </w:rPr>
        <w:t>field</w:t>
      </w:r>
      <w:r>
        <w:rPr>
          <w:b/>
          <w:bCs/>
        </w:rPr>
        <w:t>:</w:t>
      </w:r>
      <w:r>
        <w:t xml:space="preserve"> Name of the file where the results of the export are to be stored. All exports are saved as CSV files in the </w:t>
      </w:r>
      <w:r>
        <w:rPr>
          <w:u w:val="single"/>
        </w:rPr>
        <w:t>\Output\</w:t>
      </w:r>
      <w:r>
        <w:t xml:space="preserve"> subdirectory of the project.</w:t>
      </w:r>
    </w:p>
    <w:p w14:paraId="79244028" w14:textId="77777777" w:rsidR="00943FAF" w:rsidRDefault="00943FAF">
      <w:pPr>
        <w:jc w:val="both"/>
      </w:pPr>
    </w:p>
    <w:p w14:paraId="7EBE427A" w14:textId="77777777" w:rsidR="00943FAF" w:rsidRPr="001D6AEE" w:rsidRDefault="00856231">
      <w:pPr>
        <w:jc w:val="both"/>
      </w:pPr>
      <w:r>
        <w:rPr>
          <w:noProof/>
          <w:lang w:eastAsia="en-CA"/>
        </w:rPr>
        <w:drawing>
          <wp:inline distT="0" distB="0" distL="0" distR="0" wp14:anchorId="607A8803" wp14:editId="51C3023A">
            <wp:extent cx="136800" cy="151200"/>
            <wp:effectExtent l="0" t="0" r="0" b="1270"/>
            <wp:docPr id="223"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36800" cy="151200"/>
                    </a:xfrm>
                    <a:prstGeom prst="rect">
                      <a:avLst/>
                    </a:prstGeom>
                    <a:noFill/>
                    <a:ln>
                      <a:noFill/>
                      <a:prstDash/>
                    </a:ln>
                  </pic:spPr>
                </pic:pic>
              </a:graphicData>
            </a:graphic>
          </wp:inline>
        </w:drawing>
      </w:r>
      <w:r>
        <w:t xml:space="preserve"> Export Now: Export the results into a CSV file in the \Output\ subdirectory.</w:t>
      </w:r>
    </w:p>
    <w:p w14:paraId="64093D93" w14:textId="77777777" w:rsidR="00943FAF" w:rsidRDefault="00943FAF">
      <w:pPr>
        <w:jc w:val="both"/>
        <w:rPr>
          <w:b/>
        </w:rPr>
      </w:pPr>
    </w:p>
    <w:p w14:paraId="518C28F6" w14:textId="79B1C18A" w:rsidR="00943FAF" w:rsidRPr="001D6AEE" w:rsidRDefault="00856231">
      <w:pPr>
        <w:jc w:val="both"/>
      </w:pPr>
      <w:r>
        <w:rPr>
          <w:noProof/>
          <w:lang w:eastAsia="en-CA"/>
        </w:rPr>
        <w:drawing>
          <wp:inline distT="0" distB="0" distL="0" distR="0" wp14:anchorId="190EE76F" wp14:editId="50D9A8CE">
            <wp:extent cx="172800" cy="162000"/>
            <wp:effectExtent l="0" t="0" r="0" b="9525"/>
            <wp:docPr id="22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172800" cy="162000"/>
                    </a:xfrm>
                    <a:prstGeom prst="rect">
                      <a:avLst/>
                    </a:prstGeom>
                    <a:noFill/>
                    <a:ln>
                      <a:noFill/>
                      <a:prstDash/>
                    </a:ln>
                  </pic:spPr>
                </pic:pic>
              </a:graphicData>
            </a:graphic>
          </wp:inline>
        </w:drawing>
      </w:r>
      <w:r>
        <w:t xml:space="preserve"> To Spreadsheet: Export the results to disk and simultaneously se</w:t>
      </w:r>
      <w:r w:rsidR="00016E16">
        <w:t xml:space="preserve">nd them to the user’s </w:t>
      </w:r>
      <w:r>
        <w:t>spreadsheet (</w:t>
      </w:r>
      <w:proofErr w:type="gramStart"/>
      <w:r>
        <w:t>e.g.</w:t>
      </w:r>
      <w:proofErr w:type="gramEnd"/>
      <w:r>
        <w:t xml:space="preserve"> Excel). </w:t>
      </w:r>
    </w:p>
    <w:p w14:paraId="090C492D" w14:textId="77777777" w:rsidR="00943FAF" w:rsidRDefault="00943FAF">
      <w:pPr>
        <w:jc w:val="both"/>
      </w:pPr>
    </w:p>
    <w:p w14:paraId="375FF4BA" w14:textId="44BE8DDD" w:rsidR="00943FAF" w:rsidRPr="001D6AEE" w:rsidRDefault="009C649F" w:rsidP="00016E16">
      <w:pPr>
        <w:jc w:val="both"/>
        <w:rPr>
          <w:color w:val="FF0000"/>
        </w:rPr>
      </w:pPr>
      <w:r>
        <w:rPr>
          <w:noProof/>
          <w:lang w:eastAsia="en-CA"/>
        </w:rPr>
        <w:drawing>
          <wp:inline distT="0" distB="0" distL="0" distR="0" wp14:anchorId="52461BC7" wp14:editId="2FD3FA7F">
            <wp:extent cx="104400" cy="115200"/>
            <wp:effectExtent l="0" t="0" r="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4400" cy="115200"/>
                    </a:xfrm>
                    <a:prstGeom prst="rect">
                      <a:avLst/>
                    </a:prstGeom>
                  </pic:spPr>
                </pic:pic>
              </a:graphicData>
            </a:graphic>
          </wp:inline>
        </w:drawing>
      </w:r>
      <w:r w:rsidR="00856231" w:rsidRPr="00F20E3C">
        <w:rPr>
          <w:color w:val="FF0000"/>
        </w:rPr>
        <w:t xml:space="preserve"> </w:t>
      </w:r>
      <w:r w:rsidR="00016E16">
        <w:t>To Spreadsheet II: Export the results to disk and simultaneously send them to the user’s spreadsheet II (</w:t>
      </w:r>
      <w:proofErr w:type="gramStart"/>
      <w:r w:rsidR="00016E16">
        <w:t>e.g.</w:t>
      </w:r>
      <w:proofErr w:type="gramEnd"/>
      <w:r w:rsidR="00016E16">
        <w:t xml:space="preserve"> </w:t>
      </w:r>
      <w:r w:rsidR="00AD61C6">
        <w:t>LibreOffice</w:t>
      </w:r>
      <w:r w:rsidR="00016E16">
        <w:t xml:space="preserve"> </w:t>
      </w:r>
      <w:r w:rsidR="00016E16" w:rsidRPr="00016E16">
        <w:t>Calc</w:t>
      </w:r>
      <w:r w:rsidR="00016E16">
        <w:t>)</w:t>
      </w:r>
    </w:p>
    <w:p w14:paraId="773C51F1" w14:textId="77777777" w:rsidR="00943FAF" w:rsidRDefault="00943FAF">
      <w:pPr>
        <w:jc w:val="both"/>
      </w:pPr>
    </w:p>
    <w:p w14:paraId="60208A9A" w14:textId="77777777" w:rsidR="00943FAF" w:rsidRPr="001D6AEE" w:rsidRDefault="00856231">
      <w:pPr>
        <w:jc w:val="both"/>
      </w:pPr>
      <w:r>
        <w:rPr>
          <w:noProof/>
          <w:lang w:eastAsia="en-CA"/>
        </w:rPr>
        <w:drawing>
          <wp:inline distT="0" distB="0" distL="0" distR="0" wp14:anchorId="0BB50858" wp14:editId="11B2AD83">
            <wp:extent cx="147600" cy="136800"/>
            <wp:effectExtent l="0" t="0" r="5080" b="0"/>
            <wp:docPr id="226"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47600" cy="136800"/>
                    </a:xfrm>
                    <a:prstGeom prst="rect">
                      <a:avLst/>
                    </a:prstGeom>
                    <a:noFill/>
                    <a:ln>
                      <a:noFill/>
                      <a:prstDash/>
                    </a:ln>
                  </pic:spPr>
                </pic:pic>
              </a:graphicData>
            </a:graphic>
          </wp:inline>
        </w:drawing>
      </w:r>
      <w:r>
        <w:t xml:space="preserve"> Open Output Directory: Opens the </w:t>
      </w:r>
      <w:r>
        <w:rPr>
          <w:u w:val="single"/>
        </w:rPr>
        <w:t>\</w:t>
      </w:r>
      <w:r>
        <w:t>Output</w:t>
      </w:r>
      <w:r>
        <w:rPr>
          <w:u w:val="single"/>
        </w:rPr>
        <w:t>\</w:t>
      </w:r>
      <w:r>
        <w:t xml:space="preserve"> subdirectory of the project. In addition to exports, the </w:t>
      </w:r>
      <w:r>
        <w:rPr>
          <w:u w:val="single"/>
        </w:rPr>
        <w:t>\Output\</w:t>
      </w:r>
      <w:r>
        <w:t xml:space="preserve"> subdirectory also contains the results of analyses that are also exported as CSV files. </w:t>
      </w:r>
    </w:p>
    <w:p w14:paraId="5B72201E" w14:textId="77777777" w:rsidR="00943FAF" w:rsidRDefault="00943FAF">
      <w:pPr>
        <w:jc w:val="both"/>
      </w:pPr>
    </w:p>
    <w:p w14:paraId="44470780" w14:textId="77777777" w:rsidR="00943FAF" w:rsidRPr="001D6AEE" w:rsidRDefault="00856231">
      <w:pPr>
        <w:jc w:val="both"/>
      </w:pPr>
      <w:r>
        <w:t>Format options specific to CSV files (</w:t>
      </w:r>
      <w:proofErr w:type="gramStart"/>
      <w:r>
        <w:t>e.g.</w:t>
      </w:r>
      <w:proofErr w:type="gramEnd"/>
      <w:r>
        <w:t xml:space="preserve"> column separators and decimal delimiters) can be specified in the </w:t>
      </w:r>
      <w:r>
        <w:rPr>
          <w:i/>
        </w:rPr>
        <w:t>Region</w:t>
      </w:r>
      <w:r>
        <w:t xml:space="preserve"> page of the Options dialog.</w:t>
      </w:r>
    </w:p>
    <w:p w14:paraId="73F782DA" w14:textId="77777777" w:rsidR="00943FAF" w:rsidRDefault="00943FAF">
      <w:pPr>
        <w:jc w:val="both"/>
      </w:pPr>
    </w:p>
    <w:p w14:paraId="7963DEBA" w14:textId="77777777" w:rsidR="00943FAF" w:rsidRDefault="00856231">
      <w:r>
        <w:t>The variables and statistics available for export depend on the model and the subsequent choices the user makes to obtain the results of the selected component.</w:t>
      </w:r>
    </w:p>
    <w:p w14:paraId="07647764" w14:textId="77777777" w:rsidR="00943FAF" w:rsidRDefault="00943FAF">
      <w:pPr>
        <w:jc w:val="both"/>
      </w:pPr>
    </w:p>
    <w:p w14:paraId="677E7D9A" w14:textId="070F485D" w:rsidR="00943FAF" w:rsidRDefault="00856231" w:rsidP="0002223A">
      <w:pPr>
        <w:jc w:val="both"/>
      </w:pPr>
      <w:r>
        <w:t xml:space="preserve">The user can select a subset of variables (upper list field) and statistics (lower list field) to be exported. Variables and statistics to be exported can be added or removed by checking </w:t>
      </w:r>
      <w:r>
        <w:rPr>
          <w:noProof/>
          <w:lang w:eastAsia="en-CA"/>
        </w:rPr>
        <w:drawing>
          <wp:inline distT="0" distB="0" distL="0" distR="0" wp14:anchorId="1D92CB72" wp14:editId="25FB200F">
            <wp:extent cx="142875" cy="142875"/>
            <wp:effectExtent l="0" t="0" r="9525" b="9525"/>
            <wp:docPr id="227" name="Picture 202"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Pr>
          <w:bCs/>
        </w:rPr>
        <w:t xml:space="preserve"> </w:t>
      </w:r>
      <w:r>
        <w:t xml:space="preserve">them but they are exported in the same order in which they appear (the order cannot be changed). </w:t>
      </w:r>
      <w:bookmarkStart w:id="362" w:name="_Graph_View"/>
      <w:bookmarkStart w:id="363" w:name="_Toc322606891"/>
      <w:bookmarkStart w:id="364" w:name="_Toc322607078"/>
      <w:bookmarkStart w:id="365" w:name="_Toc322607352"/>
      <w:bookmarkStart w:id="366" w:name="_Toc322607878"/>
      <w:bookmarkStart w:id="367" w:name="_Toc322610877"/>
      <w:bookmarkStart w:id="368" w:name="_Toc322611385"/>
      <w:bookmarkStart w:id="369" w:name="_Toc322611964"/>
      <w:bookmarkEnd w:id="362"/>
      <w:bookmarkEnd w:id="363"/>
      <w:bookmarkEnd w:id="364"/>
      <w:bookmarkEnd w:id="365"/>
      <w:bookmarkEnd w:id="366"/>
      <w:bookmarkEnd w:id="367"/>
      <w:bookmarkEnd w:id="368"/>
      <w:bookmarkEnd w:id="369"/>
    </w:p>
    <w:p w14:paraId="4820F88D" w14:textId="77777777" w:rsidR="00341346" w:rsidRDefault="00341346" w:rsidP="0002223A">
      <w:pPr>
        <w:jc w:val="both"/>
      </w:pPr>
    </w:p>
    <w:p w14:paraId="700E5243" w14:textId="77777777" w:rsidR="0002223A" w:rsidRDefault="0002223A" w:rsidP="0002223A">
      <w:pPr>
        <w:jc w:val="both"/>
      </w:pPr>
    </w:p>
    <w:p w14:paraId="0B47CE09" w14:textId="5754CAC7" w:rsidR="0002223A" w:rsidRPr="0002223A" w:rsidRDefault="00856231" w:rsidP="00447313">
      <w:pPr>
        <w:pStyle w:val="Titre1"/>
      </w:pPr>
      <w:bookmarkStart w:id="370" w:name="_Toc322531346"/>
      <w:bookmarkStart w:id="371" w:name="_Toc322597650"/>
      <w:bookmarkStart w:id="372" w:name="_Toc322606892"/>
      <w:bookmarkStart w:id="373" w:name="_Toc322607079"/>
      <w:bookmarkStart w:id="374" w:name="_Toc322607353"/>
      <w:bookmarkStart w:id="375" w:name="_Toc322607879"/>
      <w:bookmarkStart w:id="376" w:name="_Toc322610878"/>
      <w:bookmarkStart w:id="377" w:name="_Toc322611386"/>
      <w:bookmarkStart w:id="378" w:name="_Toc322611965"/>
      <w:bookmarkStart w:id="379" w:name="_Multiple_Analysis_Dialog"/>
      <w:bookmarkStart w:id="380" w:name="_Toc322531347"/>
      <w:bookmarkStart w:id="381" w:name="_Toc322597651"/>
      <w:bookmarkStart w:id="382" w:name="_Toc322606893"/>
      <w:bookmarkStart w:id="383" w:name="_Toc322607080"/>
      <w:bookmarkStart w:id="384" w:name="_Toc322607354"/>
      <w:bookmarkStart w:id="385" w:name="_Toc322607880"/>
      <w:bookmarkStart w:id="386" w:name="_Toc322610879"/>
      <w:bookmarkStart w:id="387" w:name="_Toc322611387"/>
      <w:bookmarkStart w:id="388" w:name="_Toc322611966"/>
      <w:bookmarkStart w:id="389" w:name="_Toc322531348"/>
      <w:bookmarkStart w:id="390" w:name="_Toc322597652"/>
      <w:bookmarkStart w:id="391" w:name="_Toc322606894"/>
      <w:bookmarkStart w:id="392" w:name="_Toc322607081"/>
      <w:bookmarkStart w:id="393" w:name="_Toc322607355"/>
      <w:bookmarkStart w:id="394" w:name="_Toc322607881"/>
      <w:bookmarkStart w:id="395" w:name="_Toc322610880"/>
      <w:bookmarkStart w:id="396" w:name="_Toc322611388"/>
      <w:bookmarkStart w:id="397" w:name="_Toc322611967"/>
      <w:bookmarkStart w:id="398" w:name="_Toc322531349"/>
      <w:bookmarkStart w:id="399" w:name="_Toc322597653"/>
      <w:bookmarkStart w:id="400" w:name="_Toc322606895"/>
      <w:bookmarkStart w:id="401" w:name="_Toc322607082"/>
      <w:bookmarkStart w:id="402" w:name="_Toc322607356"/>
      <w:bookmarkStart w:id="403" w:name="_Toc322607882"/>
      <w:bookmarkStart w:id="404" w:name="_Toc322610881"/>
      <w:bookmarkStart w:id="405" w:name="_Toc322611389"/>
      <w:bookmarkStart w:id="406" w:name="_Toc322611968"/>
      <w:bookmarkStart w:id="407" w:name="_Toc322531350"/>
      <w:bookmarkStart w:id="408" w:name="_Toc322597654"/>
      <w:bookmarkStart w:id="409" w:name="_Toc322606896"/>
      <w:bookmarkStart w:id="410" w:name="_Toc322607083"/>
      <w:bookmarkStart w:id="411" w:name="_Toc322607357"/>
      <w:bookmarkStart w:id="412" w:name="_Toc322607883"/>
      <w:bookmarkStart w:id="413" w:name="_Toc322610882"/>
      <w:bookmarkStart w:id="414" w:name="_Toc322611390"/>
      <w:bookmarkStart w:id="415" w:name="_Toc322611969"/>
      <w:bookmarkStart w:id="416" w:name="_Toc322531351"/>
      <w:bookmarkStart w:id="417" w:name="_Toc322597655"/>
      <w:bookmarkStart w:id="418" w:name="_Toc322606897"/>
      <w:bookmarkStart w:id="419" w:name="_Toc322607084"/>
      <w:bookmarkStart w:id="420" w:name="_Toc322607358"/>
      <w:bookmarkStart w:id="421" w:name="_Toc322607884"/>
      <w:bookmarkStart w:id="422" w:name="_Toc322610883"/>
      <w:bookmarkStart w:id="423" w:name="_Toc322611391"/>
      <w:bookmarkStart w:id="424" w:name="_Toc322611970"/>
      <w:bookmarkStart w:id="425" w:name="_Model_Editor_Dialog"/>
      <w:bookmarkStart w:id="426" w:name="_Toc132704638"/>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t>Other components</w:t>
      </w:r>
      <w:bookmarkEnd w:id="426"/>
    </w:p>
    <w:p w14:paraId="7E3C73E4" w14:textId="7C2DE3DD" w:rsidR="00943FAF" w:rsidRDefault="00856231" w:rsidP="00197802">
      <w:pPr>
        <w:pStyle w:val="Titre2"/>
      </w:pPr>
      <w:bookmarkStart w:id="427" w:name="_Toc132704639"/>
      <w:r>
        <w:t>Function Analysis</w:t>
      </w:r>
      <w:bookmarkEnd w:id="427"/>
    </w:p>
    <w:p w14:paraId="28C61393" w14:textId="616D6AC2" w:rsidR="0002223A" w:rsidRDefault="00856231">
      <w:pPr>
        <w:jc w:val="both"/>
      </w:pPr>
      <w:r>
        <w:t xml:space="preserve">To open the Function Analysis dialog and add a function analysis component to a project, the user can either click the Add Function Analysis button </w:t>
      </w:r>
      <w:r>
        <w:rPr>
          <w:noProof/>
          <w:lang w:eastAsia="en-CA"/>
        </w:rPr>
        <w:drawing>
          <wp:inline distT="0" distB="0" distL="0" distR="0" wp14:anchorId="2B038ACF" wp14:editId="1B57D506">
            <wp:extent cx="129886" cy="142875"/>
            <wp:effectExtent l="0" t="0" r="3810" b="0"/>
            <wp:docPr id="242"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29886" cy="142875"/>
                    </a:xfrm>
                    <a:prstGeom prst="rect">
                      <a:avLst/>
                    </a:prstGeom>
                    <a:noFill/>
                    <a:ln>
                      <a:noFill/>
                      <a:prstDash/>
                    </a:ln>
                  </pic:spPr>
                </pic:pic>
              </a:graphicData>
            </a:graphic>
          </wp:inline>
        </w:drawing>
      </w:r>
      <w:r>
        <w:t xml:space="preserve"> on the project window’s </w:t>
      </w:r>
      <w:proofErr w:type="gramStart"/>
      <w:r>
        <w:t>toolbar,  select</w:t>
      </w:r>
      <w:proofErr w:type="gramEnd"/>
      <w:r>
        <w:t xml:space="preserve"> [Project] [Add Function Analysis…] from the menu bar, or right-click on the component to be analysed in the Project window and select [Add Function Analysis…] from the Pop-up menu. </w:t>
      </w:r>
    </w:p>
    <w:p w14:paraId="6FEB12F8" w14:textId="77777777" w:rsidR="0002223A" w:rsidRDefault="0002223A">
      <w:pPr>
        <w:jc w:val="both"/>
      </w:pPr>
    </w:p>
    <w:p w14:paraId="479EAE8C" w14:textId="1E7DC890" w:rsidR="0002223A" w:rsidRPr="0002223A" w:rsidRDefault="00856231" w:rsidP="00A4124E">
      <w:pPr>
        <w:pStyle w:val="Titre3"/>
      </w:pPr>
      <w:bookmarkStart w:id="428" w:name="_Toc132704640"/>
      <w:r>
        <w:lastRenderedPageBreak/>
        <w:t>Function Analysis dialog</w:t>
      </w:r>
      <w:bookmarkEnd w:id="428"/>
    </w:p>
    <w:p w14:paraId="05F7D5F7" w14:textId="4293A927" w:rsidR="0002223A" w:rsidRDefault="0002223A">
      <w:pPr>
        <w:jc w:val="both"/>
      </w:pPr>
      <w:r>
        <w:rPr>
          <w:noProof/>
          <w:lang w:eastAsia="en-CA"/>
        </w:rPr>
        <w:drawing>
          <wp:anchor distT="0" distB="0" distL="114300" distR="114300" simplePos="0" relativeHeight="251661312" behindDoc="0" locked="0" layoutInCell="1" allowOverlap="1" wp14:anchorId="50F085C9" wp14:editId="328064E5">
            <wp:simplePos x="0" y="0"/>
            <wp:positionH relativeFrom="column">
              <wp:posOffset>2867025</wp:posOffset>
            </wp:positionH>
            <wp:positionV relativeFrom="paragraph">
              <wp:posOffset>171450</wp:posOffset>
            </wp:positionV>
            <wp:extent cx="3832222" cy="2519043"/>
            <wp:effectExtent l="0" t="0" r="0" b="0"/>
            <wp:wrapTight wrapText="bothSides">
              <wp:wrapPolygon edited="0">
                <wp:start x="0" y="0"/>
                <wp:lineTo x="0" y="21404"/>
                <wp:lineTo x="21478" y="21404"/>
                <wp:lineTo x="21478" y="0"/>
                <wp:lineTo x="0" y="0"/>
              </wp:wrapPolygon>
            </wp:wrapTight>
            <wp:docPr id="243" name="Picture 464" descr="Function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rcRect/>
                    <a:stretch>
                      <a:fillRect/>
                    </a:stretch>
                  </pic:blipFill>
                  <pic:spPr>
                    <a:xfrm>
                      <a:off x="0" y="0"/>
                      <a:ext cx="3832222" cy="2519043"/>
                    </a:xfrm>
                    <a:prstGeom prst="rect">
                      <a:avLst/>
                    </a:prstGeom>
                    <a:noFill/>
                    <a:ln>
                      <a:noFill/>
                      <a:prstDash/>
                    </a:ln>
                  </pic:spPr>
                </pic:pic>
              </a:graphicData>
            </a:graphic>
          </wp:anchor>
        </w:drawing>
      </w:r>
    </w:p>
    <w:p w14:paraId="343497EB" w14:textId="47F2A43E" w:rsidR="00943FAF" w:rsidRDefault="00856231">
      <w:pPr>
        <w:jc w:val="both"/>
      </w:pPr>
      <w:r>
        <w:t xml:space="preserve">A function analysis can be used to perform logical or arithmetic operations one row at a time on the parent component’s output variables to create new </w:t>
      </w:r>
      <w:proofErr w:type="gramStart"/>
      <w:r>
        <w:t>variables</w:t>
      </w:r>
      <w:proofErr w:type="gramEnd"/>
    </w:p>
    <w:p w14:paraId="60B4EB02" w14:textId="77777777" w:rsidR="00943FAF" w:rsidRDefault="00943FAF">
      <w:pPr>
        <w:jc w:val="both"/>
      </w:pPr>
    </w:p>
    <w:p w14:paraId="17A8A75C" w14:textId="77777777" w:rsidR="00943FAF" w:rsidRPr="001D6AEE" w:rsidRDefault="00856231">
      <w:pPr>
        <w:jc w:val="both"/>
      </w:pPr>
      <w:r>
        <w:rPr>
          <w:b/>
        </w:rPr>
        <w:t>Name</w:t>
      </w:r>
      <w:r>
        <w:t xml:space="preserve"> field: Name of the function analysis component to be defined (appears in the Project window).</w:t>
      </w:r>
    </w:p>
    <w:p w14:paraId="3C294306" w14:textId="77777777" w:rsidR="00943FAF" w:rsidRDefault="00943FAF">
      <w:pPr>
        <w:jc w:val="both"/>
      </w:pPr>
    </w:p>
    <w:p w14:paraId="15FD056A" w14:textId="77777777" w:rsidR="00943FAF" w:rsidRPr="001D6AEE" w:rsidRDefault="00856231">
      <w:pPr>
        <w:jc w:val="both"/>
      </w:pPr>
      <w:r>
        <w:rPr>
          <w:b/>
          <w:bCs/>
        </w:rPr>
        <w:t xml:space="preserve">Description </w:t>
      </w:r>
      <w:r>
        <w:rPr>
          <w:bCs/>
        </w:rPr>
        <w:t>field</w:t>
      </w:r>
      <w:r>
        <w:rPr>
          <w:b/>
          <w:bCs/>
        </w:rPr>
        <w:t>:</w:t>
      </w:r>
      <w:r>
        <w:t xml:space="preserve"> Enter a meaningful description to be used as a reminder of the object of the function analysis.</w:t>
      </w:r>
    </w:p>
    <w:p w14:paraId="26C56AE2" w14:textId="77777777" w:rsidR="00943FAF" w:rsidRDefault="00943FAF">
      <w:pPr>
        <w:jc w:val="both"/>
      </w:pPr>
    </w:p>
    <w:p w14:paraId="7EA21C7E" w14:textId="77777777" w:rsidR="00943FAF" w:rsidRPr="001D6AEE" w:rsidRDefault="00856231">
      <w:pPr>
        <w:jc w:val="both"/>
      </w:pPr>
      <w:r>
        <w:rPr>
          <w:b/>
        </w:rPr>
        <w:t>Available variables</w:t>
      </w:r>
      <w:r>
        <w:t xml:space="preserve"> field: Shows all the variables available for the definition of the function analysis. These are the output variables of the parent component. They are used in the formulation of the equations that define the output variable(s) of the function analysis.</w:t>
      </w:r>
    </w:p>
    <w:p w14:paraId="2C2BF70D" w14:textId="77777777" w:rsidR="00943FAF" w:rsidRDefault="00943FAF">
      <w:pPr>
        <w:jc w:val="both"/>
      </w:pPr>
    </w:p>
    <w:p w14:paraId="2DB16924" w14:textId="77777777" w:rsidR="00943FAF" w:rsidRPr="001D6AEE" w:rsidRDefault="00856231">
      <w:pPr>
        <w:jc w:val="both"/>
      </w:pPr>
      <w:r>
        <w:rPr>
          <w:b/>
        </w:rPr>
        <w:t>Equation (one equation per output variable)</w:t>
      </w:r>
      <w:r>
        <w:t xml:space="preserve"> field: To create a new variable (</w:t>
      </w:r>
      <w:r>
        <w:rPr>
          <w:noProof/>
          <w:lang w:eastAsia="en-CA"/>
        </w:rPr>
        <w:drawing>
          <wp:inline distT="0" distB="0" distL="0" distR="0" wp14:anchorId="350DA9CF" wp14:editId="326AC985">
            <wp:extent cx="153033" cy="137160"/>
            <wp:effectExtent l="0" t="0" r="0" b="0"/>
            <wp:docPr id="244" name="Picture 214"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37160"/>
                    </a:xfrm>
                    <a:prstGeom prst="rect">
                      <a:avLst/>
                    </a:prstGeom>
                    <a:noFill/>
                    <a:ln>
                      <a:noFill/>
                      <a:prstDash/>
                    </a:ln>
                  </pic:spPr>
                </pic:pic>
              </a:graphicData>
            </a:graphic>
          </wp:inline>
        </w:drawing>
      </w:r>
      <w:r>
        <w:t xml:space="preserve">) and define it. A new variable’s name is typed-in by the user in the </w:t>
      </w:r>
      <w:proofErr w:type="gramStart"/>
      <w:r>
        <w:t>left hand</w:t>
      </w:r>
      <w:proofErr w:type="gramEnd"/>
      <w:r>
        <w:t xml:space="preserve"> side of the panel witch lists all the function analysis output variables defined by the user. Buttons at the top of the </w:t>
      </w:r>
      <w:proofErr w:type="gramStart"/>
      <w:r>
        <w:t>left hand</w:t>
      </w:r>
      <w:proofErr w:type="gramEnd"/>
      <w:r>
        <w:t xml:space="preserve"> side panel can be used to perform the following:</w:t>
      </w:r>
    </w:p>
    <w:p w14:paraId="0A1B657F" w14:textId="77777777" w:rsidR="00943FAF" w:rsidRDefault="00943FAF">
      <w:pPr>
        <w:jc w:val="both"/>
      </w:pPr>
    </w:p>
    <w:p w14:paraId="58115D53" w14:textId="77777777" w:rsidR="00943FAF" w:rsidRPr="001D6AEE" w:rsidRDefault="00856231">
      <w:pPr>
        <w:jc w:val="both"/>
      </w:pPr>
      <w:r>
        <w:rPr>
          <w:noProof/>
          <w:lang w:eastAsia="en-CA"/>
        </w:rPr>
        <w:drawing>
          <wp:inline distT="0" distB="0" distL="0" distR="0" wp14:anchorId="51AB2466" wp14:editId="45C1B7A7">
            <wp:extent cx="153033" cy="137160"/>
            <wp:effectExtent l="0" t="0" r="0" b="0"/>
            <wp:docPr id="245" name="Picture 215" descr="Modèles_New"/>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a:stretch>
                      <a:fillRect/>
                    </a:stretch>
                  </pic:blipFill>
                  <pic:spPr>
                    <a:xfrm>
                      <a:off x="0" y="0"/>
                      <a:ext cx="153033" cy="137160"/>
                    </a:xfrm>
                    <a:prstGeom prst="rect">
                      <a:avLst/>
                    </a:prstGeom>
                    <a:noFill/>
                    <a:ln>
                      <a:noFill/>
                      <a:prstDash/>
                    </a:ln>
                  </pic:spPr>
                </pic:pic>
              </a:graphicData>
            </a:graphic>
          </wp:inline>
        </w:drawing>
      </w:r>
      <w:r>
        <w:t xml:space="preserve"> New: Add a new output variable.</w:t>
      </w:r>
    </w:p>
    <w:p w14:paraId="2D362F17" w14:textId="77777777" w:rsidR="00943FAF" w:rsidRDefault="00943FAF">
      <w:pPr>
        <w:jc w:val="both"/>
      </w:pPr>
    </w:p>
    <w:p w14:paraId="12B95B73" w14:textId="77777777" w:rsidR="00943FAF" w:rsidRPr="001D6AEE" w:rsidRDefault="00856231">
      <w:pPr>
        <w:jc w:val="both"/>
      </w:pPr>
      <w:r>
        <w:rPr>
          <w:noProof/>
          <w:lang w:eastAsia="en-CA"/>
        </w:rPr>
        <w:drawing>
          <wp:inline distT="0" distB="0" distL="0" distR="0" wp14:anchorId="77C29136" wp14:editId="33AF4E52">
            <wp:extent cx="153033" cy="142875"/>
            <wp:effectExtent l="0" t="0" r="0" b="9525"/>
            <wp:docPr id="246" name="Picture 216" descr="Modèles_Dele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rcRect/>
                    <a:stretch>
                      <a:fillRect/>
                    </a:stretch>
                  </pic:blipFill>
                  <pic:spPr>
                    <a:xfrm>
                      <a:off x="0" y="0"/>
                      <a:ext cx="153033" cy="142875"/>
                    </a:xfrm>
                    <a:prstGeom prst="rect">
                      <a:avLst/>
                    </a:prstGeom>
                    <a:noFill/>
                    <a:ln>
                      <a:noFill/>
                      <a:prstDash/>
                    </a:ln>
                  </pic:spPr>
                </pic:pic>
              </a:graphicData>
            </a:graphic>
          </wp:inline>
        </w:drawing>
      </w:r>
      <w:r>
        <w:t xml:space="preserve"> Delete: Delete a selected output variable.</w:t>
      </w:r>
    </w:p>
    <w:p w14:paraId="6BF6194D" w14:textId="77777777" w:rsidR="00943FAF" w:rsidRDefault="00943FAF">
      <w:pPr>
        <w:jc w:val="both"/>
      </w:pPr>
    </w:p>
    <w:p w14:paraId="5B358699" w14:textId="77777777" w:rsidR="00943FAF" w:rsidRPr="001D6AEE" w:rsidRDefault="00856231">
      <w:pPr>
        <w:jc w:val="both"/>
      </w:pPr>
      <w:r>
        <w:rPr>
          <w:noProof/>
          <w:lang w:eastAsia="en-CA"/>
        </w:rPr>
        <w:drawing>
          <wp:inline distT="0" distB="0" distL="0" distR="0" wp14:anchorId="6F021EC1" wp14:editId="675C72A8">
            <wp:extent cx="153033" cy="142875"/>
            <wp:effectExtent l="0" t="0" r="0" b="9525"/>
            <wp:docPr id="247" name="Picture 217" descr="Modèles_u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rcRect/>
                    <a:stretch>
                      <a:fillRect/>
                    </a:stretch>
                  </pic:blipFill>
                  <pic:spPr>
                    <a:xfrm>
                      <a:off x="0" y="0"/>
                      <a:ext cx="153033" cy="142875"/>
                    </a:xfrm>
                    <a:prstGeom prst="rect">
                      <a:avLst/>
                    </a:prstGeom>
                    <a:noFill/>
                    <a:ln>
                      <a:noFill/>
                      <a:prstDash/>
                    </a:ln>
                  </pic:spPr>
                </pic:pic>
              </a:graphicData>
            </a:graphic>
          </wp:inline>
        </w:drawing>
      </w:r>
      <w:r>
        <w:t xml:space="preserve"> Move Item up: Move a selected output variable up in the list.</w:t>
      </w:r>
    </w:p>
    <w:p w14:paraId="2F797D84" w14:textId="77777777" w:rsidR="00943FAF" w:rsidRDefault="00943FAF">
      <w:pPr>
        <w:jc w:val="both"/>
      </w:pPr>
    </w:p>
    <w:p w14:paraId="62D0F3F0" w14:textId="77777777" w:rsidR="00943FAF" w:rsidRPr="001D6AEE" w:rsidRDefault="00856231">
      <w:pPr>
        <w:jc w:val="both"/>
      </w:pPr>
      <w:r>
        <w:rPr>
          <w:noProof/>
          <w:lang w:eastAsia="en-CA"/>
        </w:rPr>
        <w:drawing>
          <wp:inline distT="0" distB="0" distL="0" distR="0" wp14:anchorId="4C8A466A" wp14:editId="60A79330">
            <wp:extent cx="153033" cy="142875"/>
            <wp:effectExtent l="0" t="0" r="0" b="9525"/>
            <wp:docPr id="248" name="Picture 218" descr="Modèles_dow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rcRect/>
                    <a:stretch>
                      <a:fillRect/>
                    </a:stretch>
                  </pic:blipFill>
                  <pic:spPr>
                    <a:xfrm>
                      <a:off x="0" y="0"/>
                      <a:ext cx="153033" cy="142875"/>
                    </a:xfrm>
                    <a:prstGeom prst="rect">
                      <a:avLst/>
                    </a:prstGeom>
                    <a:noFill/>
                    <a:ln>
                      <a:noFill/>
                      <a:prstDash/>
                    </a:ln>
                  </pic:spPr>
                </pic:pic>
              </a:graphicData>
            </a:graphic>
          </wp:inline>
        </w:drawing>
      </w:r>
      <w:r>
        <w:t xml:space="preserve"> Move Item down: Move a selected output variable down in the list.</w:t>
      </w:r>
    </w:p>
    <w:p w14:paraId="052B26DE" w14:textId="77777777" w:rsidR="00943FAF" w:rsidRDefault="00943FAF">
      <w:pPr>
        <w:jc w:val="both"/>
      </w:pPr>
    </w:p>
    <w:p w14:paraId="637EBC9B" w14:textId="77777777" w:rsidR="00943FAF" w:rsidRDefault="00856231">
      <w:pPr>
        <w:jc w:val="both"/>
      </w:pPr>
      <w:r>
        <w:t xml:space="preserve">The </w:t>
      </w:r>
      <w:proofErr w:type="gramStart"/>
      <w:r>
        <w:t>right hand</w:t>
      </w:r>
      <w:proofErr w:type="gramEnd"/>
      <w:r>
        <w:t xml:space="preserve"> side panel displays the properties (definition) of the selected output variable. Fields in this panel are as follows:</w:t>
      </w:r>
    </w:p>
    <w:p w14:paraId="10167BB9" w14:textId="77777777" w:rsidR="00943FAF" w:rsidRDefault="00943FAF">
      <w:pPr>
        <w:jc w:val="both"/>
      </w:pPr>
    </w:p>
    <w:p w14:paraId="499533E2" w14:textId="77777777" w:rsidR="00943FAF" w:rsidRPr="001D6AEE" w:rsidRDefault="00856231">
      <w:pPr>
        <w:jc w:val="both"/>
      </w:pPr>
      <w:r>
        <w:rPr>
          <w:b/>
        </w:rPr>
        <w:t>Name</w:t>
      </w:r>
      <w:r>
        <w:t xml:space="preserve"> field: Internal variable name, which must not contain spaces or special characters (e.g. </w:t>
      </w:r>
      <w:proofErr w:type="gramStart"/>
      <w:r>
        <w:t>+,-</w:t>
      </w:r>
      <w:proofErr w:type="gramEnd"/>
      <w:r>
        <w:t xml:space="preserve">,*,/,etc.). This is the name that is used by BioSIM to refer to this new variable. The name in the </w:t>
      </w:r>
      <w:r>
        <w:rPr>
          <w:b/>
        </w:rPr>
        <w:t>Name</w:t>
      </w:r>
      <w:r>
        <w:t xml:space="preserve"> field corresponds to the name given to the variable in the </w:t>
      </w:r>
      <w:proofErr w:type="gramStart"/>
      <w:r>
        <w:t>left hand</w:t>
      </w:r>
      <w:proofErr w:type="gramEnd"/>
      <w:r>
        <w:t xml:space="preserve"> side panel and must be edited there and not in the right hand side panel (either by double clicking on it, or using the F2 key). </w:t>
      </w:r>
    </w:p>
    <w:p w14:paraId="7BF45078" w14:textId="77777777" w:rsidR="00943FAF" w:rsidRDefault="00943FAF">
      <w:pPr>
        <w:jc w:val="both"/>
      </w:pPr>
    </w:p>
    <w:p w14:paraId="66C016F5" w14:textId="77777777" w:rsidR="00943FAF" w:rsidRPr="001D6AEE" w:rsidRDefault="00856231">
      <w:pPr>
        <w:jc w:val="both"/>
      </w:pPr>
      <w:r>
        <w:rPr>
          <w:b/>
        </w:rPr>
        <w:t>Title</w:t>
      </w:r>
      <w:r>
        <w:t xml:space="preserve"> field: Text that appears in the result column header either in the </w:t>
      </w:r>
      <w:r>
        <w:rPr>
          <w:i/>
        </w:rPr>
        <w:t xml:space="preserve">Data </w:t>
      </w:r>
      <w:r>
        <w:t xml:space="preserve">tab of the main window where the results can be viewed, or in export files (text or spreadsheet) when the results are exported using the Export Now </w:t>
      </w:r>
      <w:r>
        <w:rPr>
          <w:noProof/>
          <w:lang w:eastAsia="en-CA"/>
        </w:rPr>
        <w:drawing>
          <wp:inline distT="0" distB="0" distL="0" distR="0" wp14:anchorId="21C27DB8" wp14:editId="17C67175">
            <wp:extent cx="153033" cy="142875"/>
            <wp:effectExtent l="0" t="0" r="0" b="9525"/>
            <wp:docPr id="249" name="Picture 219" descr="Expor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rcRect/>
                    <a:stretch>
                      <a:fillRect/>
                    </a:stretch>
                  </pic:blipFill>
                  <pic:spPr>
                    <a:xfrm>
                      <a:off x="0" y="0"/>
                      <a:ext cx="153033" cy="142875"/>
                    </a:xfrm>
                    <a:prstGeom prst="rect">
                      <a:avLst/>
                    </a:prstGeom>
                    <a:noFill/>
                    <a:ln>
                      <a:noFill/>
                      <a:prstDash/>
                    </a:ln>
                  </pic:spPr>
                </pic:pic>
              </a:graphicData>
            </a:graphic>
          </wp:inline>
        </w:drawing>
      </w:r>
      <w:r>
        <w:t xml:space="preserve"> or To Spreadsheet </w:t>
      </w:r>
      <w:r>
        <w:rPr>
          <w:noProof/>
          <w:lang w:eastAsia="en-CA"/>
        </w:rPr>
        <w:drawing>
          <wp:inline distT="0" distB="0" distL="0" distR="0" wp14:anchorId="529F3A79" wp14:editId="32FB40E3">
            <wp:extent cx="153033" cy="142875"/>
            <wp:effectExtent l="0" t="0" r="0" b="9525"/>
            <wp:docPr id="250" name="Picture 220" descr="Vers_chiffrier_"/>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rcRect/>
                    <a:stretch>
                      <a:fillRect/>
                    </a:stretch>
                  </pic:blipFill>
                  <pic:spPr>
                    <a:xfrm>
                      <a:off x="0" y="0"/>
                      <a:ext cx="153033" cy="142875"/>
                    </a:xfrm>
                    <a:prstGeom prst="rect">
                      <a:avLst/>
                    </a:prstGeom>
                    <a:noFill/>
                    <a:ln>
                      <a:noFill/>
                      <a:prstDash/>
                    </a:ln>
                  </pic:spPr>
                </pic:pic>
              </a:graphicData>
            </a:graphic>
          </wp:inline>
        </w:drawing>
      </w:r>
      <w:r>
        <w:t xml:space="preserve"> button in the Export window.</w:t>
      </w:r>
    </w:p>
    <w:p w14:paraId="723DAF82" w14:textId="77777777" w:rsidR="00943FAF" w:rsidRDefault="00943FAF">
      <w:pPr>
        <w:jc w:val="both"/>
      </w:pPr>
    </w:p>
    <w:p w14:paraId="43830DC1" w14:textId="77777777" w:rsidR="00943FAF" w:rsidRPr="001D6AEE" w:rsidRDefault="00856231">
      <w:pPr>
        <w:jc w:val="both"/>
      </w:pPr>
      <w:r>
        <w:rPr>
          <w:b/>
        </w:rPr>
        <w:lastRenderedPageBreak/>
        <w:t>Precision</w:t>
      </w:r>
      <w:r>
        <w:t xml:space="preserve"> field: The number of decimal places used to display or export </w:t>
      </w:r>
      <w:proofErr w:type="gramStart"/>
      <w:r>
        <w:t>results</w:t>
      </w:r>
      <w:proofErr w:type="gramEnd"/>
      <w:r>
        <w:t xml:space="preserve"> </w:t>
      </w:r>
    </w:p>
    <w:p w14:paraId="15B384F3" w14:textId="77777777" w:rsidR="00943FAF" w:rsidRDefault="00943FAF">
      <w:pPr>
        <w:jc w:val="both"/>
      </w:pPr>
    </w:p>
    <w:p w14:paraId="23001DF8" w14:textId="77777777" w:rsidR="00943FAF" w:rsidRPr="001D6AEE" w:rsidRDefault="00856231">
      <w:pPr>
        <w:jc w:val="both"/>
      </w:pPr>
      <w:r>
        <w:rPr>
          <w:b/>
        </w:rPr>
        <w:t>Equation</w:t>
      </w:r>
      <w:r>
        <w:t xml:space="preserve"> field: Definition of the output variable (equation). Each new variable is defined by one equation, using a combination of operators, functions, </w:t>
      </w:r>
      <w:proofErr w:type="gramStart"/>
      <w:r>
        <w:t>constants</w:t>
      </w:r>
      <w:proofErr w:type="gramEnd"/>
      <w:r>
        <w:t xml:space="preserve"> and input variables (those listed in the </w:t>
      </w:r>
      <w:r>
        <w:rPr>
          <w:b/>
        </w:rPr>
        <w:t>Available variables</w:t>
      </w:r>
      <w:r>
        <w:t xml:space="preserve"> list). The name of a new variable cannot be used in the equation defining a second new variable (to do that, a function analysis can be created as the child of another function analysis). Each equation is typed in by the user in the Value column next to the new variable’s Equation field on the </w:t>
      </w:r>
      <w:proofErr w:type="gramStart"/>
      <w:r>
        <w:t>right hand</w:t>
      </w:r>
      <w:proofErr w:type="gramEnd"/>
      <w:r>
        <w:t xml:space="preserve"> side of the panel. For a complete list of the operators, </w:t>
      </w:r>
      <w:proofErr w:type="gramStart"/>
      <w:r>
        <w:t>functions</w:t>
      </w:r>
      <w:proofErr w:type="gramEnd"/>
      <w:r>
        <w:t xml:space="preserve"> and constants available for equations, the user can click the </w:t>
      </w:r>
      <w:r>
        <w:rPr>
          <w:b/>
          <w:noProof/>
          <w:lang w:eastAsia="en-CA"/>
        </w:rPr>
        <w:drawing>
          <wp:inline distT="0" distB="0" distL="0" distR="0" wp14:anchorId="4065A9B7" wp14:editId="6BF524D2">
            <wp:extent cx="491490" cy="142875"/>
            <wp:effectExtent l="0" t="0" r="3810" b="9525"/>
            <wp:docPr id="251" name="Picture 221" descr="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568A75B4" w14:textId="77777777" w:rsidR="00943FAF" w:rsidRDefault="00943FAF">
      <w:pPr>
        <w:jc w:val="both"/>
      </w:pPr>
    </w:p>
    <w:p w14:paraId="5AB66D6B" w14:textId="0493B7A2" w:rsidR="00943FAF" w:rsidRDefault="00856231">
      <w:pPr>
        <w:jc w:val="both"/>
      </w:pPr>
      <w:r>
        <w:rPr>
          <w:b/>
        </w:rPr>
        <w:t>Internal name</w:t>
      </w:r>
      <w:r>
        <w:t xml:space="preserve"> field: An ID assigned internally by BioSIM to locate each component of a project.</w:t>
      </w:r>
    </w:p>
    <w:p w14:paraId="2390956A" w14:textId="77777777" w:rsidR="00943FAF" w:rsidRDefault="00943FAF">
      <w:pPr>
        <w:jc w:val="both"/>
      </w:pPr>
    </w:p>
    <w:p w14:paraId="7CC0BA6D" w14:textId="2C039E16" w:rsidR="00943FAF" w:rsidRDefault="00341346" w:rsidP="00A4124E">
      <w:pPr>
        <w:pStyle w:val="Titre3"/>
      </w:pPr>
      <w:bookmarkStart w:id="429" w:name="_Toc132704641"/>
      <w:r>
        <w:rPr>
          <w:noProof/>
          <w:lang w:eastAsia="en-CA"/>
        </w:rPr>
        <w:drawing>
          <wp:anchor distT="0" distB="0" distL="114300" distR="114300" simplePos="0" relativeHeight="251665408" behindDoc="0" locked="0" layoutInCell="1" allowOverlap="1" wp14:anchorId="26288C4F" wp14:editId="1D489A1A">
            <wp:simplePos x="0" y="0"/>
            <wp:positionH relativeFrom="column">
              <wp:posOffset>3356610</wp:posOffset>
            </wp:positionH>
            <wp:positionV relativeFrom="paragraph">
              <wp:posOffset>64770</wp:posOffset>
            </wp:positionV>
            <wp:extent cx="2875915" cy="1944370"/>
            <wp:effectExtent l="0" t="0" r="634" b="0"/>
            <wp:wrapTight wrapText="bothSides">
              <wp:wrapPolygon edited="0">
                <wp:start x="0" y="0"/>
                <wp:lineTo x="0" y="21374"/>
                <wp:lineTo x="21462" y="21374"/>
                <wp:lineTo x="21462" y="0"/>
                <wp:lineTo x="0" y="0"/>
              </wp:wrapPolygon>
            </wp:wrapTight>
            <wp:docPr id="252" name="Picture 469" descr="Analysis_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rcRect/>
                    <a:stretch>
                      <a:fillRect/>
                    </a:stretch>
                  </pic:blipFill>
                  <pic:spPr>
                    <a:xfrm>
                      <a:off x="0" y="0"/>
                      <a:ext cx="2875915" cy="1944370"/>
                    </a:xfrm>
                    <a:prstGeom prst="rect">
                      <a:avLst/>
                    </a:prstGeom>
                    <a:noFill/>
                    <a:ln>
                      <a:noFill/>
                      <a:prstDash/>
                    </a:ln>
                  </pic:spPr>
                </pic:pic>
              </a:graphicData>
            </a:graphic>
          </wp:anchor>
        </w:drawing>
      </w:r>
      <w:r w:rsidR="00856231">
        <w:t>Analysis Function Test dialog</w:t>
      </w:r>
      <w:bookmarkEnd w:id="429"/>
    </w:p>
    <w:p w14:paraId="52E74BB4" w14:textId="2D94440E" w:rsidR="00943FAF" w:rsidRDefault="00943FAF">
      <w:pPr>
        <w:jc w:val="both"/>
      </w:pPr>
    </w:p>
    <w:p w14:paraId="0E5017DA" w14:textId="40A515EE" w:rsidR="00943FAF" w:rsidRPr="001D6AEE" w:rsidRDefault="00856231">
      <w:pPr>
        <w:jc w:val="both"/>
      </w:pPr>
      <w:r>
        <w:t xml:space="preserve">The </w:t>
      </w:r>
      <w:r>
        <w:rPr>
          <w:noProof/>
          <w:lang w:eastAsia="en-CA"/>
        </w:rPr>
        <w:drawing>
          <wp:inline distT="0" distB="0" distL="0" distR="0" wp14:anchorId="75576838" wp14:editId="2CC8EAAE">
            <wp:extent cx="914400" cy="142875"/>
            <wp:effectExtent l="0" t="0" r="0" b="9525"/>
            <wp:docPr id="253" name="Picture 222" descr="Function_Tes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rcRect/>
                    <a:stretch>
                      <a:fillRect/>
                    </a:stretch>
                  </pic:blipFill>
                  <pic:spPr>
                    <a:xfrm>
                      <a:off x="0" y="0"/>
                      <a:ext cx="914400" cy="142875"/>
                    </a:xfrm>
                    <a:prstGeom prst="rect">
                      <a:avLst/>
                    </a:prstGeom>
                    <a:noFill/>
                    <a:ln>
                      <a:noFill/>
                      <a:prstDash/>
                    </a:ln>
                  </pic:spPr>
                </pic:pic>
              </a:graphicData>
            </a:graphic>
          </wp:inline>
        </w:drawing>
      </w:r>
      <w:r>
        <w:t xml:space="preserve"> button opens the Analysis Function Test dialog. It allows the user to evaluate the syntax of each new variable’s equation using numbers that are entered in the </w:t>
      </w:r>
      <w:proofErr w:type="gramStart"/>
      <w:r>
        <w:t>left hand</w:t>
      </w:r>
      <w:proofErr w:type="gramEnd"/>
      <w:r>
        <w:t xml:space="preserve"> side list field’s Values column and clicking the </w:t>
      </w:r>
      <w:r>
        <w:rPr>
          <w:noProof/>
          <w:lang w:eastAsia="en-CA"/>
        </w:rPr>
        <w:drawing>
          <wp:inline distT="0" distB="0" distL="0" distR="0" wp14:anchorId="5C2876A5" wp14:editId="32DFE4A3">
            <wp:extent cx="491490" cy="142875"/>
            <wp:effectExtent l="0" t="0" r="3810" b="9525"/>
            <wp:docPr id="254" name="Picture 223" descr="Evalua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rcRect/>
                    <a:stretch>
                      <a:fillRect/>
                    </a:stretch>
                  </pic:blipFill>
                  <pic:spPr>
                    <a:xfrm>
                      <a:off x="0" y="0"/>
                      <a:ext cx="491490" cy="142875"/>
                    </a:xfrm>
                    <a:prstGeom prst="rect">
                      <a:avLst/>
                    </a:prstGeom>
                    <a:noFill/>
                    <a:ln>
                      <a:noFill/>
                      <a:prstDash/>
                    </a:ln>
                  </pic:spPr>
                </pic:pic>
              </a:graphicData>
            </a:graphic>
          </wp:inline>
        </w:drawing>
      </w:r>
      <w:r>
        <w:t xml:space="preserve"> button. </w:t>
      </w:r>
    </w:p>
    <w:p w14:paraId="31AFC968" w14:textId="69D0F208" w:rsidR="00943FAF" w:rsidRDefault="00943FAF">
      <w:pPr>
        <w:jc w:val="both"/>
      </w:pPr>
    </w:p>
    <w:p w14:paraId="7FEFC3C1" w14:textId="2DAE31FC" w:rsidR="00943FAF" w:rsidRDefault="00943FAF">
      <w:pPr>
        <w:jc w:val="both"/>
      </w:pPr>
    </w:p>
    <w:p w14:paraId="2C35CB56" w14:textId="77777777" w:rsidR="00943FAF" w:rsidRDefault="00943FAF">
      <w:pPr>
        <w:jc w:val="both"/>
      </w:pPr>
    </w:p>
    <w:p w14:paraId="26C65E69" w14:textId="77777777" w:rsidR="00943FAF" w:rsidRDefault="00943FAF">
      <w:pPr>
        <w:jc w:val="both"/>
      </w:pPr>
    </w:p>
    <w:p w14:paraId="2320B684" w14:textId="701CB1E2" w:rsidR="00943FAF" w:rsidRDefault="00795415" w:rsidP="00197802">
      <w:pPr>
        <w:pStyle w:val="Titre2"/>
      </w:pPr>
      <w:bookmarkStart w:id="430" w:name="_Toc132704642"/>
      <w:r>
        <w:t xml:space="preserve">Weather </w:t>
      </w:r>
      <w:r w:rsidR="00856231">
        <w:t>Input Analysis</w:t>
      </w:r>
      <w:bookmarkEnd w:id="430"/>
    </w:p>
    <w:p w14:paraId="3906ADA9" w14:textId="0442DE8A" w:rsidR="00943FAF" w:rsidRPr="001D6AEE" w:rsidRDefault="00856231">
      <w:pPr>
        <w:jc w:val="both"/>
        <w:rPr>
          <w:color w:val="000000" w:themeColor="text1"/>
        </w:rPr>
      </w:pPr>
      <w:r w:rsidRPr="00381829">
        <w:rPr>
          <w:color w:val="000000" w:themeColor="text1"/>
        </w:rPr>
        <w:t xml:space="preserve">To open the </w:t>
      </w:r>
      <w:r w:rsidR="00795415">
        <w:rPr>
          <w:color w:val="000000" w:themeColor="text1"/>
        </w:rPr>
        <w:t xml:space="preserve">Weather </w:t>
      </w:r>
      <w:r w:rsidRPr="00381829">
        <w:rPr>
          <w:color w:val="000000" w:themeColor="text1"/>
        </w:rPr>
        <w:t xml:space="preserve">Input Analysis dialog and add a </w:t>
      </w:r>
      <w:r w:rsidR="00795415">
        <w:rPr>
          <w:color w:val="000000" w:themeColor="text1"/>
        </w:rPr>
        <w:t xml:space="preserve">weather </w:t>
      </w:r>
      <w:r w:rsidRPr="00381829">
        <w:rPr>
          <w:color w:val="000000" w:themeColor="text1"/>
        </w:rPr>
        <w:t xml:space="preserve">input analysis component to a project, the user can either click the Add </w:t>
      </w:r>
      <w:r w:rsidR="00795415">
        <w:rPr>
          <w:color w:val="000000" w:themeColor="text1"/>
        </w:rPr>
        <w:t xml:space="preserve">Weather </w:t>
      </w:r>
      <w:r w:rsidRPr="00381829">
        <w:rPr>
          <w:color w:val="000000" w:themeColor="text1"/>
        </w:rPr>
        <w:t xml:space="preserve">Input Analysis button </w:t>
      </w:r>
      <w:r w:rsidRPr="00381829">
        <w:rPr>
          <w:noProof/>
          <w:color w:val="000000" w:themeColor="text1"/>
          <w:lang w:eastAsia="en-CA"/>
        </w:rPr>
        <w:drawing>
          <wp:inline distT="0" distB="0" distL="0" distR="0" wp14:anchorId="52E45C0A" wp14:editId="5253095F">
            <wp:extent cx="129091" cy="137160"/>
            <wp:effectExtent l="0" t="0" r="4445" b="0"/>
            <wp:docPr id="255"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9091" cy="137160"/>
                    </a:xfrm>
                    <a:prstGeom prst="rect">
                      <a:avLst/>
                    </a:prstGeom>
                    <a:noFill/>
                    <a:ln>
                      <a:noFill/>
                      <a:prstDash/>
                    </a:ln>
                  </pic:spPr>
                </pic:pic>
              </a:graphicData>
            </a:graphic>
          </wp:inline>
        </w:drawing>
      </w:r>
      <w:r w:rsidRPr="00381829">
        <w:rPr>
          <w:color w:val="000000" w:themeColor="text1"/>
        </w:rPr>
        <w:t xml:space="preserve"> on the project window’s toolbar, select [Project] [Add </w:t>
      </w:r>
      <w:r w:rsidR="00381829">
        <w:rPr>
          <w:color w:val="000000" w:themeColor="text1"/>
        </w:rPr>
        <w:t xml:space="preserve">Weather </w:t>
      </w:r>
      <w:r w:rsidRPr="00381829">
        <w:rPr>
          <w:color w:val="000000" w:themeColor="text1"/>
        </w:rPr>
        <w:t xml:space="preserve">Input Analysis…] from the menu bar, or right-click on a </w:t>
      </w:r>
      <w:r w:rsidR="00211797">
        <w:rPr>
          <w:color w:val="000000" w:themeColor="text1"/>
        </w:rPr>
        <w:t>weather generation</w:t>
      </w:r>
      <w:r w:rsidRPr="00381829">
        <w:rPr>
          <w:color w:val="000000" w:themeColor="text1"/>
        </w:rPr>
        <w:t xml:space="preserve"> in the Project window and select [Add</w:t>
      </w:r>
      <w:r w:rsidR="00381829">
        <w:rPr>
          <w:color w:val="000000" w:themeColor="text1"/>
        </w:rPr>
        <w:t xml:space="preserve"> Weather</w:t>
      </w:r>
      <w:r w:rsidRPr="00381829">
        <w:rPr>
          <w:color w:val="000000" w:themeColor="text1"/>
        </w:rPr>
        <w:t xml:space="preserve"> Input Analysis…] from the Pop-up menu. </w:t>
      </w:r>
    </w:p>
    <w:p w14:paraId="5040FFB7" w14:textId="0E051512" w:rsidR="00943FAF" w:rsidRPr="00381829" w:rsidRDefault="00943FAF">
      <w:pPr>
        <w:jc w:val="both"/>
        <w:rPr>
          <w:color w:val="000000" w:themeColor="text1"/>
        </w:rPr>
      </w:pPr>
    </w:p>
    <w:p w14:paraId="689EE8B8" w14:textId="3552C155" w:rsidR="00943FAF" w:rsidRPr="001D6AEE" w:rsidRDefault="00856231">
      <w:pPr>
        <w:jc w:val="both"/>
        <w:rPr>
          <w:color w:val="000000" w:themeColor="text1"/>
        </w:rPr>
      </w:pPr>
      <w:r w:rsidRPr="00381829">
        <w:rPr>
          <w:noProof/>
          <w:color w:val="000000" w:themeColor="text1"/>
          <w:lang w:eastAsia="en-CA"/>
        </w:rPr>
        <w:drawing>
          <wp:anchor distT="0" distB="0" distL="114300" distR="114300" simplePos="0" relativeHeight="251662336" behindDoc="0" locked="0" layoutInCell="1" allowOverlap="1" wp14:anchorId="639DCF4A" wp14:editId="569B5847">
            <wp:simplePos x="0" y="0"/>
            <wp:positionH relativeFrom="column">
              <wp:posOffset>3001005</wp:posOffset>
            </wp:positionH>
            <wp:positionV relativeFrom="paragraph">
              <wp:posOffset>53336</wp:posOffset>
            </wp:positionV>
            <wp:extent cx="2942594" cy="1795781"/>
            <wp:effectExtent l="0" t="0" r="0" b="0"/>
            <wp:wrapTight wrapText="bothSides">
              <wp:wrapPolygon edited="0">
                <wp:start x="0" y="0"/>
                <wp:lineTo x="0" y="21310"/>
                <wp:lineTo x="21395" y="21310"/>
                <wp:lineTo x="21395" y="0"/>
                <wp:lineTo x="0" y="0"/>
              </wp:wrapPolygon>
            </wp:wrapTight>
            <wp:docPr id="256" name="Picture 466" descr="Input_Analysi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rcRect/>
                    <a:stretch>
                      <a:fillRect/>
                    </a:stretch>
                  </pic:blipFill>
                  <pic:spPr>
                    <a:xfrm>
                      <a:off x="0" y="0"/>
                      <a:ext cx="2942594" cy="1795781"/>
                    </a:xfrm>
                    <a:prstGeom prst="rect">
                      <a:avLst/>
                    </a:prstGeom>
                    <a:noFill/>
                    <a:ln>
                      <a:noFill/>
                      <a:prstDash/>
                    </a:ln>
                  </pic:spPr>
                </pic:pic>
              </a:graphicData>
            </a:graphic>
          </wp:anchor>
        </w:drawing>
      </w:r>
      <w:proofErr w:type="gramStart"/>
      <w:r w:rsidRPr="00381829">
        <w:rPr>
          <w:color w:val="000000" w:themeColor="text1"/>
        </w:rPr>
        <w:t>An</w:t>
      </w:r>
      <w:proofErr w:type="gramEnd"/>
      <w:r w:rsidRPr="00381829">
        <w:rPr>
          <w:color w:val="000000" w:themeColor="text1"/>
        </w:rPr>
        <w:t xml:space="preserve"> </w:t>
      </w:r>
      <w:r w:rsidR="00795415">
        <w:rPr>
          <w:color w:val="000000" w:themeColor="text1"/>
        </w:rPr>
        <w:t xml:space="preserve">weather </w:t>
      </w:r>
      <w:r w:rsidRPr="00381829">
        <w:rPr>
          <w:color w:val="000000" w:themeColor="text1"/>
        </w:rPr>
        <w:t xml:space="preserve">input analysis can only be performed on a </w:t>
      </w:r>
      <w:r w:rsidR="00795415">
        <w:rPr>
          <w:color w:val="000000" w:themeColor="text1"/>
        </w:rPr>
        <w:t>weather generation</w:t>
      </w:r>
      <w:r w:rsidRPr="00381829">
        <w:rPr>
          <w:color w:val="000000" w:themeColor="text1"/>
        </w:rPr>
        <w:t xml:space="preserve">. It is used to explore the weather inputs used in the </w:t>
      </w:r>
      <w:r w:rsidR="00795415">
        <w:rPr>
          <w:color w:val="000000" w:themeColor="text1"/>
        </w:rPr>
        <w:t>weather generation</w:t>
      </w:r>
      <w:r w:rsidRPr="00381829">
        <w:rPr>
          <w:color w:val="000000" w:themeColor="text1"/>
        </w:rPr>
        <w:t xml:space="preserve">. There are six types of </w:t>
      </w:r>
      <w:r w:rsidR="00795415">
        <w:rPr>
          <w:color w:val="000000" w:themeColor="text1"/>
        </w:rPr>
        <w:t xml:space="preserve">weather </w:t>
      </w:r>
      <w:r w:rsidRPr="00381829">
        <w:rPr>
          <w:color w:val="000000" w:themeColor="text1"/>
        </w:rPr>
        <w:t xml:space="preserve">input analyses to choose from in the </w:t>
      </w:r>
      <w:r w:rsidRPr="00381829">
        <w:rPr>
          <w:b/>
          <w:color w:val="000000" w:themeColor="text1"/>
        </w:rPr>
        <w:t>Type</w:t>
      </w:r>
      <w:r w:rsidRPr="00381829">
        <w:rPr>
          <w:color w:val="000000" w:themeColor="text1"/>
        </w:rPr>
        <w:t xml:space="preserve"> field (drop-down list):</w:t>
      </w:r>
    </w:p>
    <w:p w14:paraId="3352C17F" w14:textId="77777777" w:rsidR="00943FAF" w:rsidRPr="00381829" w:rsidRDefault="00943FAF">
      <w:pPr>
        <w:jc w:val="both"/>
        <w:rPr>
          <w:color w:val="000000" w:themeColor="text1"/>
        </w:rPr>
      </w:pPr>
    </w:p>
    <w:p w14:paraId="13C35895" w14:textId="77777777" w:rsidR="00943FAF" w:rsidRPr="00381829" w:rsidRDefault="00943FAF">
      <w:pPr>
        <w:jc w:val="both"/>
        <w:rPr>
          <w:color w:val="000000" w:themeColor="text1"/>
        </w:rPr>
      </w:pPr>
    </w:p>
    <w:p w14:paraId="482A0DB1" w14:textId="7DEF8CFC" w:rsidR="00943FAF" w:rsidRPr="00381829" w:rsidRDefault="00856231" w:rsidP="002E3BED">
      <w:pPr>
        <w:numPr>
          <w:ilvl w:val="0"/>
          <w:numId w:val="15"/>
        </w:numPr>
        <w:jc w:val="both"/>
        <w:rPr>
          <w:color w:val="000000" w:themeColor="text1"/>
        </w:rPr>
      </w:pPr>
      <w:r w:rsidRPr="00381829">
        <w:rPr>
          <w:color w:val="000000" w:themeColor="text1"/>
        </w:rPr>
        <w:t>Match stations (</w:t>
      </w:r>
      <w:proofErr w:type="spellStart"/>
      <w:r w:rsidRPr="00381829">
        <w:rPr>
          <w:color w:val="000000" w:themeColor="text1"/>
        </w:rPr>
        <w:t>Normals</w:t>
      </w:r>
      <w:proofErr w:type="spellEnd"/>
      <w:r w:rsidRPr="00381829">
        <w:rPr>
          <w:color w:val="000000" w:themeColor="text1"/>
        </w:rPr>
        <w:t xml:space="preserve">): list the </w:t>
      </w:r>
      <w:proofErr w:type="spellStart"/>
      <w:r w:rsidRPr="00381829">
        <w:rPr>
          <w:color w:val="000000" w:themeColor="text1"/>
        </w:rPr>
        <w:t>normals</w:t>
      </w:r>
      <w:proofErr w:type="spellEnd"/>
      <w:r w:rsidRPr="00381829">
        <w:rPr>
          <w:color w:val="000000" w:themeColor="text1"/>
        </w:rPr>
        <w:t xml:space="preserve"> stations matched with each location of a </w:t>
      </w:r>
      <w:r w:rsidR="002C44CB">
        <w:rPr>
          <w:color w:val="000000" w:themeColor="text1"/>
        </w:rPr>
        <w:t>weather generation</w:t>
      </w:r>
      <w:r w:rsidRPr="00381829">
        <w:rPr>
          <w:color w:val="000000" w:themeColor="text1"/>
        </w:rPr>
        <w:t xml:space="preserve">. The results can be exported. The information obtained is identical to that provided by the </w:t>
      </w:r>
      <w:proofErr w:type="spellStart"/>
      <w:r w:rsidRPr="00381829">
        <w:rPr>
          <w:color w:val="000000" w:themeColor="text1"/>
        </w:rPr>
        <w:t>MatchedStations</w:t>
      </w:r>
      <w:proofErr w:type="spellEnd"/>
      <w:r w:rsidRPr="00381829">
        <w:rPr>
          <w:color w:val="000000" w:themeColor="text1"/>
        </w:rPr>
        <w:t xml:space="preserve"> </w:t>
      </w:r>
      <w:r w:rsidR="002C44CB">
        <w:rPr>
          <w:color w:val="000000" w:themeColor="text1"/>
        </w:rPr>
        <w:t>application</w:t>
      </w:r>
      <w:r w:rsidRPr="00381829">
        <w:rPr>
          <w:color w:val="000000" w:themeColor="text1"/>
        </w:rPr>
        <w:t xml:space="preserve">, but </w:t>
      </w:r>
      <w:proofErr w:type="gramStart"/>
      <w:r w:rsidRPr="00381829">
        <w:rPr>
          <w:color w:val="000000" w:themeColor="text1"/>
        </w:rPr>
        <w:t>as a result of</w:t>
      </w:r>
      <w:proofErr w:type="gramEnd"/>
      <w:r w:rsidRPr="00381829">
        <w:rPr>
          <w:color w:val="000000" w:themeColor="text1"/>
        </w:rPr>
        <w:t xml:space="preserve"> a component.</w:t>
      </w:r>
    </w:p>
    <w:p w14:paraId="105C16AC" w14:textId="77777777" w:rsidR="00943FAF" w:rsidRPr="00381829" w:rsidRDefault="00943FAF">
      <w:pPr>
        <w:jc w:val="both"/>
        <w:rPr>
          <w:color w:val="000000" w:themeColor="text1"/>
        </w:rPr>
      </w:pPr>
    </w:p>
    <w:p w14:paraId="37DE7005" w14:textId="4A96D2BB" w:rsidR="00943FAF" w:rsidRPr="00381829" w:rsidRDefault="00856231" w:rsidP="002E3BED">
      <w:pPr>
        <w:numPr>
          <w:ilvl w:val="0"/>
          <w:numId w:val="15"/>
        </w:numPr>
        <w:jc w:val="both"/>
        <w:rPr>
          <w:color w:val="000000" w:themeColor="text1"/>
        </w:rPr>
      </w:pPr>
      <w:r w:rsidRPr="00381829">
        <w:rPr>
          <w:color w:val="000000" w:themeColor="text1"/>
        </w:rPr>
        <w:t>Match stations (</w:t>
      </w:r>
      <w:r w:rsidR="002C44CB">
        <w:rPr>
          <w:color w:val="000000" w:themeColor="text1"/>
        </w:rPr>
        <w:t>Observation</w:t>
      </w:r>
      <w:r w:rsidRPr="00381829">
        <w:rPr>
          <w:color w:val="000000" w:themeColor="text1"/>
        </w:rPr>
        <w:t xml:space="preserve">): List the daily stations matched with each location of a </w:t>
      </w:r>
      <w:r w:rsidR="002C44CB">
        <w:rPr>
          <w:color w:val="000000" w:themeColor="text1"/>
        </w:rPr>
        <w:t>weather generation</w:t>
      </w:r>
      <w:r w:rsidRPr="00381829">
        <w:rPr>
          <w:color w:val="000000" w:themeColor="text1"/>
        </w:rPr>
        <w:t xml:space="preserve">. The results can be exported. The information obtained is identical to that </w:t>
      </w:r>
      <w:r w:rsidRPr="00381829">
        <w:rPr>
          <w:color w:val="000000" w:themeColor="text1"/>
        </w:rPr>
        <w:lastRenderedPageBreak/>
        <w:t xml:space="preserve">provided by the </w:t>
      </w:r>
      <w:proofErr w:type="spellStart"/>
      <w:r w:rsidR="002C44CB">
        <w:rPr>
          <w:color w:val="000000" w:themeColor="text1"/>
        </w:rPr>
        <w:t>Matched</w:t>
      </w:r>
      <w:r w:rsidRPr="00381829">
        <w:rPr>
          <w:color w:val="000000" w:themeColor="text1"/>
        </w:rPr>
        <w:t>Stations</w:t>
      </w:r>
      <w:proofErr w:type="spellEnd"/>
      <w:r w:rsidRPr="00381829">
        <w:rPr>
          <w:color w:val="000000" w:themeColor="text1"/>
        </w:rPr>
        <w:t xml:space="preserve"> </w:t>
      </w:r>
      <w:r w:rsidR="002C44CB">
        <w:rPr>
          <w:color w:val="000000" w:themeColor="text1"/>
        </w:rPr>
        <w:t>application</w:t>
      </w:r>
      <w:r w:rsidRPr="00381829">
        <w:rPr>
          <w:color w:val="000000" w:themeColor="text1"/>
        </w:rPr>
        <w:t xml:space="preserve">, but </w:t>
      </w:r>
      <w:proofErr w:type="gramStart"/>
      <w:r w:rsidRPr="00381829">
        <w:rPr>
          <w:color w:val="000000" w:themeColor="text1"/>
        </w:rPr>
        <w:t>as a res</w:t>
      </w:r>
      <w:r w:rsidR="002C44CB">
        <w:rPr>
          <w:color w:val="000000" w:themeColor="text1"/>
        </w:rPr>
        <w:t>ult of</w:t>
      </w:r>
      <w:proofErr w:type="gramEnd"/>
      <w:r w:rsidR="002C44CB">
        <w:rPr>
          <w:color w:val="000000" w:themeColor="text1"/>
        </w:rPr>
        <w:t xml:space="preserve"> a component. Valid only i</w:t>
      </w:r>
      <w:r w:rsidRPr="00381829">
        <w:rPr>
          <w:color w:val="000000" w:themeColor="text1"/>
        </w:rPr>
        <w:t xml:space="preserve">n </w:t>
      </w:r>
      <w:r w:rsidR="002C44CB">
        <w:rPr>
          <w:color w:val="000000" w:themeColor="text1"/>
        </w:rPr>
        <w:t xml:space="preserve">Observation </w:t>
      </w:r>
      <w:r w:rsidRPr="00381829">
        <w:rPr>
          <w:color w:val="000000" w:themeColor="text1"/>
        </w:rPr>
        <w:t>mode.</w:t>
      </w:r>
    </w:p>
    <w:p w14:paraId="6B7C37BF" w14:textId="77777777" w:rsidR="00943FAF" w:rsidRPr="00381829" w:rsidRDefault="00943FAF">
      <w:pPr>
        <w:ind w:left="360"/>
        <w:jc w:val="both"/>
        <w:rPr>
          <w:color w:val="000000" w:themeColor="text1"/>
        </w:rPr>
      </w:pPr>
    </w:p>
    <w:p w14:paraId="1773829D" w14:textId="5962565C" w:rsidR="00943FAF" w:rsidRPr="00381829" w:rsidRDefault="00856231" w:rsidP="002E3BED">
      <w:pPr>
        <w:numPr>
          <w:ilvl w:val="0"/>
          <w:numId w:val="15"/>
        </w:numPr>
        <w:jc w:val="both"/>
        <w:rPr>
          <w:color w:val="000000" w:themeColor="text1"/>
        </w:rPr>
      </w:pPr>
      <w:r w:rsidRPr="00381829">
        <w:rPr>
          <w:color w:val="000000" w:themeColor="text1"/>
        </w:rPr>
        <w:t>X Validation (</w:t>
      </w:r>
      <w:proofErr w:type="spellStart"/>
      <w:r w:rsidRPr="00381829">
        <w:rPr>
          <w:color w:val="000000" w:themeColor="text1"/>
        </w:rPr>
        <w:t>Normals</w:t>
      </w:r>
      <w:proofErr w:type="spellEnd"/>
      <w:r w:rsidRPr="00381829">
        <w:rPr>
          <w:color w:val="000000" w:themeColor="text1"/>
        </w:rPr>
        <w:t xml:space="preserve">): performs a jackknife cross-validation for all weather stations in the </w:t>
      </w:r>
      <w:proofErr w:type="spellStart"/>
      <w:r w:rsidRPr="00381829">
        <w:rPr>
          <w:color w:val="000000" w:themeColor="text1"/>
        </w:rPr>
        <w:t>Normals</w:t>
      </w:r>
      <w:proofErr w:type="spellEnd"/>
      <w:r w:rsidRPr="00381829">
        <w:rPr>
          <w:color w:val="000000" w:themeColor="text1"/>
        </w:rPr>
        <w:t xml:space="preserve"> database matched to the locations of a </w:t>
      </w:r>
      <w:r w:rsidR="002C44CB">
        <w:rPr>
          <w:color w:val="000000" w:themeColor="text1"/>
        </w:rPr>
        <w:t>weather generation</w:t>
      </w:r>
      <w:r w:rsidRPr="00381829">
        <w:rPr>
          <w:color w:val="000000" w:themeColor="text1"/>
        </w:rPr>
        <w:t xml:space="preserve">. This is a way to estimate the error associated with the </w:t>
      </w:r>
      <w:proofErr w:type="spellStart"/>
      <w:r w:rsidRPr="00381829">
        <w:rPr>
          <w:color w:val="000000" w:themeColor="text1"/>
        </w:rPr>
        <w:t>normals</w:t>
      </w:r>
      <w:proofErr w:type="spellEnd"/>
      <w:r w:rsidRPr="00381829">
        <w:rPr>
          <w:color w:val="000000" w:themeColor="text1"/>
        </w:rPr>
        <w:t xml:space="preserve"> input. </w:t>
      </w:r>
    </w:p>
    <w:p w14:paraId="45668DFD" w14:textId="77777777" w:rsidR="00943FAF" w:rsidRPr="00381829" w:rsidRDefault="00943FAF">
      <w:pPr>
        <w:ind w:left="360"/>
        <w:jc w:val="both"/>
        <w:rPr>
          <w:color w:val="000000" w:themeColor="text1"/>
        </w:rPr>
      </w:pPr>
    </w:p>
    <w:p w14:paraId="0A61EB4B" w14:textId="3540A40C" w:rsidR="00943FAF" w:rsidRPr="00381829" w:rsidRDefault="00856231" w:rsidP="002E3BED">
      <w:pPr>
        <w:numPr>
          <w:ilvl w:val="0"/>
          <w:numId w:val="15"/>
        </w:numPr>
        <w:jc w:val="both"/>
        <w:rPr>
          <w:color w:val="000000" w:themeColor="text1"/>
        </w:rPr>
      </w:pPr>
      <w:r w:rsidRPr="00381829">
        <w:rPr>
          <w:color w:val="000000" w:themeColor="text1"/>
        </w:rPr>
        <w:t>X Validation (</w:t>
      </w:r>
      <w:r w:rsidR="002C44CB">
        <w:rPr>
          <w:color w:val="000000" w:themeColor="text1"/>
        </w:rPr>
        <w:t>Observation</w:t>
      </w:r>
      <w:r w:rsidRPr="00381829">
        <w:rPr>
          <w:color w:val="000000" w:themeColor="text1"/>
        </w:rPr>
        <w:t xml:space="preserve">) (only for </w:t>
      </w:r>
      <w:r w:rsidR="002C44CB">
        <w:rPr>
          <w:color w:val="000000" w:themeColor="text1"/>
        </w:rPr>
        <w:t xml:space="preserve">Observation </w:t>
      </w:r>
      <w:r w:rsidRPr="00381829">
        <w:rPr>
          <w:color w:val="000000" w:themeColor="text1"/>
        </w:rPr>
        <w:t xml:space="preserve">mode): performs a jackknife cross-validation on all </w:t>
      </w:r>
      <w:r w:rsidR="002C44CB">
        <w:rPr>
          <w:color w:val="000000" w:themeColor="text1"/>
        </w:rPr>
        <w:t xml:space="preserve">observed </w:t>
      </w:r>
      <w:r w:rsidRPr="00381829">
        <w:rPr>
          <w:color w:val="000000" w:themeColor="text1"/>
        </w:rPr>
        <w:t xml:space="preserve">weather stations matched to the locations of a </w:t>
      </w:r>
      <w:r w:rsidR="002C44CB">
        <w:rPr>
          <w:color w:val="000000" w:themeColor="text1"/>
        </w:rPr>
        <w:t>weather generation</w:t>
      </w:r>
      <w:r w:rsidRPr="00381829">
        <w:rPr>
          <w:color w:val="000000" w:themeColor="text1"/>
        </w:rPr>
        <w:t xml:space="preserve">. This is a way to estimate the error associated with the </w:t>
      </w:r>
      <w:r w:rsidR="00211797">
        <w:rPr>
          <w:color w:val="000000" w:themeColor="text1"/>
        </w:rPr>
        <w:t xml:space="preserve">observations </w:t>
      </w:r>
      <w:r w:rsidRPr="00381829">
        <w:rPr>
          <w:color w:val="000000" w:themeColor="text1"/>
        </w:rPr>
        <w:t xml:space="preserve">input. Valid only on a </w:t>
      </w:r>
      <w:r w:rsidR="00211797">
        <w:rPr>
          <w:color w:val="000000" w:themeColor="text1"/>
        </w:rPr>
        <w:t xml:space="preserve">weather generation </w:t>
      </w:r>
      <w:r w:rsidRPr="00381829">
        <w:rPr>
          <w:color w:val="000000" w:themeColor="text1"/>
        </w:rPr>
        <w:t xml:space="preserve">based on </w:t>
      </w:r>
      <w:r w:rsidR="00211797">
        <w:rPr>
          <w:color w:val="000000" w:themeColor="text1"/>
        </w:rPr>
        <w:t>Observation</w:t>
      </w:r>
      <w:r w:rsidRPr="00381829">
        <w:rPr>
          <w:color w:val="000000" w:themeColor="text1"/>
        </w:rPr>
        <w:t xml:space="preserve"> mode.</w:t>
      </w:r>
    </w:p>
    <w:p w14:paraId="698C618D" w14:textId="77777777" w:rsidR="00943FAF" w:rsidRPr="00381829" w:rsidRDefault="00943FAF">
      <w:pPr>
        <w:ind w:left="360"/>
        <w:jc w:val="both"/>
        <w:rPr>
          <w:color w:val="000000" w:themeColor="text1"/>
        </w:rPr>
      </w:pPr>
    </w:p>
    <w:p w14:paraId="49875F19" w14:textId="5D3A799F" w:rsidR="00943FAF" w:rsidRDefault="00856231" w:rsidP="002E3BED">
      <w:pPr>
        <w:numPr>
          <w:ilvl w:val="0"/>
          <w:numId w:val="15"/>
        </w:numPr>
        <w:jc w:val="both"/>
        <w:rPr>
          <w:color w:val="000000" w:themeColor="text1"/>
        </w:rPr>
      </w:pPr>
      <w:r w:rsidRPr="00381829">
        <w:rPr>
          <w:color w:val="000000" w:themeColor="text1"/>
        </w:rPr>
        <w:t xml:space="preserve">Extract </w:t>
      </w:r>
      <w:proofErr w:type="spellStart"/>
      <w:r w:rsidRPr="00381829">
        <w:rPr>
          <w:color w:val="000000" w:themeColor="text1"/>
        </w:rPr>
        <w:t>normals</w:t>
      </w:r>
      <w:proofErr w:type="spellEnd"/>
      <w:r w:rsidRPr="00381829">
        <w:rPr>
          <w:color w:val="000000" w:themeColor="text1"/>
        </w:rPr>
        <w:t xml:space="preserve">: estimates </w:t>
      </w:r>
      <w:proofErr w:type="spellStart"/>
      <w:r w:rsidRPr="00381829">
        <w:rPr>
          <w:color w:val="000000" w:themeColor="text1"/>
        </w:rPr>
        <w:t>normals</w:t>
      </w:r>
      <w:proofErr w:type="spellEnd"/>
      <w:r w:rsidRPr="00381829">
        <w:rPr>
          <w:color w:val="000000" w:themeColor="text1"/>
        </w:rPr>
        <w:t xml:space="preserve"> (using the current </w:t>
      </w:r>
      <w:proofErr w:type="spellStart"/>
      <w:r w:rsidRPr="00381829">
        <w:rPr>
          <w:color w:val="000000" w:themeColor="text1"/>
        </w:rPr>
        <w:t>Normals</w:t>
      </w:r>
      <w:proofErr w:type="spellEnd"/>
      <w:r w:rsidRPr="00381829">
        <w:rPr>
          <w:color w:val="000000" w:themeColor="text1"/>
        </w:rPr>
        <w:t xml:space="preserve"> datab</w:t>
      </w:r>
      <w:r w:rsidR="00211797">
        <w:rPr>
          <w:color w:val="000000" w:themeColor="text1"/>
        </w:rPr>
        <w:t>ase) at each location point</w:t>
      </w:r>
      <w:r w:rsidRPr="00381829">
        <w:rPr>
          <w:color w:val="000000" w:themeColor="text1"/>
        </w:rPr>
        <w:t>.</w:t>
      </w:r>
    </w:p>
    <w:p w14:paraId="74D95665" w14:textId="77777777" w:rsidR="00DB2369" w:rsidRDefault="00DB2369" w:rsidP="00DB2369">
      <w:pPr>
        <w:pStyle w:val="Paragraphedeliste"/>
        <w:rPr>
          <w:color w:val="000000" w:themeColor="text1"/>
        </w:rPr>
      </w:pPr>
    </w:p>
    <w:p w14:paraId="2B534E4F" w14:textId="782C7D7A" w:rsidR="00DB2369" w:rsidRDefault="00DB2369" w:rsidP="00DB2369">
      <w:pPr>
        <w:numPr>
          <w:ilvl w:val="0"/>
          <w:numId w:val="15"/>
        </w:numPr>
        <w:jc w:val="both"/>
        <w:rPr>
          <w:color w:val="000000" w:themeColor="text1"/>
        </w:rPr>
      </w:pPr>
      <w:r>
        <w:rPr>
          <w:color w:val="000000" w:themeColor="text1"/>
        </w:rPr>
        <w:t xml:space="preserve">Number of missing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w:t>
      </w:r>
      <w:r w:rsidR="002C44CB">
        <w:rPr>
          <w:color w:val="000000" w:themeColor="text1"/>
        </w:rPr>
        <w:t xml:space="preserve">missing </w:t>
      </w:r>
      <w:r>
        <w:rPr>
          <w:color w:val="000000" w:themeColor="text1"/>
        </w:rPr>
        <w:t>observation</w:t>
      </w:r>
      <w:r w:rsidR="002C44CB">
        <w:rPr>
          <w:color w:val="000000" w:themeColor="text1"/>
        </w:rPr>
        <w:t>s</w:t>
      </w:r>
      <w:r>
        <w:rPr>
          <w:color w:val="000000" w:themeColor="text1"/>
        </w:rPr>
        <w:t xml:space="preserve"> </w:t>
      </w:r>
      <w:r w:rsidR="002C44CB">
        <w:rPr>
          <w:color w:val="000000" w:themeColor="text1"/>
        </w:rPr>
        <w:t xml:space="preserve">available </w:t>
      </w:r>
      <w:r w:rsidRPr="00381829">
        <w:rPr>
          <w:color w:val="000000" w:themeColor="text1"/>
        </w:rPr>
        <w:t xml:space="preserve">in the database for each location. Provides information about </w:t>
      </w:r>
      <w:r w:rsidR="002C44CB">
        <w:rPr>
          <w:color w:val="000000" w:themeColor="text1"/>
        </w:rPr>
        <w:t xml:space="preserve">how the </w:t>
      </w:r>
      <w:r w:rsidRPr="00381829">
        <w:rPr>
          <w:color w:val="000000" w:themeColor="text1"/>
        </w:rPr>
        <w:t>database</w:t>
      </w:r>
      <w:r w:rsidR="002C44CB">
        <w:rPr>
          <w:color w:val="000000" w:themeColor="text1"/>
        </w:rPr>
        <w:t xml:space="preserve"> is up to date</w:t>
      </w:r>
      <w:r w:rsidRPr="00381829">
        <w:rPr>
          <w:color w:val="000000" w:themeColor="text1"/>
        </w:rPr>
        <w:t>.</w:t>
      </w:r>
    </w:p>
    <w:p w14:paraId="5DD6B917" w14:textId="46BC73CE" w:rsidR="00D569E2" w:rsidRPr="00381829" w:rsidRDefault="00D569E2" w:rsidP="00D569E2">
      <w:pPr>
        <w:jc w:val="both"/>
        <w:rPr>
          <w:color w:val="000000" w:themeColor="text1"/>
        </w:rPr>
      </w:pPr>
    </w:p>
    <w:p w14:paraId="4A472F17" w14:textId="18A13335" w:rsidR="002C44CB" w:rsidRPr="00381829" w:rsidRDefault="002C44CB" w:rsidP="002C44CB">
      <w:pPr>
        <w:numPr>
          <w:ilvl w:val="0"/>
          <w:numId w:val="15"/>
        </w:numPr>
        <w:jc w:val="both"/>
        <w:rPr>
          <w:color w:val="000000" w:themeColor="text1"/>
        </w:rPr>
      </w:pPr>
      <w:r>
        <w:rPr>
          <w:color w:val="000000" w:themeColor="text1"/>
        </w:rPr>
        <w:t xml:space="preserve">Number of observation </w:t>
      </w:r>
      <w:r w:rsidRPr="00381829">
        <w:rPr>
          <w:color w:val="000000" w:themeColor="text1"/>
        </w:rPr>
        <w:t xml:space="preserve">(only in </w:t>
      </w:r>
      <w:r>
        <w:rPr>
          <w:color w:val="000000" w:themeColor="text1"/>
        </w:rPr>
        <w:t xml:space="preserve">observation </w:t>
      </w:r>
      <w:r w:rsidRPr="00381829">
        <w:rPr>
          <w:color w:val="000000" w:themeColor="text1"/>
        </w:rPr>
        <w:t xml:space="preserve">mode): gives the </w:t>
      </w:r>
      <w:r>
        <w:rPr>
          <w:color w:val="000000" w:themeColor="text1"/>
        </w:rPr>
        <w:t xml:space="preserve">number of observations available </w:t>
      </w:r>
      <w:r w:rsidRPr="00381829">
        <w:rPr>
          <w:color w:val="000000" w:themeColor="text1"/>
        </w:rPr>
        <w:t xml:space="preserve">in the database for each location. Provides information about </w:t>
      </w:r>
      <w:r>
        <w:rPr>
          <w:color w:val="000000" w:themeColor="text1"/>
        </w:rPr>
        <w:t xml:space="preserve">how the </w:t>
      </w:r>
      <w:r w:rsidRPr="00381829">
        <w:rPr>
          <w:color w:val="000000" w:themeColor="text1"/>
        </w:rPr>
        <w:t>database</w:t>
      </w:r>
      <w:r>
        <w:rPr>
          <w:color w:val="000000" w:themeColor="text1"/>
        </w:rPr>
        <w:t xml:space="preserve"> is up to date</w:t>
      </w:r>
      <w:r w:rsidRPr="00381829">
        <w:rPr>
          <w:color w:val="000000" w:themeColor="text1"/>
        </w:rPr>
        <w:t>.</w:t>
      </w:r>
    </w:p>
    <w:p w14:paraId="0B76141A" w14:textId="77777777" w:rsidR="00DB2369" w:rsidRPr="00381829" w:rsidRDefault="00DB2369" w:rsidP="002C44CB">
      <w:pPr>
        <w:ind w:left="720"/>
        <w:jc w:val="both"/>
        <w:rPr>
          <w:color w:val="000000" w:themeColor="text1"/>
        </w:rPr>
      </w:pPr>
    </w:p>
    <w:p w14:paraId="69582C1A" w14:textId="614DE509" w:rsidR="00943FAF" w:rsidRPr="001D6AEE" w:rsidRDefault="00943FAF">
      <w:pPr>
        <w:jc w:val="both"/>
        <w:rPr>
          <w:color w:val="000000" w:themeColor="text1"/>
        </w:rPr>
      </w:pPr>
    </w:p>
    <w:p w14:paraId="76A0E278" w14:textId="77777777" w:rsidR="00943FAF" w:rsidRPr="001D6AEE" w:rsidRDefault="00856231">
      <w:pPr>
        <w:jc w:val="both"/>
        <w:rPr>
          <w:color w:val="000000" w:themeColor="text1"/>
        </w:rPr>
      </w:pPr>
      <w:r w:rsidRPr="00381829">
        <w:rPr>
          <w:b/>
          <w:color w:val="000000" w:themeColor="text1"/>
        </w:rPr>
        <w:t>Internal name</w:t>
      </w:r>
      <w:r w:rsidRPr="00381829">
        <w:rPr>
          <w:color w:val="000000" w:themeColor="text1"/>
        </w:rPr>
        <w:t xml:space="preserve"> field: An ID assigned internally by BioSIM to locate each component of a project. </w:t>
      </w:r>
    </w:p>
    <w:p w14:paraId="151D0D8F" w14:textId="77777777" w:rsidR="00943FAF" w:rsidRDefault="00943FAF">
      <w:pPr>
        <w:jc w:val="both"/>
      </w:pPr>
    </w:p>
    <w:p w14:paraId="169DD316" w14:textId="77777777" w:rsidR="00943FAF" w:rsidRDefault="00943FAF">
      <w:pPr>
        <w:jc w:val="both"/>
      </w:pPr>
    </w:p>
    <w:p w14:paraId="3FB7A5F2" w14:textId="77777777" w:rsidR="00943FAF" w:rsidRDefault="00943FAF">
      <w:pPr>
        <w:jc w:val="both"/>
      </w:pPr>
    </w:p>
    <w:p w14:paraId="0365FC2D" w14:textId="1AF9F9B8" w:rsidR="00943FAF" w:rsidRDefault="00856231" w:rsidP="00197802">
      <w:pPr>
        <w:pStyle w:val="Titre2"/>
      </w:pPr>
      <w:bookmarkStart w:id="431" w:name="_Toc132704643"/>
      <w:r>
        <w:t>Import a File as a Component</w:t>
      </w:r>
      <w:bookmarkEnd w:id="431"/>
    </w:p>
    <w:p w14:paraId="7A87F3DB" w14:textId="02EDBF72" w:rsidR="00943FAF" w:rsidRPr="001D6AEE" w:rsidRDefault="0002223A">
      <w:pPr>
        <w:jc w:val="both"/>
      </w:pPr>
      <w:r>
        <w:rPr>
          <w:noProof/>
          <w:color w:val="FF0000"/>
          <w:lang w:eastAsia="en-CA"/>
        </w:rPr>
        <w:drawing>
          <wp:anchor distT="0" distB="0" distL="114300" distR="114300" simplePos="0" relativeHeight="251663360" behindDoc="0" locked="0" layoutInCell="1" allowOverlap="1" wp14:anchorId="2BB9506C" wp14:editId="6175DAE4">
            <wp:simplePos x="0" y="0"/>
            <wp:positionH relativeFrom="column">
              <wp:posOffset>4010025</wp:posOffset>
            </wp:positionH>
            <wp:positionV relativeFrom="paragraph">
              <wp:posOffset>156210</wp:posOffset>
            </wp:positionV>
            <wp:extent cx="2700020" cy="2393950"/>
            <wp:effectExtent l="0" t="0" r="5080" b="6350"/>
            <wp:wrapTight wrapText="bothSides">
              <wp:wrapPolygon edited="0">
                <wp:start x="0" y="0"/>
                <wp:lineTo x="0" y="21485"/>
                <wp:lineTo x="21488" y="21485"/>
                <wp:lineTo x="21488" y="0"/>
                <wp:lineTo x="0" y="0"/>
              </wp:wrapPolygon>
            </wp:wrapTight>
            <wp:docPr id="257" name="Picture 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2700020" cy="2393950"/>
                    </a:xfrm>
                    <a:prstGeom prst="rect">
                      <a:avLst/>
                    </a:prstGeom>
                    <a:noFill/>
                    <a:ln>
                      <a:noFill/>
                      <a:prstDash/>
                    </a:ln>
                  </pic:spPr>
                </pic:pic>
              </a:graphicData>
            </a:graphic>
            <wp14:sizeRelH relativeFrom="margin">
              <wp14:pctWidth>0</wp14:pctWidth>
            </wp14:sizeRelH>
          </wp:anchor>
        </w:drawing>
      </w:r>
      <w:r w:rsidR="00856231">
        <w:t xml:space="preserve">External files to be imported as components can only be added to a group component. To open the Import a File as a Component dialog, the user can either click the Add Import Component button </w:t>
      </w:r>
      <w:r w:rsidR="00856231">
        <w:rPr>
          <w:noProof/>
          <w:lang w:eastAsia="en-CA"/>
        </w:rPr>
        <w:drawing>
          <wp:inline distT="0" distB="0" distL="0" distR="0" wp14:anchorId="158DC197" wp14:editId="491FC305">
            <wp:extent cx="178130" cy="172193"/>
            <wp:effectExtent l="0" t="0" r="0" b="0"/>
            <wp:docPr id="258" name="Picture 2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78507" cy="172557"/>
                    </a:xfrm>
                    <a:prstGeom prst="rect">
                      <a:avLst/>
                    </a:prstGeom>
                    <a:noFill/>
                    <a:ln>
                      <a:noFill/>
                      <a:prstDash/>
                    </a:ln>
                  </pic:spPr>
                </pic:pic>
              </a:graphicData>
            </a:graphic>
          </wp:inline>
        </w:drawing>
      </w:r>
      <w:r w:rsidR="00856231">
        <w:t xml:space="preserve"> on the project window’s toolbar, select [Project] [Add Import </w:t>
      </w:r>
      <w:r w:rsidR="003F4AE3">
        <w:t>File</w:t>
      </w:r>
      <w:r w:rsidR="00856231">
        <w:t xml:space="preserve">…] from the menu bar, or right-click on a group in the Project window and select [Add Import </w:t>
      </w:r>
      <w:r w:rsidR="003F4AE3">
        <w:t>File</w:t>
      </w:r>
      <w:r w:rsidR="00856231">
        <w:t xml:space="preserve">…] from the Pop-up menu. </w:t>
      </w:r>
    </w:p>
    <w:p w14:paraId="4CA30A86" w14:textId="7C94ACDA" w:rsidR="00943FAF" w:rsidRDefault="00943FAF">
      <w:pPr>
        <w:jc w:val="both"/>
      </w:pPr>
    </w:p>
    <w:p w14:paraId="25D79B29" w14:textId="77777777" w:rsidR="00943FAF" w:rsidRDefault="00856231">
      <w:pPr>
        <w:jc w:val="both"/>
      </w:pPr>
      <w:r>
        <w:t xml:space="preserve">The Import a File as a Component dialog allows the user to load external results and use them in BioSIM. This can be useful to generate a map from the imported values. The import file must be in CSV format and </w:t>
      </w:r>
      <w:proofErr w:type="gramStart"/>
      <w:r>
        <w:t>be located in</w:t>
      </w:r>
      <w:proofErr w:type="gramEnd"/>
      <w:r>
        <w:t xml:space="preserve"> the \Input\ subdirectory of the project.</w:t>
      </w:r>
    </w:p>
    <w:p w14:paraId="5B683D9F" w14:textId="77777777" w:rsidR="00943FAF" w:rsidRDefault="00943FAF">
      <w:pPr>
        <w:jc w:val="both"/>
      </w:pPr>
    </w:p>
    <w:p w14:paraId="4910F2C6" w14:textId="77777777" w:rsidR="00943FAF" w:rsidRPr="001D6AEE" w:rsidRDefault="00856231">
      <w:pPr>
        <w:jc w:val="both"/>
      </w:pPr>
      <w:r>
        <w:rPr>
          <w:b/>
        </w:rPr>
        <w:t>Internal name</w:t>
      </w:r>
      <w:r>
        <w:t xml:space="preserve"> field: An ID assigned internally by BioSIM to locate each component of a project. </w:t>
      </w:r>
    </w:p>
    <w:p w14:paraId="2A3E72FE" w14:textId="77777777" w:rsidR="00943FAF" w:rsidRDefault="00943FAF">
      <w:pPr>
        <w:jc w:val="both"/>
      </w:pPr>
    </w:p>
    <w:p w14:paraId="38CE44AE" w14:textId="77777777" w:rsidR="00943FAF" w:rsidRDefault="00943FAF">
      <w:pPr>
        <w:jc w:val="both"/>
      </w:pPr>
    </w:p>
    <w:p w14:paraId="5C2D88D9" w14:textId="5C5EBB8A" w:rsidR="00943FAF" w:rsidRDefault="0002223A" w:rsidP="00197802">
      <w:pPr>
        <w:pStyle w:val="Titre2"/>
      </w:pPr>
      <w:bookmarkStart w:id="432" w:name="_Toc132704644"/>
      <w:r>
        <w:rPr>
          <w:noProof/>
          <w:lang w:eastAsia="en-CA"/>
        </w:rPr>
        <w:drawing>
          <wp:anchor distT="0" distB="0" distL="114300" distR="114300" simplePos="0" relativeHeight="251664384" behindDoc="0" locked="0" layoutInCell="1" allowOverlap="1" wp14:anchorId="49950B84" wp14:editId="324C85B4">
            <wp:simplePos x="0" y="0"/>
            <wp:positionH relativeFrom="column">
              <wp:posOffset>4138295</wp:posOffset>
            </wp:positionH>
            <wp:positionV relativeFrom="paragraph">
              <wp:posOffset>278130</wp:posOffset>
            </wp:positionV>
            <wp:extent cx="2392045" cy="2635885"/>
            <wp:effectExtent l="0" t="0" r="8255" b="0"/>
            <wp:wrapTight wrapText="bothSides">
              <wp:wrapPolygon edited="0">
                <wp:start x="0" y="0"/>
                <wp:lineTo x="0" y="21387"/>
                <wp:lineTo x="21503" y="21387"/>
                <wp:lineTo x="21503" y="0"/>
                <wp:lineTo x="0" y="0"/>
              </wp:wrapPolygon>
            </wp:wrapTight>
            <wp:docPr id="259" name="Picture 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2392045" cy="2635885"/>
                    </a:xfrm>
                    <a:prstGeom prst="rect">
                      <a:avLst/>
                    </a:prstGeom>
                    <a:noFill/>
                    <a:ln>
                      <a:noFill/>
                      <a:prstDash/>
                    </a:ln>
                  </pic:spPr>
                </pic:pic>
              </a:graphicData>
            </a:graphic>
            <wp14:sizeRelV relativeFrom="margin">
              <wp14:pctHeight>0</wp14:pctHeight>
            </wp14:sizeRelV>
          </wp:anchor>
        </w:drawing>
      </w:r>
      <w:r w:rsidR="00856231">
        <w:t>Merge</w:t>
      </w:r>
      <w:bookmarkEnd w:id="432"/>
    </w:p>
    <w:p w14:paraId="59E7CB2A" w14:textId="61F057A2" w:rsidR="00943FAF" w:rsidRPr="001D6AEE" w:rsidRDefault="00856231">
      <w:pPr>
        <w:jc w:val="both"/>
      </w:pPr>
      <w:r>
        <w:t xml:space="preserve">To open the Merge dialog and add a merge component to a project, the user can either click the Add Merge button </w:t>
      </w:r>
      <w:r>
        <w:rPr>
          <w:noProof/>
          <w:lang w:eastAsia="en-CA"/>
        </w:rPr>
        <w:drawing>
          <wp:inline distT="0" distB="0" distL="0" distR="0" wp14:anchorId="502D7325" wp14:editId="4F689B0C">
            <wp:extent cx="177511" cy="154379"/>
            <wp:effectExtent l="0" t="0" r="0" b="0"/>
            <wp:docPr id="260"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0316" cy="156819"/>
                    </a:xfrm>
                    <a:prstGeom prst="rect">
                      <a:avLst/>
                    </a:prstGeom>
                    <a:noFill/>
                    <a:ln>
                      <a:noFill/>
                      <a:prstDash/>
                    </a:ln>
                  </pic:spPr>
                </pic:pic>
              </a:graphicData>
            </a:graphic>
          </wp:inline>
        </w:drawing>
      </w:r>
      <w:r>
        <w:t xml:space="preserve"> on the project window’s toolbar, select [Project] [Add Merge…] from the menu bar, or right-click on the appropriate group component in the Project window and select [Add Merge…] from the Pop-up menu. </w:t>
      </w:r>
    </w:p>
    <w:p w14:paraId="2C69FE66" w14:textId="77777777" w:rsidR="00943FAF" w:rsidRDefault="00943FAF">
      <w:pPr>
        <w:jc w:val="both"/>
      </w:pPr>
    </w:p>
    <w:p w14:paraId="7951575B" w14:textId="65C81B8A" w:rsidR="00943FAF" w:rsidRDefault="00856231">
      <w:pPr>
        <w:jc w:val="both"/>
      </w:pPr>
      <w:r>
        <w:t>The Merge dialog allows the user to merge the results of several components of the same type (</w:t>
      </w:r>
      <w:proofErr w:type="gramStart"/>
      <w:r>
        <w:t>e.g.</w:t>
      </w:r>
      <w:proofErr w:type="gramEnd"/>
      <w:r>
        <w:t xml:space="preserve"> analyses) to create a single component. Merging two components can be useful to export the results of several components in a single file or to perform a function analysis combining variables in different components. A merge component can only be added into a group that already contains more than one component of the same type. Only the components present in the group are available for the merge. Only one “dimension” can be joined at a time; all other dimensions must have the same size. For example, if the user wants to merge the output variables of two analyses, each analysis must have the same number of locations, parameter values, replications and would need to cover the same </w:t>
      </w:r>
      <w:proofErr w:type="gramStart"/>
      <w:r>
        <w:t>time period</w:t>
      </w:r>
      <w:proofErr w:type="gramEnd"/>
      <w:r>
        <w:t xml:space="preserve"> (type and mode). </w:t>
      </w:r>
    </w:p>
    <w:p w14:paraId="40914920" w14:textId="77777777" w:rsidR="00943FAF" w:rsidRDefault="00943FAF">
      <w:pPr>
        <w:jc w:val="both"/>
      </w:pPr>
    </w:p>
    <w:p w14:paraId="20AF2F43" w14:textId="388ECAAD" w:rsidR="00943FAF" w:rsidRPr="001D6AEE" w:rsidRDefault="00856231">
      <w:pPr>
        <w:jc w:val="both"/>
      </w:pPr>
      <w:r>
        <w:rPr>
          <w:b/>
        </w:rPr>
        <w:t>Internal name</w:t>
      </w:r>
      <w:r>
        <w:t xml:space="preserve"> field: An ID assigned internally by BioSIM to locate each component of a project.</w:t>
      </w:r>
    </w:p>
    <w:p w14:paraId="7BB4E09F" w14:textId="11849B11" w:rsidR="00943FAF" w:rsidRDefault="00943FAF">
      <w:pPr>
        <w:jc w:val="both"/>
      </w:pPr>
    </w:p>
    <w:p w14:paraId="273D9B51" w14:textId="1E892EE7" w:rsidR="000F5915" w:rsidRDefault="000F5915">
      <w:pPr>
        <w:jc w:val="both"/>
      </w:pPr>
      <w:bookmarkStart w:id="433" w:name="_Hlk132964415"/>
    </w:p>
    <w:p w14:paraId="0FD910EA" w14:textId="09603BAC" w:rsidR="000F5915" w:rsidRDefault="000F5915" w:rsidP="00776C7C">
      <w:pPr>
        <w:pStyle w:val="Titre2"/>
      </w:pPr>
      <w:r>
        <w:t>Spruce budworm dispersal</w:t>
      </w:r>
    </w:p>
    <w:p w14:paraId="3A7A857F" w14:textId="691EA190" w:rsidR="000F5915" w:rsidRDefault="000F5915">
      <w:pPr>
        <w:jc w:val="both"/>
      </w:pPr>
    </w:p>
    <w:p w14:paraId="0056C016" w14:textId="64795B10" w:rsidR="000F5915" w:rsidRDefault="000F5915" w:rsidP="000F5915">
      <w:pPr>
        <w:jc w:val="both"/>
      </w:pPr>
      <w:r>
        <w:t>Spruce budworm dispersal</w:t>
      </w:r>
      <w:r>
        <w:t xml:space="preserve"> let the possibility to simulation the flight of spruce </w:t>
      </w:r>
      <w:proofErr w:type="spellStart"/>
      <w:r>
        <w:t>bugworm</w:t>
      </w:r>
      <w:proofErr w:type="spellEnd"/>
      <w:r>
        <w:t xml:space="preserve"> by the wind with layered (3D) weather </w:t>
      </w:r>
      <w:proofErr w:type="spellStart"/>
      <w:r>
        <w:t>gribs</w:t>
      </w:r>
      <w:proofErr w:type="spellEnd"/>
      <w:r>
        <w:t>. We only describe the mean idea. For more assistance communicate with BioSIM team.</w:t>
      </w:r>
    </w:p>
    <w:p w14:paraId="55A99B1F" w14:textId="62CEEA2E" w:rsidR="000F5915" w:rsidRDefault="000F5915">
      <w:pPr>
        <w:jc w:val="both"/>
      </w:pPr>
      <w:r w:rsidRPr="00F93DDB">
        <w:rPr>
          <w:b/>
          <w:bCs/>
        </w:rPr>
        <w:t>Simulation period</w:t>
      </w:r>
      <w:r>
        <w:t>: period for which you want to simulate dispersal.</w:t>
      </w:r>
    </w:p>
    <w:p w14:paraId="08E5DA17" w14:textId="725E3465" w:rsidR="00F93DDB" w:rsidRDefault="00F93DDB">
      <w:pPr>
        <w:jc w:val="both"/>
      </w:pPr>
    </w:p>
    <w:p w14:paraId="72406848" w14:textId="046902D7" w:rsidR="00F93DDB" w:rsidRDefault="00A77E92">
      <w:pPr>
        <w:jc w:val="both"/>
      </w:pPr>
      <w:r>
        <w:rPr>
          <w:noProof/>
        </w:rPr>
        <w:lastRenderedPageBreak/>
        <w:drawing>
          <wp:anchor distT="0" distB="0" distL="114300" distR="114300" simplePos="0" relativeHeight="251728896" behindDoc="0" locked="0" layoutInCell="1" allowOverlap="1" wp14:anchorId="1425F0BF" wp14:editId="02FD6FC1">
            <wp:simplePos x="0" y="0"/>
            <wp:positionH relativeFrom="column">
              <wp:posOffset>2842895</wp:posOffset>
            </wp:positionH>
            <wp:positionV relativeFrom="paragraph">
              <wp:posOffset>31198</wp:posOffset>
            </wp:positionV>
            <wp:extent cx="3564255" cy="5332730"/>
            <wp:effectExtent l="0" t="0" r="0" b="1270"/>
            <wp:wrapSquare wrapText="bothSides"/>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564255" cy="5332730"/>
                    </a:xfrm>
                    <a:prstGeom prst="rect">
                      <a:avLst/>
                    </a:prstGeom>
                  </pic:spPr>
                </pic:pic>
              </a:graphicData>
            </a:graphic>
            <wp14:sizeRelH relativeFrom="margin">
              <wp14:pctWidth>0</wp14:pctWidth>
            </wp14:sizeRelH>
            <wp14:sizeRelV relativeFrom="margin">
              <wp14:pctHeight>0</wp14:pctHeight>
            </wp14:sizeRelV>
          </wp:anchor>
        </w:drawing>
      </w:r>
      <w:r w:rsidR="00F93DDB" w:rsidRPr="00F93DDB">
        <w:rPr>
          <w:b/>
          <w:bCs/>
        </w:rPr>
        <w:t>Maximum moth</w:t>
      </w:r>
      <w:r w:rsidR="00F93DDB">
        <w:t>: for a question of simulation time, let the possibility to limit the number of moths that flight.</w:t>
      </w:r>
    </w:p>
    <w:p w14:paraId="27B371EB" w14:textId="2065500B" w:rsidR="00F93DDB" w:rsidRDefault="00F93DDB">
      <w:pPr>
        <w:jc w:val="both"/>
      </w:pPr>
    </w:p>
    <w:p w14:paraId="012BFED3" w14:textId="7A807595" w:rsidR="00FA1F71" w:rsidRPr="00FA1F71" w:rsidRDefault="00FA1F71" w:rsidP="00FA1F71">
      <w:pPr>
        <w:jc w:val="both"/>
      </w:pPr>
      <w:r w:rsidRPr="00FA1F71">
        <w:rPr>
          <w:b/>
        </w:rPr>
        <w:t>Temperature source for oviposition</w:t>
      </w:r>
      <w:r w:rsidRPr="00FA1F71">
        <w:t xml:space="preserve">: </w:t>
      </w:r>
      <w:r w:rsidRPr="00FA1F71">
        <w:t>fix</w:t>
      </w:r>
      <w:r w:rsidRPr="00FA1F71">
        <w:t>ed at</w:t>
      </w:r>
      <w:r w:rsidRPr="00FA1F71">
        <w:t xml:space="preserve"> 17°C, </w:t>
      </w:r>
      <w:r w:rsidRPr="00FA1F71">
        <w:t xml:space="preserve">or mean daily estimation </w:t>
      </w:r>
      <w:r w:rsidRPr="00FA1F71">
        <w:t>(</w:t>
      </w:r>
      <w:r w:rsidRPr="00FA1F71">
        <w:t>i.e.,</w:t>
      </w:r>
      <w:r w:rsidRPr="00FA1F71">
        <w:t xml:space="preserve"> 42 minutes </w:t>
      </w:r>
      <w:r>
        <w:t>after sunset</w:t>
      </w:r>
      <w:r w:rsidRPr="00FA1F71">
        <w:t>).</w:t>
      </w:r>
    </w:p>
    <w:p w14:paraId="69BC8AF6" w14:textId="77777777" w:rsidR="00FA1F71" w:rsidRPr="00FA1F71" w:rsidRDefault="00FA1F71">
      <w:pPr>
        <w:jc w:val="both"/>
      </w:pPr>
    </w:p>
    <w:p w14:paraId="105F71F4" w14:textId="5B89E670" w:rsidR="00F93DDB" w:rsidRDefault="00F93DDB">
      <w:pPr>
        <w:jc w:val="both"/>
      </w:pPr>
      <w:r w:rsidRPr="00F93DDB">
        <w:rPr>
          <w:b/>
          <w:bCs/>
        </w:rPr>
        <w:t>Elevation map</w:t>
      </w:r>
      <w:r>
        <w:t xml:space="preserve">: DEM of the region of simulation. </w:t>
      </w:r>
    </w:p>
    <w:p w14:paraId="4445AA0A" w14:textId="3F9918ED" w:rsidR="00F93DDB" w:rsidRDefault="00F93DDB">
      <w:pPr>
        <w:jc w:val="both"/>
      </w:pPr>
    </w:p>
    <w:p w14:paraId="6F5E0706" w14:textId="0C71518E" w:rsidR="00F93DDB" w:rsidRDefault="00F93DDB">
      <w:pPr>
        <w:jc w:val="both"/>
      </w:pPr>
      <w:proofErr w:type="spellStart"/>
      <w:r w:rsidRPr="00F93DDB">
        <w:rPr>
          <w:b/>
          <w:bCs/>
        </w:rPr>
        <w:t>Gribs</w:t>
      </w:r>
      <w:proofErr w:type="spellEnd"/>
      <w:r w:rsidRPr="00F93DDB">
        <w:rPr>
          <w:b/>
          <w:bCs/>
        </w:rPr>
        <w:t xml:space="preserve"> databases</w:t>
      </w:r>
      <w:r>
        <w:t xml:space="preserve">: gridded layered weather. This weather can be downloaded and </w:t>
      </w:r>
      <w:proofErr w:type="spellStart"/>
      <w:r>
        <w:t>format</w:t>
      </w:r>
      <w:r w:rsidR="00CF1FC1">
        <w:t>ed</w:t>
      </w:r>
      <w:proofErr w:type="spellEnd"/>
      <w:r>
        <w:t xml:space="preserve"> by the </w:t>
      </w:r>
      <w:proofErr w:type="spellStart"/>
      <w:r>
        <w:t>WeatherUpdater</w:t>
      </w:r>
      <w:proofErr w:type="spellEnd"/>
      <w:r>
        <w:t xml:space="preserve"> application.</w:t>
      </w:r>
    </w:p>
    <w:p w14:paraId="2F7C4546" w14:textId="4D7A4919" w:rsidR="00F93DDB" w:rsidRDefault="00F93DDB">
      <w:pPr>
        <w:jc w:val="both"/>
      </w:pPr>
    </w:p>
    <w:p w14:paraId="67532689" w14:textId="71145EAF" w:rsidR="00F93DDB" w:rsidRDefault="00F93DDB">
      <w:pPr>
        <w:jc w:val="both"/>
      </w:pPr>
      <w:r w:rsidRPr="00F93DDB">
        <w:rPr>
          <w:b/>
          <w:bCs/>
        </w:rPr>
        <w:t>Defoliation map</w:t>
      </w:r>
      <w:r>
        <w:t xml:space="preserve">: the defoliation map determine which moth will disperse. Moth over non defoliation region will not disperse. </w:t>
      </w:r>
    </w:p>
    <w:p w14:paraId="35814AA6" w14:textId="3C198B83" w:rsidR="00F93DDB" w:rsidRDefault="00F93DDB">
      <w:pPr>
        <w:jc w:val="both"/>
      </w:pPr>
    </w:p>
    <w:p w14:paraId="3B09E5D3" w14:textId="0FB30963" w:rsidR="00F93DDB" w:rsidRDefault="00F93DDB">
      <w:pPr>
        <w:jc w:val="both"/>
      </w:pPr>
      <w:r w:rsidRPr="00F93DDB">
        <w:rPr>
          <w:b/>
          <w:bCs/>
        </w:rPr>
        <w:t>Water map</w:t>
      </w:r>
      <w:r>
        <w:t xml:space="preserve">: region of water. Moth that arrived in water region will dies and will not re-flight for another flights. </w:t>
      </w:r>
    </w:p>
    <w:p w14:paraId="385C3BC9" w14:textId="456E567A" w:rsidR="00F93DDB" w:rsidRDefault="00F93DDB">
      <w:pPr>
        <w:jc w:val="both"/>
      </w:pPr>
    </w:p>
    <w:p w14:paraId="34F85299" w14:textId="35485686" w:rsidR="00F93DDB" w:rsidRDefault="00F93DDB">
      <w:pPr>
        <w:jc w:val="both"/>
      </w:pPr>
      <w:r w:rsidRPr="00EC1B8A">
        <w:rPr>
          <w:b/>
          <w:bCs/>
        </w:rPr>
        <w:t>Maximum flights</w:t>
      </w:r>
      <w:r>
        <w:t>: number of flight that moth can do during the dispersal period.</w:t>
      </w:r>
    </w:p>
    <w:p w14:paraId="332C172A" w14:textId="3D8180D9" w:rsidR="00EC1B8A" w:rsidRDefault="00EC1B8A">
      <w:pPr>
        <w:jc w:val="both"/>
      </w:pPr>
    </w:p>
    <w:p w14:paraId="2C38CF76" w14:textId="1C5EB0C7" w:rsidR="00EC1B8A" w:rsidRDefault="00EC1B8A">
      <w:pPr>
        <w:jc w:val="both"/>
      </w:pPr>
      <w:r w:rsidRPr="00EC1B8A">
        <w:rPr>
          <w:b/>
          <w:bCs/>
        </w:rPr>
        <w:t>Flight time after sunrise</w:t>
      </w:r>
      <w:r>
        <w:t>: by default, BioSIM stop the flight at sunrise. But the time of flight can be extended.</w:t>
      </w:r>
    </w:p>
    <w:p w14:paraId="77B07790" w14:textId="47E7D522" w:rsidR="00776C7C" w:rsidRDefault="00776C7C">
      <w:pPr>
        <w:jc w:val="both"/>
      </w:pPr>
    </w:p>
    <w:p w14:paraId="23E86314" w14:textId="75B11422" w:rsidR="00776C7C" w:rsidRDefault="00776C7C">
      <w:pPr>
        <w:jc w:val="both"/>
      </w:pPr>
      <w:r w:rsidRPr="00776C7C">
        <w:rPr>
          <w:b/>
          <w:bCs/>
        </w:rPr>
        <w:t>Max longevity</w:t>
      </w:r>
      <w:r>
        <w:t>: kill insect after n days.</w:t>
      </w:r>
    </w:p>
    <w:p w14:paraId="255E4853" w14:textId="2D096841" w:rsidR="00776C7C" w:rsidRDefault="00776C7C">
      <w:pPr>
        <w:jc w:val="both"/>
      </w:pPr>
    </w:p>
    <w:p w14:paraId="5CF13FC2" w14:textId="23F4881C" w:rsidR="00776C7C" w:rsidRDefault="00776C7C">
      <w:pPr>
        <w:jc w:val="both"/>
      </w:pPr>
      <w:r w:rsidRPr="00776C7C">
        <w:rPr>
          <w:b/>
          <w:bCs/>
        </w:rPr>
        <w:t>10 minutes outputs</w:t>
      </w:r>
      <w:r>
        <w:t>: by default, BioSIM result is exported hourly. But user can also export extra file at 10 minutes resolution.</w:t>
      </w:r>
    </w:p>
    <w:p w14:paraId="77164D45" w14:textId="3A59BDFC" w:rsidR="00776C7C" w:rsidRDefault="00776C7C">
      <w:pPr>
        <w:jc w:val="both"/>
      </w:pPr>
    </w:p>
    <w:p w14:paraId="1FDA4B55" w14:textId="61022BB7" w:rsidR="00776C7C" w:rsidRDefault="00776C7C">
      <w:pPr>
        <w:jc w:val="both"/>
      </w:pPr>
      <w:r w:rsidRPr="00776C7C">
        <w:rPr>
          <w:b/>
          <w:bCs/>
        </w:rPr>
        <w:t>Egg deposition</w:t>
      </w:r>
      <w:r>
        <w:t xml:space="preserve">: let the possibility to create a map of </w:t>
      </w:r>
      <w:r w:rsidR="00D100ED">
        <w:t>all egg’s</w:t>
      </w:r>
      <w:r>
        <w:t xml:space="preserve"> deposition</w:t>
      </w:r>
      <w:r w:rsidR="00D100ED">
        <w:t>s. W</w:t>
      </w:r>
      <w:r>
        <w:t>here all female</w:t>
      </w:r>
      <w:r w:rsidR="00D100ED">
        <w:t>s</w:t>
      </w:r>
      <w:r>
        <w:t xml:space="preserve"> land and oviposition.</w:t>
      </w:r>
      <w:r w:rsidR="00284FD2">
        <w:t xml:space="preserve"> Can be done once at the end of the season.</w:t>
      </w:r>
    </w:p>
    <w:p w14:paraId="64C6D919" w14:textId="3B8387FF" w:rsidR="00776C7C" w:rsidRDefault="00776C7C">
      <w:pPr>
        <w:jc w:val="both"/>
      </w:pPr>
    </w:p>
    <w:p w14:paraId="40051B67" w14:textId="1EF90920" w:rsidR="00776C7C" w:rsidRDefault="00776C7C">
      <w:pPr>
        <w:jc w:val="both"/>
      </w:pPr>
    </w:p>
    <w:p w14:paraId="52DFC7C5" w14:textId="5884EF0D" w:rsidR="00776C7C" w:rsidRDefault="00715137" w:rsidP="00715137">
      <w:pPr>
        <w:pStyle w:val="Titre2"/>
      </w:pPr>
      <w:r>
        <w:t xml:space="preserve">Add curve </w:t>
      </w:r>
      <w:proofErr w:type="gramStart"/>
      <w:r>
        <w:t>calibration</w:t>
      </w:r>
      <w:proofErr w:type="gramEnd"/>
    </w:p>
    <w:p w14:paraId="7ED3A1BB" w14:textId="77777777" w:rsidR="00715137" w:rsidRDefault="00715137">
      <w:pPr>
        <w:jc w:val="both"/>
      </w:pPr>
    </w:p>
    <w:p w14:paraId="082CFBEF" w14:textId="2906E0CE" w:rsidR="00776C7C" w:rsidRDefault="003F52D4">
      <w:pPr>
        <w:jc w:val="both"/>
      </w:pPr>
      <w:r>
        <w:rPr>
          <w:noProof/>
        </w:rPr>
        <w:lastRenderedPageBreak/>
        <w:drawing>
          <wp:anchor distT="0" distB="0" distL="114300" distR="114300" simplePos="0" relativeHeight="251727872" behindDoc="0" locked="0" layoutInCell="1" allowOverlap="1" wp14:anchorId="3CBD3F43" wp14:editId="625C61C0">
            <wp:simplePos x="0" y="0"/>
            <wp:positionH relativeFrom="column">
              <wp:posOffset>2993390</wp:posOffset>
            </wp:positionH>
            <wp:positionV relativeFrom="paragraph">
              <wp:posOffset>174625</wp:posOffset>
            </wp:positionV>
            <wp:extent cx="3360420" cy="3472815"/>
            <wp:effectExtent l="0" t="0" r="0" b="0"/>
            <wp:wrapSquare wrapText="bothSides"/>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360420" cy="3472815"/>
                    </a:xfrm>
                    <a:prstGeom prst="rect">
                      <a:avLst/>
                    </a:prstGeom>
                  </pic:spPr>
                </pic:pic>
              </a:graphicData>
            </a:graphic>
          </wp:anchor>
        </w:drawing>
      </w:r>
    </w:p>
    <w:p w14:paraId="013423D8" w14:textId="478B17E2" w:rsidR="00715137" w:rsidRDefault="00715137">
      <w:pPr>
        <w:jc w:val="both"/>
      </w:pPr>
      <w:r>
        <w:t xml:space="preserve">Let the possibility to fit different type of curve over biological phenomenon </w:t>
      </w:r>
      <w:r w:rsidR="00A7371E">
        <w:t xml:space="preserve">like </w:t>
      </w:r>
      <w:r>
        <w:t xml:space="preserve">development, </w:t>
      </w:r>
      <w:r w:rsidR="00A7371E">
        <w:t>survival, and</w:t>
      </w:r>
      <w:r>
        <w:t xml:space="preserve"> fecundity.</w:t>
      </w:r>
      <w:r w:rsidR="00A7371E">
        <w:t xml:space="preserve"> Also let the possibility to use different type of temperature regime like fixed temperatures, transfer temperatures and fluctuating temperatures.</w:t>
      </w:r>
    </w:p>
    <w:p w14:paraId="13129AC7" w14:textId="5896B767" w:rsidR="00715137" w:rsidRDefault="00715137">
      <w:pPr>
        <w:jc w:val="both"/>
      </w:pPr>
    </w:p>
    <w:p w14:paraId="532500D5" w14:textId="6F1D3501" w:rsidR="00776C7C" w:rsidRDefault="00776C7C">
      <w:pPr>
        <w:jc w:val="both"/>
      </w:pPr>
    </w:p>
    <w:p w14:paraId="06294D87" w14:textId="0AE9474E" w:rsidR="00390492" w:rsidRDefault="00390492" w:rsidP="00390492">
      <w:pPr>
        <w:ind w:left="708" w:hanging="708"/>
        <w:jc w:val="both"/>
      </w:pPr>
      <w:r w:rsidRPr="00390492">
        <w:rPr>
          <w:b/>
          <w:bCs/>
        </w:rPr>
        <w:t>Parametrization type</w:t>
      </w:r>
      <w:r>
        <w:t>: select between 3 types:</w:t>
      </w:r>
    </w:p>
    <w:p w14:paraId="55DC5843" w14:textId="3888D802" w:rsidR="00390492" w:rsidRDefault="00390492" w:rsidP="00390492">
      <w:pPr>
        <w:pStyle w:val="Paragraphedeliste"/>
        <w:numPr>
          <w:ilvl w:val="0"/>
          <w:numId w:val="27"/>
        </w:numPr>
        <w:jc w:val="both"/>
      </w:pPr>
      <w:r>
        <w:t>Development</w:t>
      </w:r>
    </w:p>
    <w:p w14:paraId="406E6E0F" w14:textId="1621EE5F" w:rsidR="00390492" w:rsidRDefault="00390492" w:rsidP="00390492">
      <w:pPr>
        <w:pStyle w:val="Paragraphedeliste"/>
        <w:numPr>
          <w:ilvl w:val="0"/>
          <w:numId w:val="27"/>
        </w:numPr>
        <w:jc w:val="both"/>
      </w:pPr>
      <w:r>
        <w:t>Survival</w:t>
      </w:r>
    </w:p>
    <w:p w14:paraId="2EC282E9" w14:textId="6782FF44" w:rsidR="00390492" w:rsidRDefault="00390492" w:rsidP="00390492">
      <w:pPr>
        <w:pStyle w:val="Paragraphedeliste"/>
        <w:numPr>
          <w:ilvl w:val="0"/>
          <w:numId w:val="27"/>
        </w:numPr>
        <w:jc w:val="both"/>
      </w:pPr>
      <w:r>
        <w:t>Fecundity</w:t>
      </w:r>
    </w:p>
    <w:p w14:paraId="2787CD17" w14:textId="1FD3A8B9" w:rsidR="00390492" w:rsidRDefault="00390492">
      <w:pPr>
        <w:jc w:val="both"/>
      </w:pPr>
    </w:p>
    <w:p w14:paraId="15FC91FC" w14:textId="77777777" w:rsidR="00390492" w:rsidRDefault="00390492">
      <w:pPr>
        <w:jc w:val="both"/>
      </w:pPr>
    </w:p>
    <w:p w14:paraId="01E4CCF9" w14:textId="082CA37F" w:rsidR="00390492" w:rsidRDefault="00390492">
      <w:pPr>
        <w:jc w:val="both"/>
      </w:pPr>
      <w:r w:rsidRPr="00390492">
        <w:rPr>
          <w:b/>
          <w:bCs/>
        </w:rPr>
        <w:t>Input file</w:t>
      </w:r>
      <w:r>
        <w:t xml:space="preserve">: Input file that describe the relation between the event and the temperature. different format is used for different parametrization type. </w:t>
      </w:r>
      <w:r w:rsidR="004D42D8">
        <w:t>File must be in the input sub-directory of the project.</w:t>
      </w:r>
      <w:r w:rsidR="004D42D8">
        <w:t xml:space="preserve"> </w:t>
      </w:r>
      <w:r>
        <w:t xml:space="preserve">Contact BioSIM team for more information and example. </w:t>
      </w:r>
    </w:p>
    <w:p w14:paraId="4AB7EAD6" w14:textId="0CB8F274" w:rsidR="00390492" w:rsidRDefault="00390492">
      <w:pPr>
        <w:jc w:val="both"/>
      </w:pPr>
    </w:p>
    <w:p w14:paraId="2E3A1665" w14:textId="4261357E" w:rsidR="00390492" w:rsidRDefault="00390492">
      <w:pPr>
        <w:jc w:val="both"/>
      </w:pPr>
      <w:r w:rsidRPr="00390492">
        <w:rPr>
          <w:b/>
          <w:bCs/>
        </w:rPr>
        <w:t>Temperature observed</w:t>
      </w:r>
      <w:r>
        <w:t xml:space="preserve">: this file is used when development observation is </w:t>
      </w:r>
      <w:r w:rsidR="009C5D10">
        <w:t>based</w:t>
      </w:r>
      <w:r>
        <w:t xml:space="preserve"> on fluctuating temperature.</w:t>
      </w:r>
    </w:p>
    <w:p w14:paraId="6181F90F" w14:textId="523C8C57" w:rsidR="00390492" w:rsidRDefault="00390492">
      <w:pPr>
        <w:jc w:val="both"/>
      </w:pPr>
    </w:p>
    <w:p w14:paraId="77E0C1EA" w14:textId="60D2CF1E" w:rsidR="00390492" w:rsidRDefault="00390492">
      <w:pPr>
        <w:jc w:val="both"/>
      </w:pPr>
      <w:r w:rsidRPr="00390492">
        <w:rPr>
          <w:b/>
          <w:bCs/>
        </w:rPr>
        <w:t>Output file</w:t>
      </w:r>
      <w:r>
        <w:t xml:space="preserve">: Name of the output file. </w:t>
      </w:r>
      <w:r w:rsidR="003F52D4">
        <w:t>“</w:t>
      </w:r>
      <w:r>
        <w:t>%</w:t>
      </w:r>
      <w:proofErr w:type="spellStart"/>
      <w:r>
        <w:t>i</w:t>
      </w:r>
      <w:proofErr w:type="spellEnd"/>
      <w:r w:rsidR="003F52D4">
        <w:t>”</w:t>
      </w:r>
      <w:r>
        <w:t xml:space="preserve"> will take the name of the input file but output in the output sub-</w:t>
      </w:r>
      <w:r w:rsidR="003F52D4">
        <w:t>directory</w:t>
      </w:r>
      <w:r>
        <w:t xml:space="preserve"> of the project.</w:t>
      </w:r>
    </w:p>
    <w:p w14:paraId="38684857" w14:textId="13AC084D" w:rsidR="00390492" w:rsidRDefault="00390492">
      <w:pPr>
        <w:jc w:val="both"/>
      </w:pPr>
    </w:p>
    <w:p w14:paraId="49C72B84" w14:textId="0E7A348D" w:rsidR="00390492" w:rsidRDefault="00390492">
      <w:pPr>
        <w:jc w:val="both"/>
      </w:pPr>
      <w:r w:rsidRPr="009C5D10">
        <w:rPr>
          <w:b/>
          <w:bCs/>
        </w:rPr>
        <w:t>Equation name</w:t>
      </w:r>
      <w:r>
        <w:t xml:space="preserve">: select the equation for which to want a fit. All </w:t>
      </w:r>
      <w:r w:rsidR="00647BED">
        <w:t xml:space="preserve">48 </w:t>
      </w:r>
      <w:r>
        <w:t xml:space="preserve">equation </w:t>
      </w:r>
      <w:r w:rsidR="00647BED">
        <w:t>are selected by</w:t>
      </w:r>
      <w:r>
        <w:t xml:space="preserve"> default.</w:t>
      </w:r>
    </w:p>
    <w:p w14:paraId="7E8DBEB8" w14:textId="1EDA892A" w:rsidR="00390492" w:rsidRDefault="00390492">
      <w:pPr>
        <w:jc w:val="both"/>
      </w:pPr>
    </w:p>
    <w:p w14:paraId="40CCCE86" w14:textId="3D04971F" w:rsidR="00390492" w:rsidRDefault="00390492">
      <w:pPr>
        <w:jc w:val="both"/>
      </w:pPr>
      <w:r w:rsidRPr="009C5D10">
        <w:rPr>
          <w:b/>
          <w:bCs/>
        </w:rPr>
        <w:t>Simulated annealing options</w:t>
      </w:r>
      <w:r>
        <w:t xml:space="preserve">: let the possibility to refine the search. </w:t>
      </w:r>
    </w:p>
    <w:p w14:paraId="74264A96" w14:textId="7C0863E2" w:rsidR="00390492" w:rsidRDefault="00390492">
      <w:pPr>
        <w:jc w:val="both"/>
      </w:pPr>
    </w:p>
    <w:p w14:paraId="68ECDDFE" w14:textId="1E590BBE" w:rsidR="00390492" w:rsidRDefault="00390492">
      <w:pPr>
        <w:jc w:val="both"/>
      </w:pPr>
      <w:r w:rsidRPr="009C5D10">
        <w:rPr>
          <w:b/>
          <w:bCs/>
        </w:rPr>
        <w:t>Equation options</w:t>
      </w:r>
      <w:r>
        <w:t>: let the</w:t>
      </w:r>
      <w:r w:rsidR="009C5D10">
        <w:t xml:space="preserve"> </w:t>
      </w:r>
      <w:r>
        <w:t xml:space="preserve">possibility to change the default </w:t>
      </w:r>
      <w:r w:rsidR="009C5D10">
        <w:t xml:space="preserve">initial parameters for each equation. </w:t>
      </w:r>
    </w:p>
    <w:p w14:paraId="2A8E940E" w14:textId="58303884" w:rsidR="00776C7C" w:rsidRDefault="00776C7C">
      <w:pPr>
        <w:jc w:val="both"/>
      </w:pPr>
    </w:p>
    <w:p w14:paraId="4CF51178" w14:textId="70880C9B" w:rsidR="00647BED" w:rsidRDefault="00647BED">
      <w:pPr>
        <w:jc w:val="both"/>
      </w:pPr>
      <w:r w:rsidRPr="003F52D4">
        <w:rPr>
          <w:b/>
          <w:bCs/>
        </w:rPr>
        <w:t>Pervious output as initial parameters values</w:t>
      </w:r>
      <w:r>
        <w:t>: let the possibility to take the result of a previous run as default initial parameters.</w:t>
      </w:r>
    </w:p>
    <w:p w14:paraId="2E587B77" w14:textId="1385401A" w:rsidR="00647BED" w:rsidRDefault="00647BED">
      <w:pPr>
        <w:jc w:val="both"/>
      </w:pPr>
    </w:p>
    <w:p w14:paraId="79F8DDF0" w14:textId="31C94212" w:rsidR="00647BED" w:rsidRDefault="00647BED">
      <w:pPr>
        <w:jc w:val="both"/>
      </w:pPr>
      <w:r w:rsidRPr="003F52D4">
        <w:rPr>
          <w:b/>
          <w:bCs/>
        </w:rPr>
        <w:t>Fix Tb/Tm</w:t>
      </w:r>
      <w:r>
        <w:t xml:space="preserve">: let the possibility to fix Tb/Tm to a specific range. BioSIM will test all combination of Tb/Tm values. </w:t>
      </w:r>
      <w:r w:rsidR="000F73D7">
        <w:t xml:space="preserve">These options help when the data do not correctly cover the extreme temperature range. It’s recommended to used transfer technique to cover extreme temperature. </w:t>
      </w:r>
      <w:r>
        <w:t>Note that all equation that don’t have Tb/Tm values will be automatically unchecked from the equation list.</w:t>
      </w:r>
    </w:p>
    <w:p w14:paraId="37A9B245" w14:textId="1541CAEB" w:rsidR="00776C7C" w:rsidRDefault="00776C7C">
      <w:pPr>
        <w:jc w:val="both"/>
      </w:pPr>
    </w:p>
    <w:p w14:paraId="18124462" w14:textId="0FD6211F" w:rsidR="00647BED" w:rsidRDefault="00647BED">
      <w:pPr>
        <w:jc w:val="both"/>
      </w:pPr>
    </w:p>
    <w:p w14:paraId="24C15A9C" w14:textId="782FD967" w:rsidR="00647BED" w:rsidRDefault="00647BED">
      <w:pPr>
        <w:jc w:val="both"/>
      </w:pPr>
      <w:r w:rsidRPr="003F52D4">
        <w:rPr>
          <w:b/>
          <w:bCs/>
        </w:rPr>
        <w:t>Constraint Lo/Hi</w:t>
      </w:r>
      <w:r w:rsidRPr="00647BED">
        <w:t xml:space="preserve">: let the </w:t>
      </w:r>
      <w:r>
        <w:t xml:space="preserve">possibility to force the parameters of equation to return </w:t>
      </w:r>
      <w:r w:rsidR="003F52D4">
        <w:t xml:space="preserve">null rate </w:t>
      </w:r>
      <w:r>
        <w:t xml:space="preserve">(or near zero) for a temperature range. For example, if we want to force </w:t>
      </w:r>
      <w:r w:rsidR="003F52D4">
        <w:t xml:space="preserve">null </w:t>
      </w:r>
      <w:r>
        <w:t>development between 0</w:t>
      </w:r>
      <w:r w:rsidR="003F52D4">
        <w:t>°C</w:t>
      </w:r>
      <w:r>
        <w:t xml:space="preserve"> and 10°C. Avoid getting unrealistic values like -50°.</w:t>
      </w:r>
      <w:r w:rsidR="003F52D4">
        <w:t xml:space="preserve"> For development type only. </w:t>
      </w:r>
    </w:p>
    <w:p w14:paraId="6665743A" w14:textId="5D28C2B0" w:rsidR="00647BED" w:rsidRDefault="00647BED">
      <w:pPr>
        <w:jc w:val="both"/>
      </w:pPr>
    </w:p>
    <w:p w14:paraId="7FC1D02C" w14:textId="12609123" w:rsidR="00647BED" w:rsidRDefault="00647BED">
      <w:pPr>
        <w:jc w:val="both"/>
      </w:pPr>
      <w:r w:rsidRPr="003F52D4">
        <w:rPr>
          <w:b/>
          <w:bCs/>
        </w:rPr>
        <w:t>Limit maximum rate</w:t>
      </w:r>
      <w:r>
        <w:t xml:space="preserve">: </w:t>
      </w:r>
      <w:r w:rsidR="003F52D4">
        <w:t>limit the maximum rate relative to the maximum observation in data. For development type only.</w:t>
      </w:r>
    </w:p>
    <w:p w14:paraId="1DAC9A06" w14:textId="019D9566" w:rsidR="003F52D4" w:rsidRDefault="003F52D4">
      <w:pPr>
        <w:jc w:val="both"/>
      </w:pPr>
    </w:p>
    <w:p w14:paraId="15792CE5" w14:textId="18264BBA" w:rsidR="003F52D4" w:rsidRDefault="003F52D4">
      <w:pPr>
        <w:jc w:val="both"/>
      </w:pPr>
      <w:r w:rsidRPr="003F52D4">
        <w:rPr>
          <w:b/>
          <w:bCs/>
        </w:rPr>
        <w:t>Avoid null rate in observed temperature range</w:t>
      </w:r>
      <w:r>
        <w:t>: avoid that equation</w:t>
      </w:r>
      <w:r w:rsidR="00F606D7">
        <w:t>s</w:t>
      </w:r>
      <w:r>
        <w:t xml:space="preserve"> return null rate when non-null rate is observed in dataset.</w:t>
      </w:r>
    </w:p>
    <w:p w14:paraId="1033CDC7" w14:textId="2E6A0F67" w:rsidR="00F606D7" w:rsidRDefault="00F606D7">
      <w:pPr>
        <w:jc w:val="both"/>
      </w:pPr>
    </w:p>
    <w:p w14:paraId="35DDC087" w14:textId="42D75D3C" w:rsidR="00F606D7" w:rsidRDefault="00F606D7">
      <w:pPr>
        <w:jc w:val="both"/>
      </w:pPr>
      <w:r w:rsidRPr="00F606D7">
        <w:rPr>
          <w:b/>
          <w:bCs/>
        </w:rPr>
        <w:t>Show trace</w:t>
      </w:r>
      <w:r>
        <w:t xml:space="preserve">: for debugging purpose. Use only one equation in this case. </w:t>
      </w:r>
    </w:p>
    <w:p w14:paraId="0148AC6D" w14:textId="77777777" w:rsidR="00F606D7" w:rsidRPr="00647BED" w:rsidRDefault="00F606D7">
      <w:pPr>
        <w:jc w:val="both"/>
      </w:pPr>
    </w:p>
    <w:p w14:paraId="3CB93653" w14:textId="16904554" w:rsidR="00776C7C" w:rsidRDefault="00776C7C">
      <w:pPr>
        <w:jc w:val="both"/>
      </w:pPr>
    </w:p>
    <w:p w14:paraId="37C05F90" w14:textId="1B882984" w:rsidR="003F52D4" w:rsidRDefault="003F52D4">
      <w:pPr>
        <w:jc w:val="both"/>
      </w:pPr>
      <w:r>
        <w:t>For more detail about equations, see document:</w:t>
      </w:r>
    </w:p>
    <w:p w14:paraId="5489110E" w14:textId="489A796F" w:rsidR="003F52D4" w:rsidRDefault="003F52D4">
      <w:pPr>
        <w:jc w:val="both"/>
      </w:pPr>
      <w:hyperlink r:id="rId206" w:history="1">
        <w:r w:rsidRPr="009776EE">
          <w:rPr>
            <w:rStyle w:val="Hyperlien"/>
          </w:rPr>
          <w:t>https://drive.google.com/file/d/1UBbBTND2zKhsGReUBvCyhVMJ5jsDNWAx/view?usp=sharing</w:t>
        </w:r>
      </w:hyperlink>
      <w:r>
        <w:t xml:space="preserve"> for development.</w:t>
      </w:r>
    </w:p>
    <w:p w14:paraId="3F4E2613" w14:textId="796AB1A2" w:rsidR="003F52D4" w:rsidRDefault="003F52D4">
      <w:pPr>
        <w:jc w:val="both"/>
      </w:pPr>
      <w:hyperlink r:id="rId207" w:history="1">
        <w:r w:rsidRPr="009776EE">
          <w:rPr>
            <w:rStyle w:val="Hyperlien"/>
          </w:rPr>
          <w:t>https://drive.google.com/file/d/1cyHlU_eUFDlcDaX8DLLBsL2fbiGqRTMD/view?usp=share_link</w:t>
        </w:r>
      </w:hyperlink>
      <w:r>
        <w:t xml:space="preserve"> for survival.</w:t>
      </w:r>
    </w:p>
    <w:p w14:paraId="38360A02" w14:textId="77777777" w:rsidR="003F52D4" w:rsidRPr="00647BED" w:rsidRDefault="003F52D4">
      <w:pPr>
        <w:jc w:val="both"/>
      </w:pPr>
    </w:p>
    <w:p w14:paraId="2520F6AB" w14:textId="77777777" w:rsidR="00F93DDB" w:rsidRPr="00647BED" w:rsidRDefault="00F93DDB">
      <w:pPr>
        <w:jc w:val="both"/>
      </w:pPr>
    </w:p>
    <w:bookmarkEnd w:id="433"/>
    <w:p w14:paraId="05F3DB48" w14:textId="77777777" w:rsidR="00F93DDB" w:rsidRPr="00647BED" w:rsidRDefault="00F93DDB">
      <w:pPr>
        <w:jc w:val="both"/>
      </w:pPr>
    </w:p>
    <w:p w14:paraId="651A384F" w14:textId="77777777" w:rsidR="00943FAF" w:rsidRPr="00647BED" w:rsidRDefault="00943FAF">
      <w:pPr>
        <w:jc w:val="both"/>
      </w:pPr>
    </w:p>
    <w:p w14:paraId="39EF14FA" w14:textId="65E3487B" w:rsidR="00943FAF" w:rsidRDefault="00856231" w:rsidP="00197802">
      <w:pPr>
        <w:pStyle w:val="Titre2"/>
      </w:pPr>
      <w:bookmarkStart w:id="434" w:name="_Toc162664025"/>
      <w:bookmarkStart w:id="435" w:name="_Toc132704645"/>
      <w:r>
        <w:t>Clean Up</w:t>
      </w:r>
      <w:bookmarkEnd w:id="434"/>
      <w:bookmarkEnd w:id="435"/>
    </w:p>
    <w:p w14:paraId="24049257" w14:textId="76A42EB7" w:rsidR="00943FAF" w:rsidRDefault="00856231">
      <w:pPr>
        <w:jc w:val="both"/>
      </w:pPr>
      <w:r>
        <w:t xml:space="preserve">The user can delete </w:t>
      </w:r>
      <w:r w:rsidR="00211797">
        <w:t xml:space="preserve">component </w:t>
      </w:r>
      <w:r>
        <w:t>output data, and any other files from the current project’s ...\</w:t>
      </w:r>
      <w:proofErr w:type="spellStart"/>
      <w:r>
        <w:t>Tmp</w:t>
      </w:r>
      <w:proofErr w:type="spellEnd"/>
      <w:r>
        <w:t xml:space="preserve">\ subdirectory by selecting [Tools] [Clean Up Internal Files…] from the menu bar. Once this is done, </w:t>
      </w:r>
      <w:r w:rsidR="00211797">
        <w:t xml:space="preserve">component </w:t>
      </w:r>
      <w:r>
        <w:t>outputs results are no longer available.</w:t>
      </w:r>
    </w:p>
    <w:p w14:paraId="5E6ECD13" w14:textId="77777777" w:rsidR="00943FAF" w:rsidRDefault="00943FAF">
      <w:pPr>
        <w:jc w:val="both"/>
      </w:pPr>
    </w:p>
    <w:p w14:paraId="5BBE37F4" w14:textId="713E4952" w:rsidR="00943FAF" w:rsidRDefault="00341346" w:rsidP="00197802">
      <w:pPr>
        <w:pStyle w:val="Titre2"/>
      </w:pPr>
      <w:bookmarkStart w:id="436" w:name="_Toc132704646"/>
      <w:r>
        <w:t>Weather updater</w:t>
      </w:r>
      <w:bookmarkEnd w:id="436"/>
    </w:p>
    <w:p w14:paraId="1673BA71" w14:textId="0D1BF506" w:rsidR="00102C93" w:rsidRDefault="00FF66E1" w:rsidP="00341346">
      <w:r>
        <w:t xml:space="preserve">The </w:t>
      </w:r>
      <w:proofErr w:type="spellStart"/>
      <w:r w:rsidR="00D569E2">
        <w:t>W</w:t>
      </w:r>
      <w:r>
        <w:t>eather</w:t>
      </w:r>
      <w:r w:rsidR="00D569E2">
        <w:t>U</w:t>
      </w:r>
      <w:r>
        <w:t>pdater</w:t>
      </w:r>
      <w:proofErr w:type="spellEnd"/>
      <w:r>
        <w:t xml:space="preserve"> application </w:t>
      </w:r>
      <w:r w:rsidR="00D569E2">
        <w:t xml:space="preserve">is </w:t>
      </w:r>
      <w:r>
        <w:t>use</w:t>
      </w:r>
      <w:r w:rsidR="00AD61C6">
        <w:t>d</w:t>
      </w:r>
      <w:r>
        <w:t xml:space="preserve"> </w:t>
      </w:r>
      <w:r w:rsidR="00D569E2">
        <w:t xml:space="preserve">to </w:t>
      </w:r>
      <w:r>
        <w:t xml:space="preserve">create, edit, and update the weather database (hourly, daily, </w:t>
      </w:r>
      <w:proofErr w:type="spellStart"/>
      <w:r>
        <w:t>normals</w:t>
      </w:r>
      <w:proofErr w:type="spellEnd"/>
      <w:r>
        <w:t xml:space="preserve">, and </w:t>
      </w:r>
      <w:proofErr w:type="spellStart"/>
      <w:r>
        <w:t>Gribs</w:t>
      </w:r>
      <w:proofErr w:type="spellEnd"/>
      <w:r>
        <w:t>).</w:t>
      </w:r>
    </w:p>
    <w:p w14:paraId="467FA50E" w14:textId="545A06D7" w:rsidR="00102C93" w:rsidRDefault="00102C93" w:rsidP="00341346"/>
    <w:p w14:paraId="1F6BD3CE" w14:textId="3CEF9C67" w:rsidR="00102C93" w:rsidRDefault="009432FC" w:rsidP="00102C93">
      <w:pPr>
        <w:jc w:val="both"/>
      </w:pPr>
      <w:r>
        <w:rPr>
          <w:noProof/>
          <w:lang w:eastAsia="en-CA"/>
        </w:rPr>
        <w:lastRenderedPageBreak/>
        <w:drawing>
          <wp:anchor distT="0" distB="0" distL="114300" distR="114300" simplePos="0" relativeHeight="251713536" behindDoc="1" locked="0" layoutInCell="1" allowOverlap="1" wp14:anchorId="50796113" wp14:editId="51F05787">
            <wp:simplePos x="0" y="0"/>
            <wp:positionH relativeFrom="column">
              <wp:posOffset>33655</wp:posOffset>
            </wp:positionH>
            <wp:positionV relativeFrom="paragraph">
              <wp:posOffset>400050</wp:posOffset>
            </wp:positionV>
            <wp:extent cx="6058800" cy="3560400"/>
            <wp:effectExtent l="0" t="0" r="0" b="2540"/>
            <wp:wrapTight wrapText="bothSides">
              <wp:wrapPolygon edited="0">
                <wp:start x="0" y="0"/>
                <wp:lineTo x="0" y="21500"/>
                <wp:lineTo x="21530" y="21500"/>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3.JPG"/>
                    <pic:cNvPicPr/>
                  </pic:nvPicPr>
                  <pic:blipFill>
                    <a:blip r:embed="rId208">
                      <a:extLst>
                        <a:ext uri="{28A0092B-C50C-407E-A947-70E740481C1C}">
                          <a14:useLocalDpi xmlns:a14="http://schemas.microsoft.com/office/drawing/2010/main" val="0"/>
                        </a:ext>
                      </a:extLst>
                    </a:blip>
                    <a:stretch>
                      <a:fillRect/>
                    </a:stretch>
                  </pic:blipFill>
                  <pic:spPr>
                    <a:xfrm>
                      <a:off x="0" y="0"/>
                      <a:ext cx="6058800" cy="3560400"/>
                    </a:xfrm>
                    <a:prstGeom prst="rect">
                      <a:avLst/>
                    </a:prstGeom>
                  </pic:spPr>
                </pic:pic>
              </a:graphicData>
            </a:graphic>
            <wp14:sizeRelH relativeFrom="margin">
              <wp14:pctWidth>0</wp14:pctWidth>
            </wp14:sizeRelH>
            <wp14:sizeRelV relativeFrom="margin">
              <wp14:pctHeight>0</wp14:pctHeight>
            </wp14:sizeRelV>
          </wp:anchor>
        </w:drawing>
      </w:r>
      <w:r w:rsidR="00102C93">
        <w:t xml:space="preserve">To open the </w:t>
      </w:r>
      <w:proofErr w:type="spellStart"/>
      <w:r w:rsidR="00102C93">
        <w:t>Weather</w:t>
      </w:r>
      <w:r w:rsidR="00D569E2">
        <w:t>Updater</w:t>
      </w:r>
      <w:proofErr w:type="spellEnd"/>
      <w:r w:rsidR="00D569E2">
        <w:t xml:space="preserve">, click the Open </w:t>
      </w:r>
      <w:proofErr w:type="spellStart"/>
      <w:r w:rsidR="00D569E2">
        <w:t>Weather</w:t>
      </w:r>
      <w:r w:rsidR="00102C93">
        <w:t>Updater</w:t>
      </w:r>
      <w:proofErr w:type="spellEnd"/>
      <w:r w:rsidR="00102C93">
        <w:t xml:space="preserve"> button </w:t>
      </w:r>
      <w:r w:rsidR="00102C93">
        <w:rPr>
          <w:noProof/>
          <w:lang w:eastAsia="en-CA"/>
        </w:rPr>
        <w:drawing>
          <wp:inline distT="0" distB="0" distL="0" distR="0" wp14:anchorId="06A93D36" wp14:editId="70C84F3E">
            <wp:extent cx="133178" cy="140008"/>
            <wp:effectExtent l="0" t="0" r="635" b="0"/>
            <wp:docPr id="238"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33178" cy="140008"/>
                    </a:xfrm>
                    <a:prstGeom prst="rect">
                      <a:avLst/>
                    </a:prstGeom>
                    <a:noFill/>
                    <a:ln>
                      <a:noFill/>
                      <a:prstDash/>
                    </a:ln>
                  </pic:spPr>
                </pic:pic>
              </a:graphicData>
            </a:graphic>
          </wp:inline>
        </w:drawing>
      </w:r>
      <w:r w:rsidR="00102C93">
        <w:t xml:space="preserve"> on the BioSIM window’s toolbar.</w:t>
      </w:r>
    </w:p>
    <w:p w14:paraId="180670A2" w14:textId="320A1AD5" w:rsidR="008B6F6A" w:rsidRDefault="008B6F6A" w:rsidP="00102C93">
      <w:pPr>
        <w:jc w:val="both"/>
      </w:pPr>
    </w:p>
    <w:p w14:paraId="2A24D041" w14:textId="0CE12930" w:rsidR="00AA05E1" w:rsidRDefault="00BE12B0" w:rsidP="00B72D2C">
      <w:pPr>
        <w:jc w:val="both"/>
      </w:pPr>
      <w:r>
        <w:t>T</w:t>
      </w:r>
      <w:r w:rsidRPr="00BE12B0">
        <w:t>he project window is divided into two part</w:t>
      </w:r>
      <w:r w:rsidR="00AD61C6">
        <w:t>s</w:t>
      </w:r>
      <w:r w:rsidR="00BF3FB8">
        <w:t>.</w:t>
      </w:r>
      <w:r w:rsidR="00AD61C6">
        <w:t xml:space="preserve"> </w:t>
      </w:r>
      <w:r w:rsidR="001558BC">
        <w:t>First part</w:t>
      </w:r>
      <w:r w:rsidR="00D569E2">
        <w:t xml:space="preserve"> is</w:t>
      </w:r>
      <w:r w:rsidR="001558BC">
        <w:t xml:space="preserve"> to add </w:t>
      </w:r>
      <w:r w:rsidR="00B72D2C">
        <w:t>a “</w:t>
      </w:r>
      <w:r w:rsidR="001558BC">
        <w:t>download weather data</w:t>
      </w:r>
      <w:r w:rsidR="00B72D2C">
        <w:t>”</w:t>
      </w:r>
      <w:r w:rsidR="00D569E2">
        <w:t xml:space="preserve"> component. T</w:t>
      </w:r>
      <w:r w:rsidR="00150704">
        <w:t>he second part</w:t>
      </w:r>
      <w:r>
        <w:t xml:space="preserve"> </w:t>
      </w:r>
      <w:r w:rsidR="00D569E2">
        <w:t xml:space="preserve">is to </w:t>
      </w:r>
      <w:r>
        <w:t>create different types of database output</w:t>
      </w:r>
      <w:r w:rsidR="00B72D2C">
        <w:t>s</w:t>
      </w:r>
      <w:r>
        <w:t xml:space="preserve"> (Hourly, Daily, Normal, or </w:t>
      </w:r>
      <w:proofErr w:type="spellStart"/>
      <w:r>
        <w:t>Gribs</w:t>
      </w:r>
      <w:proofErr w:type="spellEnd"/>
      <w:r>
        <w:t>)</w:t>
      </w:r>
      <w:r w:rsidR="00D569E2">
        <w:t xml:space="preserve"> from </w:t>
      </w:r>
      <w:r w:rsidR="00B72D2C">
        <w:t xml:space="preserve">a </w:t>
      </w:r>
      <w:r w:rsidR="00D569E2">
        <w:t>download component</w:t>
      </w:r>
      <w:r>
        <w:t>.</w:t>
      </w:r>
      <w:r w:rsidR="00B72D2C">
        <w:t xml:space="preserve"> </w:t>
      </w:r>
      <w:r w:rsidR="00AA05E1">
        <w:t xml:space="preserve">The properties window </w:t>
      </w:r>
      <w:r w:rsidR="00D569E2">
        <w:t>allow</w:t>
      </w:r>
      <w:r w:rsidR="00B72D2C">
        <w:t>s</w:t>
      </w:r>
      <w:r w:rsidR="00D569E2">
        <w:t xml:space="preserve"> the user to visualize and edit the </w:t>
      </w:r>
      <w:r w:rsidR="00AA05E1">
        <w:t xml:space="preserve">properties </w:t>
      </w:r>
      <w:r w:rsidR="00D569E2">
        <w:t>a component</w:t>
      </w:r>
      <w:r w:rsidR="00B72D2C">
        <w:t xml:space="preserve"> (</w:t>
      </w:r>
      <w:proofErr w:type="gramStart"/>
      <w:r w:rsidR="00B72D2C">
        <w:t>e.g.</w:t>
      </w:r>
      <w:proofErr w:type="gramEnd"/>
      <w:r w:rsidR="00D569E2">
        <w:t xml:space="preserve"> </w:t>
      </w:r>
      <w:r w:rsidR="00AA05E1">
        <w:t>working directory</w:t>
      </w:r>
      <w:r w:rsidR="00D569E2">
        <w:t xml:space="preserve"> </w:t>
      </w:r>
      <w:r w:rsidR="00B72D2C">
        <w:t>etc.)</w:t>
      </w:r>
      <w:r w:rsidR="00AA05E1">
        <w:t>.</w:t>
      </w:r>
    </w:p>
    <w:p w14:paraId="1882B3C5" w14:textId="11C1C331" w:rsidR="00A74D7E" w:rsidRDefault="00A74D7E" w:rsidP="00341346"/>
    <w:p w14:paraId="5169DC35" w14:textId="0BB3D158" w:rsidR="00477F60" w:rsidRDefault="00477F60" w:rsidP="00341346"/>
    <w:p w14:paraId="0C72DC5D" w14:textId="3A3C5E01" w:rsidR="00477F60" w:rsidRDefault="00477F60">
      <w:pPr>
        <w:suppressAutoHyphens w:val="0"/>
      </w:pPr>
      <w:r>
        <w:br w:type="page"/>
      </w:r>
    </w:p>
    <w:p w14:paraId="500DCFB2" w14:textId="37541E3D" w:rsidR="00341346" w:rsidRDefault="00477F60" w:rsidP="00197802">
      <w:pPr>
        <w:pStyle w:val="Titre2"/>
      </w:pPr>
      <w:bookmarkStart w:id="437" w:name="_Toc132704647"/>
      <w:r>
        <w:lastRenderedPageBreak/>
        <w:t>Daily/</w:t>
      </w:r>
      <w:r w:rsidR="00341346">
        <w:t>Hourly Editor</w:t>
      </w:r>
      <w:bookmarkEnd w:id="437"/>
    </w:p>
    <w:p w14:paraId="3D229984" w14:textId="684EA036" w:rsidR="004F5763" w:rsidRDefault="004F5763" w:rsidP="004F5763">
      <w:r>
        <w:t xml:space="preserve">The </w:t>
      </w:r>
      <w:proofErr w:type="spellStart"/>
      <w:r w:rsidR="00477F60">
        <w:t>DailyEditor</w:t>
      </w:r>
      <w:proofErr w:type="spellEnd"/>
      <w:r w:rsidR="00477F60">
        <w:t xml:space="preserve"> and </w:t>
      </w:r>
      <w:proofErr w:type="spellStart"/>
      <w:r>
        <w:t>HourlyEditor</w:t>
      </w:r>
      <w:proofErr w:type="spellEnd"/>
      <w:r>
        <w:t xml:space="preserve"> application </w:t>
      </w:r>
      <w:r w:rsidR="00477F60">
        <w:t xml:space="preserve">can be </w:t>
      </w:r>
      <w:r>
        <w:t>use</w:t>
      </w:r>
      <w:r w:rsidR="00B72D2C">
        <w:t>d</w:t>
      </w:r>
      <w:r>
        <w:t xml:space="preserve"> to visualize and modify the </w:t>
      </w:r>
      <w:r w:rsidR="00477F60">
        <w:t>Daily/</w:t>
      </w:r>
      <w:r>
        <w:t>Hourly database.</w:t>
      </w:r>
      <w:r w:rsidR="00477F60">
        <w:t xml:space="preserve"> To open the </w:t>
      </w:r>
      <w:proofErr w:type="spellStart"/>
      <w:r w:rsidR="00477F60">
        <w:t>DailyEditor</w:t>
      </w:r>
      <w:proofErr w:type="spellEnd"/>
      <w:r w:rsidR="00477F60">
        <w:t xml:space="preserve"> application, click the Open </w:t>
      </w:r>
      <w:proofErr w:type="spellStart"/>
      <w:r w:rsidR="00477F60">
        <w:t>DailyEditor</w:t>
      </w:r>
      <w:proofErr w:type="spellEnd"/>
      <w:r w:rsidR="00477F60">
        <w:t xml:space="preserve"> </w:t>
      </w:r>
      <w:r w:rsidR="00477F60" w:rsidRPr="009026A4">
        <w:rPr>
          <w:noProof/>
          <w:lang w:eastAsia="en-CA"/>
        </w:rPr>
        <w:drawing>
          <wp:inline distT="0" distB="0" distL="0" distR="0" wp14:anchorId="6267CE99" wp14:editId="436DB21A">
            <wp:extent cx="204470" cy="189864"/>
            <wp:effectExtent l="0" t="0" r="508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207773" cy="192931"/>
                    </a:xfrm>
                    <a:prstGeom prst="rect">
                      <a:avLst/>
                    </a:prstGeom>
                    <a:noFill/>
                    <a:ln>
                      <a:noFill/>
                    </a:ln>
                  </pic:spPr>
                </pic:pic>
              </a:graphicData>
            </a:graphic>
          </wp:inline>
        </w:drawing>
      </w:r>
      <w:r w:rsidR="00477F60">
        <w:t xml:space="preserve"> button in the BioSIM toolbar. </w:t>
      </w:r>
      <w:r>
        <w:t xml:space="preserve">To open the </w:t>
      </w:r>
      <w:proofErr w:type="spellStart"/>
      <w:r>
        <w:t>HourlyEditor</w:t>
      </w:r>
      <w:proofErr w:type="spellEnd"/>
      <w:r>
        <w:t xml:space="preserve"> application, click the Open </w:t>
      </w:r>
      <w:proofErr w:type="spellStart"/>
      <w:r w:rsidR="00D569E2">
        <w:t>Hourly</w:t>
      </w:r>
      <w:r>
        <w:t>Editor</w:t>
      </w:r>
      <w:proofErr w:type="spellEnd"/>
      <w:r>
        <w:t xml:space="preserve"> </w:t>
      </w:r>
      <w:r w:rsidRPr="009026A4">
        <w:rPr>
          <w:noProof/>
          <w:lang w:eastAsia="en-CA"/>
        </w:rPr>
        <w:drawing>
          <wp:inline distT="0" distB="0" distL="0" distR="0" wp14:anchorId="709C7414" wp14:editId="3D1E1E39">
            <wp:extent cx="132835" cy="1365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t xml:space="preserve"> button in the BioSIM toolbar.</w:t>
      </w:r>
    </w:p>
    <w:p w14:paraId="2B652E88" w14:textId="77777777" w:rsidR="00B72D2C" w:rsidRDefault="00B72D2C" w:rsidP="004F5763"/>
    <w:p w14:paraId="7368385D" w14:textId="71E4A89B" w:rsidR="004F5763" w:rsidRDefault="00C17F4D" w:rsidP="004F5763">
      <w:r>
        <w:rPr>
          <w:noProof/>
          <w:lang w:eastAsia="en-CA"/>
        </w:rPr>
        <w:drawing>
          <wp:inline distT="0" distB="0" distL="0" distR="0" wp14:anchorId="6C2545F5" wp14:editId="64DE9D95">
            <wp:extent cx="6030595" cy="3308350"/>
            <wp:effectExtent l="0" t="0" r="825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4.JPG"/>
                    <pic:cNvPicPr/>
                  </pic:nvPicPr>
                  <pic:blipFill>
                    <a:blip r:embed="rId212">
                      <a:extLst>
                        <a:ext uri="{28A0092B-C50C-407E-A947-70E740481C1C}">
                          <a14:useLocalDpi xmlns:a14="http://schemas.microsoft.com/office/drawing/2010/main" val="0"/>
                        </a:ext>
                      </a:extLst>
                    </a:blip>
                    <a:stretch>
                      <a:fillRect/>
                    </a:stretch>
                  </pic:blipFill>
                  <pic:spPr>
                    <a:xfrm>
                      <a:off x="0" y="0"/>
                      <a:ext cx="6030595" cy="3308350"/>
                    </a:xfrm>
                    <a:prstGeom prst="rect">
                      <a:avLst/>
                    </a:prstGeom>
                  </pic:spPr>
                </pic:pic>
              </a:graphicData>
            </a:graphic>
          </wp:inline>
        </w:drawing>
      </w:r>
    </w:p>
    <w:p w14:paraId="47A49C2A" w14:textId="77777777" w:rsidR="00B72D2C" w:rsidRDefault="00B72D2C" w:rsidP="004F5763"/>
    <w:p w14:paraId="004738B5" w14:textId="1D4F7580" w:rsidR="004F5763" w:rsidRDefault="00B72D2C" w:rsidP="004F5763">
      <w:r>
        <w:t>T</w:t>
      </w:r>
      <w:r w:rsidR="004F5763">
        <w:t>he station list window displays all existing stations in the database.</w:t>
      </w:r>
    </w:p>
    <w:p w14:paraId="4757210A" w14:textId="77777777" w:rsidR="004F5763" w:rsidRDefault="004F5763" w:rsidP="004F5763"/>
    <w:p w14:paraId="642AE7F4" w14:textId="52E8C506" w:rsidR="004F5763" w:rsidRDefault="00F74119" w:rsidP="004F5763">
      <w:r>
        <w:t>T</w:t>
      </w:r>
      <w:r w:rsidR="004F5763">
        <w:t xml:space="preserve">he Properties window displays information </w:t>
      </w:r>
      <w:r w:rsidR="00B72D2C">
        <w:t>on</w:t>
      </w:r>
      <w:r>
        <w:t xml:space="preserve"> the </w:t>
      </w:r>
      <w:r w:rsidR="004F5763">
        <w:t xml:space="preserve">selected </w:t>
      </w:r>
      <w:r>
        <w:t xml:space="preserve">weather </w:t>
      </w:r>
      <w:r w:rsidR="004F5763">
        <w:t>station.</w:t>
      </w:r>
      <w:r w:rsidR="00B72D2C">
        <w:t xml:space="preserve"> </w:t>
      </w:r>
      <w:r>
        <w:t>T</w:t>
      </w:r>
      <w:r w:rsidR="004F5763">
        <w:t xml:space="preserve">he </w:t>
      </w:r>
      <w:r>
        <w:t xml:space="preserve">Spreadsheet </w:t>
      </w:r>
      <w:r w:rsidR="004F5763">
        <w:t xml:space="preserve">window displays the meteorological data of the selected </w:t>
      </w:r>
      <w:r>
        <w:t xml:space="preserve">weather </w:t>
      </w:r>
      <w:proofErr w:type="gramStart"/>
      <w:r w:rsidR="004F5763">
        <w:t>station</w:t>
      </w:r>
      <w:proofErr w:type="gramEnd"/>
      <w:r>
        <w:t xml:space="preserve"> and the Charts window</w:t>
      </w:r>
      <w:r w:rsidRPr="00F05BFC">
        <w:t xml:space="preserve"> plot</w:t>
      </w:r>
      <w:r w:rsidR="00B72D2C">
        <w:t>s</w:t>
      </w:r>
      <w:r w:rsidRPr="00F05BFC">
        <w:t xml:space="preserve"> </w:t>
      </w:r>
      <w:r>
        <w:t xml:space="preserve">it. Data can be </w:t>
      </w:r>
      <w:proofErr w:type="gramStart"/>
      <w:r>
        <w:t>summarize</w:t>
      </w:r>
      <w:proofErr w:type="gramEnd"/>
      <w:r>
        <w:t xml:space="preserve"> on the fly on a </w:t>
      </w:r>
      <w:r w:rsidRPr="00F05BFC">
        <w:t xml:space="preserve">hourly, daily, monthly </w:t>
      </w:r>
      <w:r>
        <w:t xml:space="preserve">or annual basis. </w:t>
      </w:r>
    </w:p>
    <w:p w14:paraId="20B919BE" w14:textId="0F606045" w:rsidR="00341346" w:rsidRDefault="00341346" w:rsidP="00341346"/>
    <w:p w14:paraId="634EF17B" w14:textId="3E8C8CBD" w:rsidR="00A74D7E" w:rsidRDefault="00A74D7E" w:rsidP="00341346"/>
    <w:p w14:paraId="3100092D" w14:textId="6288568D" w:rsidR="00F05BFC" w:rsidRPr="00341346" w:rsidRDefault="00F05BFC" w:rsidP="00341346"/>
    <w:p w14:paraId="59CA026C" w14:textId="5AC25A49" w:rsidR="00341346" w:rsidRDefault="00341346" w:rsidP="00197802">
      <w:pPr>
        <w:pStyle w:val="Titre2"/>
      </w:pPr>
      <w:bookmarkStart w:id="438" w:name="_Toc132704648"/>
      <w:proofErr w:type="spellStart"/>
      <w:r>
        <w:t>Normals</w:t>
      </w:r>
      <w:proofErr w:type="spellEnd"/>
      <w:r>
        <w:t xml:space="preserve"> Editor</w:t>
      </w:r>
      <w:bookmarkEnd w:id="438"/>
    </w:p>
    <w:p w14:paraId="08C23AD7" w14:textId="40A05743" w:rsidR="00D44402" w:rsidRDefault="00D44402" w:rsidP="00D44402">
      <w:r>
        <w:t xml:space="preserve">The </w:t>
      </w:r>
      <w:proofErr w:type="spellStart"/>
      <w:r>
        <w:t>NormalsEditor</w:t>
      </w:r>
      <w:proofErr w:type="spellEnd"/>
      <w:r>
        <w:t xml:space="preserve"> application </w:t>
      </w:r>
      <w:r w:rsidR="00E75FB0">
        <w:t xml:space="preserve">is </w:t>
      </w:r>
      <w:r>
        <w:t>use</w:t>
      </w:r>
      <w:r w:rsidR="00E75FB0">
        <w:t>d</w:t>
      </w:r>
      <w:r>
        <w:t xml:space="preserve"> to visualize and modify the </w:t>
      </w:r>
      <w:proofErr w:type="spellStart"/>
      <w:r w:rsidR="00F74119">
        <w:t>Normals</w:t>
      </w:r>
      <w:proofErr w:type="spellEnd"/>
      <w:r w:rsidR="00F74119">
        <w:t xml:space="preserve"> </w:t>
      </w:r>
      <w:r>
        <w:t>database.</w:t>
      </w:r>
      <w:r w:rsidR="00E75FB0">
        <w:t xml:space="preserve"> </w:t>
      </w:r>
      <w:r>
        <w:t xml:space="preserve">To open the </w:t>
      </w:r>
      <w:proofErr w:type="spellStart"/>
      <w:r w:rsidR="00F74119">
        <w:t>Normals</w:t>
      </w:r>
      <w:r>
        <w:t>Editor</w:t>
      </w:r>
      <w:proofErr w:type="spellEnd"/>
      <w:r>
        <w:t xml:space="preserve"> appl</w:t>
      </w:r>
      <w:r w:rsidR="00F74119">
        <w:t xml:space="preserve">ication, click the Open </w:t>
      </w:r>
      <w:proofErr w:type="spellStart"/>
      <w:r w:rsidR="00F74119">
        <w:t>Normals</w:t>
      </w:r>
      <w:r>
        <w:t>Editor</w:t>
      </w:r>
      <w:proofErr w:type="spellEnd"/>
      <w:r>
        <w:t xml:space="preserve"> </w:t>
      </w:r>
      <w:r w:rsidRPr="009026A4">
        <w:rPr>
          <w:noProof/>
          <w:lang w:eastAsia="en-CA"/>
        </w:rPr>
        <w:drawing>
          <wp:inline distT="0" distB="0" distL="0" distR="0" wp14:anchorId="4001540E" wp14:editId="56CACAB7">
            <wp:extent cx="174983" cy="1929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174983" cy="192931"/>
                    </a:xfrm>
                    <a:prstGeom prst="rect">
                      <a:avLst/>
                    </a:prstGeom>
                    <a:noFill/>
                    <a:ln>
                      <a:noFill/>
                    </a:ln>
                  </pic:spPr>
                </pic:pic>
              </a:graphicData>
            </a:graphic>
          </wp:inline>
        </w:drawing>
      </w:r>
      <w:r>
        <w:t xml:space="preserve"> button in the BioSIM toolbar.</w:t>
      </w:r>
    </w:p>
    <w:p w14:paraId="1E5805AD" w14:textId="5FCF8FEC" w:rsidR="00D44402" w:rsidRDefault="00C17F4D" w:rsidP="00D44402">
      <w:r>
        <w:rPr>
          <w:noProof/>
          <w:lang w:eastAsia="en-CA"/>
        </w:rPr>
        <w:lastRenderedPageBreak/>
        <w:drawing>
          <wp:inline distT="0" distB="0" distL="0" distR="0" wp14:anchorId="38D130CB" wp14:editId="282CE1A9">
            <wp:extent cx="6030595" cy="366014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6.JPG"/>
                    <pic:cNvPicPr/>
                  </pic:nvPicPr>
                  <pic:blipFill>
                    <a:blip r:embed="rId214">
                      <a:extLst>
                        <a:ext uri="{28A0092B-C50C-407E-A947-70E740481C1C}">
                          <a14:useLocalDpi xmlns:a14="http://schemas.microsoft.com/office/drawing/2010/main" val="0"/>
                        </a:ext>
                      </a:extLst>
                    </a:blip>
                    <a:stretch>
                      <a:fillRect/>
                    </a:stretch>
                  </pic:blipFill>
                  <pic:spPr>
                    <a:xfrm>
                      <a:off x="0" y="0"/>
                      <a:ext cx="6030595" cy="3660140"/>
                    </a:xfrm>
                    <a:prstGeom prst="rect">
                      <a:avLst/>
                    </a:prstGeom>
                  </pic:spPr>
                </pic:pic>
              </a:graphicData>
            </a:graphic>
          </wp:inline>
        </w:drawing>
      </w:r>
    </w:p>
    <w:p w14:paraId="75123BE8" w14:textId="77777777" w:rsidR="00E75FB0" w:rsidRDefault="00E75FB0" w:rsidP="00D44402"/>
    <w:p w14:paraId="31DE80D6" w14:textId="13CD79FF" w:rsidR="00D44402" w:rsidRDefault="00D44402" w:rsidP="00D44402">
      <w:r w:rsidRPr="006E708F">
        <w:t xml:space="preserve">The </w:t>
      </w:r>
      <w:proofErr w:type="spellStart"/>
      <w:r>
        <w:t>Normals</w:t>
      </w:r>
      <w:r w:rsidRPr="006E708F">
        <w:t>Editor</w:t>
      </w:r>
      <w:proofErr w:type="spellEnd"/>
      <w:r w:rsidRPr="006E708F">
        <w:t xml:space="preserve"> application contains the same windows as the </w:t>
      </w:r>
      <w:r>
        <w:t>Hourly editor such as (</w:t>
      </w:r>
      <w:r w:rsidRPr="006E708F">
        <w:t>stations</w:t>
      </w:r>
      <w:r>
        <w:t xml:space="preserve"> list</w:t>
      </w:r>
      <w:r w:rsidRPr="006E708F">
        <w:t>, properties, spreadsh</w:t>
      </w:r>
      <w:r>
        <w:t>eet, and chart)</w:t>
      </w:r>
      <w:r w:rsidRPr="006E708F">
        <w:t>.</w:t>
      </w:r>
    </w:p>
    <w:p w14:paraId="6D0E76BD" w14:textId="77777777" w:rsidR="00876B88" w:rsidRPr="00876B88" w:rsidRDefault="00876B88" w:rsidP="00876B88"/>
    <w:p w14:paraId="4BC40901" w14:textId="2352C732" w:rsidR="00A74D7E" w:rsidRDefault="00A74D7E" w:rsidP="00A74D7E"/>
    <w:p w14:paraId="71B34E6B" w14:textId="77777777" w:rsidR="003D08A0" w:rsidRPr="00A74D7E" w:rsidRDefault="003D08A0" w:rsidP="00A74D7E"/>
    <w:p w14:paraId="2B75749E" w14:textId="77777777" w:rsidR="00943FAF" w:rsidRDefault="00856231" w:rsidP="00197802">
      <w:pPr>
        <w:pStyle w:val="Titre2"/>
      </w:pPr>
      <w:bookmarkStart w:id="439" w:name="_Toc132704649"/>
      <w:r>
        <w:t>Weather Station Matches for Location List</w:t>
      </w:r>
      <w:bookmarkEnd w:id="439"/>
    </w:p>
    <w:p w14:paraId="5407973B" w14:textId="6704E1A9" w:rsidR="00943FAF" w:rsidRDefault="00943FAF">
      <w:pPr>
        <w:jc w:val="both"/>
      </w:pPr>
    </w:p>
    <w:p w14:paraId="4241975D" w14:textId="08A11DE3" w:rsidR="00943FAF" w:rsidRDefault="00F74119">
      <w:pPr>
        <w:jc w:val="both"/>
      </w:pPr>
      <w:r>
        <w:t xml:space="preserve">The </w:t>
      </w:r>
      <w:proofErr w:type="spellStart"/>
      <w:r>
        <w:t>MatchStations</w:t>
      </w:r>
      <w:proofErr w:type="spellEnd"/>
      <w:r>
        <w:t xml:space="preserve"> application </w:t>
      </w:r>
      <w:r w:rsidR="00856231">
        <w:t xml:space="preserve">lists which weather stations BioSIM matches to locations in the </w:t>
      </w:r>
      <w:r w:rsidR="00F751BC">
        <w:t>weather gen</w:t>
      </w:r>
      <w:r w:rsidR="00F819D5">
        <w:t>e</w:t>
      </w:r>
      <w:r w:rsidR="00F751BC">
        <w:t>ration’s</w:t>
      </w:r>
      <w:r w:rsidR="00856231">
        <w:t xml:space="preserve"> location list. The search algorithm looks through the relevant weather databases and reports the stations matched in the list fields on the </w:t>
      </w:r>
      <w:proofErr w:type="gramStart"/>
      <w:r w:rsidR="00856231">
        <w:t>right hand</w:t>
      </w:r>
      <w:proofErr w:type="gramEnd"/>
      <w:r w:rsidR="00856231">
        <w:t xml:space="preserve"> side of the dialog. In </w:t>
      </w:r>
      <w:proofErr w:type="spellStart"/>
      <w:r w:rsidR="00856231">
        <w:t>Normals</w:t>
      </w:r>
      <w:proofErr w:type="spellEnd"/>
      <w:r w:rsidR="00856231">
        <w:t xml:space="preserve"> mode, only </w:t>
      </w:r>
      <w:proofErr w:type="spellStart"/>
      <w:r w:rsidR="00856231">
        <w:t>normals</w:t>
      </w:r>
      <w:proofErr w:type="spellEnd"/>
      <w:r w:rsidR="00856231">
        <w:t xml:space="preserve"> stations are matched. In </w:t>
      </w:r>
      <w:r>
        <w:t xml:space="preserve">Observation </w:t>
      </w:r>
      <w:r w:rsidR="00856231">
        <w:t xml:space="preserve">mode, both </w:t>
      </w:r>
      <w:proofErr w:type="spellStart"/>
      <w:r>
        <w:t>N</w:t>
      </w:r>
      <w:r w:rsidR="00856231">
        <w:t>ormals</w:t>
      </w:r>
      <w:proofErr w:type="spellEnd"/>
      <w:r w:rsidR="00856231">
        <w:t xml:space="preserve"> and </w:t>
      </w:r>
      <w:r>
        <w:t>observation</w:t>
      </w:r>
      <w:r w:rsidR="00856231">
        <w:t xml:space="preserve"> stations are matched to locations. </w:t>
      </w:r>
    </w:p>
    <w:p w14:paraId="695897F6" w14:textId="77777777" w:rsidR="00943FAF" w:rsidRDefault="00943FAF">
      <w:pPr>
        <w:jc w:val="both"/>
      </w:pPr>
    </w:p>
    <w:p w14:paraId="06CA95A8" w14:textId="640A333B" w:rsidR="00943FAF" w:rsidRDefault="00856231">
      <w:pPr>
        <w:jc w:val="both"/>
      </w:pPr>
      <w:r>
        <w:t xml:space="preserve">To open the </w:t>
      </w:r>
      <w:proofErr w:type="spellStart"/>
      <w:r>
        <w:t>Match</w:t>
      </w:r>
      <w:r w:rsidR="00F74119">
        <w:t>Stations</w:t>
      </w:r>
      <w:proofErr w:type="spellEnd"/>
      <w:r>
        <w:t xml:space="preserve"> </w:t>
      </w:r>
      <w:r w:rsidR="006F05BE">
        <w:t xml:space="preserve">application, </w:t>
      </w:r>
      <w:r>
        <w:t xml:space="preserve">the user must select a </w:t>
      </w:r>
      <w:r w:rsidR="00F74119">
        <w:t xml:space="preserve">weather generation </w:t>
      </w:r>
      <w:r>
        <w:t xml:space="preserve">in the Project window and either click the Show Matched Stations button </w:t>
      </w:r>
      <w:r>
        <w:rPr>
          <w:noProof/>
          <w:lang w:eastAsia="en-CA"/>
        </w:rPr>
        <w:drawing>
          <wp:inline distT="0" distB="0" distL="0" distR="0" wp14:anchorId="7A94153D" wp14:editId="7B10E828">
            <wp:extent cx="153033" cy="140008"/>
            <wp:effectExtent l="0" t="0" r="0" b="0"/>
            <wp:docPr id="261"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53033" cy="140008"/>
                    </a:xfrm>
                    <a:prstGeom prst="rect">
                      <a:avLst/>
                    </a:prstGeom>
                    <a:noFill/>
                    <a:ln>
                      <a:noFill/>
                      <a:prstDash/>
                    </a:ln>
                  </pic:spPr>
                </pic:pic>
              </a:graphicData>
            </a:graphic>
          </wp:inline>
        </w:drawing>
      </w:r>
      <w:r>
        <w:t xml:space="preserve"> on the </w:t>
      </w:r>
      <w:r w:rsidR="00F74119">
        <w:t xml:space="preserve">main </w:t>
      </w:r>
      <w:proofErr w:type="gramStart"/>
      <w:r w:rsidR="00F74119">
        <w:t>toolbar</w:t>
      </w:r>
      <w:r>
        <w:t xml:space="preserve">, </w:t>
      </w:r>
      <w:r w:rsidR="00F74119">
        <w:t>or</w:t>
      </w:r>
      <w:proofErr w:type="gramEnd"/>
      <w:r w:rsidR="00F74119">
        <w:t xml:space="preserve"> </w:t>
      </w:r>
      <w:r>
        <w:t>select [Project] [Show Matched Stations…] from the menu bar, or right-click on it and select [Show Matched Stations…].</w:t>
      </w:r>
    </w:p>
    <w:p w14:paraId="6BB8C9A5" w14:textId="77777777" w:rsidR="00512901" w:rsidRPr="001D6AEE" w:rsidRDefault="00512901">
      <w:pPr>
        <w:jc w:val="both"/>
      </w:pPr>
    </w:p>
    <w:p w14:paraId="24DC06FB" w14:textId="3B9543FD" w:rsidR="00943FAF" w:rsidRDefault="00512901" w:rsidP="007520D3">
      <w:pPr>
        <w:jc w:val="center"/>
      </w:pPr>
      <w:r>
        <w:rPr>
          <w:noProof/>
          <w:lang w:eastAsia="en-CA"/>
        </w:rPr>
        <w:lastRenderedPageBreak/>
        <w:drawing>
          <wp:inline distT="0" distB="0" distL="0" distR="0" wp14:anchorId="4A83B992" wp14:editId="1AFF26E1">
            <wp:extent cx="6103585" cy="2861945"/>
            <wp:effectExtent l="0" t="0" r="0" b="0"/>
            <wp:docPr id="262" name="Picture 4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6119013" cy="2869179"/>
                    </a:xfrm>
                    <a:prstGeom prst="rect">
                      <a:avLst/>
                    </a:prstGeom>
                    <a:noFill/>
                    <a:ln>
                      <a:noFill/>
                      <a:prstDash/>
                    </a:ln>
                  </pic:spPr>
                </pic:pic>
              </a:graphicData>
            </a:graphic>
          </wp:inline>
        </w:drawing>
      </w:r>
    </w:p>
    <w:p w14:paraId="41AA41C4" w14:textId="77777777" w:rsidR="00943FAF" w:rsidRDefault="00943FAF">
      <w:pPr>
        <w:jc w:val="both"/>
      </w:pPr>
    </w:p>
    <w:p w14:paraId="07C0277A" w14:textId="7F289EA0" w:rsidR="00512901" w:rsidRPr="00512901" w:rsidRDefault="00512901" w:rsidP="00512901">
      <w:r w:rsidRPr="00512901">
        <w:t xml:space="preserve">In the «Inputs» window, you can select the type of data (daily, </w:t>
      </w:r>
      <w:proofErr w:type="spellStart"/>
      <w:r w:rsidRPr="00512901">
        <w:t>hourty</w:t>
      </w:r>
      <w:proofErr w:type="spellEnd"/>
      <w:r w:rsidRPr="00512901">
        <w:t>), weather</w:t>
      </w:r>
      <w:r>
        <w:t>,</w:t>
      </w:r>
      <w:r w:rsidRPr="00512901">
        <w:t xml:space="preserve"> variable, number of neighbors, year you want to see the </w:t>
      </w:r>
      <w:proofErr w:type="gramStart"/>
      <w:r w:rsidRPr="00512901">
        <w:t>stations</w:t>
      </w:r>
      <w:r w:rsidR="009B0F07">
        <w:t xml:space="preserve"> ,</w:t>
      </w:r>
      <w:proofErr w:type="gramEnd"/>
      <w:r w:rsidR="009B0F07" w:rsidRPr="009B0F07">
        <w:t xml:space="preserve"> </w:t>
      </w:r>
      <w:r w:rsidR="009B0F07" w:rsidRPr="00CE6A67">
        <w:t>the paths of the databases</w:t>
      </w:r>
      <w:r w:rsidR="006F05BE">
        <w:t xml:space="preserve"> </w:t>
      </w:r>
      <w:r w:rsidR="009B0F07">
        <w:t>(</w:t>
      </w:r>
      <w:proofErr w:type="spellStart"/>
      <w:r w:rsidR="009B0F07">
        <w:t>Normals</w:t>
      </w:r>
      <w:proofErr w:type="spellEnd"/>
      <w:r w:rsidR="006F05BE">
        <w:t>,</w:t>
      </w:r>
      <w:r w:rsidR="009B0F07">
        <w:t xml:space="preserve"> Daily</w:t>
      </w:r>
      <w:r w:rsidR="006F05BE">
        <w:t xml:space="preserve"> and Hourly</w:t>
      </w:r>
      <w:r w:rsidR="009B0F07">
        <w:t>)</w:t>
      </w:r>
      <w:r w:rsidR="009B0F07" w:rsidRPr="00CE6A67">
        <w:t xml:space="preserve"> used for the </w:t>
      </w:r>
      <w:r w:rsidR="006F05BE">
        <w:t>weather generation</w:t>
      </w:r>
      <w:r w:rsidR="009B0F07" w:rsidRPr="00CE6A67">
        <w:t>.</w:t>
      </w:r>
    </w:p>
    <w:p w14:paraId="71B73807" w14:textId="77777777" w:rsidR="00512901" w:rsidRPr="00512901" w:rsidRDefault="00512901" w:rsidP="00512901"/>
    <w:p w14:paraId="1CED540A" w14:textId="14E38FCA" w:rsidR="00512901" w:rsidRPr="00512901" w:rsidRDefault="00512901" w:rsidP="00512901">
      <w:r w:rsidRPr="00512901">
        <w:t xml:space="preserve"> The «Properties» window displays </w:t>
      </w:r>
      <w:r w:rsidR="006F05BE">
        <w:t xml:space="preserve">information (coordinates, </w:t>
      </w:r>
      <w:r w:rsidR="006F05BE" w:rsidRPr="00512901">
        <w:t>elevation</w:t>
      </w:r>
      <w:r w:rsidR="006F05BE">
        <w:t xml:space="preserve"> …) about </w:t>
      </w:r>
      <w:r w:rsidRPr="00512901">
        <w:t>the selected location.</w:t>
      </w:r>
    </w:p>
    <w:p w14:paraId="57BDC1E6" w14:textId="77777777" w:rsidR="00512901" w:rsidRPr="00512901" w:rsidRDefault="00512901" w:rsidP="00512901"/>
    <w:p w14:paraId="25C46C39" w14:textId="251B9AD8" w:rsidR="00512901" w:rsidRPr="00512901" w:rsidRDefault="00512901" w:rsidP="00512901">
      <w:r w:rsidRPr="00512901">
        <w:t>The «</w:t>
      </w:r>
      <w:proofErr w:type="spellStart"/>
      <w:r w:rsidRPr="00512901">
        <w:t>Normals</w:t>
      </w:r>
      <w:proofErr w:type="spellEnd"/>
      <w:r w:rsidRPr="00512901">
        <w:t xml:space="preserve">» window displays the information on the closest </w:t>
      </w:r>
      <w:proofErr w:type="spellStart"/>
      <w:r w:rsidRPr="00512901">
        <w:t>Normals</w:t>
      </w:r>
      <w:proofErr w:type="spellEnd"/>
      <w:r w:rsidRPr="00512901">
        <w:t xml:space="preserve"> stations matched to the selected location. While the «Observation» window displays the information on the closest Daily</w:t>
      </w:r>
      <w:r w:rsidR="006F05BE">
        <w:t>/Hourly</w:t>
      </w:r>
      <w:r w:rsidRPr="00512901">
        <w:t xml:space="preserve"> stations matched to the selected location. Please note that for a given location, </w:t>
      </w:r>
      <w:proofErr w:type="spellStart"/>
      <w:r w:rsidRPr="00512901">
        <w:t>Normals</w:t>
      </w:r>
      <w:proofErr w:type="spellEnd"/>
      <w:r w:rsidRPr="00512901">
        <w:t xml:space="preserve"> and observation stations matched may differ.</w:t>
      </w:r>
    </w:p>
    <w:p w14:paraId="7B788E1C" w14:textId="77777777" w:rsidR="00512901" w:rsidRPr="00512901" w:rsidRDefault="00512901" w:rsidP="00512901"/>
    <w:p w14:paraId="5AF0CC58" w14:textId="6CA1F171" w:rsidR="00512901" w:rsidRPr="00512901" w:rsidRDefault="00512901" w:rsidP="00512901">
      <w:r w:rsidRPr="00512901">
        <w:t xml:space="preserve">Both the </w:t>
      </w:r>
      <w:proofErr w:type="spellStart"/>
      <w:r w:rsidRPr="00512901">
        <w:t>Normals</w:t>
      </w:r>
      <w:proofErr w:type="spellEnd"/>
      <w:r w:rsidRPr="00512901">
        <w:t xml:space="preserve"> and Daily</w:t>
      </w:r>
      <w:r w:rsidR="006F05BE">
        <w:t>/Hourly</w:t>
      </w:r>
      <w:r w:rsidRPr="00512901">
        <w:t xml:space="preserve"> station list fields contain a column that displays the weight (%) each weather station has in generating weather data for the selected location (assuming there are no missing data). These weights are proportional to </w:t>
      </w:r>
      <w:r w:rsidR="002B1B63">
        <w:t xml:space="preserve">the virtual </w:t>
      </w:r>
      <w:r w:rsidRPr="00512901">
        <w:t>distance from the location.</w:t>
      </w:r>
      <w:r w:rsidR="002B1B63">
        <w:t xml:space="preserve"> The virtual distance </w:t>
      </w:r>
      <w:proofErr w:type="gramStart"/>
      <w:r w:rsidR="002B1B63">
        <w:t>include</w:t>
      </w:r>
      <w:proofErr w:type="gramEnd"/>
      <w:r w:rsidR="002B1B63">
        <w:t xml:space="preserve"> a factor for e</w:t>
      </w:r>
      <w:r w:rsidR="00442FD5">
        <w:t xml:space="preserve">levation and </w:t>
      </w:r>
      <w:r w:rsidR="002B1B63">
        <w:t>distance</w:t>
      </w:r>
      <w:r w:rsidR="00442FD5">
        <w:t>-to-shore</w:t>
      </w:r>
      <w:r w:rsidR="002B1B63">
        <w:t xml:space="preserve"> (when used).</w:t>
      </w:r>
    </w:p>
    <w:p w14:paraId="62DC35B1" w14:textId="77777777" w:rsidR="00512901" w:rsidRPr="00512901" w:rsidRDefault="00512901" w:rsidP="00512901"/>
    <w:p w14:paraId="5D50CC52" w14:textId="67D97CBE" w:rsidR="00943FAF" w:rsidRDefault="00F819D5" w:rsidP="00512901">
      <w:r>
        <w:t>D</w:t>
      </w:r>
      <w:r w:rsidR="00512901" w:rsidRPr="00512901">
        <w:t>istance and elevation columns can be useful in identifying errors in the specification of locations (</w:t>
      </w:r>
      <w:proofErr w:type="gramStart"/>
      <w:r w:rsidR="00512901" w:rsidRPr="00512901">
        <w:t>e.g.</w:t>
      </w:r>
      <w:proofErr w:type="gramEnd"/>
      <w:r w:rsidR="00512901" w:rsidRPr="00512901">
        <w:t xml:space="preserve"> positive longitude in the western hemisphere).</w:t>
      </w:r>
    </w:p>
    <w:p w14:paraId="4526C586" w14:textId="0159BA5B" w:rsidR="003D08A0" w:rsidRDefault="003D08A0" w:rsidP="00512901"/>
    <w:p w14:paraId="6A4EDAF8" w14:textId="17A63C92" w:rsidR="00DB4577" w:rsidRDefault="00DB4577">
      <w:pPr>
        <w:suppressAutoHyphens w:val="0"/>
      </w:pPr>
      <w:r>
        <w:br w:type="page"/>
      </w:r>
    </w:p>
    <w:p w14:paraId="4FDABA42" w14:textId="77777777" w:rsidR="00943FAF" w:rsidRDefault="00856231" w:rsidP="00447313">
      <w:pPr>
        <w:pStyle w:val="Titre1"/>
      </w:pPr>
      <w:bookmarkStart w:id="440" w:name="_Toc322531359"/>
      <w:bookmarkStart w:id="441" w:name="_Toc322597663"/>
      <w:bookmarkStart w:id="442" w:name="_Toc322606907"/>
      <w:bookmarkStart w:id="443" w:name="_Toc322607094"/>
      <w:bookmarkStart w:id="444" w:name="_Toc322607368"/>
      <w:bookmarkStart w:id="445" w:name="_Toc322607894"/>
      <w:bookmarkStart w:id="446" w:name="_Toc322610893"/>
      <w:bookmarkStart w:id="447" w:name="_Toc322611401"/>
      <w:bookmarkStart w:id="448" w:name="_Toc322611980"/>
      <w:bookmarkStart w:id="449" w:name="_Toc132704650"/>
      <w:bookmarkEnd w:id="440"/>
      <w:bookmarkEnd w:id="441"/>
      <w:bookmarkEnd w:id="442"/>
      <w:bookmarkEnd w:id="443"/>
      <w:bookmarkEnd w:id="444"/>
      <w:bookmarkEnd w:id="445"/>
      <w:bookmarkEnd w:id="446"/>
      <w:bookmarkEnd w:id="447"/>
      <w:bookmarkEnd w:id="448"/>
      <w:r>
        <w:lastRenderedPageBreak/>
        <w:t>Models in BioSIM</w:t>
      </w:r>
      <w:bookmarkEnd w:id="449"/>
    </w:p>
    <w:p w14:paraId="152868B2" w14:textId="77777777" w:rsidR="00943FAF" w:rsidRDefault="00856231">
      <w:pPr>
        <w:jc w:val="both"/>
      </w:pPr>
      <w:r>
        <w:t xml:space="preserve">Simulation models that are suitable for incorporation into </w:t>
      </w:r>
      <w:proofErr w:type="spellStart"/>
      <w:r>
        <w:t>BioSIM’s</w:t>
      </w:r>
      <w:proofErr w:type="spellEnd"/>
      <w:r>
        <w:t xml:space="preserve"> model base must: </w:t>
      </w:r>
    </w:p>
    <w:p w14:paraId="4A452BA9" w14:textId="77777777" w:rsidR="00943FAF" w:rsidRDefault="00943FAF">
      <w:pPr>
        <w:jc w:val="both"/>
      </w:pPr>
    </w:p>
    <w:p w14:paraId="5AA8D8AC" w14:textId="4C0F8D3B" w:rsidR="00943FAF" w:rsidRDefault="00856231" w:rsidP="002E3BED">
      <w:pPr>
        <w:pStyle w:val="Liste2"/>
        <w:numPr>
          <w:ilvl w:val="0"/>
          <w:numId w:val="16"/>
        </w:numPr>
        <w:tabs>
          <w:tab w:val="left" w:pos="566"/>
        </w:tabs>
        <w:ind w:hanging="283"/>
        <w:jc w:val="both"/>
      </w:pPr>
      <w:r>
        <w:t xml:space="preserve">be weather-driven, accept daily minimum and maximum temperature in °C (and, optionally, precipitation in mm, </w:t>
      </w:r>
      <w:r w:rsidR="002B1B63">
        <w:t xml:space="preserve">dew point in °C, relative humidity in %, </w:t>
      </w:r>
      <w:r>
        <w:t xml:space="preserve">wind speed in km/h, </w:t>
      </w:r>
      <w:r w:rsidR="002B1B63">
        <w:t xml:space="preserve">wind direction in °, </w:t>
      </w:r>
      <w:r>
        <w:t xml:space="preserve">snowfall and snow </w:t>
      </w:r>
      <w:r w:rsidR="002B1B63">
        <w:t>water equivalent in mm</w:t>
      </w:r>
      <w:r w:rsidR="002B1B63" w:rsidRPr="002B1B63">
        <w:t xml:space="preserve"> </w:t>
      </w:r>
      <w:r w:rsidR="002B1B63">
        <w:t xml:space="preserve">of water, snow depth </w:t>
      </w:r>
      <w:r>
        <w:t xml:space="preserve">in </w:t>
      </w:r>
      <w:r w:rsidR="002B1B63">
        <w:t>c</w:t>
      </w:r>
      <w:r>
        <w:t xml:space="preserve">m, </w:t>
      </w:r>
      <w:r w:rsidR="002B1B63">
        <w:t xml:space="preserve">pressure in </w:t>
      </w:r>
      <w:proofErr w:type="spellStart"/>
      <w:r w:rsidR="002B1B63">
        <w:t>hPa</w:t>
      </w:r>
      <w:proofErr w:type="spellEnd"/>
      <w:r w:rsidR="002B1B63">
        <w:t xml:space="preserve">, </w:t>
      </w:r>
      <w:r>
        <w:t xml:space="preserve">or solar radiation in </w:t>
      </w:r>
      <w:r w:rsidR="002B1B63">
        <w:t>watt</w:t>
      </w:r>
      <w:r>
        <w:t xml:space="preserve">/m²) as input, and output a series (1, 2, ..., n) of lines containing an arbitrary number of output variables; </w:t>
      </w:r>
    </w:p>
    <w:p w14:paraId="1A8D1601" w14:textId="77777777" w:rsidR="00943FAF" w:rsidRPr="001D6AEE" w:rsidRDefault="00856231" w:rsidP="002E3BED">
      <w:pPr>
        <w:pStyle w:val="Liste2"/>
        <w:numPr>
          <w:ilvl w:val="0"/>
          <w:numId w:val="16"/>
        </w:numPr>
        <w:tabs>
          <w:tab w:val="left" w:pos="566"/>
        </w:tabs>
        <w:ind w:hanging="283"/>
        <w:jc w:val="both"/>
      </w:pPr>
      <w:r>
        <w:rPr>
          <w:spacing w:val="-2"/>
        </w:rPr>
        <w:t xml:space="preserve">make no interactive requests for </w:t>
      </w:r>
      <w:proofErr w:type="gramStart"/>
      <w:r>
        <w:rPr>
          <w:spacing w:val="-2"/>
        </w:rPr>
        <w:t>input</w:t>
      </w:r>
      <w:r>
        <w:t>;</w:t>
      </w:r>
      <w:proofErr w:type="gramEnd"/>
    </w:p>
    <w:p w14:paraId="3191DDD6" w14:textId="77777777" w:rsidR="00943FAF" w:rsidRDefault="00856231" w:rsidP="002E3BED">
      <w:pPr>
        <w:pStyle w:val="Liste2"/>
        <w:numPr>
          <w:ilvl w:val="0"/>
          <w:numId w:val="16"/>
        </w:numPr>
        <w:tabs>
          <w:tab w:val="left" w:pos="566"/>
        </w:tabs>
        <w:ind w:hanging="283"/>
        <w:jc w:val="both"/>
      </w:pPr>
      <w:r>
        <w:t xml:space="preserve">accept, as their sole command-line argument, the name of an input parameter specification file. </w:t>
      </w:r>
    </w:p>
    <w:p w14:paraId="43F81A6E" w14:textId="77777777" w:rsidR="00943FAF" w:rsidRDefault="00943FAF">
      <w:pPr>
        <w:pStyle w:val="Liste2"/>
      </w:pPr>
    </w:p>
    <w:p w14:paraId="201AD6F0" w14:textId="44E5AC03" w:rsidR="00943FAF" w:rsidRDefault="00856231">
      <w:pPr>
        <w:jc w:val="both"/>
      </w:pPr>
      <w:r>
        <w:t>In BioSIM, models are independent applications (called executable files, with .exe or .</w:t>
      </w:r>
      <w:proofErr w:type="spellStart"/>
      <w:r>
        <w:t>dll</w:t>
      </w:r>
      <w:proofErr w:type="spellEnd"/>
      <w:r>
        <w:t xml:space="preserve"> extensions) that have no user interface and run without requiring interaction with the user and without output to the display. BioSIM executes each model run of a </w:t>
      </w:r>
      <w:r w:rsidR="00F751BC">
        <w:t xml:space="preserve">model execution </w:t>
      </w:r>
      <w:r>
        <w:t xml:space="preserve">task either by “spawning” the model as a child process through an operating system call to the model’s executable file, or as a call to the model’s </w:t>
      </w:r>
      <w:proofErr w:type="spellStart"/>
      <w:r>
        <w:t>dll</w:t>
      </w:r>
      <w:proofErr w:type="spellEnd"/>
      <w:r>
        <w:t xml:space="preserve">. In the simplest applications, the call to the model contains a single argument: the name of a parameter file that the model’s executable must open and read. </w:t>
      </w:r>
    </w:p>
    <w:p w14:paraId="40B47B05" w14:textId="77777777" w:rsidR="00943FAF" w:rsidRDefault="00943FAF">
      <w:pPr>
        <w:jc w:val="both"/>
      </w:pPr>
    </w:p>
    <w:p w14:paraId="66E053BE" w14:textId="10E4B660" w:rsidR="00943FAF" w:rsidRDefault="00856231">
      <w:pPr>
        <w:jc w:val="both"/>
      </w:pPr>
      <w:r>
        <w:t xml:space="preserve">Adapting a simulation model to meet the basic requirements of BioSIM involves some programming capabilities. While a hugely practical object-oriented base-class called </w:t>
      </w:r>
      <w:proofErr w:type="spellStart"/>
      <w:r>
        <w:t>BioSIMModelBase</w:t>
      </w:r>
      <w:proofErr w:type="spellEnd"/>
      <w:r>
        <w:t xml:space="preserve"> is available to perform all the required basic functions of models in BioSIM, this class has yet to be documented. It is possible to </w:t>
      </w:r>
      <w:proofErr w:type="gramStart"/>
      <w:r>
        <w:t>make arrangements</w:t>
      </w:r>
      <w:proofErr w:type="gramEnd"/>
      <w:r>
        <w:t xml:space="preserve"> with BioSIM developers for technical assistance in adding a model to </w:t>
      </w:r>
      <w:proofErr w:type="spellStart"/>
      <w:r>
        <w:t>BioSIM’s</w:t>
      </w:r>
      <w:proofErr w:type="spellEnd"/>
      <w:r>
        <w:t xml:space="preserve"> model base. </w:t>
      </w:r>
    </w:p>
    <w:p w14:paraId="46F99390" w14:textId="77777777" w:rsidR="00943FAF" w:rsidRDefault="00943FAF">
      <w:pPr>
        <w:jc w:val="both"/>
      </w:pPr>
    </w:p>
    <w:p w14:paraId="58A7BA77" w14:textId="387D0BDD" w:rsidR="00943FAF" w:rsidRDefault="00856231" w:rsidP="0002223A">
      <w:pPr>
        <w:jc w:val="both"/>
      </w:pPr>
      <w:r>
        <w:t xml:space="preserve">Once a model has been adapted for use in BioSIM, adding it to </w:t>
      </w:r>
      <w:proofErr w:type="spellStart"/>
      <w:r>
        <w:t>BioSIM’s</w:t>
      </w:r>
      <w:proofErr w:type="spellEnd"/>
      <w:r>
        <w:t xml:space="preserve"> model list is a relatively simple task. For additional details on how to edit existing models, or for instructions on how to create new models in BioSIM please refer to the “Models and model interfaces” document. </w:t>
      </w:r>
      <w:bookmarkStart w:id="450" w:name="_Toc322597665"/>
      <w:bookmarkEnd w:id="450"/>
    </w:p>
    <w:p w14:paraId="303CDFE6" w14:textId="6F6BC7DB" w:rsidR="0002223A" w:rsidRDefault="0002223A" w:rsidP="0002223A">
      <w:pPr>
        <w:jc w:val="both"/>
      </w:pPr>
    </w:p>
    <w:p w14:paraId="14DF199E" w14:textId="75F6CC34" w:rsidR="00477F60" w:rsidRDefault="00477F60">
      <w:pPr>
        <w:suppressAutoHyphens w:val="0"/>
      </w:pPr>
      <w:r>
        <w:br w:type="page"/>
      </w:r>
    </w:p>
    <w:p w14:paraId="35A946B1" w14:textId="00CF8109" w:rsidR="00943FAF" w:rsidRDefault="00856231" w:rsidP="00447313">
      <w:pPr>
        <w:pStyle w:val="Titre1"/>
      </w:pPr>
      <w:bookmarkStart w:id="451" w:name="_Toc322606909"/>
      <w:bookmarkStart w:id="452" w:name="_Toc322607096"/>
      <w:bookmarkStart w:id="453" w:name="_Toc322607370"/>
      <w:bookmarkStart w:id="454" w:name="_Toc322607896"/>
      <w:bookmarkStart w:id="455" w:name="_Toc322610895"/>
      <w:bookmarkStart w:id="456" w:name="_Toc322611403"/>
      <w:bookmarkStart w:id="457" w:name="_Toc322611982"/>
      <w:bookmarkStart w:id="458" w:name="_Toc322597666"/>
      <w:bookmarkStart w:id="459" w:name="_Toc322606910"/>
      <w:bookmarkStart w:id="460" w:name="_Toc322607097"/>
      <w:bookmarkStart w:id="461" w:name="_Toc322607371"/>
      <w:bookmarkStart w:id="462" w:name="_Toc322607897"/>
      <w:bookmarkStart w:id="463" w:name="_Toc322610896"/>
      <w:bookmarkStart w:id="464" w:name="_Toc322611404"/>
      <w:bookmarkStart w:id="465" w:name="_Toc322611983"/>
      <w:bookmarkStart w:id="466" w:name="_Toc322597667"/>
      <w:bookmarkStart w:id="467" w:name="_Toc322606911"/>
      <w:bookmarkStart w:id="468" w:name="_Toc322607098"/>
      <w:bookmarkStart w:id="469" w:name="_Toc322607372"/>
      <w:bookmarkStart w:id="470" w:name="_Toc322607898"/>
      <w:bookmarkStart w:id="471" w:name="_Toc322610897"/>
      <w:bookmarkStart w:id="472" w:name="_Toc322611405"/>
      <w:bookmarkStart w:id="473" w:name="_Toc322611984"/>
      <w:bookmarkStart w:id="474" w:name="_Toc322597668"/>
      <w:bookmarkStart w:id="475" w:name="_Toc322606912"/>
      <w:bookmarkStart w:id="476" w:name="_Toc322607099"/>
      <w:bookmarkStart w:id="477" w:name="_Toc322607373"/>
      <w:bookmarkStart w:id="478" w:name="_Toc322607899"/>
      <w:bookmarkStart w:id="479" w:name="_Toc322610898"/>
      <w:bookmarkStart w:id="480" w:name="_Toc322611406"/>
      <w:bookmarkStart w:id="481" w:name="_Toc322611985"/>
      <w:bookmarkStart w:id="482" w:name="_Toc322597669"/>
      <w:bookmarkStart w:id="483" w:name="_Toc322606913"/>
      <w:bookmarkStart w:id="484" w:name="_Toc322607100"/>
      <w:bookmarkStart w:id="485" w:name="_Toc322607374"/>
      <w:bookmarkStart w:id="486" w:name="_Toc322607900"/>
      <w:bookmarkStart w:id="487" w:name="_Toc322610899"/>
      <w:bookmarkStart w:id="488" w:name="_Toc322611407"/>
      <w:bookmarkStart w:id="489" w:name="_Toc322611986"/>
      <w:bookmarkStart w:id="490" w:name="_Toc322597670"/>
      <w:bookmarkStart w:id="491" w:name="_Toc322606914"/>
      <w:bookmarkStart w:id="492" w:name="_Toc322607101"/>
      <w:bookmarkStart w:id="493" w:name="_Toc322607375"/>
      <w:bookmarkStart w:id="494" w:name="_Toc322607901"/>
      <w:bookmarkStart w:id="495" w:name="_Toc322610900"/>
      <w:bookmarkStart w:id="496" w:name="_Toc322611408"/>
      <w:bookmarkStart w:id="497" w:name="_Toc322611987"/>
      <w:bookmarkStart w:id="498" w:name="_Toc322597671"/>
      <w:bookmarkStart w:id="499" w:name="_Toc322606915"/>
      <w:bookmarkStart w:id="500" w:name="_Toc322607102"/>
      <w:bookmarkStart w:id="501" w:name="_Toc322607376"/>
      <w:bookmarkStart w:id="502" w:name="_Toc322607902"/>
      <w:bookmarkStart w:id="503" w:name="_Toc322610901"/>
      <w:bookmarkStart w:id="504" w:name="_Toc322611409"/>
      <w:bookmarkStart w:id="505" w:name="_Toc322611988"/>
      <w:bookmarkStart w:id="506" w:name="_Toc322597672"/>
      <w:bookmarkStart w:id="507" w:name="_Toc322606916"/>
      <w:bookmarkStart w:id="508" w:name="_Toc322607103"/>
      <w:bookmarkStart w:id="509" w:name="_Toc322607377"/>
      <w:bookmarkStart w:id="510" w:name="_Toc322607903"/>
      <w:bookmarkStart w:id="511" w:name="_Toc322610902"/>
      <w:bookmarkStart w:id="512" w:name="_Toc322611410"/>
      <w:bookmarkStart w:id="513" w:name="_Toc322611989"/>
      <w:bookmarkStart w:id="514" w:name="_Toc322597673"/>
      <w:bookmarkStart w:id="515" w:name="_Toc322606917"/>
      <w:bookmarkStart w:id="516" w:name="_Toc322607104"/>
      <w:bookmarkStart w:id="517" w:name="_Toc322607378"/>
      <w:bookmarkStart w:id="518" w:name="_Toc322607904"/>
      <w:bookmarkStart w:id="519" w:name="_Toc322610903"/>
      <w:bookmarkStart w:id="520" w:name="_Toc322611411"/>
      <w:bookmarkStart w:id="521" w:name="_Toc322611990"/>
      <w:bookmarkStart w:id="522" w:name="_Toc322597674"/>
      <w:bookmarkStart w:id="523" w:name="_Toc322606918"/>
      <w:bookmarkStart w:id="524" w:name="_Toc322607105"/>
      <w:bookmarkStart w:id="525" w:name="_Toc322607379"/>
      <w:bookmarkStart w:id="526" w:name="_Toc322607905"/>
      <w:bookmarkStart w:id="527" w:name="_Toc322610904"/>
      <w:bookmarkStart w:id="528" w:name="_Toc322611412"/>
      <w:bookmarkStart w:id="529" w:name="_Toc322611991"/>
      <w:bookmarkStart w:id="530" w:name="_Toc322597675"/>
      <w:bookmarkStart w:id="531" w:name="_Toc322606919"/>
      <w:bookmarkStart w:id="532" w:name="_Toc322607106"/>
      <w:bookmarkStart w:id="533" w:name="_Toc322607380"/>
      <w:bookmarkStart w:id="534" w:name="_Toc322607906"/>
      <w:bookmarkStart w:id="535" w:name="_Toc322610905"/>
      <w:bookmarkStart w:id="536" w:name="_Toc322611413"/>
      <w:bookmarkStart w:id="537" w:name="_Toc322611992"/>
      <w:bookmarkStart w:id="538" w:name="_Toc322597676"/>
      <w:bookmarkStart w:id="539" w:name="_Toc322606920"/>
      <w:bookmarkStart w:id="540" w:name="_Toc322607107"/>
      <w:bookmarkStart w:id="541" w:name="_Toc322607381"/>
      <w:bookmarkStart w:id="542" w:name="_Toc322607907"/>
      <w:bookmarkStart w:id="543" w:name="_Toc322610906"/>
      <w:bookmarkStart w:id="544" w:name="_Toc322611414"/>
      <w:bookmarkStart w:id="545" w:name="_Toc322611993"/>
      <w:bookmarkStart w:id="546" w:name="_Toc132704651"/>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r>
        <w:lastRenderedPageBreak/>
        <w:t>BioSIM Options Dialog</w:t>
      </w:r>
      <w:bookmarkEnd w:id="546"/>
    </w:p>
    <w:p w14:paraId="3A09B783" w14:textId="0FAED3FD" w:rsidR="00943FAF" w:rsidRPr="001D6AEE" w:rsidRDefault="00E776AC">
      <w:pPr>
        <w:jc w:val="both"/>
      </w:pPr>
      <w:r>
        <w:t xml:space="preserve">To access </w:t>
      </w:r>
      <w:proofErr w:type="spellStart"/>
      <w:r>
        <w:t>BioSIM’s</w:t>
      </w:r>
      <w:proofErr w:type="spellEnd"/>
      <w:r>
        <w:t xml:space="preserve"> Options dialog the user must select [</w:t>
      </w:r>
      <w:r w:rsidR="006F3790" w:rsidRPr="006F3790">
        <w:rPr>
          <w:color w:val="000000" w:themeColor="text1"/>
        </w:rPr>
        <w:t>View</w:t>
      </w:r>
      <w:r>
        <w:t xml:space="preserve">] [Options] from the menu </w:t>
      </w:r>
      <w:proofErr w:type="gramStart"/>
      <w:r>
        <w:t>bar, or</w:t>
      </w:r>
      <w:proofErr w:type="gramEnd"/>
      <w:r>
        <w:t xml:space="preserve"> click the Options button </w:t>
      </w:r>
      <w:r>
        <w:rPr>
          <w:noProof/>
          <w:lang w:eastAsia="en-CA"/>
        </w:rPr>
        <w:drawing>
          <wp:inline distT="0" distB="0" distL="0" distR="0" wp14:anchorId="64C37614" wp14:editId="775CBFF0">
            <wp:extent cx="137160" cy="137160"/>
            <wp:effectExtent l="0" t="0" r="0" b="0"/>
            <wp:docPr id="265" name="Picture 230" descr="Options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a:stretch>
                      <a:fillRect/>
                    </a:stretch>
                  </pic:blipFill>
                  <pic:spPr>
                    <a:xfrm>
                      <a:off x="0" y="0"/>
                      <a:ext cx="137160" cy="137160"/>
                    </a:xfrm>
                    <a:prstGeom prst="rect">
                      <a:avLst/>
                    </a:prstGeom>
                    <a:noFill/>
                    <a:ln>
                      <a:noFill/>
                      <a:prstDash/>
                    </a:ln>
                  </pic:spPr>
                </pic:pic>
              </a:graphicData>
            </a:graphic>
          </wp:inline>
        </w:drawing>
      </w:r>
      <w:r>
        <w:t xml:space="preserve"> on the main window’s toolbar. The Options dialog is also accessible through many of the other dialogs using either an Options button </w:t>
      </w:r>
      <w:r>
        <w:rPr>
          <w:noProof/>
          <w:lang w:eastAsia="en-CA"/>
        </w:rPr>
        <w:drawing>
          <wp:inline distT="0" distB="0" distL="0" distR="0" wp14:anchorId="40C66B29" wp14:editId="3C3C5A51">
            <wp:extent cx="153033" cy="142875"/>
            <wp:effectExtent l="0" t="0" r="0" b="9525"/>
            <wp:docPr id="266" name="Picture 231" descr="Ouvrir_le_dialogue_d'op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153033" cy="142875"/>
                    </a:xfrm>
                    <a:prstGeom prst="rect">
                      <a:avLst/>
                    </a:prstGeom>
                    <a:noFill/>
                    <a:ln>
                      <a:noFill/>
                      <a:prstDash/>
                    </a:ln>
                  </pic:spPr>
                </pic:pic>
              </a:graphicData>
            </a:graphic>
          </wp:inline>
        </w:drawing>
      </w:r>
      <w:r>
        <w:t xml:space="preserve">, or a browse button </w:t>
      </w:r>
      <w:r>
        <w:rPr>
          <w:noProof/>
          <w:lang w:eastAsia="en-CA"/>
        </w:rPr>
        <w:drawing>
          <wp:inline distT="0" distB="0" distL="0" distR="0" wp14:anchorId="701C2C03" wp14:editId="7261A047">
            <wp:extent cx="264161" cy="137160"/>
            <wp:effectExtent l="0" t="0" r="2539" b="0"/>
            <wp:docPr id="267" name="Picture 232" descr="Parcour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264161" cy="137160"/>
                    </a:xfrm>
                    <a:prstGeom prst="rect">
                      <a:avLst/>
                    </a:prstGeom>
                    <a:noFill/>
                    <a:ln>
                      <a:noFill/>
                      <a:prstDash/>
                    </a:ln>
                  </pic:spPr>
                </pic:pic>
              </a:graphicData>
            </a:graphic>
          </wp:inline>
        </w:drawing>
      </w:r>
      <w:r>
        <w:t>. In those instances, BioSIM has been configured to redirect the user to the relevant page of the Options dialog.</w:t>
      </w:r>
    </w:p>
    <w:p w14:paraId="21D1F3CF" w14:textId="77777777" w:rsidR="00943FAF" w:rsidRDefault="00943FAF">
      <w:pPr>
        <w:jc w:val="both"/>
      </w:pPr>
    </w:p>
    <w:p w14:paraId="0E83102A" w14:textId="77777777" w:rsidR="00943FAF" w:rsidRDefault="00E776AC">
      <w:pPr>
        <w:jc w:val="both"/>
      </w:pPr>
      <w:r>
        <w:t>This dialog contains six pages used to specify or modify key setup information.</w:t>
      </w:r>
    </w:p>
    <w:p w14:paraId="550FC511" w14:textId="77777777" w:rsidR="00943FAF" w:rsidRDefault="00943FAF">
      <w:pPr>
        <w:jc w:val="both"/>
      </w:pPr>
    </w:p>
    <w:p w14:paraId="590804A7" w14:textId="357F0A2F" w:rsidR="00943FAF" w:rsidRDefault="00E776AC" w:rsidP="00197802">
      <w:pPr>
        <w:pStyle w:val="Titre2"/>
      </w:pPr>
      <w:bookmarkStart w:id="547" w:name="_Toc132704652"/>
      <w:r>
        <w:t>BioSIM Options page</w:t>
      </w:r>
      <w:bookmarkEnd w:id="547"/>
      <w:r>
        <w:t xml:space="preserve"> </w:t>
      </w:r>
    </w:p>
    <w:p w14:paraId="23A74E97" w14:textId="65B67FA5" w:rsidR="00943FAF" w:rsidRDefault="00057A26">
      <w:pPr>
        <w:jc w:val="both"/>
        <w:rPr>
          <w:b/>
        </w:rPr>
      </w:pPr>
      <w:r>
        <w:rPr>
          <w:noProof/>
          <w:lang w:eastAsia="en-CA"/>
        </w:rPr>
        <w:drawing>
          <wp:anchor distT="0" distB="0" distL="114300" distR="114300" simplePos="0" relativeHeight="251666432" behindDoc="0" locked="0" layoutInCell="1" allowOverlap="1" wp14:anchorId="0FED3884" wp14:editId="0DECB291">
            <wp:simplePos x="0" y="0"/>
            <wp:positionH relativeFrom="column">
              <wp:posOffset>3616877</wp:posOffset>
            </wp:positionH>
            <wp:positionV relativeFrom="paragraph">
              <wp:posOffset>2567</wp:posOffset>
            </wp:positionV>
            <wp:extent cx="2736850" cy="1866265"/>
            <wp:effectExtent l="0" t="0" r="6350" b="635"/>
            <wp:wrapTight wrapText="bothSides">
              <wp:wrapPolygon edited="0">
                <wp:start x="0" y="0"/>
                <wp:lineTo x="0" y="21387"/>
                <wp:lineTo x="21500" y="21387"/>
                <wp:lineTo x="21500" y="0"/>
                <wp:lineTo x="0" y="0"/>
              </wp:wrapPolygon>
            </wp:wrapTight>
            <wp:docPr id="268" name="Picture 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36850" cy="18662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E04923C" w14:textId="5E09167C" w:rsidR="00ED1F4B" w:rsidRPr="00ED1F4B" w:rsidRDefault="00E776AC" w:rsidP="00ED1F4B">
      <w:pPr>
        <w:jc w:val="both"/>
      </w:pPr>
      <w:r>
        <w:t>By default, BioSIM does not save the project upon execution. To have BioSIM</w:t>
      </w:r>
      <w:r>
        <w:rPr>
          <w:i/>
        </w:rPr>
        <w:t xml:space="preserve"> </w:t>
      </w:r>
      <w:r>
        <w:t>save the project automatically just before executing a task, check the</w:t>
      </w:r>
      <w:r>
        <w:rPr>
          <w:b/>
        </w:rPr>
        <w:t xml:space="preserve"> </w:t>
      </w:r>
      <w:r>
        <w:rPr>
          <w:rFonts w:ascii="Courier New" w:hAnsi="Courier New" w:cs="Courier New"/>
          <w:sz w:val="22"/>
          <w:szCs w:val="22"/>
        </w:rPr>
        <w:t>Save at execution</w:t>
      </w:r>
      <w:r>
        <w:t xml:space="preserve"> checkbox </w:t>
      </w:r>
      <w:r>
        <w:rPr>
          <w:noProof/>
          <w:lang w:eastAsia="en-CA"/>
        </w:rPr>
        <w:drawing>
          <wp:inline distT="0" distB="0" distL="0" distR="0" wp14:anchorId="3714EE7C" wp14:editId="33A5A348">
            <wp:extent cx="142875" cy="142875"/>
            <wp:effectExtent l="0" t="0" r="9525" b="9525"/>
            <wp:docPr id="269"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w:t>
      </w:r>
      <w:r w:rsidR="00931418">
        <w:t xml:space="preserve"> By </w:t>
      </w:r>
      <w:proofErr w:type="gramStart"/>
      <w:r w:rsidR="00931418">
        <w:t>default</w:t>
      </w:r>
      <w:proofErr w:type="gramEnd"/>
      <w:r w:rsidR="00931418">
        <w:t xml:space="preserve"> </w:t>
      </w:r>
      <w:r w:rsidR="00ED1F4B" w:rsidRPr="00ED1F4B">
        <w:t>BioSIM do</w:t>
      </w:r>
      <w:r w:rsidR="00931418">
        <w:t>es not</w:t>
      </w:r>
      <w:r w:rsidR="00ED1F4B" w:rsidRPr="00ED1F4B">
        <w:t xml:space="preserve"> export </w:t>
      </w:r>
      <w:r w:rsidR="00931418">
        <w:t xml:space="preserve">rows containing only </w:t>
      </w:r>
      <w:r w:rsidR="00ED1F4B" w:rsidRPr="00ED1F4B">
        <w:t>missing data</w:t>
      </w:r>
      <w:r w:rsidR="00931418">
        <w:t>. C</w:t>
      </w:r>
      <w:r w:rsidR="00ED1F4B">
        <w:t xml:space="preserve">heck the </w:t>
      </w:r>
      <w:r w:rsidR="00ED1F4B" w:rsidRPr="00ED1F4B">
        <w:rPr>
          <w:rFonts w:ascii="Courier New" w:hAnsi="Courier New" w:cs="Courier New"/>
          <w:sz w:val="22"/>
          <w:szCs w:val="22"/>
        </w:rPr>
        <w:t>Export all rows even if it only missing data</w:t>
      </w:r>
      <w:r w:rsidR="00ED1F4B">
        <w:t xml:space="preserve"> checkbox </w:t>
      </w:r>
      <w:r w:rsidR="00ED1F4B">
        <w:rPr>
          <w:noProof/>
          <w:lang w:eastAsia="en-CA"/>
        </w:rPr>
        <w:drawing>
          <wp:inline distT="0" distB="0" distL="0" distR="0" wp14:anchorId="17CB5E63" wp14:editId="6FF0CA90">
            <wp:extent cx="142875" cy="142875"/>
            <wp:effectExtent l="0" t="0" r="9525" b="9525"/>
            <wp:docPr id="25" name="Picture 233"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rsidR="00ED1F4B">
        <w:t xml:space="preserve"> to export all rows.</w:t>
      </w:r>
    </w:p>
    <w:p w14:paraId="2448C8DF" w14:textId="5A6EBBDD" w:rsidR="00943FAF" w:rsidRDefault="00943FAF">
      <w:pPr>
        <w:jc w:val="both"/>
      </w:pPr>
    </w:p>
    <w:p w14:paraId="652A05E1" w14:textId="77777777" w:rsidR="00477F60" w:rsidRDefault="00477F60">
      <w:pPr>
        <w:jc w:val="both"/>
      </w:pPr>
    </w:p>
    <w:p w14:paraId="174EE5BC" w14:textId="77777777" w:rsidR="00943FAF" w:rsidRDefault="00E776AC" w:rsidP="00197802">
      <w:pPr>
        <w:pStyle w:val="Titre2"/>
      </w:pPr>
      <w:bookmarkStart w:id="548" w:name="_Toc132704653"/>
      <w:r>
        <w:t>Directories page</w:t>
      </w:r>
      <w:bookmarkEnd w:id="548"/>
    </w:p>
    <w:p w14:paraId="742E2A6C" w14:textId="5C556DAC" w:rsidR="00943FAF" w:rsidRPr="001D6AEE" w:rsidRDefault="0002223A">
      <w:pPr>
        <w:jc w:val="both"/>
      </w:pPr>
      <w:r>
        <w:rPr>
          <w:noProof/>
          <w:lang w:eastAsia="en-CA"/>
        </w:rPr>
        <w:drawing>
          <wp:anchor distT="0" distB="0" distL="114300" distR="114300" simplePos="0" relativeHeight="251667456" behindDoc="0" locked="0" layoutInCell="1" allowOverlap="1" wp14:anchorId="610AB890" wp14:editId="54A679D9">
            <wp:simplePos x="0" y="0"/>
            <wp:positionH relativeFrom="column">
              <wp:posOffset>3562046</wp:posOffset>
            </wp:positionH>
            <wp:positionV relativeFrom="paragraph">
              <wp:posOffset>173962</wp:posOffset>
            </wp:positionV>
            <wp:extent cx="2856016" cy="1864360"/>
            <wp:effectExtent l="0" t="0" r="1905" b="2540"/>
            <wp:wrapTight wrapText="bothSides">
              <wp:wrapPolygon edited="0">
                <wp:start x="0" y="0"/>
                <wp:lineTo x="0" y="21409"/>
                <wp:lineTo x="21470" y="21409"/>
                <wp:lineTo x="21470" y="0"/>
                <wp:lineTo x="0" y="0"/>
              </wp:wrapPolygon>
            </wp:wrapTight>
            <wp:docPr id="270" name="Picture 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56016" cy="18643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E776AC">
        <w:t xml:space="preserve">In this page, </w:t>
      </w:r>
      <w:proofErr w:type="spellStart"/>
      <w:r w:rsidR="00E776AC">
        <w:t>BioSIM’s</w:t>
      </w:r>
      <w:proofErr w:type="spellEnd"/>
      <w:r w:rsidR="00E776AC">
        <w:t xml:space="preserve"> global and local directories (or paths) are listed. Two can be set by the user</w:t>
      </w:r>
      <w:r w:rsidR="00931418">
        <w:t>:</w:t>
      </w:r>
      <w:r w:rsidR="00E776AC">
        <w:t xml:space="preserve"> global </w:t>
      </w:r>
      <w:r w:rsidR="00E776AC">
        <w:rPr>
          <w:b/>
        </w:rPr>
        <w:t>Weather</w:t>
      </w:r>
      <w:r w:rsidR="00E776AC">
        <w:t xml:space="preserve"> and </w:t>
      </w:r>
      <w:r w:rsidR="00E776AC">
        <w:rPr>
          <w:b/>
        </w:rPr>
        <w:t xml:space="preserve">Input </w:t>
      </w:r>
      <w:r w:rsidR="00E22E24">
        <w:rPr>
          <w:b/>
        </w:rPr>
        <w:t>maps</w:t>
      </w:r>
      <w:r w:rsidR="00931418">
        <w:rPr>
          <w:b/>
        </w:rPr>
        <w:t xml:space="preserve"> </w:t>
      </w:r>
      <w:r w:rsidR="00E776AC">
        <w:rPr>
          <w:b/>
        </w:rPr>
        <w:t>(elevations)</w:t>
      </w:r>
      <w:r w:rsidR="00931418">
        <w:rPr>
          <w:b/>
        </w:rPr>
        <w:t xml:space="preserve">. </w:t>
      </w:r>
      <w:r w:rsidR="00931418" w:rsidRPr="00931418">
        <w:t>T</w:t>
      </w:r>
      <w:r w:rsidR="00E776AC">
        <w:t>he others are set automatically when BioSIM is installed (</w:t>
      </w:r>
      <w:r w:rsidR="00E776AC">
        <w:rPr>
          <w:b/>
        </w:rPr>
        <w:t>Home</w:t>
      </w:r>
      <w:r w:rsidR="00E776AC">
        <w:t xml:space="preserve"> and </w:t>
      </w:r>
      <w:r w:rsidR="00E776AC">
        <w:rPr>
          <w:b/>
        </w:rPr>
        <w:t>Models</w:t>
      </w:r>
      <w:r w:rsidR="00E776AC">
        <w:t xml:space="preserve">) or when a project is opened or created (local </w:t>
      </w:r>
      <w:r w:rsidR="00E776AC">
        <w:rPr>
          <w:b/>
        </w:rPr>
        <w:t>Weather</w:t>
      </w:r>
      <w:r w:rsidR="00E776AC">
        <w:t xml:space="preserve"> and </w:t>
      </w:r>
      <w:r w:rsidR="00E776AC">
        <w:rPr>
          <w:b/>
        </w:rPr>
        <w:t xml:space="preserve">Input </w:t>
      </w:r>
      <w:r w:rsidR="006266D1">
        <w:rPr>
          <w:b/>
        </w:rPr>
        <w:t>maps</w:t>
      </w:r>
      <w:r w:rsidR="00E776AC">
        <w:t xml:space="preserve">). </w:t>
      </w:r>
    </w:p>
    <w:p w14:paraId="2A1E6899" w14:textId="69DD223F" w:rsidR="00943FAF" w:rsidRDefault="00943FAF">
      <w:pPr>
        <w:rPr>
          <w:szCs w:val="24"/>
        </w:rPr>
      </w:pPr>
    </w:p>
    <w:p w14:paraId="6B9F76B1" w14:textId="06435339" w:rsidR="00943FAF" w:rsidRPr="001D6AEE" w:rsidRDefault="00E776AC">
      <w:r>
        <w:t xml:space="preserve">The user can specify several global directories for </w:t>
      </w:r>
      <w:proofErr w:type="spellStart"/>
      <w:r>
        <w:t>Normals</w:t>
      </w:r>
      <w:proofErr w:type="spellEnd"/>
      <w:r>
        <w:t xml:space="preserve"> and </w:t>
      </w:r>
      <w:r w:rsidR="00C700DF">
        <w:t xml:space="preserve">observation </w:t>
      </w:r>
      <w:r>
        <w:t xml:space="preserve">weather databases by adding them in the global </w:t>
      </w:r>
      <w:r>
        <w:rPr>
          <w:b/>
        </w:rPr>
        <w:t>Weather</w:t>
      </w:r>
      <w:r>
        <w:t xml:space="preserve"> directory list using the browse button </w:t>
      </w:r>
      <w:r w:rsidR="00E22E24">
        <w:t>(</w:t>
      </w:r>
      <w:r w:rsidR="00E22E24" w:rsidRPr="001D6AEE">
        <w:rPr>
          <w:noProof/>
          <w:lang w:eastAsia="fr-CA"/>
        </w:rPr>
        <w:t>…</w:t>
      </w:r>
      <w:r w:rsidR="00EB52AC" w:rsidRPr="001D6AEE">
        <w:rPr>
          <w:noProof/>
          <w:lang w:eastAsia="fr-CA"/>
        </w:rPr>
        <w:t>)</w:t>
      </w:r>
      <w:r>
        <w:t xml:space="preserve"> to the right of the list field. </w:t>
      </w:r>
    </w:p>
    <w:p w14:paraId="5F995E95" w14:textId="77777777" w:rsidR="00943FAF" w:rsidRDefault="00943FAF"/>
    <w:p w14:paraId="19CE64C1" w14:textId="1F4AE2BE" w:rsidR="00943FAF" w:rsidRDefault="00E776AC">
      <w:r>
        <w:t xml:space="preserve">Likewise, global </w:t>
      </w:r>
      <w:r>
        <w:rPr>
          <w:b/>
        </w:rPr>
        <w:t xml:space="preserve">Input </w:t>
      </w:r>
      <w:r w:rsidR="006266D1">
        <w:rPr>
          <w:b/>
        </w:rPr>
        <w:t>maps</w:t>
      </w:r>
      <w:r>
        <w:rPr>
          <w:b/>
        </w:rPr>
        <w:t xml:space="preserve"> </w:t>
      </w:r>
      <w:r>
        <w:t xml:space="preserve">directories can be added. The file format of DEM files needs to be specified by typing their extension in the second list field (on the far right). BioSIM only searches for files with extensions that appear in this list. Specific DEMs can also be linked to BioSIM through the </w:t>
      </w:r>
      <w:r w:rsidR="00C700DF">
        <w:t>Linked</w:t>
      </w:r>
      <w:r>
        <w:t xml:space="preserve"> Data </w:t>
      </w:r>
      <w:r w:rsidR="00FC6816">
        <w:t>Manager</w:t>
      </w:r>
      <w:r>
        <w:t xml:space="preserve"> (accessed from the main menu [Tools</w:t>
      </w:r>
      <w:proofErr w:type="gramStart"/>
      <w:r>
        <w:t>][</w:t>
      </w:r>
      <w:proofErr w:type="gramEnd"/>
      <w:r w:rsidR="00C700DF">
        <w:t xml:space="preserve">Linked Data </w:t>
      </w:r>
      <w:r w:rsidR="00FC6816">
        <w:t>Manager</w:t>
      </w:r>
      <w:r>
        <w:t>], or when defining a mapping component). When such specific links are created, BioSIM automatically adds the linked DEM’s extension to the DEM format list.</w:t>
      </w:r>
    </w:p>
    <w:p w14:paraId="23DE9334" w14:textId="77777777" w:rsidR="00B11639" w:rsidRPr="001D6AEE" w:rsidRDefault="00B11639"/>
    <w:p w14:paraId="1DFC05CD" w14:textId="64760062" w:rsidR="00943FAF" w:rsidRPr="00B11639" w:rsidRDefault="00B11639" w:rsidP="00B11639">
      <w:pPr>
        <w:rPr>
          <w:b/>
        </w:rPr>
      </w:pPr>
      <w:r>
        <w:rPr>
          <w:b/>
          <w:noProof/>
          <w:lang w:eastAsia="en-CA"/>
        </w:rPr>
        <w:drawing>
          <wp:inline distT="0" distB="0" distL="0" distR="0" wp14:anchorId="2093AEAB" wp14:editId="68FD5332">
            <wp:extent cx="247650" cy="167987"/>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41.png"/>
                    <pic:cNvPicPr/>
                  </pic:nvPicPr>
                  <pic:blipFill>
                    <a:blip r:embed="rId219">
                      <a:extLst>
                        <a:ext uri="{28A0092B-C50C-407E-A947-70E740481C1C}">
                          <a14:useLocalDpi xmlns:a14="http://schemas.microsoft.com/office/drawing/2010/main" val="0"/>
                        </a:ext>
                      </a:extLst>
                    </a:blip>
                    <a:stretch>
                      <a:fillRect/>
                    </a:stretch>
                  </pic:blipFill>
                  <pic:spPr>
                    <a:xfrm>
                      <a:off x="0" y="0"/>
                      <a:ext cx="247650" cy="167987"/>
                    </a:xfrm>
                    <a:prstGeom prst="rect">
                      <a:avLst/>
                    </a:prstGeom>
                  </pic:spPr>
                </pic:pic>
              </a:graphicData>
            </a:graphic>
          </wp:inline>
        </w:drawing>
      </w:r>
      <w:r>
        <w:rPr>
          <w:b/>
        </w:rPr>
        <w:t xml:space="preserve"> New: </w:t>
      </w:r>
      <w:r w:rsidRPr="00B11639">
        <w:t>to add new item</w:t>
      </w:r>
    </w:p>
    <w:p w14:paraId="42CF220A" w14:textId="08C91CC7" w:rsidR="00EB52AC" w:rsidRDefault="00B11639" w:rsidP="00B11639">
      <w:pPr>
        <w:rPr>
          <w:b/>
        </w:rPr>
      </w:pPr>
      <w:r>
        <w:rPr>
          <w:b/>
          <w:noProof/>
          <w:lang w:eastAsia="en-CA"/>
        </w:rPr>
        <w:drawing>
          <wp:inline distT="0" distB="0" distL="0" distR="0" wp14:anchorId="13D58E7B" wp14:editId="596D8226">
            <wp:extent cx="213756" cy="16700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42.png"/>
                    <pic:cNvPicPr/>
                  </pic:nvPicPr>
                  <pic:blipFill>
                    <a:blip r:embed="rId220">
                      <a:extLst>
                        <a:ext uri="{28A0092B-C50C-407E-A947-70E740481C1C}">
                          <a14:useLocalDpi xmlns:a14="http://schemas.microsoft.com/office/drawing/2010/main" val="0"/>
                        </a:ext>
                      </a:extLst>
                    </a:blip>
                    <a:stretch>
                      <a:fillRect/>
                    </a:stretch>
                  </pic:blipFill>
                  <pic:spPr>
                    <a:xfrm>
                      <a:off x="0" y="0"/>
                      <a:ext cx="213756" cy="167005"/>
                    </a:xfrm>
                    <a:prstGeom prst="rect">
                      <a:avLst/>
                    </a:prstGeom>
                  </pic:spPr>
                </pic:pic>
              </a:graphicData>
            </a:graphic>
          </wp:inline>
        </w:drawing>
      </w:r>
      <w:r>
        <w:rPr>
          <w:b/>
        </w:rPr>
        <w:t xml:space="preserve"> Delete: </w:t>
      </w:r>
      <w:r w:rsidRPr="00B11639">
        <w:t xml:space="preserve">to delete </w:t>
      </w:r>
      <w:r w:rsidR="009351BE">
        <w:t xml:space="preserve">a select </w:t>
      </w:r>
      <w:r w:rsidRPr="00B11639">
        <w:t>item</w:t>
      </w:r>
    </w:p>
    <w:p w14:paraId="73AA0CF9" w14:textId="06AE8A3D" w:rsidR="00B11639" w:rsidRDefault="00B11639" w:rsidP="00B11639">
      <w:pPr>
        <w:rPr>
          <w:b/>
        </w:rPr>
      </w:pPr>
      <w:r>
        <w:rPr>
          <w:b/>
          <w:noProof/>
          <w:lang w:eastAsia="en-CA"/>
        </w:rPr>
        <w:lastRenderedPageBreak/>
        <w:drawing>
          <wp:inline distT="0" distB="0" distL="0" distR="0" wp14:anchorId="3B84BB85" wp14:editId="5926D59A">
            <wp:extent cx="184067" cy="146685"/>
            <wp:effectExtent l="0" t="0" r="6985"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43.png"/>
                    <pic:cNvPicPr/>
                  </pic:nvPicPr>
                  <pic:blipFill>
                    <a:blip r:embed="rId221">
                      <a:extLst>
                        <a:ext uri="{28A0092B-C50C-407E-A947-70E740481C1C}">
                          <a14:useLocalDpi xmlns:a14="http://schemas.microsoft.com/office/drawing/2010/main" val="0"/>
                        </a:ext>
                      </a:extLst>
                    </a:blip>
                    <a:stretch>
                      <a:fillRect/>
                    </a:stretch>
                  </pic:blipFill>
                  <pic:spPr>
                    <a:xfrm>
                      <a:off x="0" y="0"/>
                      <a:ext cx="189856" cy="151299"/>
                    </a:xfrm>
                    <a:prstGeom prst="rect">
                      <a:avLst/>
                    </a:prstGeom>
                  </pic:spPr>
                </pic:pic>
              </a:graphicData>
            </a:graphic>
          </wp:inline>
        </w:drawing>
      </w:r>
      <w:r w:rsidRPr="00B11639">
        <w:rPr>
          <w:b/>
        </w:rPr>
        <w:t xml:space="preserve"> </w:t>
      </w:r>
      <w:r>
        <w:rPr>
          <w:b/>
        </w:rPr>
        <w:t xml:space="preserve">Move up: </w:t>
      </w:r>
      <w:r w:rsidRPr="00B11639">
        <w:t xml:space="preserve">move </w:t>
      </w:r>
      <w:r w:rsidR="009351BE">
        <w:t xml:space="preserve">select </w:t>
      </w:r>
      <w:r w:rsidR="009351BE" w:rsidRPr="00B11639">
        <w:t xml:space="preserve">item </w:t>
      </w:r>
      <w:proofErr w:type="gramStart"/>
      <w:r w:rsidRPr="00B11639">
        <w:t>up</w:t>
      </w:r>
      <w:proofErr w:type="gramEnd"/>
    </w:p>
    <w:p w14:paraId="2E23345D" w14:textId="5991CFE3" w:rsidR="00B11639" w:rsidRDefault="00B11639" w:rsidP="00B11639">
      <w:pPr>
        <w:rPr>
          <w:b/>
        </w:rPr>
      </w:pPr>
      <w:r>
        <w:rPr>
          <w:b/>
          <w:noProof/>
          <w:lang w:eastAsia="en-CA"/>
        </w:rPr>
        <w:drawing>
          <wp:inline distT="0" distB="0" distL="0" distR="0" wp14:anchorId="2E2481CD" wp14:editId="41DD6111">
            <wp:extent cx="182090" cy="142504"/>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44.png"/>
                    <pic:cNvPicPr/>
                  </pic:nvPicPr>
                  <pic:blipFill>
                    <a:blip r:embed="rId222">
                      <a:extLst>
                        <a:ext uri="{28A0092B-C50C-407E-A947-70E740481C1C}">
                          <a14:useLocalDpi xmlns:a14="http://schemas.microsoft.com/office/drawing/2010/main" val="0"/>
                        </a:ext>
                      </a:extLst>
                    </a:blip>
                    <a:stretch>
                      <a:fillRect/>
                    </a:stretch>
                  </pic:blipFill>
                  <pic:spPr>
                    <a:xfrm>
                      <a:off x="0" y="0"/>
                      <a:ext cx="183852" cy="143883"/>
                    </a:xfrm>
                    <a:prstGeom prst="rect">
                      <a:avLst/>
                    </a:prstGeom>
                  </pic:spPr>
                </pic:pic>
              </a:graphicData>
            </a:graphic>
          </wp:inline>
        </w:drawing>
      </w:r>
      <w:r>
        <w:rPr>
          <w:b/>
        </w:rPr>
        <w:t xml:space="preserve">Move </w:t>
      </w:r>
      <w:r w:rsidR="005D3E4F">
        <w:rPr>
          <w:b/>
        </w:rPr>
        <w:t>down:</w:t>
      </w:r>
      <w:r w:rsidR="005D3E4F" w:rsidRPr="005D3E4F">
        <w:rPr>
          <w:b/>
        </w:rPr>
        <w:t xml:space="preserve"> </w:t>
      </w:r>
      <w:r w:rsidR="005D3E4F" w:rsidRPr="005D3E4F">
        <w:t xml:space="preserve">move </w:t>
      </w:r>
      <w:r w:rsidR="009351BE">
        <w:t xml:space="preserve">select </w:t>
      </w:r>
      <w:r w:rsidR="009351BE" w:rsidRPr="00B11639">
        <w:t>item</w:t>
      </w:r>
      <w:r w:rsidR="009351BE" w:rsidRPr="005D3E4F">
        <w:t xml:space="preserve"> </w:t>
      </w:r>
      <w:proofErr w:type="gramStart"/>
      <w:r w:rsidR="005D3E4F" w:rsidRPr="005D3E4F">
        <w:t>down</w:t>
      </w:r>
      <w:proofErr w:type="gramEnd"/>
    </w:p>
    <w:p w14:paraId="6EC4057E" w14:textId="77777777" w:rsidR="00B11639" w:rsidRPr="00B11639" w:rsidRDefault="00B11639" w:rsidP="00B11639">
      <w:pPr>
        <w:rPr>
          <w:b/>
        </w:rPr>
      </w:pPr>
    </w:p>
    <w:p w14:paraId="3D4C16D2" w14:textId="27231DF3" w:rsidR="00943FAF" w:rsidRDefault="00E776AC" w:rsidP="002F43E9">
      <w:pPr>
        <w:rPr>
          <w:szCs w:val="24"/>
        </w:rPr>
      </w:pPr>
      <w:r>
        <w:rPr>
          <w:szCs w:val="24"/>
        </w:rPr>
        <w:t>In addition to global directories, BioSIM also searches for files in local project subdirectories.</w:t>
      </w:r>
    </w:p>
    <w:p w14:paraId="7F71F18A" w14:textId="77777777" w:rsidR="00E22E24" w:rsidRPr="002F43E9" w:rsidRDefault="00E22E24" w:rsidP="002F43E9">
      <w:pPr>
        <w:rPr>
          <w:szCs w:val="24"/>
        </w:rPr>
      </w:pPr>
    </w:p>
    <w:p w14:paraId="2B145CA5" w14:textId="77777777" w:rsidR="00943FAF" w:rsidRDefault="00943FAF">
      <w:pPr>
        <w:jc w:val="both"/>
      </w:pPr>
    </w:p>
    <w:p w14:paraId="4732DE10" w14:textId="011EB10A" w:rsidR="00943FAF" w:rsidRDefault="00E776AC" w:rsidP="00197802">
      <w:pPr>
        <w:pStyle w:val="Titre2"/>
      </w:pPr>
      <w:bookmarkStart w:id="549" w:name="_Toc132704654"/>
      <w:r>
        <w:t>Links page</w:t>
      </w:r>
      <w:bookmarkEnd w:id="549"/>
      <w:r>
        <w:t xml:space="preserve"> </w:t>
      </w:r>
    </w:p>
    <w:p w14:paraId="057DE787" w14:textId="20D8039A" w:rsidR="00943FAF" w:rsidRDefault="0002223A">
      <w:pPr>
        <w:jc w:val="both"/>
      </w:pPr>
      <w:r>
        <w:rPr>
          <w:noProof/>
          <w:lang w:eastAsia="en-CA"/>
        </w:rPr>
        <w:drawing>
          <wp:anchor distT="0" distB="0" distL="114300" distR="114300" simplePos="0" relativeHeight="251668480" behindDoc="0" locked="0" layoutInCell="1" allowOverlap="1" wp14:anchorId="11349BB2" wp14:editId="0E9550EF">
            <wp:simplePos x="0" y="0"/>
            <wp:positionH relativeFrom="column">
              <wp:posOffset>3657600</wp:posOffset>
            </wp:positionH>
            <wp:positionV relativeFrom="paragraph">
              <wp:posOffset>134620</wp:posOffset>
            </wp:positionV>
            <wp:extent cx="2689860" cy="1982470"/>
            <wp:effectExtent l="0" t="0" r="0" b="0"/>
            <wp:wrapTight wrapText="bothSides">
              <wp:wrapPolygon edited="0">
                <wp:start x="0" y="0"/>
                <wp:lineTo x="0" y="21379"/>
                <wp:lineTo x="21416" y="21379"/>
                <wp:lineTo x="21416" y="0"/>
                <wp:lineTo x="0" y="0"/>
              </wp:wrapPolygon>
            </wp:wrapTight>
            <wp:docPr id="272" name="Picture 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689860" cy="1982470"/>
                    </a:xfrm>
                    <a:prstGeom prst="rect">
                      <a:avLst/>
                    </a:prstGeom>
                    <a:noFill/>
                    <a:ln>
                      <a:noFill/>
                      <a:prstDash/>
                    </a:ln>
                  </pic:spPr>
                </pic:pic>
              </a:graphicData>
            </a:graphic>
            <wp14:sizeRelV relativeFrom="margin">
              <wp14:pctHeight>0</wp14:pctHeight>
            </wp14:sizeRelV>
          </wp:anchor>
        </w:drawing>
      </w:r>
    </w:p>
    <w:p w14:paraId="4A27E61B" w14:textId="1014CAFC" w:rsidR="00943FAF" w:rsidRPr="001D6AEE" w:rsidRDefault="00E776AC">
      <w:pPr>
        <w:jc w:val="both"/>
      </w:pPr>
      <w:r>
        <w:t xml:space="preserve">It is also useful to set the paths of applications that BioSIM can be linked to. The paths to </w:t>
      </w:r>
      <w:proofErr w:type="spellStart"/>
      <w:r>
        <w:t>BioSIM’s</w:t>
      </w:r>
      <w:proofErr w:type="spellEnd"/>
      <w:r>
        <w:t xml:space="preserve"> </w:t>
      </w:r>
      <w:r w:rsidR="0047008B" w:rsidRPr="0047008B">
        <w:t xml:space="preserve">ten </w:t>
      </w:r>
      <w:r>
        <w:t>main peripheral programs (</w:t>
      </w:r>
      <w:proofErr w:type="spellStart"/>
      <w:r>
        <w:t>ShowMap</w:t>
      </w:r>
      <w:proofErr w:type="spellEnd"/>
      <w:r>
        <w:t>,</w:t>
      </w:r>
      <w:r w:rsidR="0047008B">
        <w:t xml:space="preserve"> </w:t>
      </w:r>
      <w:proofErr w:type="spellStart"/>
      <w:r w:rsidR="0047008B">
        <w:t>Hourly</w:t>
      </w:r>
      <w:r w:rsidR="00C700DF">
        <w:t>Editor</w:t>
      </w:r>
      <w:proofErr w:type="spellEnd"/>
      <w:r w:rsidR="00C700DF">
        <w:t xml:space="preserve">, </w:t>
      </w:r>
      <w:proofErr w:type="spellStart"/>
      <w:r w:rsidR="00C700DF">
        <w:t>DailyEditor</w:t>
      </w:r>
      <w:proofErr w:type="spellEnd"/>
      <w:r w:rsidR="00C700DF">
        <w:t xml:space="preserve">, </w:t>
      </w:r>
      <w:proofErr w:type="spellStart"/>
      <w:r w:rsidR="00C700DF">
        <w:t>Normals</w:t>
      </w:r>
      <w:r w:rsidR="0047008B">
        <w:t>Editor</w:t>
      </w:r>
      <w:proofErr w:type="spellEnd"/>
      <w:r w:rsidR="0047008B">
        <w:t>,</w:t>
      </w:r>
      <w:r w:rsidR="00BF67FF">
        <w:t xml:space="preserve"> </w:t>
      </w:r>
      <w:proofErr w:type="spellStart"/>
      <w:r w:rsidR="00C700DF">
        <w:t>ModelsEditor</w:t>
      </w:r>
      <w:proofErr w:type="spellEnd"/>
      <w:r w:rsidR="00C700DF">
        <w:t xml:space="preserve">, </w:t>
      </w:r>
      <w:proofErr w:type="spellStart"/>
      <w:r w:rsidR="00C700DF">
        <w:t>MatchStations</w:t>
      </w:r>
      <w:proofErr w:type="spellEnd"/>
      <w:r w:rsidR="00C700DF">
        <w:t xml:space="preserve">, </w:t>
      </w:r>
      <w:proofErr w:type="spellStart"/>
      <w:r w:rsidR="00C700DF">
        <w:t>WeatherUpdater</w:t>
      </w:r>
      <w:proofErr w:type="spellEnd"/>
      <w:r w:rsidR="00C700DF">
        <w:t xml:space="preserve">, </w:t>
      </w:r>
      <w:proofErr w:type="spellStart"/>
      <w:r w:rsidR="00C700DF">
        <w:t>FTPTransfer</w:t>
      </w:r>
      <w:proofErr w:type="spellEnd"/>
      <w:r w:rsidR="00C700DF">
        <w:t xml:space="preserve"> and </w:t>
      </w:r>
      <w:proofErr w:type="spellStart"/>
      <w:r w:rsidR="00C700DF">
        <w:t>TDate</w:t>
      </w:r>
      <w:proofErr w:type="spellEnd"/>
      <w:r>
        <w:t xml:space="preserve">) are set automatically and usually do not need review. </w:t>
      </w:r>
    </w:p>
    <w:p w14:paraId="77B37F42" w14:textId="77777777" w:rsidR="00943FAF" w:rsidRDefault="00943FAF">
      <w:pPr>
        <w:jc w:val="both"/>
      </w:pPr>
    </w:p>
    <w:p w14:paraId="3C2604EE" w14:textId="7838F536" w:rsidR="00943FAF" w:rsidRDefault="00E776AC">
      <w:pPr>
        <w:jc w:val="both"/>
      </w:pPr>
      <w:r>
        <w:t>The paths to the user’s favourite spreadsheet software where results are exported (</w:t>
      </w:r>
      <w:proofErr w:type="gramStart"/>
      <w:r>
        <w:t>e.g.</w:t>
      </w:r>
      <w:proofErr w:type="gramEnd"/>
      <w:r>
        <w:t xml:space="preserve"> Excel) and to a text editor (Notepad.exe by default) need to be set by the user using the browse button </w:t>
      </w:r>
      <w:r w:rsidR="00BC5E92" w:rsidRPr="001D6AEE">
        <w:rPr>
          <w:noProof/>
          <w:lang w:eastAsia="fr-CA"/>
        </w:rPr>
        <w:t>(…)</w:t>
      </w:r>
      <w:r>
        <w:t>.</w:t>
      </w:r>
    </w:p>
    <w:p w14:paraId="19980557" w14:textId="6626B2F4" w:rsidR="00943FAF" w:rsidRDefault="00943FAF"/>
    <w:p w14:paraId="78119D24" w14:textId="0536D108" w:rsidR="00943FAF" w:rsidRDefault="00E776AC" w:rsidP="00197802">
      <w:pPr>
        <w:pStyle w:val="Titre2"/>
      </w:pPr>
      <w:bookmarkStart w:id="550" w:name="_Toc132704655"/>
      <w:r>
        <w:t>Region page</w:t>
      </w:r>
      <w:bookmarkEnd w:id="550"/>
    </w:p>
    <w:p w14:paraId="56C6534E" w14:textId="3A186F6E" w:rsidR="00943FAF" w:rsidRDefault="0002223A">
      <w:pPr>
        <w:jc w:val="both"/>
      </w:pPr>
      <w:r>
        <w:rPr>
          <w:noProof/>
          <w:lang w:eastAsia="en-CA"/>
        </w:rPr>
        <w:drawing>
          <wp:anchor distT="0" distB="0" distL="114300" distR="114300" simplePos="0" relativeHeight="251669504" behindDoc="0" locked="0" layoutInCell="1" allowOverlap="1" wp14:anchorId="5A9A3B1E" wp14:editId="33B62CDA">
            <wp:simplePos x="0" y="0"/>
            <wp:positionH relativeFrom="column">
              <wp:posOffset>3663902</wp:posOffset>
            </wp:positionH>
            <wp:positionV relativeFrom="paragraph">
              <wp:posOffset>128251</wp:posOffset>
            </wp:positionV>
            <wp:extent cx="2690805" cy="1929740"/>
            <wp:effectExtent l="0" t="0" r="0" b="0"/>
            <wp:wrapTight wrapText="bothSides">
              <wp:wrapPolygon edited="0">
                <wp:start x="0" y="0"/>
                <wp:lineTo x="0" y="21330"/>
                <wp:lineTo x="21411" y="21330"/>
                <wp:lineTo x="21411" y="0"/>
                <wp:lineTo x="0" y="0"/>
              </wp:wrapPolygon>
            </wp:wrapTight>
            <wp:docPr id="274" name="Picture 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690805" cy="1929740"/>
                    </a:xfrm>
                    <a:prstGeom prst="rect">
                      <a:avLst/>
                    </a:prstGeom>
                    <a:noFill/>
                    <a:ln>
                      <a:noFill/>
                      <a:prstDash/>
                    </a:ln>
                  </pic:spPr>
                </pic:pic>
              </a:graphicData>
            </a:graphic>
            <wp14:sizeRelV relativeFrom="margin">
              <wp14:pctHeight>0</wp14:pctHeight>
            </wp14:sizeRelV>
          </wp:anchor>
        </w:drawing>
      </w:r>
    </w:p>
    <w:p w14:paraId="1176C077" w14:textId="52189C51" w:rsidR="00943FAF" w:rsidRPr="001D6AEE" w:rsidRDefault="00E776AC">
      <w:pPr>
        <w:jc w:val="both"/>
      </w:pPr>
      <w:r>
        <w:t xml:space="preserve">The </w:t>
      </w:r>
      <w:r>
        <w:rPr>
          <w:i/>
        </w:rPr>
        <w:t>Region</w:t>
      </w:r>
      <w:r>
        <w:t xml:space="preserve"> page allows the user to modify the variable delimiters and the time </w:t>
      </w:r>
      <w:r w:rsidR="00931418">
        <w:t xml:space="preserve">variable </w:t>
      </w:r>
      <w:r>
        <w:t>format when exporting a file.</w:t>
      </w:r>
    </w:p>
    <w:p w14:paraId="13C242A4" w14:textId="0019A393" w:rsidR="00943FAF" w:rsidRDefault="00943FAF">
      <w:pPr>
        <w:jc w:val="both"/>
        <w:rPr>
          <w:b/>
        </w:rPr>
      </w:pPr>
    </w:p>
    <w:p w14:paraId="1E8343E7" w14:textId="1BC658C5" w:rsidR="00943FAF" w:rsidRPr="001D6AEE" w:rsidRDefault="00E776AC">
      <w:pPr>
        <w:jc w:val="both"/>
      </w:pPr>
      <w:r>
        <w:rPr>
          <w:b/>
        </w:rPr>
        <w:t>Decimal delimiter</w:t>
      </w:r>
      <w:r>
        <w:t xml:space="preserve"> field</w:t>
      </w:r>
      <w:r>
        <w:rPr>
          <w:b/>
        </w:rPr>
        <w:t xml:space="preserve">: </w:t>
      </w:r>
      <w:r>
        <w:t xml:space="preserve">Allows the user to change the default decimal character in variables to be exported. Usually this is “.”, but in French environments it is often “,”. In that case, a list-delimiter character other than “,” must be specified in the </w:t>
      </w:r>
      <w:r w:rsidR="00931418" w:rsidRPr="00931418">
        <w:rPr>
          <w:b/>
        </w:rPr>
        <w:t>list delimiter</w:t>
      </w:r>
      <w:r>
        <w:t xml:space="preserve"> field.</w:t>
      </w:r>
    </w:p>
    <w:p w14:paraId="2CD0C2D8" w14:textId="77777777" w:rsidR="00943FAF" w:rsidRDefault="00943FAF">
      <w:pPr>
        <w:jc w:val="both"/>
      </w:pPr>
    </w:p>
    <w:p w14:paraId="5FCFAEB6" w14:textId="420B9024" w:rsidR="00943FAF" w:rsidRPr="001D6AEE" w:rsidRDefault="00E776AC">
      <w:pPr>
        <w:jc w:val="both"/>
      </w:pPr>
      <w:r>
        <w:rPr>
          <w:b/>
        </w:rPr>
        <w:t>List delimiter</w:t>
      </w:r>
      <w:r>
        <w:t xml:space="preserve"> field: Allows the user to change the default list delimiter between variables (columns) to be exported. This is especially important in the case of French environments where “,” is used as a decimal place delimiter. A delimiter such as “;” can be used in </w:t>
      </w:r>
      <w:r w:rsidR="00931418">
        <w:t>this</w:t>
      </w:r>
      <w:r>
        <w:t xml:space="preserve"> case.</w:t>
      </w:r>
    </w:p>
    <w:p w14:paraId="3D6E5894" w14:textId="77777777" w:rsidR="00943FAF" w:rsidRDefault="00943FAF"/>
    <w:p w14:paraId="4D490526" w14:textId="77777777" w:rsidR="00943FAF" w:rsidRPr="001D6AEE" w:rsidRDefault="00E776AC">
      <w:pPr>
        <w:jc w:val="both"/>
      </w:pPr>
      <w:r>
        <w:rPr>
          <w:b/>
        </w:rPr>
        <w:t xml:space="preserve">Time format </w:t>
      </w:r>
      <w:r>
        <w:t>field</w:t>
      </w:r>
      <w:r>
        <w:rPr>
          <w:b/>
        </w:rPr>
        <w:t>:</w:t>
      </w:r>
      <w:r>
        <w:t xml:space="preserve"> Allows the user to edit both the header and the format of the time variables in the “For Each Year” and “Overall Years” modes. Each time a variable is added in one of the format columns, the corresponding header must also be added in the table. The information entered in the </w:t>
      </w:r>
      <w:r>
        <w:rPr>
          <w:b/>
        </w:rPr>
        <w:t>Time format</w:t>
      </w:r>
      <w:r>
        <w:t xml:space="preserve"> field table affects the way in which BioSIM displays (in the main window’s </w:t>
      </w:r>
      <w:r>
        <w:rPr>
          <w:i/>
        </w:rPr>
        <w:t>Data</w:t>
      </w:r>
      <w:r>
        <w:t xml:space="preserve"> tab) and exports (in the export file) dates. </w:t>
      </w:r>
    </w:p>
    <w:p w14:paraId="0557656A" w14:textId="77777777" w:rsidR="00943FAF" w:rsidRDefault="00943FAF">
      <w:pPr>
        <w:jc w:val="both"/>
      </w:pPr>
    </w:p>
    <w:p w14:paraId="04DA487C" w14:textId="77777777" w:rsidR="00943FAF" w:rsidRPr="001D6AEE" w:rsidRDefault="00E776AC">
      <w:pPr>
        <w:jc w:val="both"/>
      </w:pPr>
      <w:r>
        <w:lastRenderedPageBreak/>
        <w:t xml:space="preserve">Often it is useful to have each element of a time representation exported as a separate column (e.g., year and ordinal date). In that case, the user must replace the default separator “/” by the list delimiter (as defined in the </w:t>
      </w:r>
      <w:r>
        <w:rPr>
          <w:b/>
        </w:rPr>
        <w:t>List delimiter</w:t>
      </w:r>
      <w:r>
        <w:t xml:space="preserve"> field). For example, if the coma is the list </w:t>
      </w:r>
      <w:proofErr w:type="spellStart"/>
      <w:r>
        <w:t>delimitor</w:t>
      </w:r>
      <w:proofErr w:type="spellEnd"/>
      <w:r>
        <w:t>, “%</w:t>
      </w:r>
      <w:proofErr w:type="spellStart"/>
      <w:proofErr w:type="gramStart"/>
      <w:r>
        <w:t>y,%</w:t>
      </w:r>
      <w:proofErr w:type="gramEnd"/>
      <w:r>
        <w:t>j</w:t>
      </w:r>
      <w:proofErr w:type="spellEnd"/>
      <w:r>
        <w:t xml:space="preserve">” outputs two columns, one for year and one for ordinal (Julian) date. The user must also remember to change the column header definition so two headers are also exported (e.g., Year, </w:t>
      </w:r>
      <w:proofErr w:type="spellStart"/>
      <w:r>
        <w:t>OrdinalDate</w:t>
      </w:r>
      <w:proofErr w:type="spellEnd"/>
      <w:r>
        <w:t xml:space="preserve">).  </w:t>
      </w:r>
    </w:p>
    <w:p w14:paraId="451B80A2" w14:textId="77777777" w:rsidR="00943FAF" w:rsidRDefault="00943FAF">
      <w:pPr>
        <w:ind w:left="360"/>
      </w:pPr>
    </w:p>
    <w:p w14:paraId="4B229A8C" w14:textId="77777777" w:rsidR="00943FAF" w:rsidRDefault="00E776AC">
      <w:r>
        <w:t>The following list contains the most common time format codes followed by their description and an example:</w:t>
      </w:r>
    </w:p>
    <w:p w14:paraId="098FC295" w14:textId="77777777" w:rsidR="00943FAF" w:rsidRDefault="00943FAF"/>
    <w:tbl>
      <w:tblPr>
        <w:tblW w:w="9208" w:type="dxa"/>
        <w:tblLayout w:type="fixed"/>
        <w:tblCellMar>
          <w:left w:w="10" w:type="dxa"/>
          <w:right w:w="10" w:type="dxa"/>
        </w:tblCellMar>
        <w:tblLook w:val="04A0" w:firstRow="1" w:lastRow="0" w:firstColumn="1" w:lastColumn="0" w:noHBand="0" w:noVBand="1"/>
      </w:tblPr>
      <w:tblGrid>
        <w:gridCol w:w="1590"/>
        <w:gridCol w:w="4378"/>
        <w:gridCol w:w="3240"/>
      </w:tblGrid>
      <w:tr w:rsidR="00943FAF" w14:paraId="52FF0648"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879CF" w14:textId="77777777" w:rsidR="00943FAF" w:rsidRDefault="00E776AC">
            <w:pPr>
              <w:rPr>
                <w:b/>
              </w:rPr>
            </w:pPr>
            <w:r>
              <w:rPr>
                <w:b/>
              </w:rPr>
              <w:t>Code</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5F66F" w14:textId="77777777" w:rsidR="00943FAF" w:rsidRDefault="00E776AC">
            <w:pPr>
              <w:rPr>
                <w:b/>
              </w:rPr>
            </w:pPr>
            <w:r>
              <w:rPr>
                <w:b/>
              </w:rPr>
              <w:t>Description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5BBA18" w14:textId="77777777" w:rsidR="00943FAF" w:rsidRDefault="00E776AC">
            <w:pPr>
              <w:rPr>
                <w:b/>
              </w:rPr>
            </w:pPr>
            <w:r>
              <w:rPr>
                <w:b/>
              </w:rPr>
              <w:t>Example</w:t>
            </w:r>
          </w:p>
        </w:tc>
      </w:tr>
      <w:tr w:rsidR="00943FAF" w14:paraId="572FE9E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A0D0A6"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137A3" w14:textId="77777777" w:rsidR="00943FAF" w:rsidRDefault="00E776AC">
            <w:pPr>
              <w:rPr>
                <w:szCs w:val="24"/>
                <w:lang w:eastAsia="en-CA"/>
              </w:rPr>
            </w:pPr>
            <w:r>
              <w:rPr>
                <w:szCs w:val="24"/>
                <w:lang w:eastAsia="en-CA"/>
              </w:rPr>
              <w:t>Abbreviated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703F0E" w14:textId="77777777" w:rsidR="00943FAF" w:rsidRDefault="00E776AC">
            <w:pPr>
              <w:rPr>
                <w:szCs w:val="24"/>
                <w:lang w:eastAsia="en-CA"/>
              </w:rPr>
            </w:pPr>
            <w:r>
              <w:rPr>
                <w:szCs w:val="24"/>
                <w:lang w:eastAsia="en-CA"/>
              </w:rPr>
              <w:t>Thu</w:t>
            </w:r>
          </w:p>
        </w:tc>
      </w:tr>
      <w:tr w:rsidR="00943FAF" w14:paraId="69ED901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2E3463" w14:textId="77777777" w:rsidR="00943FAF" w:rsidRDefault="00E776AC">
            <w:pPr>
              <w:rPr>
                <w:szCs w:val="24"/>
                <w:lang w:eastAsia="en-CA"/>
              </w:rPr>
            </w:pPr>
            <w:r>
              <w:rPr>
                <w:szCs w:val="24"/>
                <w:lang w:eastAsia="en-CA"/>
              </w:rPr>
              <w:t>%A</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9CAD81" w14:textId="77777777" w:rsidR="00943FAF" w:rsidRDefault="00E776AC">
            <w:pPr>
              <w:rPr>
                <w:szCs w:val="24"/>
                <w:lang w:eastAsia="en-CA"/>
              </w:rPr>
            </w:pPr>
            <w:r>
              <w:rPr>
                <w:szCs w:val="24"/>
                <w:lang w:eastAsia="en-CA"/>
              </w:rPr>
              <w:t>Full weekday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B90B27" w14:textId="77777777" w:rsidR="00943FAF" w:rsidRDefault="00E776AC">
            <w:pPr>
              <w:rPr>
                <w:szCs w:val="24"/>
                <w:lang w:eastAsia="en-CA"/>
              </w:rPr>
            </w:pPr>
            <w:r>
              <w:rPr>
                <w:szCs w:val="24"/>
                <w:lang w:eastAsia="en-CA"/>
              </w:rPr>
              <w:t>Thursday</w:t>
            </w:r>
          </w:p>
        </w:tc>
      </w:tr>
      <w:tr w:rsidR="00943FAF" w14:paraId="31084C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BE842C"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E16B71" w14:textId="77777777" w:rsidR="00943FAF" w:rsidRDefault="00E776AC">
            <w:pPr>
              <w:rPr>
                <w:szCs w:val="24"/>
                <w:lang w:eastAsia="en-CA"/>
              </w:rPr>
            </w:pPr>
            <w:r>
              <w:rPr>
                <w:szCs w:val="24"/>
                <w:lang w:eastAsia="en-CA"/>
              </w:rPr>
              <w:t>Abbreviated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3B79F" w14:textId="77777777" w:rsidR="00943FAF" w:rsidRDefault="00E776AC">
            <w:pPr>
              <w:rPr>
                <w:szCs w:val="24"/>
                <w:lang w:eastAsia="en-CA"/>
              </w:rPr>
            </w:pPr>
            <w:r>
              <w:rPr>
                <w:szCs w:val="24"/>
                <w:lang w:eastAsia="en-CA"/>
              </w:rPr>
              <w:t>Aug</w:t>
            </w:r>
          </w:p>
        </w:tc>
      </w:tr>
      <w:tr w:rsidR="00943FAF" w14:paraId="2431DD0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86FE0" w14:textId="77777777" w:rsidR="00943FAF" w:rsidRDefault="00E776AC">
            <w:pPr>
              <w:rPr>
                <w:szCs w:val="24"/>
                <w:lang w:eastAsia="en-CA"/>
              </w:rPr>
            </w:pPr>
            <w:r>
              <w:rPr>
                <w:szCs w:val="24"/>
                <w:lang w:eastAsia="en-CA"/>
              </w:rPr>
              <w:t>%B</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8B766" w14:textId="77777777" w:rsidR="00943FAF" w:rsidRDefault="00E776AC">
            <w:pPr>
              <w:rPr>
                <w:szCs w:val="24"/>
                <w:lang w:eastAsia="en-CA"/>
              </w:rPr>
            </w:pPr>
            <w:r>
              <w:rPr>
                <w:szCs w:val="24"/>
                <w:lang w:eastAsia="en-CA"/>
              </w:rPr>
              <w:t>Full month name</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C0816B" w14:textId="77777777" w:rsidR="00943FAF" w:rsidRDefault="00E776AC">
            <w:pPr>
              <w:rPr>
                <w:szCs w:val="24"/>
                <w:lang w:eastAsia="en-CA"/>
              </w:rPr>
            </w:pPr>
            <w:r>
              <w:rPr>
                <w:szCs w:val="24"/>
                <w:lang w:eastAsia="en-CA"/>
              </w:rPr>
              <w:t>August</w:t>
            </w:r>
          </w:p>
        </w:tc>
      </w:tr>
      <w:tr w:rsidR="00943FAF" w14:paraId="39159E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86860" w14:textId="77777777" w:rsidR="00943FAF" w:rsidRDefault="00E776AC">
            <w:pPr>
              <w:rPr>
                <w:szCs w:val="24"/>
                <w:lang w:eastAsia="en-CA"/>
              </w:rPr>
            </w:pPr>
            <w:r>
              <w:rPr>
                <w:szCs w:val="24"/>
                <w:lang w:eastAsia="en-CA"/>
              </w:rPr>
              <w:t>%c</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C8EBC2" w14:textId="77777777" w:rsidR="00943FAF" w:rsidRDefault="00E776AC">
            <w:pPr>
              <w:rPr>
                <w:szCs w:val="24"/>
                <w:lang w:eastAsia="en-CA"/>
              </w:rPr>
            </w:pPr>
            <w:r>
              <w:rPr>
                <w:szCs w:val="24"/>
                <w:lang w:eastAsia="en-CA"/>
              </w:rPr>
              <w:t>Date and time representation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97D37" w14:textId="77777777" w:rsidR="00943FAF" w:rsidRDefault="00E776AC">
            <w:pPr>
              <w:rPr>
                <w:szCs w:val="24"/>
                <w:lang w:eastAsia="en-CA"/>
              </w:rPr>
            </w:pPr>
            <w:r>
              <w:rPr>
                <w:szCs w:val="24"/>
                <w:lang w:eastAsia="en-CA"/>
              </w:rPr>
              <w:t>Thu Aug 23 14:55:02 2001</w:t>
            </w:r>
          </w:p>
        </w:tc>
      </w:tr>
      <w:tr w:rsidR="00943FAF" w14:paraId="2DFF120E"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CD787" w14:textId="77777777" w:rsidR="00943FAF" w:rsidRDefault="00E776AC">
            <w:pPr>
              <w:rPr>
                <w:szCs w:val="24"/>
                <w:lang w:eastAsia="en-CA"/>
              </w:rPr>
            </w:pPr>
            <w:r>
              <w:rPr>
                <w:szCs w:val="24"/>
                <w:lang w:eastAsia="en-CA"/>
              </w:rPr>
              <w:t>%d</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50D1E" w14:textId="77777777" w:rsidR="00943FAF" w:rsidRDefault="00E776AC">
            <w:pPr>
              <w:rPr>
                <w:szCs w:val="24"/>
                <w:lang w:eastAsia="en-CA"/>
              </w:rPr>
            </w:pPr>
            <w:r>
              <w:rPr>
                <w:szCs w:val="24"/>
                <w:lang w:eastAsia="en-CA"/>
              </w:rPr>
              <w:t>Day of the month [01-31]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94FEC8" w14:textId="77777777" w:rsidR="00943FAF" w:rsidRDefault="00E776AC">
            <w:pPr>
              <w:rPr>
                <w:szCs w:val="24"/>
                <w:lang w:eastAsia="en-CA"/>
              </w:rPr>
            </w:pPr>
            <w:r>
              <w:rPr>
                <w:szCs w:val="24"/>
                <w:lang w:eastAsia="en-CA"/>
              </w:rPr>
              <w:t>23</w:t>
            </w:r>
          </w:p>
        </w:tc>
      </w:tr>
      <w:tr w:rsidR="00943FAF" w14:paraId="4DCA0DC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45CEF" w14:textId="77777777" w:rsidR="00943FAF" w:rsidRDefault="00E776AC">
            <w:pPr>
              <w:rPr>
                <w:szCs w:val="24"/>
                <w:lang w:eastAsia="en-CA"/>
              </w:rPr>
            </w:pPr>
            <w:r>
              <w:rPr>
                <w:szCs w:val="24"/>
                <w:lang w:eastAsia="en-CA"/>
              </w:rPr>
              <w:t>%j</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DF8FD" w14:textId="77777777" w:rsidR="00943FAF" w:rsidRDefault="00E776AC">
            <w:pPr>
              <w:rPr>
                <w:szCs w:val="24"/>
                <w:lang w:eastAsia="en-CA"/>
              </w:rPr>
            </w:pPr>
            <w:r>
              <w:rPr>
                <w:szCs w:val="24"/>
                <w:lang w:eastAsia="en-CA"/>
              </w:rPr>
              <w:t>Day of the year [001-366]</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55FCA5" w14:textId="77777777" w:rsidR="00943FAF" w:rsidRDefault="00E776AC">
            <w:pPr>
              <w:rPr>
                <w:szCs w:val="24"/>
                <w:lang w:eastAsia="en-CA"/>
              </w:rPr>
            </w:pPr>
            <w:r>
              <w:rPr>
                <w:szCs w:val="24"/>
                <w:lang w:eastAsia="en-CA"/>
              </w:rPr>
              <w:t>235</w:t>
            </w:r>
          </w:p>
        </w:tc>
      </w:tr>
      <w:tr w:rsidR="00943FAF" w14:paraId="5B57D06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02C5D" w14:textId="77777777" w:rsidR="00943FAF" w:rsidRDefault="00E776AC">
            <w:pPr>
              <w:rPr>
                <w:szCs w:val="24"/>
                <w:lang w:eastAsia="en-CA"/>
              </w:rPr>
            </w:pPr>
            <w:r>
              <w:rPr>
                <w:szCs w:val="24"/>
                <w:lang w:eastAsia="en-CA"/>
              </w:rPr>
              <w:t>%m</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32E325" w14:textId="77777777" w:rsidR="00943FAF" w:rsidRDefault="00E776AC">
            <w:pPr>
              <w:rPr>
                <w:szCs w:val="24"/>
                <w:lang w:eastAsia="en-CA"/>
              </w:rPr>
            </w:pPr>
            <w:r>
              <w:rPr>
                <w:szCs w:val="24"/>
                <w:lang w:eastAsia="en-CA"/>
              </w:rPr>
              <w:t xml:space="preserve">Month as a decimal number [01-12]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0E9D8" w14:textId="77777777" w:rsidR="00943FAF" w:rsidRDefault="00E776AC">
            <w:pPr>
              <w:rPr>
                <w:szCs w:val="24"/>
                <w:lang w:eastAsia="en-CA"/>
              </w:rPr>
            </w:pPr>
            <w:r>
              <w:rPr>
                <w:szCs w:val="24"/>
                <w:lang w:eastAsia="en-CA"/>
              </w:rPr>
              <w:t>08</w:t>
            </w:r>
          </w:p>
        </w:tc>
      </w:tr>
      <w:tr w:rsidR="00943FAF" w14:paraId="526A11BA"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3879D" w14:textId="77777777" w:rsidR="00943FAF" w:rsidRDefault="00E776AC">
            <w:pPr>
              <w:rPr>
                <w:szCs w:val="24"/>
                <w:lang w:eastAsia="en-CA"/>
              </w:rPr>
            </w:pPr>
            <w:r>
              <w:rPr>
                <w:szCs w:val="24"/>
                <w:lang w:eastAsia="en-CA"/>
              </w:rPr>
              <w:t xml:space="preserve">%U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D67DB4" w14:textId="77777777" w:rsidR="00943FAF" w:rsidRDefault="00E776AC">
            <w:pPr>
              <w:rPr>
                <w:szCs w:val="24"/>
                <w:lang w:eastAsia="en-CA"/>
              </w:rPr>
            </w:pPr>
            <w:r>
              <w:rPr>
                <w:szCs w:val="24"/>
                <w:lang w:eastAsia="en-CA"/>
              </w:rPr>
              <w:t>Week number with the first Sunday as the first day of week one [00-53]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A16345" w14:textId="77777777" w:rsidR="00943FAF" w:rsidRDefault="00E776AC">
            <w:pPr>
              <w:rPr>
                <w:szCs w:val="24"/>
                <w:lang w:eastAsia="en-CA"/>
              </w:rPr>
            </w:pPr>
            <w:r>
              <w:rPr>
                <w:szCs w:val="24"/>
                <w:lang w:eastAsia="en-CA"/>
              </w:rPr>
              <w:t>33</w:t>
            </w:r>
          </w:p>
        </w:tc>
      </w:tr>
      <w:tr w:rsidR="00943FAF" w14:paraId="261435E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6E73C" w14:textId="3CF4BF33"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1BA65" w14:textId="77777777" w:rsidR="00943FAF" w:rsidRDefault="00E776AC">
            <w:pPr>
              <w:rPr>
                <w:szCs w:val="24"/>
                <w:lang w:eastAsia="en-CA"/>
              </w:rPr>
            </w:pPr>
            <w:r>
              <w:rPr>
                <w:szCs w:val="24"/>
                <w:lang w:eastAsia="en-CA"/>
              </w:rPr>
              <w:t xml:space="preserve">Weekday as a decimal number with Sunday as 0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68871D" w14:textId="77777777" w:rsidR="00943FAF" w:rsidRDefault="00E776AC">
            <w:pPr>
              <w:rPr>
                <w:szCs w:val="24"/>
                <w:lang w:eastAsia="en-CA"/>
              </w:rPr>
            </w:pPr>
            <w:r>
              <w:rPr>
                <w:szCs w:val="24"/>
                <w:lang w:eastAsia="en-CA"/>
              </w:rPr>
              <w:t>4</w:t>
            </w:r>
          </w:p>
        </w:tc>
      </w:tr>
      <w:tr w:rsidR="00943FAF" w14:paraId="20BAC90C"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63EA7A" w14:textId="77777777" w:rsidR="00943FAF" w:rsidRDefault="00E776AC">
            <w:pPr>
              <w:rPr>
                <w:szCs w:val="24"/>
                <w:lang w:eastAsia="en-CA"/>
              </w:rPr>
            </w:pPr>
            <w:r>
              <w:rPr>
                <w:szCs w:val="24"/>
                <w:lang w:eastAsia="en-CA"/>
              </w:rPr>
              <w:t xml:space="preserve">%W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7402F" w14:textId="77777777" w:rsidR="00943FAF" w:rsidRDefault="00E776AC">
            <w:pPr>
              <w:rPr>
                <w:szCs w:val="24"/>
                <w:lang w:eastAsia="en-CA"/>
              </w:rPr>
            </w:pPr>
            <w:r>
              <w:rPr>
                <w:szCs w:val="24"/>
                <w:lang w:eastAsia="en-CA"/>
              </w:rPr>
              <w:t xml:space="preserve">Week number with the first Monday as the first day of week one [00-53]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61A46" w14:textId="77777777" w:rsidR="00943FAF" w:rsidRDefault="00E776AC">
            <w:pPr>
              <w:rPr>
                <w:szCs w:val="24"/>
                <w:lang w:eastAsia="en-CA"/>
              </w:rPr>
            </w:pPr>
            <w:r>
              <w:rPr>
                <w:szCs w:val="24"/>
                <w:lang w:eastAsia="en-CA"/>
              </w:rPr>
              <w:t>34</w:t>
            </w:r>
          </w:p>
        </w:tc>
      </w:tr>
      <w:tr w:rsidR="00943FAF" w14:paraId="2F0ADCE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BF8E21" w14:textId="77777777" w:rsidR="00943FAF" w:rsidRDefault="00E776AC">
            <w:pPr>
              <w:rPr>
                <w:szCs w:val="24"/>
                <w:lang w:eastAsia="en-CA"/>
              </w:rPr>
            </w:pPr>
            <w:r>
              <w:rPr>
                <w:szCs w:val="24"/>
                <w:lang w:eastAsia="en-CA"/>
              </w:rPr>
              <w:t xml:space="preserve">%x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BC4761" w14:textId="77777777" w:rsidR="00943FAF" w:rsidRDefault="00E776AC">
            <w:pPr>
              <w:rPr>
                <w:szCs w:val="24"/>
                <w:lang w:eastAsia="en-CA"/>
              </w:rPr>
            </w:pPr>
            <w:r>
              <w:rPr>
                <w:szCs w:val="24"/>
                <w:lang w:eastAsia="en-CA"/>
              </w:rPr>
              <w:t xml:space="preserve">Date representation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0B2156" w14:textId="77777777" w:rsidR="00943FAF" w:rsidRDefault="00E776AC">
            <w:pPr>
              <w:rPr>
                <w:szCs w:val="24"/>
                <w:lang w:eastAsia="en-CA"/>
              </w:rPr>
            </w:pPr>
            <w:r>
              <w:rPr>
                <w:szCs w:val="24"/>
                <w:lang w:eastAsia="en-CA"/>
              </w:rPr>
              <w:t>08/23/01</w:t>
            </w:r>
          </w:p>
        </w:tc>
      </w:tr>
      <w:tr w:rsidR="00943FAF" w14:paraId="283BDF6D"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CA2D2A"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37F85" w14:textId="4F14471B" w:rsidR="00943FAF" w:rsidRDefault="00E776AC">
            <w:pPr>
              <w:rPr>
                <w:szCs w:val="24"/>
                <w:lang w:eastAsia="en-CA"/>
              </w:rPr>
            </w:pPr>
            <w:r>
              <w:rPr>
                <w:szCs w:val="24"/>
                <w:lang w:eastAsia="en-CA"/>
              </w:rPr>
              <w:t xml:space="preserve">Year, last two digits [00-99]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AFF44B" w14:textId="77777777" w:rsidR="00943FAF" w:rsidRDefault="00E776AC">
            <w:pPr>
              <w:rPr>
                <w:szCs w:val="24"/>
                <w:lang w:eastAsia="en-CA"/>
              </w:rPr>
            </w:pPr>
            <w:r>
              <w:rPr>
                <w:szCs w:val="24"/>
                <w:lang w:eastAsia="en-CA"/>
              </w:rPr>
              <w:t>01</w:t>
            </w:r>
          </w:p>
        </w:tc>
      </w:tr>
      <w:tr w:rsidR="00943FAF" w14:paraId="0DD5EBB3"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72DF2" w14:textId="77777777" w:rsidR="00943FAF" w:rsidRDefault="00E776AC">
            <w:pPr>
              <w:rPr>
                <w:szCs w:val="24"/>
                <w:lang w:eastAsia="en-CA"/>
              </w:rPr>
            </w:pPr>
            <w:r>
              <w:rPr>
                <w:szCs w:val="24"/>
                <w:lang w:eastAsia="en-CA"/>
              </w:rPr>
              <w:t xml:space="preserve">%Y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A4C1E" w14:textId="77777777" w:rsidR="00943FAF" w:rsidRDefault="00E776AC">
            <w:pPr>
              <w:rPr>
                <w:szCs w:val="24"/>
                <w:lang w:eastAsia="en-CA"/>
              </w:rPr>
            </w:pPr>
            <w:r>
              <w:rPr>
                <w:szCs w:val="24"/>
                <w:lang w:eastAsia="en-CA"/>
              </w:rPr>
              <w:t xml:space="preserve">Year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7055F" w14:textId="77777777" w:rsidR="00943FAF" w:rsidRDefault="00E776AC">
            <w:pPr>
              <w:rPr>
                <w:szCs w:val="24"/>
                <w:lang w:eastAsia="en-CA"/>
              </w:rPr>
            </w:pPr>
            <w:r>
              <w:rPr>
                <w:szCs w:val="24"/>
                <w:lang w:eastAsia="en-CA"/>
              </w:rPr>
              <w:t>2001</w:t>
            </w:r>
          </w:p>
        </w:tc>
      </w:tr>
      <w:tr w:rsidR="00943FAF" w14:paraId="04BC30B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BFF1DD" w14:textId="77777777" w:rsidR="00943FAF" w:rsidRDefault="00E776AC">
            <w:pPr>
              <w:rPr>
                <w:szCs w:val="24"/>
                <w:lang w:eastAsia="en-CA"/>
              </w:rPr>
            </w:pPr>
            <w:r>
              <w:rPr>
                <w:szCs w:val="24"/>
                <w:lang w:eastAsia="en-CA"/>
              </w:rPr>
              <w:t xml:space="preserve">%Z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EA231" w14:textId="2524ED6E" w:rsidR="00943FAF" w:rsidRDefault="00E776AC">
            <w:pPr>
              <w:rPr>
                <w:szCs w:val="24"/>
                <w:lang w:eastAsia="en-CA"/>
              </w:rPr>
            </w:pPr>
            <w:r>
              <w:rPr>
                <w:szCs w:val="24"/>
                <w:lang w:eastAsia="en-CA"/>
              </w:rPr>
              <w:t>Time zone name or abbreviation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913C1E" w14:textId="77777777" w:rsidR="00943FAF" w:rsidRDefault="00E776AC">
            <w:pPr>
              <w:rPr>
                <w:szCs w:val="24"/>
                <w:lang w:eastAsia="en-CA"/>
              </w:rPr>
            </w:pPr>
            <w:r>
              <w:rPr>
                <w:szCs w:val="24"/>
                <w:lang w:eastAsia="en-CA"/>
              </w:rPr>
              <w:t>CDT</w:t>
            </w:r>
          </w:p>
        </w:tc>
      </w:tr>
      <w:tr w:rsidR="00943FAF" w14:paraId="035CF30B"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A623A4"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21CC5" w14:textId="77777777" w:rsidR="00943FAF" w:rsidRDefault="00E776AC">
            <w:pPr>
              <w:rPr>
                <w:szCs w:val="24"/>
                <w:lang w:eastAsia="en-CA"/>
              </w:rPr>
            </w:pPr>
            <w:r>
              <w:rPr>
                <w:szCs w:val="24"/>
                <w:lang w:eastAsia="en-CA"/>
              </w:rPr>
              <w:t xml:space="preserve">A % sign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06BBBD" w14:textId="77777777" w:rsidR="00943FAF" w:rsidRDefault="00E776AC">
            <w:pPr>
              <w:rPr>
                <w:szCs w:val="24"/>
                <w:lang w:eastAsia="en-CA"/>
              </w:rPr>
            </w:pPr>
            <w:r>
              <w:rPr>
                <w:szCs w:val="24"/>
                <w:lang w:eastAsia="en-CA"/>
              </w:rPr>
              <w:t>%</w:t>
            </w:r>
          </w:p>
        </w:tc>
      </w:tr>
      <w:tr w:rsidR="00943FAF" w14:paraId="0A21F6F2" w14:textId="77777777">
        <w:tc>
          <w:tcPr>
            <w:tcW w:w="15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E49503" w14:textId="77777777" w:rsidR="00943FAF" w:rsidRDefault="00E776AC">
            <w:pPr>
              <w:rPr>
                <w:szCs w:val="24"/>
                <w:lang w:eastAsia="en-CA"/>
              </w:rPr>
            </w:pPr>
            <w:r>
              <w:rPr>
                <w:szCs w:val="24"/>
                <w:lang w:eastAsia="en-CA"/>
              </w:rPr>
              <w:t xml:space="preserve"># </w:t>
            </w:r>
          </w:p>
        </w:tc>
        <w:tc>
          <w:tcPr>
            <w:tcW w:w="43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5476B" w14:textId="77777777" w:rsidR="00943FAF" w:rsidRDefault="00E776AC">
            <w:pPr>
              <w:rPr>
                <w:szCs w:val="24"/>
                <w:lang w:eastAsia="en-CA"/>
              </w:rPr>
            </w:pPr>
            <w:r>
              <w:rPr>
                <w:szCs w:val="24"/>
                <w:lang w:eastAsia="en-CA"/>
              </w:rPr>
              <w:t>remove leading zeros (</w:t>
            </w:r>
            <w:proofErr w:type="gramStart"/>
            <w:r>
              <w:rPr>
                <w:szCs w:val="24"/>
                <w:lang w:eastAsia="en-CA"/>
              </w:rPr>
              <w:t>e.g.</w:t>
            </w:r>
            <w:proofErr w:type="gramEnd"/>
            <w:r>
              <w:rPr>
                <w:szCs w:val="24"/>
                <w:lang w:eastAsia="en-CA"/>
              </w:rPr>
              <w:t xml:space="preserve"> 6 instead of 06)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1979B" w14:textId="77777777" w:rsidR="00943FAF" w:rsidRDefault="00E776AC">
            <w:pPr>
              <w:rPr>
                <w:szCs w:val="24"/>
                <w:lang w:eastAsia="en-CA"/>
              </w:rPr>
            </w:pPr>
            <w:r>
              <w:rPr>
                <w:szCs w:val="24"/>
                <w:lang w:eastAsia="en-CA"/>
              </w:rPr>
              <w:t>%#j</w:t>
            </w:r>
          </w:p>
        </w:tc>
      </w:tr>
    </w:tbl>
    <w:p w14:paraId="4FFD6457" w14:textId="7928311D" w:rsidR="00943FAF" w:rsidRDefault="00943FAF">
      <w:pPr>
        <w:jc w:val="both"/>
      </w:pPr>
    </w:p>
    <w:p w14:paraId="46FF2C6E" w14:textId="77777777" w:rsidR="00943FAF" w:rsidRDefault="00E776AC" w:rsidP="00197802">
      <w:pPr>
        <w:pStyle w:val="Titre2"/>
      </w:pPr>
      <w:bookmarkStart w:id="551" w:name="_Toc132704656"/>
      <w:r>
        <w:t>Advanced Options page</w:t>
      </w:r>
      <w:bookmarkEnd w:id="551"/>
    </w:p>
    <w:p w14:paraId="46585519" w14:textId="77777777" w:rsidR="00943FAF" w:rsidRDefault="00943FAF">
      <w:pPr>
        <w:jc w:val="both"/>
      </w:pPr>
    </w:p>
    <w:p w14:paraId="45C57174" w14:textId="008A3634" w:rsidR="00943FAF" w:rsidRPr="001D6AEE" w:rsidRDefault="0002223A">
      <w:pPr>
        <w:jc w:val="both"/>
      </w:pPr>
      <w:r>
        <w:rPr>
          <w:noProof/>
          <w:lang w:eastAsia="en-CA"/>
        </w:rPr>
        <w:drawing>
          <wp:anchor distT="0" distB="0" distL="114300" distR="114300" simplePos="0" relativeHeight="251670528" behindDoc="0" locked="0" layoutInCell="1" allowOverlap="1" wp14:anchorId="0B721536" wp14:editId="0DB14D51">
            <wp:simplePos x="0" y="0"/>
            <wp:positionH relativeFrom="column">
              <wp:posOffset>3631138</wp:posOffset>
            </wp:positionH>
            <wp:positionV relativeFrom="paragraph">
              <wp:posOffset>12700</wp:posOffset>
            </wp:positionV>
            <wp:extent cx="2691130" cy="1747520"/>
            <wp:effectExtent l="0" t="0" r="0" b="5080"/>
            <wp:wrapTight wrapText="bothSides">
              <wp:wrapPolygon edited="0">
                <wp:start x="0" y="0"/>
                <wp:lineTo x="0" y="21427"/>
                <wp:lineTo x="21406" y="21427"/>
                <wp:lineTo x="21406" y="0"/>
                <wp:lineTo x="0" y="0"/>
              </wp:wrapPolygon>
            </wp:wrapTight>
            <wp:docPr id="275" name="Picture 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91130" cy="1747520"/>
                    </a:xfrm>
                    <a:prstGeom prst="rect">
                      <a:avLst/>
                    </a:prstGeom>
                    <a:noFill/>
                    <a:ln>
                      <a:noFill/>
                      <a:prstDash/>
                    </a:ln>
                  </pic:spPr>
                </pic:pic>
              </a:graphicData>
            </a:graphic>
            <wp14:sizeRelV relativeFrom="margin">
              <wp14:pctHeight>0</wp14:pctHeight>
            </wp14:sizeRelV>
          </wp:anchor>
        </w:drawing>
      </w:r>
      <w:r w:rsidR="00E776AC">
        <w:t>While these options are often adequately set-up by default, it is good to know what they are and how they are set.</w:t>
      </w:r>
    </w:p>
    <w:p w14:paraId="429E5305" w14:textId="68AAEE70" w:rsidR="00943FAF" w:rsidRDefault="00943FAF">
      <w:pPr>
        <w:jc w:val="both"/>
      </w:pPr>
    </w:p>
    <w:p w14:paraId="4EE3C586" w14:textId="7F4F7075" w:rsidR="00943FAF" w:rsidRPr="001D6AEE" w:rsidRDefault="00E776AC">
      <w:pPr>
        <w:tabs>
          <w:tab w:val="left" w:pos="240"/>
        </w:tabs>
        <w:snapToGrid w:val="0"/>
        <w:jc w:val="both"/>
      </w:pPr>
      <w:r>
        <w:rPr>
          <w:rFonts w:ascii="Courier New" w:hAnsi="Courier New" w:cs="Courier New"/>
          <w:sz w:val="22"/>
          <w:szCs w:val="22"/>
        </w:rPr>
        <w:t xml:space="preserve">Run </w:t>
      </w:r>
      <w:r w:rsidR="00F751BC">
        <w:rPr>
          <w:rFonts w:ascii="Courier New" w:hAnsi="Courier New" w:cs="Courier New"/>
          <w:sz w:val="22"/>
          <w:szCs w:val="22"/>
        </w:rPr>
        <w:t>weather generation</w:t>
      </w:r>
      <w:r>
        <w:rPr>
          <w:rFonts w:ascii="Courier New" w:hAnsi="Courier New" w:cs="Courier New"/>
          <w:sz w:val="22"/>
          <w:szCs w:val="22"/>
        </w:rPr>
        <w:t xml:space="preserve"> even if none of the simulation points are within </w:t>
      </w:r>
      <w:r>
        <w:rPr>
          <w:rFonts w:ascii="Courier New" w:hAnsi="Courier New" w:cs="Courier New"/>
          <w:noProof/>
          <w:sz w:val="22"/>
          <w:szCs w:val="22"/>
          <w:lang w:eastAsia="en-CA"/>
        </w:rPr>
        <w:drawing>
          <wp:inline distT="0" distB="0" distL="0" distR="0" wp14:anchorId="6A7D1340" wp14:editId="5B585B89">
            <wp:extent cx="274950" cy="137160"/>
            <wp:effectExtent l="0" t="0" r="0" b="0"/>
            <wp:docPr id="276" name="Picture 236" descr="3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rcRect/>
                    <a:stretch>
                      <a:fillRect/>
                    </a:stretch>
                  </pic:blipFill>
                  <pic:spPr>
                    <a:xfrm>
                      <a:off x="0" y="0"/>
                      <a:ext cx="274950" cy="137160"/>
                    </a:xfrm>
                    <a:prstGeom prst="rect">
                      <a:avLst/>
                    </a:prstGeom>
                    <a:noFill/>
                    <a:ln>
                      <a:noFill/>
                      <a:prstDash/>
                    </a:ln>
                  </pic:spPr>
                </pic:pic>
              </a:graphicData>
            </a:graphic>
          </wp:inline>
        </w:drawing>
      </w:r>
      <w:r>
        <w:rPr>
          <w:rFonts w:ascii="Courier New" w:hAnsi="Courier New" w:cs="Courier New"/>
          <w:sz w:val="22"/>
          <w:szCs w:val="22"/>
        </w:rPr>
        <w:t xml:space="preserve"> km of the nearest </w:t>
      </w:r>
      <w:proofErr w:type="spellStart"/>
      <w:r>
        <w:rPr>
          <w:rFonts w:ascii="Courier New" w:hAnsi="Courier New" w:cs="Courier New"/>
          <w:sz w:val="22"/>
          <w:szCs w:val="22"/>
        </w:rPr>
        <w:t>normals</w:t>
      </w:r>
      <w:proofErr w:type="spellEnd"/>
      <w:r>
        <w:rPr>
          <w:rFonts w:ascii="Courier New" w:hAnsi="Courier New" w:cs="Courier New"/>
          <w:sz w:val="22"/>
          <w:szCs w:val="22"/>
        </w:rPr>
        <w:t xml:space="preserve"> or daily</w:t>
      </w:r>
      <w:r w:rsidR="00F751BC">
        <w:rPr>
          <w:rFonts w:ascii="Courier New" w:hAnsi="Courier New" w:cs="Courier New"/>
          <w:sz w:val="22"/>
          <w:szCs w:val="22"/>
        </w:rPr>
        <w:t>/hourly</w:t>
      </w:r>
      <w:r>
        <w:rPr>
          <w:rFonts w:ascii="Courier New" w:hAnsi="Courier New" w:cs="Courier New"/>
          <w:sz w:val="22"/>
          <w:szCs w:val="22"/>
        </w:rPr>
        <w:t xml:space="preserve"> station</w:t>
      </w:r>
      <w:r>
        <w:t xml:space="preserve"> checkbox </w:t>
      </w:r>
      <w:r>
        <w:rPr>
          <w:noProof/>
          <w:lang w:eastAsia="en-CA"/>
        </w:rPr>
        <w:drawing>
          <wp:inline distT="0" distB="0" distL="0" distR="0" wp14:anchorId="67BC7614" wp14:editId="440AB8E7">
            <wp:extent cx="142875" cy="142875"/>
            <wp:effectExtent l="0" t="0" r="9525" b="9525"/>
            <wp:docPr id="277" name="Picture 237"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When simulation points are farther than a given distance from the nearest source of weather data (300 km by default), BioSIM normally aborts the simulation and sends an error message to the Output Message Log</w:t>
      </w:r>
      <w:r>
        <w:rPr>
          <w:i/>
        </w:rPr>
        <w:t xml:space="preserve"> </w:t>
      </w:r>
      <w:r>
        <w:t>window. The default distance can be changed, and BioSIM can be forced to run despite this situation.</w:t>
      </w:r>
    </w:p>
    <w:p w14:paraId="131D964D" w14:textId="77777777" w:rsidR="00943FAF" w:rsidRDefault="00943FAF">
      <w:pPr>
        <w:tabs>
          <w:tab w:val="left" w:pos="240"/>
        </w:tabs>
        <w:snapToGrid w:val="0"/>
        <w:jc w:val="both"/>
      </w:pPr>
    </w:p>
    <w:p w14:paraId="711BBBAC" w14:textId="73B81D02" w:rsidR="00943FAF" w:rsidRPr="001D6AEE" w:rsidRDefault="00E776AC">
      <w:pPr>
        <w:tabs>
          <w:tab w:val="left" w:pos="240"/>
        </w:tabs>
        <w:snapToGrid w:val="0"/>
        <w:jc w:val="both"/>
      </w:pPr>
      <w:r>
        <w:rPr>
          <w:rFonts w:ascii="Courier New" w:hAnsi="Courier New" w:cs="Courier New"/>
          <w:sz w:val="22"/>
          <w:szCs w:val="22"/>
        </w:rPr>
        <w:t>Warn when a simulation point is farther than</w:t>
      </w:r>
      <w:r>
        <w:rPr>
          <w:sz w:val="22"/>
          <w:szCs w:val="22"/>
        </w:rPr>
        <w:t xml:space="preserve"> </w:t>
      </w:r>
      <w:r>
        <w:rPr>
          <w:noProof/>
          <w:sz w:val="22"/>
          <w:szCs w:val="22"/>
          <w:lang w:eastAsia="en-CA"/>
        </w:rPr>
        <w:drawing>
          <wp:inline distT="0" distB="0" distL="0" distR="0" wp14:anchorId="6A645560" wp14:editId="262C2D73">
            <wp:extent cx="274950" cy="137160"/>
            <wp:effectExtent l="0" t="0" r="0" b="0"/>
            <wp:docPr id="278" name="Picture 238" descr="500bo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rcRect/>
                    <a:stretch>
                      <a:fillRect/>
                    </a:stretch>
                  </pic:blipFill>
                  <pic:spPr>
                    <a:xfrm>
                      <a:off x="0" y="0"/>
                      <a:ext cx="274950" cy="137160"/>
                    </a:xfrm>
                    <a:prstGeom prst="rect">
                      <a:avLst/>
                    </a:prstGeom>
                    <a:noFill/>
                    <a:ln>
                      <a:noFill/>
                      <a:prstDash/>
                    </a:ln>
                  </pic:spPr>
                </pic:pic>
              </a:graphicData>
            </a:graphic>
          </wp:inline>
        </w:drawing>
      </w:r>
      <w:r>
        <w:rPr>
          <w:sz w:val="22"/>
          <w:szCs w:val="22"/>
        </w:rPr>
        <w:t xml:space="preserve"> </w:t>
      </w:r>
      <w:r>
        <w:rPr>
          <w:rFonts w:ascii="Courier New" w:hAnsi="Courier New" w:cs="Courier New"/>
          <w:sz w:val="22"/>
          <w:szCs w:val="22"/>
        </w:rPr>
        <w:t xml:space="preserve">km of the nearest </w:t>
      </w:r>
      <w:proofErr w:type="spellStart"/>
      <w:r>
        <w:rPr>
          <w:rFonts w:ascii="Courier New" w:hAnsi="Courier New" w:cs="Courier New"/>
          <w:sz w:val="22"/>
          <w:szCs w:val="22"/>
        </w:rPr>
        <w:t>normals</w:t>
      </w:r>
      <w:proofErr w:type="spellEnd"/>
      <w:r>
        <w:rPr>
          <w:rFonts w:ascii="Courier New" w:hAnsi="Courier New" w:cs="Courier New"/>
          <w:sz w:val="22"/>
          <w:szCs w:val="22"/>
        </w:rPr>
        <w:t xml:space="preserve"> or daily</w:t>
      </w:r>
      <w:r w:rsidR="00F751BC">
        <w:rPr>
          <w:rFonts w:ascii="Courier New" w:hAnsi="Courier New" w:cs="Courier New"/>
          <w:sz w:val="22"/>
          <w:szCs w:val="22"/>
        </w:rPr>
        <w:t>/hourly</w:t>
      </w:r>
      <w:r>
        <w:rPr>
          <w:rFonts w:ascii="Courier New" w:hAnsi="Courier New" w:cs="Courier New"/>
          <w:sz w:val="22"/>
          <w:szCs w:val="22"/>
        </w:rPr>
        <w:t xml:space="preserve"> station</w:t>
      </w:r>
      <w:r>
        <w:t xml:space="preserve"> checkbox </w:t>
      </w:r>
      <w:r>
        <w:rPr>
          <w:noProof/>
          <w:lang w:eastAsia="en-CA"/>
        </w:rPr>
        <w:drawing>
          <wp:inline distT="0" distB="0" distL="0" distR="0" wp14:anchorId="07D86BFF" wp14:editId="14B3D99A">
            <wp:extent cx="142875" cy="142875"/>
            <wp:effectExtent l="0" t="0" r="9525" b="9525"/>
            <wp:docPr id="279" name="Picture 239"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BioSIM always sends a warning to the Output Message Log</w:t>
      </w:r>
      <w:r>
        <w:rPr>
          <w:i/>
        </w:rPr>
        <w:t xml:space="preserve"> </w:t>
      </w:r>
      <w:r>
        <w:t>window when simulation points are farther than a certain distance to the nearest source of weather data (500 km by default). This distance can be changed.</w:t>
      </w:r>
    </w:p>
    <w:p w14:paraId="4FFB9C10" w14:textId="77777777" w:rsidR="00943FAF" w:rsidRDefault="00943FAF">
      <w:pPr>
        <w:tabs>
          <w:tab w:val="left" w:pos="240"/>
        </w:tabs>
        <w:snapToGrid w:val="0"/>
        <w:jc w:val="both"/>
      </w:pPr>
    </w:p>
    <w:p w14:paraId="029EDEEB" w14:textId="62B04E1D" w:rsidR="00943FAF" w:rsidRPr="001D6AEE" w:rsidRDefault="00E776AC">
      <w:pPr>
        <w:tabs>
          <w:tab w:val="left" w:pos="240"/>
        </w:tabs>
        <w:snapToGrid w:val="0"/>
        <w:jc w:val="both"/>
      </w:pPr>
      <w:r>
        <w:rPr>
          <w:rFonts w:ascii="Courier New" w:hAnsi="Courier New" w:cs="Courier New"/>
          <w:sz w:val="22"/>
          <w:szCs w:val="22"/>
        </w:rPr>
        <w:t xml:space="preserve">Run simulations even if there are missing years in the </w:t>
      </w:r>
      <w:r w:rsidR="00F751BC">
        <w:rPr>
          <w:rFonts w:ascii="Courier New" w:hAnsi="Courier New" w:cs="Courier New"/>
          <w:sz w:val="22"/>
          <w:szCs w:val="22"/>
        </w:rPr>
        <w:t>obse</w:t>
      </w:r>
      <w:r w:rsidR="00931418">
        <w:rPr>
          <w:rFonts w:ascii="Courier New" w:hAnsi="Courier New" w:cs="Courier New"/>
          <w:sz w:val="22"/>
          <w:szCs w:val="22"/>
        </w:rPr>
        <w:t>r</w:t>
      </w:r>
      <w:r w:rsidR="00F751BC">
        <w:rPr>
          <w:rFonts w:ascii="Courier New" w:hAnsi="Courier New" w:cs="Courier New"/>
          <w:sz w:val="22"/>
          <w:szCs w:val="22"/>
        </w:rPr>
        <w:t>vations</w:t>
      </w:r>
      <w:r>
        <w:rPr>
          <w:rFonts w:ascii="Courier New" w:hAnsi="Courier New" w:cs="Courier New"/>
          <w:sz w:val="22"/>
          <w:szCs w:val="22"/>
        </w:rPr>
        <w:t xml:space="preserve"> database</w:t>
      </w:r>
      <w:r>
        <w:rPr>
          <w:rFonts w:ascii="Courier New" w:hAnsi="Courier New" w:cs="Courier New"/>
        </w:rPr>
        <w:t xml:space="preserve"> </w:t>
      </w:r>
      <w:r>
        <w:t xml:space="preserve">checkbox </w:t>
      </w:r>
      <w:r>
        <w:rPr>
          <w:noProof/>
          <w:lang w:eastAsia="en-CA"/>
        </w:rPr>
        <w:drawing>
          <wp:inline distT="0" distB="0" distL="0" distR="0" wp14:anchorId="52AF92C1" wp14:editId="349DDD97">
            <wp:extent cx="142875" cy="142875"/>
            <wp:effectExtent l="0" t="0" r="9525" b="9525"/>
            <wp:docPr id="280" name="Picture 240"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Normally, when a simulation is run using daily data and the input daily database does not contain data for one of the years required, BioSIM aborts the simulation and sends a message to the Output Message Log window. This function can be deactivated.</w:t>
      </w:r>
    </w:p>
    <w:p w14:paraId="23DA8D54" w14:textId="77777777" w:rsidR="00943FAF" w:rsidRDefault="00943FAF">
      <w:pPr>
        <w:tabs>
          <w:tab w:val="left" w:pos="240"/>
        </w:tabs>
        <w:snapToGrid w:val="0"/>
        <w:jc w:val="both"/>
      </w:pPr>
    </w:p>
    <w:p w14:paraId="126C8C96" w14:textId="77777777" w:rsidR="00943FAF" w:rsidRPr="001D6AEE" w:rsidRDefault="00E776AC">
      <w:pPr>
        <w:tabs>
          <w:tab w:val="left" w:pos="240"/>
        </w:tabs>
        <w:snapToGrid w:val="0"/>
        <w:jc w:val="both"/>
      </w:pPr>
      <w:r>
        <w:rPr>
          <w:rFonts w:ascii="Courier New" w:hAnsi="Courier New" w:cs="Courier New"/>
          <w:sz w:val="22"/>
          <w:szCs w:val="22"/>
        </w:rPr>
        <w:t>Do not remove temporary files after simulation (for debugging)</w:t>
      </w:r>
      <w:r>
        <w:t xml:space="preserve"> checkbox </w:t>
      </w:r>
      <w:r>
        <w:rPr>
          <w:noProof/>
          <w:lang w:eastAsia="en-CA"/>
        </w:rPr>
        <w:drawing>
          <wp:inline distT="0" distB="0" distL="0" distR="0" wp14:anchorId="274ABDC7" wp14:editId="795F3F8D">
            <wp:extent cx="142875" cy="142875"/>
            <wp:effectExtent l="0" t="0" r="9525" b="9525"/>
            <wp:docPr id="281" name="Picture 241" descr="Coch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rcRect/>
                    <a:stretch>
                      <a:fillRect/>
                    </a:stretch>
                  </pic:blipFill>
                  <pic:spPr>
                    <a:xfrm>
                      <a:off x="0" y="0"/>
                      <a:ext cx="142875" cy="142875"/>
                    </a:xfrm>
                    <a:prstGeom prst="rect">
                      <a:avLst/>
                    </a:prstGeom>
                    <a:noFill/>
                    <a:ln>
                      <a:noFill/>
                      <a:prstDash/>
                    </a:ln>
                  </pic:spPr>
                </pic:pic>
              </a:graphicData>
            </a:graphic>
          </wp:inline>
        </w:drawing>
      </w:r>
      <w:r>
        <w:t>: Because BioSIM normally removes temporary files after a run, this option could be useful for a developer who would want to see the temporary input and output files of a run.</w:t>
      </w:r>
    </w:p>
    <w:p w14:paraId="695A2264" w14:textId="0F4CCE51" w:rsidR="00943FAF" w:rsidRDefault="00943FAF">
      <w:pPr>
        <w:tabs>
          <w:tab w:val="left" w:pos="240"/>
        </w:tabs>
        <w:snapToGrid w:val="0"/>
        <w:jc w:val="both"/>
      </w:pPr>
    </w:p>
    <w:p w14:paraId="1093BD8A" w14:textId="7EEB1AC2" w:rsidR="00353381" w:rsidRPr="00353381" w:rsidRDefault="00353381">
      <w:pPr>
        <w:tabs>
          <w:tab w:val="left" w:pos="240"/>
        </w:tabs>
        <w:snapToGrid w:val="0"/>
        <w:jc w:val="both"/>
        <w:rPr>
          <w:rFonts w:ascii="Courier New" w:hAnsi="Courier New" w:cs="Courier New"/>
          <w:sz w:val="22"/>
          <w:szCs w:val="22"/>
        </w:rPr>
      </w:pPr>
      <w:r>
        <w:rPr>
          <w:rFonts w:ascii="Courier New" w:hAnsi="Courier New" w:cs="Courier New"/>
          <w:sz w:val="22"/>
          <w:szCs w:val="22"/>
        </w:rPr>
        <w:t>Maximum numb</w:t>
      </w:r>
      <w:r w:rsidRPr="00353381">
        <w:rPr>
          <w:rFonts w:ascii="Courier New" w:hAnsi="Courier New" w:cs="Courier New"/>
          <w:sz w:val="22"/>
          <w:szCs w:val="22"/>
        </w:rPr>
        <w:t>er of CPU to used:</w:t>
      </w:r>
      <w:r w:rsidRPr="001D6AEE">
        <w:t xml:space="preserve"> </w:t>
      </w:r>
      <w:r w:rsidRPr="00B82660">
        <w:t>to sp</w:t>
      </w:r>
      <w:r w:rsidR="00B82660" w:rsidRPr="00B82660">
        <w:t>ecify the maximum number of CPU</w:t>
      </w:r>
      <w:r w:rsidR="00931418">
        <w:t>s</w:t>
      </w:r>
      <w:r w:rsidRPr="00B82660">
        <w:t xml:space="preserve"> to use when a simulation is run</w:t>
      </w:r>
      <w:r w:rsidR="00931418">
        <w:t xml:space="preserve"> (BioSIM uses parallel-processing capabilities)</w:t>
      </w:r>
    </w:p>
    <w:p w14:paraId="07D4F1CC" w14:textId="77777777" w:rsidR="00353381" w:rsidRDefault="00353381">
      <w:pPr>
        <w:tabs>
          <w:tab w:val="left" w:pos="240"/>
        </w:tabs>
        <w:snapToGrid w:val="0"/>
        <w:jc w:val="both"/>
      </w:pPr>
    </w:p>
    <w:p w14:paraId="474F4F8C" w14:textId="51B99308" w:rsidR="00943FAF" w:rsidRDefault="00943FAF"/>
    <w:sectPr w:rsidR="00943FAF" w:rsidSect="00121430">
      <w:headerReference w:type="even" r:id="rId228"/>
      <w:headerReference w:type="default" r:id="rId229"/>
      <w:footerReference w:type="even" r:id="rId230"/>
      <w:footerReference w:type="default" r:id="rId231"/>
      <w:headerReference w:type="first" r:id="rId232"/>
      <w:footerReference w:type="first" r:id="rId233"/>
      <w:pgSz w:w="12240" w:h="15840"/>
      <w:pgMar w:top="1418" w:right="1325" w:bottom="1418"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9A712" w14:textId="77777777" w:rsidR="00FA1E4E" w:rsidRDefault="00FA1E4E">
      <w:r>
        <w:separator/>
      </w:r>
    </w:p>
  </w:endnote>
  <w:endnote w:type="continuationSeparator" w:id="0">
    <w:p w14:paraId="1454179C" w14:textId="77777777" w:rsidR="00FA1E4E" w:rsidRDefault="00FA1E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ms Rmn">
    <w:panose1 w:val="020206030405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DDEFD"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59264" behindDoc="0" locked="0" layoutInCell="1" allowOverlap="1" wp14:anchorId="64376BD0" wp14:editId="3D2FEE25">
              <wp:simplePos x="0" y="0"/>
              <wp:positionH relativeFrom="margin">
                <wp:align>outside</wp:align>
              </wp:positionH>
              <wp:positionV relativeFrom="paragraph">
                <wp:posOffset>548</wp:posOffset>
              </wp:positionV>
              <wp:extent cx="0" cy="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7C688279" w14:textId="5AA96E2D"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wps:txbx>
                    <wps:bodyPr wrap="none" lIns="0" tIns="0" rIns="0" bIns="0">
                      <a:spAutoFit/>
                    </wps:bodyPr>
                  </wps:wsp>
                </a:graphicData>
              </a:graphic>
            </wp:anchor>
          </w:drawing>
        </mc:Choice>
        <mc:Fallback>
          <w:pict>
            <v:shapetype w14:anchorId="64376BD0" id="_x0000_t202" coordsize="21600,21600" o:spt="202" path="m,l,21600r21600,l21600,xe">
              <v:stroke joinstyle="miter"/>
              <v:path gradientshapeok="t" o:connecttype="rect"/>
            </v:shapetype>
            <v:shape id="Text Box 2" o:spid="_x0000_s1033" type="#_x0000_t202" style="position:absolute;left:0;text-align:left;margin-left:-51.2pt;margin-top:.05pt;width:0;height:0;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" filled="f" stroked="f">
              <v:textbox style="mso-fit-shape-to-text:t" inset="0,0,0,0">
                <w:txbxContent>
                  <w:p w14:paraId="7C688279" w14:textId="5AA96E2D"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txbxContent>
              </v:textbox>
              <w10:wrap type="square"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D75F8" w14:textId="2A6FD9C9" w:rsidR="000437D2" w:rsidRDefault="000437D2">
    <w:pPr>
      <w:pStyle w:val="Pieddepage"/>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ADB89" w14:textId="77777777" w:rsidR="000437D2" w:rsidRDefault="000437D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17E6"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61312" behindDoc="0" locked="0" layoutInCell="1" allowOverlap="1" wp14:anchorId="72CFC446" wp14:editId="27A9B288">
              <wp:simplePos x="0" y="0"/>
              <wp:positionH relativeFrom="margin">
                <wp:align>outside</wp:align>
              </wp:positionH>
              <wp:positionV relativeFrom="paragraph">
                <wp:posOffset>548</wp:posOffset>
              </wp:positionV>
              <wp:extent cx="0" cy="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6A566D1E"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72CFC446" id="_x0000_t202" coordsize="21600,21600" o:spt="202" path="m,l,21600r21600,l21600,xe">
              <v:stroke joinstyle="miter"/>
              <v:path gradientshapeok="t" o:connecttype="rect"/>
            </v:shapetype>
            <v:shape id="Text Box 1" o:spid="_x0000_s1034" type="#_x0000_t202" style="position:absolute;left:0;text-align:left;margin-left:-51.2pt;margin-top:.05pt;width:0;height:0;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" filled="f" stroked="f">
              <v:textbox style="mso-fit-shape-to-text:t" inset="0,0,0,0">
                <w:txbxContent>
                  <w:p w14:paraId="6A566D1E"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52673"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63360" behindDoc="0" locked="0" layoutInCell="1" allowOverlap="1" wp14:anchorId="3432E40C" wp14:editId="1F6375A1">
              <wp:simplePos x="0" y="0"/>
              <wp:positionH relativeFrom="margin">
                <wp:align>outside</wp:align>
              </wp:positionH>
              <wp:positionV relativeFrom="paragraph">
                <wp:posOffset>548</wp:posOffset>
              </wp:positionV>
              <wp:extent cx="0" cy="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2539360C"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wps:txbx>
                    <wps:bodyPr wrap="none" lIns="0" tIns="0" rIns="0" bIns="0">
                      <a:spAutoFit/>
                    </wps:bodyPr>
                  </wps:wsp>
                </a:graphicData>
              </a:graphic>
            </wp:anchor>
          </w:drawing>
        </mc:Choice>
        <mc:Fallback>
          <w:pict>
            <v:shapetype w14:anchorId="3432E40C" id="_x0000_t202" coordsize="21600,21600" o:spt="202" path="m,l,21600r21600,l21600,xe">
              <v:stroke joinstyle="miter"/>
              <v:path gradientshapeok="t" o:connecttype="rect"/>
            </v:shapetype>
            <v:shape id="Text Box 4" o:spid="_x0000_s1035" type="#_x0000_t202" style="position:absolute;left:0;text-align:left;margin-left:-51.2pt;margin-top:.05pt;width:0;height:0;z-index:25166336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" filled="f" stroked="f">
              <v:textbox style="mso-fit-shape-to-text:t" inset="0,0,0,0">
                <w:txbxContent>
                  <w:p w14:paraId="2539360C"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2</w:t>
                    </w:r>
                    <w:r>
                      <w:rPr>
                        <w:rStyle w:val="Numrodepage"/>
                      </w:rPr>
                      <w:fldChar w:fldCharType="end"/>
                    </w:r>
                  </w:p>
                </w:txbxContent>
              </v:textbox>
              <w10:wrap type="square"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B7045" w14:textId="77777777" w:rsidR="000437D2" w:rsidRDefault="000437D2">
    <w:pPr>
      <w:pStyle w:val="Pieddepage"/>
      <w:ind w:right="360" w:firstLine="360"/>
    </w:pPr>
    <w:r>
      <w:rPr>
        <w:noProof/>
        <w:lang w:eastAsia="en-CA"/>
      </w:rPr>
      <mc:AlternateContent>
        <mc:Choice Requires="wps">
          <w:drawing>
            <wp:anchor distT="0" distB="0" distL="114300" distR="114300" simplePos="0" relativeHeight="251665408" behindDoc="0" locked="0" layoutInCell="1" allowOverlap="1" wp14:anchorId="45A47017" wp14:editId="506CEA96">
              <wp:simplePos x="0" y="0"/>
              <wp:positionH relativeFrom="margin">
                <wp:align>outside</wp:align>
              </wp:positionH>
              <wp:positionV relativeFrom="paragraph">
                <wp:posOffset>548</wp:posOffset>
              </wp:positionV>
              <wp:extent cx="0" cy="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0" cy="0"/>
                      </a:xfrm>
                      <a:prstGeom prst="rect">
                        <a:avLst/>
                      </a:prstGeom>
                      <a:ln>
                        <a:noFill/>
                        <a:prstDash/>
                      </a:ln>
                    </wps:spPr>
                    <wps:txbx>
                      <w:txbxContent>
                        <w:p w14:paraId="58EEB713"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wps:txbx>
                    <wps:bodyPr wrap="none" lIns="0" tIns="0" rIns="0" bIns="0">
                      <a:spAutoFit/>
                    </wps:bodyPr>
                  </wps:wsp>
                </a:graphicData>
              </a:graphic>
            </wp:anchor>
          </w:drawing>
        </mc:Choice>
        <mc:Fallback>
          <w:pict>
            <v:shapetype w14:anchorId="45A47017" id="_x0000_t202" coordsize="21600,21600" o:spt="202" path="m,l,21600r21600,l21600,xe">
              <v:stroke joinstyle="miter"/>
              <v:path gradientshapeok="t" o:connecttype="rect"/>
            </v:shapetype>
            <v:shape id="Text Box 3" o:spid="_x0000_s1036" type="#_x0000_t202" style="position:absolute;left:0;text-align:left;margin-left:-51.2pt;margin-top:.05pt;width:0;height:0;z-index:25166540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" filled="f" stroked="f">
              <v:textbox style="mso-fit-shape-to-text:t" inset="0,0,0,0">
                <w:txbxContent>
                  <w:p w14:paraId="58EEB713" w14:textId="77777777" w:rsidR="000437D2" w:rsidRDefault="000437D2">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13</w:t>
                    </w:r>
                    <w:r>
                      <w:rPr>
                        <w:rStyle w:val="Numrodepage"/>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91A61" w14:textId="77777777" w:rsidR="000437D2" w:rsidRDefault="000437D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D07C0" w14:textId="77777777" w:rsidR="000437D2" w:rsidRDefault="000437D2">
    <w:pPr>
      <w:pStyle w:val="Pieddepage"/>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FE85F" w14:textId="0929FC7A" w:rsidR="000437D2" w:rsidRDefault="000437D2">
    <w:pPr>
      <w:pStyle w:val="Pieddepag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BD801" w14:textId="77777777" w:rsidR="000437D2" w:rsidRDefault="000437D2">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8ABCE" w14:textId="22396119" w:rsidR="000437D2" w:rsidRDefault="000437D2">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1D400" w14:textId="77777777" w:rsidR="00FA1E4E" w:rsidRDefault="00FA1E4E">
      <w:r>
        <w:rPr>
          <w:color w:val="000000"/>
        </w:rPr>
        <w:separator/>
      </w:r>
    </w:p>
  </w:footnote>
  <w:footnote w:type="continuationSeparator" w:id="0">
    <w:p w14:paraId="05AD6999" w14:textId="77777777" w:rsidR="00FA1E4E" w:rsidRDefault="00FA1E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CDBB0" w14:textId="77777777" w:rsidR="000437D2" w:rsidRDefault="000437D2">
    <w:pPr>
      <w:pStyle w:val="En-tte"/>
    </w:pPr>
    <w:r>
      <w:t>User’s Manual</w:t>
    </w:r>
  </w:p>
  <w:p w14:paraId="1404ABB5" w14:textId="77777777" w:rsidR="000437D2" w:rsidRDefault="000437D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6D1C" w14:textId="77777777" w:rsidR="000437D2" w:rsidRDefault="000437D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47BCC" w14:textId="77777777" w:rsidR="000437D2" w:rsidRDefault="000437D2">
    <w:pPr>
      <w:pStyle w:val="En-tte"/>
    </w:pPr>
    <w:r>
      <w:t>User’s Manual</w:t>
    </w:r>
  </w:p>
  <w:p w14:paraId="7DEE3DDD" w14:textId="77777777" w:rsidR="000437D2" w:rsidRDefault="000437D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6DDB8" w14:textId="77777777" w:rsidR="000437D2" w:rsidRDefault="000437D2">
    <w:pPr>
      <w:pStyle w:val="En-tte"/>
      <w:jc w:val="right"/>
      <w:rPr>
        <w:color w:val="999999"/>
      </w:rPr>
    </w:pPr>
    <w:r>
      <w:rPr>
        <w:color w:val="999999"/>
      </w:rPr>
      <w:t>BioSIM 10</w:t>
    </w:r>
  </w:p>
  <w:p w14:paraId="6C1498D5" w14:textId="77777777" w:rsidR="000437D2" w:rsidRDefault="000437D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2271" w14:textId="77777777" w:rsidR="000437D2" w:rsidRDefault="000437D2">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2A3F8" w14:textId="77777777" w:rsidR="000437D2" w:rsidRDefault="000437D2">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D2BE1" w14:textId="77777777" w:rsidR="000437D2" w:rsidRDefault="000437D2">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97B9D" w14:textId="77777777" w:rsidR="000437D2" w:rsidRDefault="000437D2">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459924"/>
      <w:docPartObj>
        <w:docPartGallery w:val="Page Numbers (Top of Page)"/>
        <w:docPartUnique/>
      </w:docPartObj>
    </w:sdtPr>
    <w:sdtEndPr>
      <w:rPr>
        <w:noProof/>
      </w:rPr>
    </w:sdtEndPr>
    <w:sdtContent>
      <w:p w14:paraId="12B22D06" w14:textId="1DB8F16B" w:rsidR="000437D2" w:rsidRDefault="000437D2">
        <w:pPr>
          <w:pStyle w:val="En-tte"/>
          <w:jc w:val="right"/>
        </w:pPr>
        <w:r>
          <w:fldChar w:fldCharType="begin"/>
        </w:r>
        <w:r>
          <w:instrText xml:space="preserve"> PAGE   \* MERGEFORMAT </w:instrText>
        </w:r>
        <w:r>
          <w:fldChar w:fldCharType="separate"/>
        </w:r>
        <w:r w:rsidR="00764942">
          <w:rPr>
            <w:noProof/>
          </w:rPr>
          <w:t>18</w:t>
        </w:r>
        <w:r>
          <w:rPr>
            <w:noProof/>
          </w:rPr>
          <w:fldChar w:fldCharType="end"/>
        </w:r>
      </w:p>
    </w:sdtContent>
  </w:sdt>
  <w:p w14:paraId="388A42F2" w14:textId="77777777" w:rsidR="000437D2" w:rsidRDefault="000437D2">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B1B78" w14:textId="77777777" w:rsidR="000437D2" w:rsidRDefault="000437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4" type="#_x0000_t75" style="width:25.5pt;height:22.5pt;visibility:visible;mso-wrap-style:square" o:bullet="t">
        <v:imagedata r:id="rId1" o:title=""/>
      </v:shape>
    </w:pict>
  </w:numPicBullet>
  <w:numPicBullet w:numPicBulletId="1">
    <w:pict>
      <v:shape id="_x0000_i1175" type="#_x0000_t75" style="width:23.25pt;height:24pt;visibility:visible;mso-wrap-style:square" o:bullet="t">
        <v:imagedata r:id="rId2" o:title=""/>
      </v:shape>
    </w:pict>
  </w:numPicBullet>
  <w:abstractNum w:abstractNumId="0" w15:restartNumberingAfterBreak="0">
    <w:nsid w:val="091059AF"/>
    <w:multiLevelType w:val="multilevel"/>
    <w:tmpl w:val="A6F446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ACB2E61"/>
    <w:multiLevelType w:val="hybridMultilevel"/>
    <w:tmpl w:val="F39EBA2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B2B15FC"/>
    <w:multiLevelType w:val="multilevel"/>
    <w:tmpl w:val="4F88A4E0"/>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3" w15:restartNumberingAfterBreak="0">
    <w:nsid w:val="123818FE"/>
    <w:multiLevelType w:val="multilevel"/>
    <w:tmpl w:val="8E12C99A"/>
    <w:styleLink w:val="WWOutlineListStyle"/>
    <w:lvl w:ilvl="0">
      <w:start w:val="1"/>
      <w:numFmt w:val="decimal"/>
      <w:lvlText w:val="%1."/>
      <w:lvlJc w:val="left"/>
      <w:pPr>
        <w:ind w:left="168" w:hanging="360"/>
      </w:pPr>
    </w:lvl>
    <w:lvl w:ilvl="1">
      <w:start w:val="1"/>
      <w:numFmt w:val="decimal"/>
      <w:lvlText w:val="%1.%2."/>
      <w:lvlJc w:val="left"/>
      <w:pPr>
        <w:ind w:left="600" w:hanging="432"/>
      </w:pPr>
      <w:rPr>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1.%2.%3."/>
      <w:lvlJc w:val="left"/>
      <w:pPr>
        <w:ind w:left="1032" w:hanging="504"/>
      </w:pPr>
      <w:rPr>
        <w:rFonts w:ascii="Times New Roman" w:hAnsi="Times New Roman" w:cs="Times New Roman"/>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536" w:hanging="648"/>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1C8A2359"/>
    <w:multiLevelType w:val="multilevel"/>
    <w:tmpl w:val="B0986B7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5" w15:restartNumberingAfterBreak="0">
    <w:nsid w:val="21BC5447"/>
    <w:multiLevelType w:val="multilevel"/>
    <w:tmpl w:val="D1B48956"/>
    <w:styleLink w:val="1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D05422"/>
    <w:multiLevelType w:val="multilevel"/>
    <w:tmpl w:val="0C0C001F"/>
    <w:styleLink w:val="Style2"/>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F04B52"/>
    <w:multiLevelType w:val="multilevel"/>
    <w:tmpl w:val="863AC48E"/>
    <w:styleLink w:val="LFO7"/>
    <w:lvl w:ilvl="0">
      <w:numFmt w:val="bullet"/>
      <w:pStyle w:val="Listepuces"/>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3AC9615E"/>
    <w:multiLevelType w:val="multilevel"/>
    <w:tmpl w:val="27A2C724"/>
    <w:styleLink w:val="WWOutlineListStyle1"/>
    <w:lvl w:ilvl="0">
      <w:start w:val="1"/>
      <w:numFmt w:val="decimal"/>
      <w:lvlText w:val="%1."/>
      <w:lvlJc w:val="left"/>
      <w:pPr>
        <w:ind w:left="360" w:hanging="360"/>
      </w:pPr>
      <w:rPr>
        <w:rFonts w:hint="default"/>
      </w:rPr>
    </w:lvl>
    <w:lvl w:ilvl="1">
      <w:start w:val="1"/>
      <w:numFmt w:val="decimal"/>
      <w:pStyle w:val="Titre2"/>
      <w:lvlText w:val="%1.%2."/>
      <w:lvlJc w:val="left"/>
      <w:pPr>
        <w:ind w:left="1141" w:hanging="432"/>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2">
      <w:start w:val="1"/>
      <w:numFmt w:val="decimal"/>
      <w:lvlText w:val="3.2.%3."/>
      <w:lvlJc w:val="left"/>
      <w:pPr>
        <w:ind w:left="1224" w:hanging="504"/>
      </w:pPr>
      <w:rPr>
        <w:rFonts w:hint="default"/>
        <w:b w:val="0"/>
        <w:bCs w:val="0"/>
        <w:i w:val="0"/>
        <w:iCs w:val="0"/>
        <w:caps w:val="0"/>
        <w:smallCaps w:val="0"/>
        <w:strike w:val="0"/>
        <w:dstrike w:val="0"/>
        <w:outline w:val="0"/>
        <w:emboss w:val="0"/>
        <w:imprint w:val="0"/>
        <w:vanish w:val="0"/>
        <w:color w:val="auto"/>
        <w:spacing w:val="0"/>
        <w:kern w:val="0"/>
        <w:position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B0C747E"/>
    <w:multiLevelType w:val="multilevel"/>
    <w:tmpl w:val="B0344FC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BCD7847"/>
    <w:multiLevelType w:val="multilevel"/>
    <w:tmpl w:val="34A2933E"/>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1" w15:restartNumberingAfterBreak="0">
    <w:nsid w:val="45800BDC"/>
    <w:multiLevelType w:val="multilevel"/>
    <w:tmpl w:val="0C0C001F"/>
    <w:styleLink w:val="Style1"/>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8A5370D"/>
    <w:multiLevelType w:val="multilevel"/>
    <w:tmpl w:val="5ECE9D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8EB2FA7"/>
    <w:multiLevelType w:val="multilevel"/>
    <w:tmpl w:val="8EBAE60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54C9791C"/>
    <w:multiLevelType w:val="multilevel"/>
    <w:tmpl w:val="0012F344"/>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5" w15:restartNumberingAfterBreak="0">
    <w:nsid w:val="576055A8"/>
    <w:multiLevelType w:val="multilevel"/>
    <w:tmpl w:val="D1C28788"/>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16" w15:restartNumberingAfterBreak="0">
    <w:nsid w:val="57BC1D46"/>
    <w:multiLevelType w:val="hybridMultilevel"/>
    <w:tmpl w:val="799A81B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15:restartNumberingAfterBreak="0">
    <w:nsid w:val="5B8A0003"/>
    <w:multiLevelType w:val="multilevel"/>
    <w:tmpl w:val="8A3825A2"/>
    <w:lvl w:ilvl="0">
      <w:start w:val="1"/>
      <w:numFmt w:val="decimal"/>
      <w:pStyle w:val="Titre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itre3"/>
      <w:lvlText w:val="%2.%1.%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8" w15:restartNumberingAfterBreak="0">
    <w:nsid w:val="5FD652A7"/>
    <w:multiLevelType w:val="hybridMultilevel"/>
    <w:tmpl w:val="E706540A"/>
    <w:lvl w:ilvl="0" w:tplc="10090001">
      <w:start w:val="1"/>
      <w:numFmt w:val="bullet"/>
      <w:lvlText w:val=""/>
      <w:lvlJc w:val="left"/>
      <w:pPr>
        <w:tabs>
          <w:tab w:val="num" w:pos="720"/>
        </w:tabs>
        <w:ind w:left="720" w:hanging="360"/>
      </w:pPr>
      <w:rPr>
        <w:rFonts w:ascii="Symbol" w:hAnsi="Symbol" w:hint="default"/>
      </w:rPr>
    </w:lvl>
    <w:lvl w:ilvl="1" w:tplc="DE18F6D2" w:tentative="1">
      <w:start w:val="1"/>
      <w:numFmt w:val="bullet"/>
      <w:lvlText w:val=""/>
      <w:lvlJc w:val="left"/>
      <w:pPr>
        <w:tabs>
          <w:tab w:val="num" w:pos="1440"/>
        </w:tabs>
        <w:ind w:left="1440" w:hanging="360"/>
      </w:pPr>
      <w:rPr>
        <w:rFonts w:ascii="Symbol" w:hAnsi="Symbol" w:hint="default"/>
      </w:rPr>
    </w:lvl>
    <w:lvl w:ilvl="2" w:tplc="5A8E6C80" w:tentative="1">
      <w:start w:val="1"/>
      <w:numFmt w:val="bullet"/>
      <w:lvlText w:val=""/>
      <w:lvlJc w:val="left"/>
      <w:pPr>
        <w:tabs>
          <w:tab w:val="num" w:pos="2160"/>
        </w:tabs>
        <w:ind w:left="2160" w:hanging="360"/>
      </w:pPr>
      <w:rPr>
        <w:rFonts w:ascii="Symbol" w:hAnsi="Symbol" w:hint="default"/>
      </w:rPr>
    </w:lvl>
    <w:lvl w:ilvl="3" w:tplc="D360CBD4" w:tentative="1">
      <w:start w:val="1"/>
      <w:numFmt w:val="bullet"/>
      <w:lvlText w:val=""/>
      <w:lvlJc w:val="left"/>
      <w:pPr>
        <w:tabs>
          <w:tab w:val="num" w:pos="2880"/>
        </w:tabs>
        <w:ind w:left="2880" w:hanging="360"/>
      </w:pPr>
      <w:rPr>
        <w:rFonts w:ascii="Symbol" w:hAnsi="Symbol" w:hint="default"/>
      </w:rPr>
    </w:lvl>
    <w:lvl w:ilvl="4" w:tplc="218C53DA" w:tentative="1">
      <w:start w:val="1"/>
      <w:numFmt w:val="bullet"/>
      <w:lvlText w:val=""/>
      <w:lvlJc w:val="left"/>
      <w:pPr>
        <w:tabs>
          <w:tab w:val="num" w:pos="3600"/>
        </w:tabs>
        <w:ind w:left="3600" w:hanging="360"/>
      </w:pPr>
      <w:rPr>
        <w:rFonts w:ascii="Symbol" w:hAnsi="Symbol" w:hint="default"/>
      </w:rPr>
    </w:lvl>
    <w:lvl w:ilvl="5" w:tplc="63169EEC" w:tentative="1">
      <w:start w:val="1"/>
      <w:numFmt w:val="bullet"/>
      <w:lvlText w:val=""/>
      <w:lvlJc w:val="left"/>
      <w:pPr>
        <w:tabs>
          <w:tab w:val="num" w:pos="4320"/>
        </w:tabs>
        <w:ind w:left="4320" w:hanging="360"/>
      </w:pPr>
      <w:rPr>
        <w:rFonts w:ascii="Symbol" w:hAnsi="Symbol" w:hint="default"/>
      </w:rPr>
    </w:lvl>
    <w:lvl w:ilvl="6" w:tplc="7436D88E" w:tentative="1">
      <w:start w:val="1"/>
      <w:numFmt w:val="bullet"/>
      <w:lvlText w:val=""/>
      <w:lvlJc w:val="left"/>
      <w:pPr>
        <w:tabs>
          <w:tab w:val="num" w:pos="5040"/>
        </w:tabs>
        <w:ind w:left="5040" w:hanging="360"/>
      </w:pPr>
      <w:rPr>
        <w:rFonts w:ascii="Symbol" w:hAnsi="Symbol" w:hint="default"/>
      </w:rPr>
    </w:lvl>
    <w:lvl w:ilvl="7" w:tplc="76DC536C" w:tentative="1">
      <w:start w:val="1"/>
      <w:numFmt w:val="bullet"/>
      <w:lvlText w:val=""/>
      <w:lvlJc w:val="left"/>
      <w:pPr>
        <w:tabs>
          <w:tab w:val="num" w:pos="5760"/>
        </w:tabs>
        <w:ind w:left="5760" w:hanging="360"/>
      </w:pPr>
      <w:rPr>
        <w:rFonts w:ascii="Symbol" w:hAnsi="Symbol" w:hint="default"/>
      </w:rPr>
    </w:lvl>
    <w:lvl w:ilvl="8" w:tplc="B4AA53DE"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601D0509"/>
    <w:multiLevelType w:val="multilevel"/>
    <w:tmpl w:val="C30AF3DC"/>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0" w15:restartNumberingAfterBreak="0">
    <w:nsid w:val="684909B9"/>
    <w:multiLevelType w:val="multilevel"/>
    <w:tmpl w:val="75D02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86404EB"/>
    <w:multiLevelType w:val="hybridMultilevel"/>
    <w:tmpl w:val="9B54662E"/>
    <w:lvl w:ilvl="0" w:tplc="0C0C0001">
      <w:start w:val="1"/>
      <w:numFmt w:val="bullet"/>
      <w:lvlText w:val=""/>
      <w:lvlJc w:val="left"/>
      <w:pPr>
        <w:ind w:left="1440" w:hanging="360"/>
      </w:pPr>
      <w:rPr>
        <w:rFonts w:ascii="Symbol" w:hAnsi="Symbol" w:hint="default"/>
      </w:rPr>
    </w:lvl>
    <w:lvl w:ilvl="1" w:tplc="0C0C0003" w:tentative="1">
      <w:start w:val="1"/>
      <w:numFmt w:val="bullet"/>
      <w:lvlText w:val="o"/>
      <w:lvlJc w:val="left"/>
      <w:pPr>
        <w:ind w:left="2160" w:hanging="360"/>
      </w:pPr>
      <w:rPr>
        <w:rFonts w:ascii="Courier New" w:hAnsi="Courier New" w:cs="Courier New" w:hint="default"/>
      </w:rPr>
    </w:lvl>
    <w:lvl w:ilvl="2" w:tplc="0C0C0005" w:tentative="1">
      <w:start w:val="1"/>
      <w:numFmt w:val="bullet"/>
      <w:lvlText w:val=""/>
      <w:lvlJc w:val="left"/>
      <w:pPr>
        <w:ind w:left="2880" w:hanging="360"/>
      </w:pPr>
      <w:rPr>
        <w:rFonts w:ascii="Wingdings" w:hAnsi="Wingdings" w:hint="default"/>
      </w:rPr>
    </w:lvl>
    <w:lvl w:ilvl="3" w:tplc="0C0C0001" w:tentative="1">
      <w:start w:val="1"/>
      <w:numFmt w:val="bullet"/>
      <w:lvlText w:val=""/>
      <w:lvlJc w:val="left"/>
      <w:pPr>
        <w:ind w:left="3600" w:hanging="360"/>
      </w:pPr>
      <w:rPr>
        <w:rFonts w:ascii="Symbol" w:hAnsi="Symbol" w:hint="default"/>
      </w:rPr>
    </w:lvl>
    <w:lvl w:ilvl="4" w:tplc="0C0C0003" w:tentative="1">
      <w:start w:val="1"/>
      <w:numFmt w:val="bullet"/>
      <w:lvlText w:val="o"/>
      <w:lvlJc w:val="left"/>
      <w:pPr>
        <w:ind w:left="4320" w:hanging="360"/>
      </w:pPr>
      <w:rPr>
        <w:rFonts w:ascii="Courier New" w:hAnsi="Courier New" w:cs="Courier New" w:hint="default"/>
      </w:rPr>
    </w:lvl>
    <w:lvl w:ilvl="5" w:tplc="0C0C0005" w:tentative="1">
      <w:start w:val="1"/>
      <w:numFmt w:val="bullet"/>
      <w:lvlText w:val=""/>
      <w:lvlJc w:val="left"/>
      <w:pPr>
        <w:ind w:left="5040" w:hanging="360"/>
      </w:pPr>
      <w:rPr>
        <w:rFonts w:ascii="Wingdings" w:hAnsi="Wingdings" w:hint="default"/>
      </w:rPr>
    </w:lvl>
    <w:lvl w:ilvl="6" w:tplc="0C0C0001" w:tentative="1">
      <w:start w:val="1"/>
      <w:numFmt w:val="bullet"/>
      <w:lvlText w:val=""/>
      <w:lvlJc w:val="left"/>
      <w:pPr>
        <w:ind w:left="5760" w:hanging="360"/>
      </w:pPr>
      <w:rPr>
        <w:rFonts w:ascii="Symbol" w:hAnsi="Symbol" w:hint="default"/>
      </w:rPr>
    </w:lvl>
    <w:lvl w:ilvl="7" w:tplc="0C0C0003" w:tentative="1">
      <w:start w:val="1"/>
      <w:numFmt w:val="bullet"/>
      <w:lvlText w:val="o"/>
      <w:lvlJc w:val="left"/>
      <w:pPr>
        <w:ind w:left="6480" w:hanging="360"/>
      </w:pPr>
      <w:rPr>
        <w:rFonts w:ascii="Courier New" w:hAnsi="Courier New" w:cs="Courier New" w:hint="default"/>
      </w:rPr>
    </w:lvl>
    <w:lvl w:ilvl="8" w:tplc="0C0C0005" w:tentative="1">
      <w:start w:val="1"/>
      <w:numFmt w:val="bullet"/>
      <w:lvlText w:val=""/>
      <w:lvlJc w:val="left"/>
      <w:pPr>
        <w:ind w:left="7200" w:hanging="360"/>
      </w:pPr>
      <w:rPr>
        <w:rFonts w:ascii="Wingdings" w:hAnsi="Wingdings" w:hint="default"/>
      </w:rPr>
    </w:lvl>
  </w:abstractNum>
  <w:abstractNum w:abstractNumId="22" w15:restartNumberingAfterBreak="0">
    <w:nsid w:val="7E5F4934"/>
    <w:multiLevelType w:val="multilevel"/>
    <w:tmpl w:val="49E89710"/>
    <w:styleLink w:val="LFO8"/>
    <w:lvl w:ilvl="0">
      <w:numFmt w:val="bullet"/>
      <w:pStyle w:val="1"/>
      <w:lvlText w:val=""/>
      <w:lvlJc w:val="left"/>
      <w:pPr>
        <w:ind w:left="360"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3" w15:restartNumberingAfterBreak="0">
    <w:nsid w:val="7FBB0B29"/>
    <w:multiLevelType w:val="multilevel"/>
    <w:tmpl w:val="9502EF3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514198351">
    <w:abstractNumId w:val="3"/>
  </w:num>
  <w:num w:numId="2" w16cid:durableId="1656376397">
    <w:abstractNumId w:val="5"/>
  </w:num>
  <w:num w:numId="3" w16cid:durableId="1759982338">
    <w:abstractNumId w:val="7"/>
  </w:num>
  <w:num w:numId="4" w16cid:durableId="183442308">
    <w:abstractNumId w:val="22"/>
  </w:num>
  <w:num w:numId="5" w16cid:durableId="2048875130">
    <w:abstractNumId w:val="19"/>
  </w:num>
  <w:num w:numId="6" w16cid:durableId="2019768576">
    <w:abstractNumId w:val="4"/>
  </w:num>
  <w:num w:numId="7" w16cid:durableId="1914851531">
    <w:abstractNumId w:val="10"/>
  </w:num>
  <w:num w:numId="8" w16cid:durableId="1509061351">
    <w:abstractNumId w:val="2"/>
  </w:num>
  <w:num w:numId="9" w16cid:durableId="348486952">
    <w:abstractNumId w:val="13"/>
  </w:num>
  <w:num w:numId="10" w16cid:durableId="656958366">
    <w:abstractNumId w:val="23"/>
  </w:num>
  <w:num w:numId="11" w16cid:durableId="71782402">
    <w:abstractNumId w:val="14"/>
  </w:num>
  <w:num w:numId="12" w16cid:durableId="1925410813">
    <w:abstractNumId w:val="20"/>
  </w:num>
  <w:num w:numId="13" w16cid:durableId="649286911">
    <w:abstractNumId w:val="12"/>
  </w:num>
  <w:num w:numId="14" w16cid:durableId="279536654">
    <w:abstractNumId w:val="0"/>
  </w:num>
  <w:num w:numId="15" w16cid:durableId="178549858">
    <w:abstractNumId w:val="9"/>
  </w:num>
  <w:num w:numId="16" w16cid:durableId="534779235">
    <w:abstractNumId w:val="15"/>
  </w:num>
  <w:num w:numId="17" w16cid:durableId="208883810">
    <w:abstractNumId w:val="8"/>
    <w:lvlOverride w:ilvl="0"/>
  </w:num>
  <w:num w:numId="18" w16cid:durableId="1982036456">
    <w:abstractNumId w:val="11"/>
  </w:num>
  <w:num w:numId="19" w16cid:durableId="353462768">
    <w:abstractNumId w:val="6"/>
  </w:num>
  <w:num w:numId="20" w16cid:durableId="1476484216">
    <w:abstractNumId w:val="21"/>
  </w:num>
  <w:num w:numId="21" w16cid:durableId="710154492">
    <w:abstractNumId w:val="17"/>
  </w:num>
  <w:num w:numId="22" w16cid:durableId="1511214992">
    <w:abstractNumId w:val="18"/>
  </w:num>
  <w:num w:numId="23" w16cid:durableId="11708308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678778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06346211">
    <w:abstractNumId w:val="8"/>
  </w:num>
  <w:num w:numId="26" w16cid:durableId="1187256660">
    <w:abstractNumId w:val="16"/>
  </w:num>
  <w:num w:numId="27" w16cid:durableId="46881401">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fr-CA" w:vendorID="64" w:dllVersion="6" w:nlCheck="1" w:checkStyle="0"/>
  <w:activeWritingStyle w:appName="MSWord" w:lang="en-CA" w:vendorID="64" w:dllVersion="6" w:nlCheck="1" w:checkStyle="1"/>
  <w:activeWritingStyle w:appName="MSWord" w:lang="en-CA" w:vendorID="64" w:dllVersion="0" w:nlCheck="1" w:checkStyle="0"/>
  <w:activeWritingStyle w:appName="MSWord" w:lang="fr-CA" w:vendorID="64" w:dllVersion="0" w:nlCheck="1" w:checkStyle="0"/>
  <w:proofState w:spelling="clean" w:grammar="clean"/>
  <w:attachedTemplate r:id="rId1"/>
  <w:stylePaneFormatFilter w:val="5624" w:allStyles="0" w:customStyles="0" w:latentStyles="1" w:stylesInUse="0" w:headingStyles="1" w:numberingStyles="0" w:tableStyles="0" w:directFormattingOnRuns="0" w:directFormattingOnParagraphs="1" w:directFormattingOnNumbering="1" w:directFormattingOnTables="0" w:clearFormatting="1" w:top3HeadingStyles="0" w:visibleStyles="1" w:alternateStyleNames="0"/>
  <w:defaultTabStop w:val="708"/>
  <w:autoHyphenation/>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FAF"/>
    <w:rsid w:val="00003E9D"/>
    <w:rsid w:val="00006843"/>
    <w:rsid w:val="00012816"/>
    <w:rsid w:val="00013915"/>
    <w:rsid w:val="00015771"/>
    <w:rsid w:val="00016E16"/>
    <w:rsid w:val="0002223A"/>
    <w:rsid w:val="000233EA"/>
    <w:rsid w:val="000437D2"/>
    <w:rsid w:val="00045353"/>
    <w:rsid w:val="00046033"/>
    <w:rsid w:val="00046069"/>
    <w:rsid w:val="00052227"/>
    <w:rsid w:val="00057A26"/>
    <w:rsid w:val="00057A7B"/>
    <w:rsid w:val="00061CF2"/>
    <w:rsid w:val="000639DE"/>
    <w:rsid w:val="000812D6"/>
    <w:rsid w:val="00082E8C"/>
    <w:rsid w:val="00086FBF"/>
    <w:rsid w:val="0009024C"/>
    <w:rsid w:val="00095100"/>
    <w:rsid w:val="0009684E"/>
    <w:rsid w:val="000A2EE0"/>
    <w:rsid w:val="000B34B8"/>
    <w:rsid w:val="000C37BA"/>
    <w:rsid w:val="000E6AEF"/>
    <w:rsid w:val="000F0DE7"/>
    <w:rsid w:val="000F26A3"/>
    <w:rsid w:val="000F4398"/>
    <w:rsid w:val="000F43AB"/>
    <w:rsid w:val="000F5915"/>
    <w:rsid w:val="000F73D7"/>
    <w:rsid w:val="00102C93"/>
    <w:rsid w:val="00104E38"/>
    <w:rsid w:val="001067F5"/>
    <w:rsid w:val="00110575"/>
    <w:rsid w:val="0011564D"/>
    <w:rsid w:val="00121430"/>
    <w:rsid w:val="0012502E"/>
    <w:rsid w:val="00131745"/>
    <w:rsid w:val="00150704"/>
    <w:rsid w:val="00151A77"/>
    <w:rsid w:val="001558BC"/>
    <w:rsid w:val="0015733F"/>
    <w:rsid w:val="0016082B"/>
    <w:rsid w:val="00172955"/>
    <w:rsid w:val="00174422"/>
    <w:rsid w:val="00183CB9"/>
    <w:rsid w:val="00194373"/>
    <w:rsid w:val="001966D8"/>
    <w:rsid w:val="00197802"/>
    <w:rsid w:val="001A2745"/>
    <w:rsid w:val="001A47DC"/>
    <w:rsid w:val="001A5DA4"/>
    <w:rsid w:val="001A6102"/>
    <w:rsid w:val="001A7439"/>
    <w:rsid w:val="001B54DF"/>
    <w:rsid w:val="001B5511"/>
    <w:rsid w:val="001C685B"/>
    <w:rsid w:val="001D6AEE"/>
    <w:rsid w:val="001F1255"/>
    <w:rsid w:val="001F45E7"/>
    <w:rsid w:val="00211797"/>
    <w:rsid w:val="00215F66"/>
    <w:rsid w:val="00221635"/>
    <w:rsid w:val="002222A7"/>
    <w:rsid w:val="00223343"/>
    <w:rsid w:val="002277FC"/>
    <w:rsid w:val="0023065D"/>
    <w:rsid w:val="002350C6"/>
    <w:rsid w:val="00235E8A"/>
    <w:rsid w:val="00246B30"/>
    <w:rsid w:val="0027184C"/>
    <w:rsid w:val="00273C5F"/>
    <w:rsid w:val="00284FD2"/>
    <w:rsid w:val="002854EF"/>
    <w:rsid w:val="002866F2"/>
    <w:rsid w:val="0029198C"/>
    <w:rsid w:val="002A0A29"/>
    <w:rsid w:val="002B1B63"/>
    <w:rsid w:val="002C42B2"/>
    <w:rsid w:val="002C43F7"/>
    <w:rsid w:val="002C44CB"/>
    <w:rsid w:val="002D6ABB"/>
    <w:rsid w:val="002E37BE"/>
    <w:rsid w:val="002E3BED"/>
    <w:rsid w:val="002F2914"/>
    <w:rsid w:val="002F362B"/>
    <w:rsid w:val="002F43E9"/>
    <w:rsid w:val="00303B6E"/>
    <w:rsid w:val="003122E1"/>
    <w:rsid w:val="0031572B"/>
    <w:rsid w:val="003160C2"/>
    <w:rsid w:val="00316BDF"/>
    <w:rsid w:val="00317175"/>
    <w:rsid w:val="00325027"/>
    <w:rsid w:val="003266E0"/>
    <w:rsid w:val="00341346"/>
    <w:rsid w:val="00353381"/>
    <w:rsid w:val="0035700D"/>
    <w:rsid w:val="00360CB3"/>
    <w:rsid w:val="00362219"/>
    <w:rsid w:val="00363218"/>
    <w:rsid w:val="003737E0"/>
    <w:rsid w:val="00380D01"/>
    <w:rsid w:val="00381829"/>
    <w:rsid w:val="00390492"/>
    <w:rsid w:val="00394FD6"/>
    <w:rsid w:val="0039560D"/>
    <w:rsid w:val="00397A5E"/>
    <w:rsid w:val="003A394A"/>
    <w:rsid w:val="003B23AB"/>
    <w:rsid w:val="003B3EBF"/>
    <w:rsid w:val="003B533C"/>
    <w:rsid w:val="003C70B4"/>
    <w:rsid w:val="003D08A0"/>
    <w:rsid w:val="003E3D7F"/>
    <w:rsid w:val="003E5B69"/>
    <w:rsid w:val="003E7E71"/>
    <w:rsid w:val="003F2F69"/>
    <w:rsid w:val="003F4AE3"/>
    <w:rsid w:val="003F52D4"/>
    <w:rsid w:val="003F5DCC"/>
    <w:rsid w:val="00413C0B"/>
    <w:rsid w:val="00423E08"/>
    <w:rsid w:val="00426A24"/>
    <w:rsid w:val="00432E69"/>
    <w:rsid w:val="00434158"/>
    <w:rsid w:val="00442FD5"/>
    <w:rsid w:val="00443530"/>
    <w:rsid w:val="00445FDF"/>
    <w:rsid w:val="00447313"/>
    <w:rsid w:val="00447C3F"/>
    <w:rsid w:val="004512FD"/>
    <w:rsid w:val="00455E15"/>
    <w:rsid w:val="0047008B"/>
    <w:rsid w:val="00477F60"/>
    <w:rsid w:val="0049185D"/>
    <w:rsid w:val="004920E8"/>
    <w:rsid w:val="004A052E"/>
    <w:rsid w:val="004A0802"/>
    <w:rsid w:val="004A2A46"/>
    <w:rsid w:val="004A6CB8"/>
    <w:rsid w:val="004A6F91"/>
    <w:rsid w:val="004A738D"/>
    <w:rsid w:val="004A7D76"/>
    <w:rsid w:val="004B1180"/>
    <w:rsid w:val="004B1484"/>
    <w:rsid w:val="004B2A1F"/>
    <w:rsid w:val="004B7554"/>
    <w:rsid w:val="004C314D"/>
    <w:rsid w:val="004D13A1"/>
    <w:rsid w:val="004D42D8"/>
    <w:rsid w:val="004E33FD"/>
    <w:rsid w:val="004E6D4D"/>
    <w:rsid w:val="004F2B41"/>
    <w:rsid w:val="004F5763"/>
    <w:rsid w:val="00504ED0"/>
    <w:rsid w:val="005127C8"/>
    <w:rsid w:val="00512901"/>
    <w:rsid w:val="00513E1A"/>
    <w:rsid w:val="00522DE9"/>
    <w:rsid w:val="00536131"/>
    <w:rsid w:val="00540D00"/>
    <w:rsid w:val="00550CF4"/>
    <w:rsid w:val="00556D2C"/>
    <w:rsid w:val="005630F3"/>
    <w:rsid w:val="00574AFC"/>
    <w:rsid w:val="00577EDF"/>
    <w:rsid w:val="0058127E"/>
    <w:rsid w:val="00584656"/>
    <w:rsid w:val="005951F8"/>
    <w:rsid w:val="005A5FE8"/>
    <w:rsid w:val="005B3B24"/>
    <w:rsid w:val="005B4CF3"/>
    <w:rsid w:val="005B6BE2"/>
    <w:rsid w:val="005C5821"/>
    <w:rsid w:val="005D0B37"/>
    <w:rsid w:val="005D0E58"/>
    <w:rsid w:val="005D3E4F"/>
    <w:rsid w:val="005E5EF4"/>
    <w:rsid w:val="005F1B80"/>
    <w:rsid w:val="005F6564"/>
    <w:rsid w:val="006060E8"/>
    <w:rsid w:val="006209CD"/>
    <w:rsid w:val="0062263E"/>
    <w:rsid w:val="00623908"/>
    <w:rsid w:val="0062626D"/>
    <w:rsid w:val="006266D1"/>
    <w:rsid w:val="006304E4"/>
    <w:rsid w:val="00631552"/>
    <w:rsid w:val="006418CB"/>
    <w:rsid w:val="00643380"/>
    <w:rsid w:val="00644656"/>
    <w:rsid w:val="00645BAE"/>
    <w:rsid w:val="00647BED"/>
    <w:rsid w:val="00670310"/>
    <w:rsid w:val="006775E7"/>
    <w:rsid w:val="00677F95"/>
    <w:rsid w:val="00692453"/>
    <w:rsid w:val="00694A26"/>
    <w:rsid w:val="00697595"/>
    <w:rsid w:val="006C5926"/>
    <w:rsid w:val="006D1810"/>
    <w:rsid w:val="006D5CE6"/>
    <w:rsid w:val="006E28DD"/>
    <w:rsid w:val="006E708F"/>
    <w:rsid w:val="006F05BE"/>
    <w:rsid w:val="006F3790"/>
    <w:rsid w:val="007031F3"/>
    <w:rsid w:val="00705C95"/>
    <w:rsid w:val="00712C57"/>
    <w:rsid w:val="00715137"/>
    <w:rsid w:val="007357D0"/>
    <w:rsid w:val="0074185B"/>
    <w:rsid w:val="007520D3"/>
    <w:rsid w:val="00764942"/>
    <w:rsid w:val="0077294A"/>
    <w:rsid w:val="00776C7C"/>
    <w:rsid w:val="00777554"/>
    <w:rsid w:val="007776AE"/>
    <w:rsid w:val="00783CC4"/>
    <w:rsid w:val="00795415"/>
    <w:rsid w:val="007966B2"/>
    <w:rsid w:val="007D123A"/>
    <w:rsid w:val="007D222C"/>
    <w:rsid w:val="007D4EA9"/>
    <w:rsid w:val="007D658E"/>
    <w:rsid w:val="007E219D"/>
    <w:rsid w:val="007F06F5"/>
    <w:rsid w:val="007F24B7"/>
    <w:rsid w:val="007F49D5"/>
    <w:rsid w:val="008023C0"/>
    <w:rsid w:val="00825307"/>
    <w:rsid w:val="0082715B"/>
    <w:rsid w:val="008354E4"/>
    <w:rsid w:val="008466B0"/>
    <w:rsid w:val="00846B93"/>
    <w:rsid w:val="00856231"/>
    <w:rsid w:val="008563CF"/>
    <w:rsid w:val="00866F67"/>
    <w:rsid w:val="008677AF"/>
    <w:rsid w:val="00871D7F"/>
    <w:rsid w:val="008744FB"/>
    <w:rsid w:val="00876B88"/>
    <w:rsid w:val="00894DEC"/>
    <w:rsid w:val="008B18D6"/>
    <w:rsid w:val="008B52D0"/>
    <w:rsid w:val="008B53FA"/>
    <w:rsid w:val="008B6F6A"/>
    <w:rsid w:val="008D4FA5"/>
    <w:rsid w:val="008E540D"/>
    <w:rsid w:val="008E64B1"/>
    <w:rsid w:val="008F0330"/>
    <w:rsid w:val="008F03FA"/>
    <w:rsid w:val="008F35F1"/>
    <w:rsid w:val="008F3B0A"/>
    <w:rsid w:val="00910A13"/>
    <w:rsid w:val="009115F2"/>
    <w:rsid w:val="0091275C"/>
    <w:rsid w:val="00931418"/>
    <w:rsid w:val="00931471"/>
    <w:rsid w:val="009351BE"/>
    <w:rsid w:val="0093579E"/>
    <w:rsid w:val="00936C04"/>
    <w:rsid w:val="009432FC"/>
    <w:rsid w:val="00943FAF"/>
    <w:rsid w:val="00955D5F"/>
    <w:rsid w:val="00965D6F"/>
    <w:rsid w:val="00974FC5"/>
    <w:rsid w:val="009763B2"/>
    <w:rsid w:val="00976889"/>
    <w:rsid w:val="009821A6"/>
    <w:rsid w:val="00990516"/>
    <w:rsid w:val="00995E4D"/>
    <w:rsid w:val="00996A16"/>
    <w:rsid w:val="009A5DC1"/>
    <w:rsid w:val="009B0F07"/>
    <w:rsid w:val="009B4A20"/>
    <w:rsid w:val="009B4B95"/>
    <w:rsid w:val="009C5C33"/>
    <w:rsid w:val="009C5D10"/>
    <w:rsid w:val="009C649F"/>
    <w:rsid w:val="009C7549"/>
    <w:rsid w:val="009E1055"/>
    <w:rsid w:val="00A16D96"/>
    <w:rsid w:val="00A331E9"/>
    <w:rsid w:val="00A4124E"/>
    <w:rsid w:val="00A441F1"/>
    <w:rsid w:val="00A44BCB"/>
    <w:rsid w:val="00A463FE"/>
    <w:rsid w:val="00A5230C"/>
    <w:rsid w:val="00A5691E"/>
    <w:rsid w:val="00A7371E"/>
    <w:rsid w:val="00A74D7E"/>
    <w:rsid w:val="00A7582E"/>
    <w:rsid w:val="00A75B67"/>
    <w:rsid w:val="00A77E92"/>
    <w:rsid w:val="00AA05C4"/>
    <w:rsid w:val="00AA05E1"/>
    <w:rsid w:val="00AA08E2"/>
    <w:rsid w:val="00AA2758"/>
    <w:rsid w:val="00AB3B5C"/>
    <w:rsid w:val="00AC4C46"/>
    <w:rsid w:val="00AC608C"/>
    <w:rsid w:val="00AC65B6"/>
    <w:rsid w:val="00AD1C98"/>
    <w:rsid w:val="00AD2772"/>
    <w:rsid w:val="00AD459F"/>
    <w:rsid w:val="00AD61C6"/>
    <w:rsid w:val="00AD6E13"/>
    <w:rsid w:val="00AE1E2E"/>
    <w:rsid w:val="00AE4824"/>
    <w:rsid w:val="00AF4873"/>
    <w:rsid w:val="00AF76EB"/>
    <w:rsid w:val="00B008BA"/>
    <w:rsid w:val="00B02FBB"/>
    <w:rsid w:val="00B0418E"/>
    <w:rsid w:val="00B050C3"/>
    <w:rsid w:val="00B06699"/>
    <w:rsid w:val="00B11639"/>
    <w:rsid w:val="00B11985"/>
    <w:rsid w:val="00B26897"/>
    <w:rsid w:val="00B31230"/>
    <w:rsid w:val="00B316AC"/>
    <w:rsid w:val="00B43E10"/>
    <w:rsid w:val="00B554AB"/>
    <w:rsid w:val="00B569D6"/>
    <w:rsid w:val="00B572CA"/>
    <w:rsid w:val="00B6011D"/>
    <w:rsid w:val="00B62927"/>
    <w:rsid w:val="00B72D2C"/>
    <w:rsid w:val="00B82660"/>
    <w:rsid w:val="00B868D3"/>
    <w:rsid w:val="00BA1C29"/>
    <w:rsid w:val="00BB4140"/>
    <w:rsid w:val="00BC0A20"/>
    <w:rsid w:val="00BC5964"/>
    <w:rsid w:val="00BC5E92"/>
    <w:rsid w:val="00BD6E72"/>
    <w:rsid w:val="00BE12B0"/>
    <w:rsid w:val="00BE7A7E"/>
    <w:rsid w:val="00BF1A0D"/>
    <w:rsid w:val="00BF2E83"/>
    <w:rsid w:val="00BF3FB8"/>
    <w:rsid w:val="00BF67FF"/>
    <w:rsid w:val="00C11539"/>
    <w:rsid w:val="00C17F4D"/>
    <w:rsid w:val="00C44677"/>
    <w:rsid w:val="00C46784"/>
    <w:rsid w:val="00C53D9E"/>
    <w:rsid w:val="00C552BB"/>
    <w:rsid w:val="00C62503"/>
    <w:rsid w:val="00C63851"/>
    <w:rsid w:val="00C700DF"/>
    <w:rsid w:val="00C71314"/>
    <w:rsid w:val="00C7739F"/>
    <w:rsid w:val="00C80B54"/>
    <w:rsid w:val="00C830A3"/>
    <w:rsid w:val="00C93BDE"/>
    <w:rsid w:val="00CA31DA"/>
    <w:rsid w:val="00CB6A1E"/>
    <w:rsid w:val="00CB7FCA"/>
    <w:rsid w:val="00CC1067"/>
    <w:rsid w:val="00CC2DAB"/>
    <w:rsid w:val="00CC57F3"/>
    <w:rsid w:val="00CD6F65"/>
    <w:rsid w:val="00CE22ED"/>
    <w:rsid w:val="00CE3469"/>
    <w:rsid w:val="00CE6303"/>
    <w:rsid w:val="00CE6FA1"/>
    <w:rsid w:val="00CF03F4"/>
    <w:rsid w:val="00CF1FC1"/>
    <w:rsid w:val="00CF318C"/>
    <w:rsid w:val="00D010D6"/>
    <w:rsid w:val="00D100ED"/>
    <w:rsid w:val="00D10AFB"/>
    <w:rsid w:val="00D3109F"/>
    <w:rsid w:val="00D40BEA"/>
    <w:rsid w:val="00D42EAF"/>
    <w:rsid w:val="00D44402"/>
    <w:rsid w:val="00D4545B"/>
    <w:rsid w:val="00D546AE"/>
    <w:rsid w:val="00D569E2"/>
    <w:rsid w:val="00D673A8"/>
    <w:rsid w:val="00D7343C"/>
    <w:rsid w:val="00D75B6C"/>
    <w:rsid w:val="00D81FD2"/>
    <w:rsid w:val="00D95DE5"/>
    <w:rsid w:val="00D96327"/>
    <w:rsid w:val="00DA67F8"/>
    <w:rsid w:val="00DB2369"/>
    <w:rsid w:val="00DB3BA6"/>
    <w:rsid w:val="00DB4577"/>
    <w:rsid w:val="00DC38A9"/>
    <w:rsid w:val="00DD4793"/>
    <w:rsid w:val="00DF4FFE"/>
    <w:rsid w:val="00DF7B79"/>
    <w:rsid w:val="00E02097"/>
    <w:rsid w:val="00E02103"/>
    <w:rsid w:val="00E045DA"/>
    <w:rsid w:val="00E22E24"/>
    <w:rsid w:val="00E34563"/>
    <w:rsid w:val="00E350F8"/>
    <w:rsid w:val="00E363F1"/>
    <w:rsid w:val="00E37E8B"/>
    <w:rsid w:val="00E41E40"/>
    <w:rsid w:val="00E44045"/>
    <w:rsid w:val="00E4683E"/>
    <w:rsid w:val="00E5122C"/>
    <w:rsid w:val="00E60014"/>
    <w:rsid w:val="00E61F19"/>
    <w:rsid w:val="00E70432"/>
    <w:rsid w:val="00E75FB0"/>
    <w:rsid w:val="00E776AC"/>
    <w:rsid w:val="00EA5DD4"/>
    <w:rsid w:val="00EB52AC"/>
    <w:rsid w:val="00EC0B3D"/>
    <w:rsid w:val="00EC1B8A"/>
    <w:rsid w:val="00EC5552"/>
    <w:rsid w:val="00ED0D2A"/>
    <w:rsid w:val="00ED1E75"/>
    <w:rsid w:val="00ED1F4B"/>
    <w:rsid w:val="00ED34F9"/>
    <w:rsid w:val="00ED60C9"/>
    <w:rsid w:val="00EE1706"/>
    <w:rsid w:val="00EE447A"/>
    <w:rsid w:val="00EF3B21"/>
    <w:rsid w:val="00EF6CD2"/>
    <w:rsid w:val="00F01957"/>
    <w:rsid w:val="00F03005"/>
    <w:rsid w:val="00F04896"/>
    <w:rsid w:val="00F05BFC"/>
    <w:rsid w:val="00F06FF6"/>
    <w:rsid w:val="00F10374"/>
    <w:rsid w:val="00F10560"/>
    <w:rsid w:val="00F13886"/>
    <w:rsid w:val="00F20E3C"/>
    <w:rsid w:val="00F31857"/>
    <w:rsid w:val="00F32B2E"/>
    <w:rsid w:val="00F34241"/>
    <w:rsid w:val="00F35EA0"/>
    <w:rsid w:val="00F36466"/>
    <w:rsid w:val="00F43913"/>
    <w:rsid w:val="00F4654E"/>
    <w:rsid w:val="00F606D7"/>
    <w:rsid w:val="00F65DCA"/>
    <w:rsid w:val="00F70619"/>
    <w:rsid w:val="00F70E60"/>
    <w:rsid w:val="00F72197"/>
    <w:rsid w:val="00F74119"/>
    <w:rsid w:val="00F751BC"/>
    <w:rsid w:val="00F8008A"/>
    <w:rsid w:val="00F819D5"/>
    <w:rsid w:val="00F93DDB"/>
    <w:rsid w:val="00F9424B"/>
    <w:rsid w:val="00F94EEC"/>
    <w:rsid w:val="00FA112F"/>
    <w:rsid w:val="00FA1E4E"/>
    <w:rsid w:val="00FA1F71"/>
    <w:rsid w:val="00FA309E"/>
    <w:rsid w:val="00FA5468"/>
    <w:rsid w:val="00FB03A8"/>
    <w:rsid w:val="00FB2ED1"/>
    <w:rsid w:val="00FC1DAC"/>
    <w:rsid w:val="00FC6816"/>
    <w:rsid w:val="00FD3FBA"/>
    <w:rsid w:val="00FD48D0"/>
    <w:rsid w:val="00FD4C84"/>
    <w:rsid w:val="00FD6D60"/>
    <w:rsid w:val="00FD6ED9"/>
    <w:rsid w:val="00FE4E65"/>
    <w:rsid w:val="00FE70CD"/>
    <w:rsid w:val="00FE71AB"/>
    <w:rsid w:val="00FF2AC0"/>
    <w:rsid w:val="00FF66E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AD226"/>
  <w15:docId w15:val="{9E13F146-CE94-4B56-B742-6BCD8CEE1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A" w:eastAsia="fr-CA"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sz w:val="24"/>
      <w:lang w:val="en-CA" w:eastAsia="fr-FR"/>
    </w:rPr>
  </w:style>
  <w:style w:type="paragraph" w:styleId="Titre1">
    <w:name w:val="heading 1"/>
    <w:basedOn w:val="Normal"/>
    <w:next w:val="Normal"/>
    <w:autoRedefine/>
    <w:rsid w:val="00447313"/>
    <w:pPr>
      <w:widowControl w:val="0"/>
      <w:numPr>
        <w:numId w:val="21"/>
      </w:numPr>
      <w:spacing w:after="480"/>
      <w:outlineLvl w:val="0"/>
    </w:pPr>
    <w:rPr>
      <w:b/>
      <w:sz w:val="32"/>
      <w:szCs w:val="32"/>
    </w:rPr>
  </w:style>
  <w:style w:type="paragraph" w:styleId="Titre2">
    <w:name w:val="heading 2"/>
    <w:basedOn w:val="Normal"/>
    <w:next w:val="Normal"/>
    <w:autoRedefine/>
    <w:rsid w:val="00197802"/>
    <w:pPr>
      <w:keepNext/>
      <w:widowControl w:val="0"/>
      <w:numPr>
        <w:ilvl w:val="1"/>
        <w:numId w:val="17"/>
      </w:numPr>
      <w:tabs>
        <w:tab w:val="left" w:pos="0"/>
      </w:tabs>
      <w:spacing w:after="240" w:line="240" w:lineRule="atLeast"/>
      <w:outlineLvl w:val="1"/>
    </w:pPr>
    <w:rPr>
      <w:b/>
      <w:color w:val="000000" w:themeColor="text1"/>
      <w:sz w:val="28"/>
      <w:szCs w:val="24"/>
    </w:rPr>
  </w:style>
  <w:style w:type="paragraph" w:styleId="Titre3">
    <w:name w:val="heading 3"/>
    <w:basedOn w:val="Normal"/>
    <w:next w:val="Normal"/>
    <w:link w:val="Titre3Car"/>
    <w:autoRedefine/>
    <w:rsid w:val="00A4124E"/>
    <w:pPr>
      <w:keepNext/>
      <w:widowControl w:val="0"/>
      <w:numPr>
        <w:ilvl w:val="2"/>
        <w:numId w:val="21"/>
      </w:numPr>
      <w:tabs>
        <w:tab w:val="left" w:pos="-72"/>
      </w:tabs>
      <w:spacing w:line="240" w:lineRule="atLeast"/>
      <w:outlineLvl w:val="2"/>
    </w:pPr>
    <w:rPr>
      <w:b/>
    </w:rPr>
  </w:style>
  <w:style w:type="paragraph" w:styleId="Titre4">
    <w:name w:val="heading 4"/>
    <w:basedOn w:val="Normal"/>
    <w:next w:val="Normal"/>
    <w:autoRedefine/>
    <w:pPr>
      <w:keepNext/>
      <w:widowControl w:val="0"/>
      <w:numPr>
        <w:ilvl w:val="3"/>
        <w:numId w:val="21"/>
      </w:numPr>
      <w:spacing w:line="240" w:lineRule="atLeast"/>
      <w:outlineLvl w:val="3"/>
    </w:pPr>
    <w:rPr>
      <w:b/>
    </w:rPr>
  </w:style>
  <w:style w:type="paragraph" w:styleId="Titre5">
    <w:name w:val="heading 5"/>
    <w:basedOn w:val="Normal"/>
    <w:next w:val="Normal"/>
    <w:pPr>
      <w:keepNext/>
      <w:widowControl w:val="0"/>
      <w:numPr>
        <w:ilvl w:val="4"/>
        <w:numId w:val="21"/>
      </w:numPr>
      <w:spacing w:line="240" w:lineRule="atLeast"/>
      <w:outlineLvl w:val="4"/>
    </w:pPr>
  </w:style>
  <w:style w:type="paragraph" w:styleId="Titre6">
    <w:name w:val="heading 6"/>
    <w:basedOn w:val="Normal"/>
    <w:next w:val="Normal"/>
    <w:pPr>
      <w:keepNext/>
      <w:numPr>
        <w:ilvl w:val="5"/>
        <w:numId w:val="21"/>
      </w:numPr>
      <w:tabs>
        <w:tab w:val="left" w:pos="-720"/>
        <w:tab w:val="right" w:pos="5103"/>
      </w:tabs>
      <w:jc w:val="both"/>
      <w:outlineLvl w:val="5"/>
    </w:pPr>
    <w:rPr>
      <w:spacing w:val="-2"/>
    </w:rPr>
  </w:style>
  <w:style w:type="paragraph" w:styleId="Titre7">
    <w:name w:val="heading 7"/>
    <w:basedOn w:val="Normal"/>
    <w:next w:val="Normal"/>
    <w:pPr>
      <w:keepNext/>
      <w:widowControl w:val="0"/>
      <w:numPr>
        <w:ilvl w:val="6"/>
        <w:numId w:val="21"/>
      </w:numPr>
      <w:spacing w:line="240" w:lineRule="atLeast"/>
      <w:outlineLvl w:val="6"/>
    </w:pPr>
  </w:style>
  <w:style w:type="paragraph" w:styleId="Titre8">
    <w:name w:val="heading 8"/>
    <w:basedOn w:val="Normal"/>
    <w:next w:val="Normal"/>
    <w:pPr>
      <w:keepNext/>
      <w:numPr>
        <w:ilvl w:val="7"/>
        <w:numId w:val="21"/>
      </w:numPr>
      <w:tabs>
        <w:tab w:val="left" w:pos="-720"/>
        <w:tab w:val="right" w:pos="0"/>
      </w:tabs>
      <w:jc w:val="both"/>
      <w:outlineLvl w:val="7"/>
    </w:pPr>
    <w:rPr>
      <w:b/>
      <w:spacing w:val="-2"/>
      <w:lang w:val="en-US"/>
    </w:rPr>
  </w:style>
  <w:style w:type="paragraph" w:styleId="Titre9">
    <w:name w:val="heading 9"/>
    <w:basedOn w:val="Normal"/>
    <w:next w:val="Normal"/>
    <w:pPr>
      <w:numPr>
        <w:ilvl w:val="8"/>
        <w:numId w:val="21"/>
      </w:num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
    <w:name w:val="WW_OutlineListStyle"/>
    <w:basedOn w:val="Aucuneliste"/>
    <w:pPr>
      <w:numPr>
        <w:numId w:val="1"/>
      </w:numPr>
    </w:pPr>
  </w:style>
  <w:style w:type="character" w:styleId="Hyperlien">
    <w:name w:val="Hyperlink"/>
    <w:uiPriority w:val="99"/>
    <w:rPr>
      <w:color w:val="0000FF"/>
      <w:u w:val="single"/>
    </w:rPr>
  </w:style>
  <w:style w:type="character" w:styleId="Lienvisit">
    <w:name w:val="FollowedHyperlink"/>
    <w:rPr>
      <w:color w:val="800080"/>
      <w:u w:val="single"/>
    </w:rPr>
  </w:style>
  <w:style w:type="paragraph" w:styleId="NormalWeb">
    <w:name w:val="Normal (Web)"/>
    <w:basedOn w:val="Normal"/>
    <w:pPr>
      <w:snapToGrid w:val="0"/>
    </w:pPr>
  </w:style>
  <w:style w:type="paragraph" w:customStyle="1" w:styleId="TableofContentsPageTitle">
    <w:name w:val="Table of Contents Page Title"/>
    <w:basedOn w:val="Normal"/>
    <w:next w:val="Normal"/>
    <w:pPr>
      <w:snapToGrid w:val="0"/>
      <w:spacing w:before="240" w:after="60"/>
      <w:jc w:val="center"/>
    </w:pPr>
    <w:rPr>
      <w:b/>
      <w:sz w:val="32"/>
    </w:rPr>
  </w:style>
  <w:style w:type="paragraph" w:customStyle="1" w:styleId="plaintext">
    <w:name w:val="plaintext"/>
    <w:basedOn w:val="Normal"/>
    <w:pPr>
      <w:snapToGrid w:val="0"/>
    </w:pPr>
    <w:rPr>
      <w:rFonts w:ascii="Courier New" w:hAnsi="Courier New" w:cs="Courier New"/>
    </w:rPr>
  </w:style>
  <w:style w:type="paragraph" w:customStyle="1" w:styleId="GlossaryHeading">
    <w:name w:val="Glossary Heading"/>
    <w:basedOn w:val="Normal"/>
    <w:next w:val="Normal"/>
    <w:pPr>
      <w:snapToGrid w:val="0"/>
      <w:spacing w:before="320" w:after="60"/>
      <w:jc w:val="center"/>
    </w:pPr>
    <w:rPr>
      <w:b/>
      <w:sz w:val="32"/>
    </w:rPr>
  </w:style>
  <w:style w:type="paragraph" w:customStyle="1" w:styleId="TitlePageTitle">
    <w:name w:val="Title Page Title"/>
    <w:basedOn w:val="Normal"/>
    <w:next w:val="Normal"/>
    <w:pPr>
      <w:pBdr>
        <w:bottom w:val="single" w:sz="24" w:space="1" w:color="000000"/>
      </w:pBdr>
      <w:snapToGrid w:val="0"/>
      <w:spacing w:before="3000" w:after="60"/>
      <w:jc w:val="right"/>
    </w:pPr>
    <w:rPr>
      <w:b/>
      <w:sz w:val="48"/>
    </w:rPr>
  </w:style>
  <w:style w:type="paragraph" w:customStyle="1" w:styleId="GlossaryDefinition">
    <w:name w:val="Glossary Definition"/>
    <w:basedOn w:val="Normal"/>
    <w:pPr>
      <w:snapToGrid w:val="0"/>
      <w:spacing w:before="120" w:after="120"/>
      <w:ind w:left="720" w:hanging="720"/>
    </w:pPr>
  </w:style>
  <w:style w:type="character" w:customStyle="1" w:styleId="GlossaryLabel">
    <w:name w:val="Glossary Label"/>
    <w:rPr>
      <w:b/>
      <w:bCs w:val="0"/>
    </w:rPr>
  </w:style>
  <w:style w:type="character" w:customStyle="1" w:styleId="hyperlinkfollowed">
    <w:name w:val="hyperlinkfollowed"/>
    <w:rPr>
      <w:color w:val="800080"/>
      <w:u w:val="single"/>
    </w:rPr>
  </w:style>
  <w:style w:type="paragraph" w:styleId="En-tte">
    <w:name w:val="header"/>
    <w:basedOn w:val="Normal"/>
    <w:link w:val="En-tteCar"/>
    <w:uiPriority w:val="99"/>
    <w:pPr>
      <w:tabs>
        <w:tab w:val="center" w:pos="4536"/>
        <w:tab w:val="right" w:pos="9072"/>
      </w:tabs>
    </w:pPr>
  </w:style>
  <w:style w:type="paragraph" w:styleId="Pieddepage">
    <w:name w:val="footer"/>
    <w:basedOn w:val="Normal"/>
    <w:pPr>
      <w:tabs>
        <w:tab w:val="center" w:pos="4536"/>
        <w:tab w:val="right" w:pos="9072"/>
      </w:tabs>
    </w:pPr>
  </w:style>
  <w:style w:type="paragraph" w:styleId="Normalcentr">
    <w:name w:val="Block Text"/>
    <w:basedOn w:val="Normal"/>
    <w:pPr>
      <w:snapToGrid w:val="0"/>
      <w:spacing w:after="120"/>
      <w:ind w:left="1440" w:right="1440"/>
    </w:pPr>
  </w:style>
  <w:style w:type="paragraph" w:styleId="Liste2">
    <w:name w:val="List 2"/>
    <w:basedOn w:val="Normal"/>
    <w:pPr>
      <w:snapToGrid w:val="0"/>
      <w:ind w:left="566" w:hanging="283"/>
    </w:pPr>
  </w:style>
  <w:style w:type="paragraph" w:styleId="TM3">
    <w:name w:val="toc 3"/>
    <w:basedOn w:val="Normal"/>
    <w:next w:val="Normal"/>
    <w:autoRedefine/>
    <w:uiPriority w:val="39"/>
    <w:pPr>
      <w:ind w:left="480"/>
    </w:pPr>
  </w:style>
  <w:style w:type="paragraph" w:styleId="TM2">
    <w:name w:val="toc 2"/>
    <w:basedOn w:val="Normal"/>
    <w:next w:val="Normal"/>
    <w:autoRedefine/>
    <w:uiPriority w:val="39"/>
    <w:pPr>
      <w:ind w:left="240"/>
    </w:pPr>
  </w:style>
  <w:style w:type="paragraph" w:styleId="TM1">
    <w:name w:val="toc 1"/>
    <w:basedOn w:val="Normal"/>
    <w:next w:val="Normal"/>
    <w:autoRedefine/>
    <w:uiPriority w:val="39"/>
    <w:rsid w:val="00894DEC"/>
    <w:pPr>
      <w:tabs>
        <w:tab w:val="left" w:pos="480"/>
        <w:tab w:val="right" w:leader="dot" w:pos="9394"/>
      </w:tabs>
    </w:pPr>
    <w:rPr>
      <w:b/>
    </w:rPr>
  </w:style>
  <w:style w:type="paragraph" w:styleId="TM4">
    <w:name w:val="toc 4"/>
    <w:basedOn w:val="Normal"/>
    <w:next w:val="Normal"/>
    <w:autoRedefine/>
    <w:uiPriority w:val="39"/>
    <w:pPr>
      <w:ind w:left="720"/>
    </w:pPr>
  </w:style>
  <w:style w:type="paragraph" w:styleId="TM5">
    <w:name w:val="toc 5"/>
    <w:basedOn w:val="Normal"/>
    <w:next w:val="Normal"/>
    <w:autoRedefine/>
    <w:uiPriority w:val="39"/>
    <w:pPr>
      <w:ind w:left="960"/>
    </w:pPr>
  </w:style>
  <w:style w:type="paragraph" w:styleId="TM6">
    <w:name w:val="toc 6"/>
    <w:basedOn w:val="Normal"/>
    <w:next w:val="Normal"/>
    <w:autoRedefine/>
    <w:uiPriority w:val="39"/>
    <w:pPr>
      <w:ind w:left="1200"/>
    </w:pPr>
  </w:style>
  <w:style w:type="paragraph" w:styleId="TM7">
    <w:name w:val="toc 7"/>
    <w:basedOn w:val="Normal"/>
    <w:next w:val="Normal"/>
    <w:autoRedefine/>
    <w:uiPriority w:val="39"/>
    <w:pPr>
      <w:ind w:left="1440"/>
    </w:pPr>
  </w:style>
  <w:style w:type="paragraph" w:styleId="TM8">
    <w:name w:val="toc 8"/>
    <w:basedOn w:val="Normal"/>
    <w:next w:val="Normal"/>
    <w:autoRedefine/>
    <w:uiPriority w:val="39"/>
    <w:pPr>
      <w:ind w:left="1680"/>
    </w:pPr>
  </w:style>
  <w:style w:type="paragraph" w:styleId="TM9">
    <w:name w:val="toc 9"/>
    <w:basedOn w:val="Normal"/>
    <w:next w:val="Normal"/>
    <w:autoRedefine/>
    <w:uiPriority w:val="39"/>
    <w:pPr>
      <w:ind w:left="1920"/>
    </w:pPr>
  </w:style>
  <w:style w:type="character" w:styleId="Appelnotedebasdep">
    <w:name w:val="footnote reference"/>
    <w:rPr>
      <w:rFonts w:ascii="Tms Rmn" w:hAnsi="Tms Rmn"/>
      <w:position w:val="6"/>
      <w:sz w:val="16"/>
      <w:vertAlign w:val="baseline"/>
      <w:lang w:val="en-US"/>
    </w:rPr>
  </w:style>
  <w:style w:type="paragraph" w:styleId="Notedebasdepage">
    <w:name w:val="footnote text"/>
    <w:basedOn w:val="Normal"/>
    <w:pPr>
      <w:widowControl w:val="0"/>
    </w:pPr>
    <w:rPr>
      <w:lang w:val="en-US"/>
    </w:rPr>
  </w:style>
  <w:style w:type="paragraph" w:styleId="Retraitcorpsdetexte">
    <w:name w:val="Body Text Indent"/>
    <w:basedOn w:val="Normal"/>
    <w:pPr>
      <w:tabs>
        <w:tab w:val="left" w:pos="-720"/>
      </w:tabs>
      <w:jc w:val="both"/>
    </w:pPr>
  </w:style>
  <w:style w:type="character" w:customStyle="1" w:styleId="EndnoteReference1">
    <w:name w:val="Endnote Reference1"/>
    <w:rPr>
      <w:position w:val="0"/>
      <w:vertAlign w:val="superscript"/>
    </w:rPr>
  </w:style>
  <w:style w:type="paragraph" w:customStyle="1" w:styleId="1">
    <w:name w:val="1"/>
    <w:basedOn w:val="Normal"/>
    <w:next w:val="Corpsdetexte2"/>
    <w:pPr>
      <w:numPr>
        <w:numId w:val="4"/>
      </w:numPr>
    </w:pPr>
    <w:rPr>
      <w:sz w:val="22"/>
    </w:rPr>
  </w:style>
  <w:style w:type="paragraph" w:customStyle="1" w:styleId="btb">
    <w:name w:val="btb"/>
    <w:basedOn w:val="Normal"/>
    <w:autoRedefine/>
    <w:pPr>
      <w:widowControl w:val="0"/>
      <w:spacing w:before="80" w:after="20"/>
    </w:pPr>
  </w:style>
  <w:style w:type="paragraph" w:customStyle="1" w:styleId="gras">
    <w:name w:val="gras"/>
    <w:basedOn w:val="btb"/>
    <w:autoRedefine/>
    <w:pPr>
      <w:widowControl/>
      <w:spacing w:before="0" w:after="0" w:line="240" w:lineRule="atLeast"/>
      <w:ind w:left="567"/>
    </w:pPr>
    <w:rPr>
      <w:b/>
    </w:rPr>
  </w:style>
  <w:style w:type="paragraph" w:customStyle="1" w:styleId="Normal12">
    <w:name w:val="Normal12"/>
    <w:basedOn w:val="Normal"/>
    <w:pPr>
      <w:ind w:left="567"/>
      <w:jc w:val="both"/>
    </w:pPr>
    <w:rPr>
      <w:lang w:val="en-US"/>
    </w:rPr>
  </w:style>
  <w:style w:type="character" w:customStyle="1" w:styleId="MTEquationSection">
    <w:name w:val="MTEquationSection"/>
    <w:rPr>
      <w:vanish w:val="0"/>
      <w:color w:val="FF0000"/>
      <w:sz w:val="24"/>
      <w:lang w:val="en-US"/>
    </w:rPr>
  </w:style>
  <w:style w:type="paragraph" w:styleId="Corpsdetexte">
    <w:name w:val="Body Text"/>
    <w:basedOn w:val="Normal"/>
    <w:pPr>
      <w:spacing w:after="120"/>
    </w:pPr>
  </w:style>
  <w:style w:type="paragraph" w:styleId="Retraitcorpsdetexte2">
    <w:name w:val="Body Text Indent 2"/>
    <w:basedOn w:val="Normal"/>
    <w:pPr>
      <w:spacing w:after="120" w:line="480" w:lineRule="auto"/>
      <w:ind w:left="283"/>
    </w:pPr>
  </w:style>
  <w:style w:type="paragraph" w:styleId="Retraitcorpsdetexte3">
    <w:name w:val="Body Text Indent 3"/>
    <w:basedOn w:val="Normal"/>
    <w:pPr>
      <w:spacing w:after="120"/>
      <w:ind w:left="283"/>
    </w:pPr>
    <w:rPr>
      <w:sz w:val="16"/>
      <w:szCs w:val="16"/>
    </w:rPr>
  </w:style>
  <w:style w:type="paragraph" w:styleId="Corpsdetexte3">
    <w:name w:val="Body Text 3"/>
    <w:basedOn w:val="Normal"/>
    <w:pPr>
      <w:spacing w:after="120"/>
    </w:pPr>
    <w:rPr>
      <w:sz w:val="16"/>
      <w:szCs w:val="16"/>
    </w:rPr>
  </w:style>
  <w:style w:type="character" w:styleId="Marquedecommentaire">
    <w:name w:val="annotation reference"/>
    <w:rPr>
      <w:sz w:val="16"/>
      <w:szCs w:val="16"/>
    </w:rPr>
  </w:style>
  <w:style w:type="paragraph" w:styleId="Commentaire">
    <w:name w:val="annotation text"/>
    <w:basedOn w:val="Normal"/>
    <w:rPr>
      <w:sz w:val="20"/>
    </w:rPr>
  </w:style>
  <w:style w:type="paragraph" w:styleId="Textebrut">
    <w:name w:val="Plain Text"/>
    <w:basedOn w:val="Normal"/>
    <w:rPr>
      <w:rFonts w:ascii="Courier New" w:hAnsi="Courier New" w:cs="Courier New"/>
      <w:sz w:val="20"/>
    </w:rPr>
  </w:style>
  <w:style w:type="paragraph" w:styleId="Explorateurdedocuments">
    <w:name w:val="Document Map"/>
    <w:basedOn w:val="Normal"/>
    <w:pPr>
      <w:shd w:val="clear" w:color="auto" w:fill="000080"/>
    </w:pPr>
    <w:rPr>
      <w:rFonts w:ascii="Tahoma" w:hAnsi="Tahoma" w:cs="Tahoma"/>
      <w:sz w:val="20"/>
    </w:rPr>
  </w:style>
  <w:style w:type="paragraph" w:styleId="Titre">
    <w:name w:val="Title"/>
    <w:basedOn w:val="Normal"/>
    <w:pPr>
      <w:spacing w:before="240" w:after="60"/>
      <w:jc w:val="center"/>
      <w:outlineLvl w:val="0"/>
    </w:pPr>
    <w:rPr>
      <w:rFonts w:ascii="Arial" w:hAnsi="Arial" w:cs="Arial"/>
      <w:b/>
      <w:bCs/>
      <w:kern w:val="3"/>
      <w:sz w:val="32"/>
      <w:szCs w:val="32"/>
    </w:rPr>
  </w:style>
  <w:style w:type="paragraph" w:styleId="Liste">
    <w:name w:val="List"/>
    <w:basedOn w:val="Normal"/>
    <w:pPr>
      <w:ind w:left="283" w:hanging="283"/>
    </w:pPr>
  </w:style>
  <w:style w:type="paragraph" w:styleId="Liste3">
    <w:name w:val="List 3"/>
    <w:basedOn w:val="Normal"/>
    <w:pPr>
      <w:ind w:left="849" w:hanging="283"/>
    </w:pPr>
  </w:style>
  <w:style w:type="paragraph" w:styleId="Listepuces">
    <w:name w:val="List Bullet"/>
    <w:basedOn w:val="Normal"/>
    <w:pPr>
      <w:numPr>
        <w:numId w:val="3"/>
      </w:numPr>
    </w:pPr>
  </w:style>
  <w:style w:type="paragraph" w:styleId="Listepuces2">
    <w:name w:val="List Bullet 2"/>
    <w:basedOn w:val="Normal"/>
    <w:pPr>
      <w:tabs>
        <w:tab w:val="left" w:pos="360"/>
      </w:tabs>
      <w:ind w:left="360" w:hanging="360"/>
    </w:pPr>
  </w:style>
  <w:style w:type="character" w:styleId="Numrodepage">
    <w:name w:val="page number"/>
    <w:basedOn w:val="Policepardfaut"/>
  </w:style>
  <w:style w:type="paragraph" w:styleId="Corpsdetexte2">
    <w:name w:val="Body Text 2"/>
    <w:basedOn w:val="Normal"/>
    <w:pPr>
      <w:spacing w:after="120" w:line="480" w:lineRule="auto"/>
    </w:pPr>
  </w:style>
  <w:style w:type="paragraph" w:styleId="Objetducommentaire">
    <w:name w:val="annotation subject"/>
    <w:basedOn w:val="Commentaire"/>
    <w:next w:val="Commentaire"/>
    <w:rPr>
      <w:b/>
      <w:bCs/>
    </w:rPr>
  </w:style>
  <w:style w:type="paragraph" w:styleId="Textedebulles">
    <w:name w:val="Balloon Text"/>
    <w:basedOn w:val="Normal"/>
    <w:rPr>
      <w:rFonts w:ascii="Tahoma" w:hAnsi="Tahoma" w:cs="Tahoma"/>
      <w:sz w:val="16"/>
      <w:szCs w:val="16"/>
    </w:rPr>
  </w:style>
  <w:style w:type="character" w:styleId="Accentuation">
    <w:name w:val="Emphasis"/>
    <w:rPr>
      <w:b/>
      <w:bCs/>
      <w:i w:val="0"/>
      <w:iCs w:val="0"/>
    </w:rPr>
  </w:style>
  <w:style w:type="character" w:customStyle="1" w:styleId="st1">
    <w:name w:val="st1"/>
    <w:basedOn w:val="Policepardfaut"/>
  </w:style>
  <w:style w:type="character" w:customStyle="1" w:styleId="apple-style-span">
    <w:name w:val="apple-style-span"/>
    <w:basedOn w:val="Policepardfaut"/>
  </w:style>
  <w:style w:type="character" w:customStyle="1" w:styleId="hps">
    <w:name w:val="hps"/>
    <w:basedOn w:val="Policepardfaut"/>
  </w:style>
  <w:style w:type="character" w:customStyle="1" w:styleId="apple-converted-space">
    <w:name w:val="apple-converted-space"/>
    <w:basedOn w:val="Policepardfaut"/>
  </w:style>
  <w:style w:type="character" w:customStyle="1" w:styleId="atn">
    <w:name w:val="atn"/>
    <w:basedOn w:val="Policepardfaut"/>
  </w:style>
  <w:style w:type="character" w:customStyle="1" w:styleId="hpsatn">
    <w:name w:val="hps atn"/>
    <w:basedOn w:val="Policepardfaut"/>
  </w:style>
  <w:style w:type="character" w:customStyle="1" w:styleId="texhtml">
    <w:name w:val="texhtml"/>
    <w:basedOn w:val="Policepardfaut"/>
  </w:style>
  <w:style w:type="character" w:customStyle="1" w:styleId="CommentTextChar">
    <w:name w:val="Comment Text Char"/>
    <w:rPr>
      <w:lang w:eastAsia="fr-FR"/>
    </w:rPr>
  </w:style>
  <w:style w:type="character" w:customStyle="1" w:styleId="CarCar">
    <w:name w:val="Car Car"/>
    <w:rPr>
      <w:lang w:eastAsia="fr-FR" w:bidi="ar-SA"/>
    </w:rPr>
  </w:style>
  <w:style w:type="character" w:customStyle="1" w:styleId="Heading3Char">
    <w:name w:val="Heading 3 Char"/>
    <w:rPr>
      <w:b/>
      <w:sz w:val="24"/>
      <w:lang w:val="en-CA" w:eastAsia="fr-FR" w:bidi="ar-SA"/>
    </w:rPr>
  </w:style>
  <w:style w:type="character" w:customStyle="1" w:styleId="Heading2Char">
    <w:name w:val="Heading 2 Char"/>
    <w:rPr>
      <w:b/>
      <w:sz w:val="28"/>
      <w:szCs w:val="24"/>
      <w:lang w:val="en-CA" w:eastAsia="fr-FR" w:bidi="ar-SA"/>
    </w:rPr>
  </w:style>
  <w:style w:type="numbering" w:customStyle="1" w:styleId="1111111">
    <w:name w:val="1 / 1.1 / 1.1.11"/>
    <w:basedOn w:val="Aucuneliste"/>
    <w:pPr>
      <w:numPr>
        <w:numId w:val="2"/>
      </w:numPr>
    </w:pPr>
  </w:style>
  <w:style w:type="numbering" w:customStyle="1" w:styleId="LFO7">
    <w:name w:val="LFO7"/>
    <w:basedOn w:val="Aucuneliste"/>
    <w:pPr>
      <w:numPr>
        <w:numId w:val="3"/>
      </w:numPr>
    </w:pPr>
  </w:style>
  <w:style w:type="numbering" w:customStyle="1" w:styleId="LFO8">
    <w:name w:val="LFO8"/>
    <w:basedOn w:val="Aucuneliste"/>
    <w:pPr>
      <w:numPr>
        <w:numId w:val="4"/>
      </w:numPr>
    </w:pPr>
  </w:style>
  <w:style w:type="numbering" w:customStyle="1" w:styleId="WWOutlineListStyle1">
    <w:name w:val="WW_OutlineListStyle_1"/>
    <w:basedOn w:val="Aucuneliste"/>
    <w:rsid w:val="00317175"/>
    <w:pPr>
      <w:numPr>
        <w:numId w:val="25"/>
      </w:numPr>
    </w:pPr>
  </w:style>
  <w:style w:type="paragraph" w:styleId="Paragraphedeliste">
    <w:name w:val="List Paragraph"/>
    <w:basedOn w:val="Normal"/>
    <w:uiPriority w:val="34"/>
    <w:qFormat/>
    <w:rsid w:val="00317175"/>
    <w:pPr>
      <w:ind w:left="720"/>
      <w:contextualSpacing/>
    </w:pPr>
  </w:style>
  <w:style w:type="numbering" w:customStyle="1" w:styleId="Style1">
    <w:name w:val="Style1"/>
    <w:uiPriority w:val="99"/>
    <w:rsid w:val="00317175"/>
    <w:pPr>
      <w:numPr>
        <w:numId w:val="18"/>
      </w:numPr>
    </w:pPr>
  </w:style>
  <w:style w:type="numbering" w:customStyle="1" w:styleId="Style2">
    <w:name w:val="Style2"/>
    <w:uiPriority w:val="99"/>
    <w:rsid w:val="00317175"/>
    <w:pPr>
      <w:numPr>
        <w:numId w:val="19"/>
      </w:numPr>
    </w:pPr>
  </w:style>
  <w:style w:type="character" w:customStyle="1" w:styleId="En-tteCar">
    <w:name w:val="En-tête Car"/>
    <w:basedOn w:val="Policepardfaut"/>
    <w:link w:val="En-tte"/>
    <w:uiPriority w:val="99"/>
    <w:rsid w:val="00C62503"/>
    <w:rPr>
      <w:sz w:val="24"/>
      <w:lang w:val="en-CA" w:eastAsia="fr-FR"/>
    </w:rPr>
  </w:style>
  <w:style w:type="character" w:styleId="Mentionnonrsolue">
    <w:name w:val="Unresolved Mention"/>
    <w:basedOn w:val="Policepardfaut"/>
    <w:uiPriority w:val="99"/>
    <w:semiHidden/>
    <w:unhideWhenUsed/>
    <w:rsid w:val="00A331E9"/>
    <w:rPr>
      <w:color w:val="605E5C"/>
      <w:shd w:val="clear" w:color="auto" w:fill="E1DFDD"/>
    </w:rPr>
  </w:style>
  <w:style w:type="character" w:customStyle="1" w:styleId="Titre3Car">
    <w:name w:val="Titre 3 Car"/>
    <w:basedOn w:val="Policepardfaut"/>
    <w:link w:val="Titre3"/>
    <w:rsid w:val="0049185D"/>
    <w:rPr>
      <w:b/>
      <w:sz w:val="24"/>
      <w:lang w:val="en-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993120">
      <w:bodyDiv w:val="1"/>
      <w:marLeft w:val="0"/>
      <w:marRight w:val="0"/>
      <w:marTop w:val="0"/>
      <w:marBottom w:val="0"/>
      <w:divBdr>
        <w:top w:val="none" w:sz="0" w:space="0" w:color="auto"/>
        <w:left w:val="none" w:sz="0" w:space="0" w:color="auto"/>
        <w:bottom w:val="none" w:sz="0" w:space="0" w:color="auto"/>
        <w:right w:val="none" w:sz="0" w:space="0" w:color="auto"/>
      </w:divBdr>
      <w:divsChild>
        <w:div w:id="403916572">
          <w:marLeft w:val="0"/>
          <w:marRight w:val="0"/>
          <w:marTop w:val="0"/>
          <w:marBottom w:val="0"/>
          <w:divBdr>
            <w:top w:val="none" w:sz="0" w:space="0" w:color="auto"/>
            <w:left w:val="none" w:sz="0" w:space="0" w:color="auto"/>
            <w:bottom w:val="none" w:sz="0" w:space="0" w:color="auto"/>
            <w:right w:val="none" w:sz="0" w:space="0" w:color="auto"/>
          </w:divBdr>
          <w:divsChild>
            <w:div w:id="1125780364">
              <w:marLeft w:val="0"/>
              <w:marRight w:val="60"/>
              <w:marTop w:val="0"/>
              <w:marBottom w:val="0"/>
              <w:divBdr>
                <w:top w:val="none" w:sz="0" w:space="0" w:color="auto"/>
                <w:left w:val="none" w:sz="0" w:space="0" w:color="auto"/>
                <w:bottom w:val="none" w:sz="0" w:space="0" w:color="auto"/>
                <w:right w:val="none" w:sz="0" w:space="0" w:color="auto"/>
              </w:divBdr>
              <w:divsChild>
                <w:div w:id="2145468132">
                  <w:marLeft w:val="0"/>
                  <w:marRight w:val="0"/>
                  <w:marTop w:val="0"/>
                  <w:marBottom w:val="120"/>
                  <w:divBdr>
                    <w:top w:val="single" w:sz="6" w:space="0" w:color="C0C0C0"/>
                    <w:left w:val="single" w:sz="6" w:space="0" w:color="D9D9D9"/>
                    <w:bottom w:val="single" w:sz="6" w:space="0" w:color="D9D9D9"/>
                    <w:right w:val="single" w:sz="6" w:space="0" w:color="D9D9D9"/>
                  </w:divBdr>
                  <w:divsChild>
                    <w:div w:id="1582251243">
                      <w:marLeft w:val="0"/>
                      <w:marRight w:val="0"/>
                      <w:marTop w:val="0"/>
                      <w:marBottom w:val="0"/>
                      <w:divBdr>
                        <w:top w:val="none" w:sz="0" w:space="0" w:color="auto"/>
                        <w:left w:val="none" w:sz="0" w:space="0" w:color="auto"/>
                        <w:bottom w:val="none" w:sz="0" w:space="0" w:color="auto"/>
                        <w:right w:val="none" w:sz="0" w:space="0" w:color="auto"/>
                      </w:divBdr>
                    </w:div>
                    <w:div w:id="3765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90137">
          <w:marLeft w:val="0"/>
          <w:marRight w:val="0"/>
          <w:marTop w:val="0"/>
          <w:marBottom w:val="0"/>
          <w:divBdr>
            <w:top w:val="none" w:sz="0" w:space="0" w:color="auto"/>
            <w:left w:val="none" w:sz="0" w:space="0" w:color="auto"/>
            <w:bottom w:val="none" w:sz="0" w:space="0" w:color="auto"/>
            <w:right w:val="none" w:sz="0" w:space="0" w:color="auto"/>
          </w:divBdr>
          <w:divsChild>
            <w:div w:id="1002973938">
              <w:marLeft w:val="60"/>
              <w:marRight w:val="0"/>
              <w:marTop w:val="0"/>
              <w:marBottom w:val="0"/>
              <w:divBdr>
                <w:top w:val="none" w:sz="0" w:space="0" w:color="auto"/>
                <w:left w:val="none" w:sz="0" w:space="0" w:color="auto"/>
                <w:bottom w:val="none" w:sz="0" w:space="0" w:color="auto"/>
                <w:right w:val="none" w:sz="0" w:space="0" w:color="auto"/>
              </w:divBdr>
              <w:divsChild>
                <w:div w:id="1752923273">
                  <w:marLeft w:val="0"/>
                  <w:marRight w:val="0"/>
                  <w:marTop w:val="0"/>
                  <w:marBottom w:val="0"/>
                  <w:divBdr>
                    <w:top w:val="none" w:sz="0" w:space="0" w:color="auto"/>
                    <w:left w:val="none" w:sz="0" w:space="0" w:color="auto"/>
                    <w:bottom w:val="none" w:sz="0" w:space="0" w:color="auto"/>
                    <w:right w:val="none" w:sz="0" w:space="0" w:color="auto"/>
                  </w:divBdr>
                  <w:divsChild>
                    <w:div w:id="949316932">
                      <w:marLeft w:val="0"/>
                      <w:marRight w:val="0"/>
                      <w:marTop w:val="0"/>
                      <w:marBottom w:val="120"/>
                      <w:divBdr>
                        <w:top w:val="single" w:sz="6" w:space="0" w:color="F5F5F5"/>
                        <w:left w:val="single" w:sz="6" w:space="0" w:color="F5F5F5"/>
                        <w:bottom w:val="single" w:sz="6" w:space="0" w:color="F5F5F5"/>
                        <w:right w:val="single" w:sz="6" w:space="0" w:color="F5F5F5"/>
                      </w:divBdr>
                      <w:divsChild>
                        <w:div w:id="6711612">
                          <w:marLeft w:val="0"/>
                          <w:marRight w:val="0"/>
                          <w:marTop w:val="0"/>
                          <w:marBottom w:val="0"/>
                          <w:divBdr>
                            <w:top w:val="none" w:sz="0" w:space="0" w:color="auto"/>
                            <w:left w:val="none" w:sz="0" w:space="0" w:color="auto"/>
                            <w:bottom w:val="none" w:sz="0" w:space="0" w:color="auto"/>
                            <w:right w:val="none" w:sz="0" w:space="0" w:color="auto"/>
                          </w:divBdr>
                          <w:divsChild>
                            <w:div w:id="1392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oleObject" Target="embeddings/oleObject1.bin"/><Relationship Id="rId84" Type="http://schemas.openxmlformats.org/officeDocument/2006/relationships/image" Target="media/image45.wmf"/><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image" Target="media/image126.JPG"/><Relationship Id="rId191" Type="http://schemas.openxmlformats.org/officeDocument/2006/relationships/image" Target="media/image141.jpeg"/><Relationship Id="rId205" Type="http://schemas.openxmlformats.org/officeDocument/2006/relationships/image" Target="media/image155.png"/><Relationship Id="rId226" Type="http://schemas.openxmlformats.org/officeDocument/2006/relationships/image" Target="media/image174.jpeg"/><Relationship Id="rId107" Type="http://schemas.openxmlformats.org/officeDocument/2006/relationships/image" Target="media/image65.JPG"/><Relationship Id="rId11" Type="http://schemas.openxmlformats.org/officeDocument/2006/relationships/footer" Target="footer2.xml"/><Relationship Id="rId32" Type="http://schemas.openxmlformats.org/officeDocument/2006/relationships/hyperlink" Target="ftp://ftp.cfl.scf.rncan.gc.ca/regniere/Data11/Weather/Hourly/" TargetMode="External"/><Relationship Id="rId53" Type="http://schemas.openxmlformats.org/officeDocument/2006/relationships/image" Target="media/image26.png"/><Relationship Id="rId74" Type="http://schemas.openxmlformats.org/officeDocument/2006/relationships/image" Target="media/image40.wmf"/><Relationship Id="rId128" Type="http://schemas.openxmlformats.org/officeDocument/2006/relationships/image" Target="media/image84.JPG"/><Relationship Id="rId149" Type="http://schemas.openxmlformats.org/officeDocument/2006/relationships/image" Target="media/image105.jpg"/><Relationship Id="rId5" Type="http://schemas.openxmlformats.org/officeDocument/2006/relationships/webSettings" Target="webSettings.xml"/><Relationship Id="rId95" Type="http://schemas.openxmlformats.org/officeDocument/2006/relationships/image" Target="media/image53.jpeg"/><Relationship Id="rId160" Type="http://schemas.openxmlformats.org/officeDocument/2006/relationships/image" Target="media/image116.JPG"/><Relationship Id="rId181" Type="http://schemas.openxmlformats.org/officeDocument/2006/relationships/oleObject" Target="embeddings/oleObject18.bin"/><Relationship Id="rId216" Type="http://schemas.openxmlformats.org/officeDocument/2006/relationships/image" Target="media/image164.JPG"/><Relationship Id="rId22" Type="http://schemas.openxmlformats.org/officeDocument/2006/relationships/header" Target="header7.xml"/><Relationship Id="rId43" Type="http://schemas.openxmlformats.org/officeDocument/2006/relationships/image" Target="media/image16.png"/><Relationship Id="rId64" Type="http://schemas.openxmlformats.org/officeDocument/2006/relationships/image" Target="media/image35.jpeg"/><Relationship Id="rId118" Type="http://schemas.openxmlformats.org/officeDocument/2006/relationships/image" Target="media/image75.JPG"/><Relationship Id="rId139" Type="http://schemas.openxmlformats.org/officeDocument/2006/relationships/image" Target="media/image95.jpeg"/><Relationship Id="rId80" Type="http://schemas.openxmlformats.org/officeDocument/2006/relationships/image" Target="media/image43.wmf"/><Relationship Id="rId85" Type="http://schemas.openxmlformats.org/officeDocument/2006/relationships/oleObject" Target="embeddings/oleObject11.bin"/><Relationship Id="rId150" Type="http://schemas.openxmlformats.org/officeDocument/2006/relationships/image" Target="media/image106.JPG"/><Relationship Id="rId155" Type="http://schemas.openxmlformats.org/officeDocument/2006/relationships/image" Target="media/image111.JPG"/><Relationship Id="rId171" Type="http://schemas.openxmlformats.org/officeDocument/2006/relationships/image" Target="media/image127.png"/><Relationship Id="rId176" Type="http://schemas.openxmlformats.org/officeDocument/2006/relationships/image" Target="media/image130.wmf"/><Relationship Id="rId192" Type="http://schemas.openxmlformats.org/officeDocument/2006/relationships/image" Target="media/image142.jpeg"/><Relationship Id="rId197" Type="http://schemas.openxmlformats.org/officeDocument/2006/relationships/image" Target="media/image147.jpeg"/><Relationship Id="rId206" Type="http://schemas.openxmlformats.org/officeDocument/2006/relationships/hyperlink" Target="https://drive.google.com/file/d/1UBbBTND2zKhsGReUBvCyhVMJ5jsDNWAx/view?usp=sharing" TargetMode="External"/><Relationship Id="rId227" Type="http://schemas.openxmlformats.org/officeDocument/2006/relationships/image" Target="media/image175.jpeg"/><Relationship Id="rId201" Type="http://schemas.openxmlformats.org/officeDocument/2006/relationships/image" Target="media/image151.jpeg"/><Relationship Id="rId222" Type="http://schemas.openxmlformats.org/officeDocument/2006/relationships/image" Target="media/image170.pn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6.JPG"/><Relationship Id="rId38" Type="http://schemas.openxmlformats.org/officeDocument/2006/relationships/image" Target="media/image11.png"/><Relationship Id="rId59" Type="http://schemas.openxmlformats.org/officeDocument/2006/relationships/image" Target="media/image31.png"/><Relationship Id="rId103" Type="http://schemas.openxmlformats.org/officeDocument/2006/relationships/image" Target="media/image61.JPG"/><Relationship Id="rId108" Type="http://schemas.openxmlformats.org/officeDocument/2006/relationships/image" Target="media/image66.jpeg"/><Relationship Id="rId124" Type="http://schemas.openxmlformats.org/officeDocument/2006/relationships/image" Target="media/image81.wmf"/><Relationship Id="rId129" Type="http://schemas.openxmlformats.org/officeDocument/2006/relationships/image" Target="media/image85.png"/><Relationship Id="rId54" Type="http://schemas.openxmlformats.org/officeDocument/2006/relationships/image" Target="media/image27.png"/><Relationship Id="rId70" Type="http://schemas.openxmlformats.org/officeDocument/2006/relationships/image" Target="media/image38.wmf"/><Relationship Id="rId75" Type="http://schemas.openxmlformats.org/officeDocument/2006/relationships/oleObject" Target="embeddings/oleObject6.bin"/><Relationship Id="rId91" Type="http://schemas.openxmlformats.org/officeDocument/2006/relationships/image" Target="media/image49.jpeg"/><Relationship Id="rId96" Type="http://schemas.openxmlformats.org/officeDocument/2006/relationships/image" Target="media/image54.png"/><Relationship Id="rId140" Type="http://schemas.openxmlformats.org/officeDocument/2006/relationships/image" Target="media/image96.jpeg"/><Relationship Id="rId145" Type="http://schemas.openxmlformats.org/officeDocument/2006/relationships/image" Target="media/image101.png"/><Relationship Id="rId161" Type="http://schemas.openxmlformats.org/officeDocument/2006/relationships/image" Target="media/image117.JPG"/><Relationship Id="rId166" Type="http://schemas.openxmlformats.org/officeDocument/2006/relationships/image" Target="media/image122.JPG"/><Relationship Id="rId182" Type="http://schemas.openxmlformats.org/officeDocument/2006/relationships/hyperlink" Target="http://www.geometrictools.com/Documentation/ThinPlateSplines.pdf" TargetMode="External"/><Relationship Id="rId187" Type="http://schemas.openxmlformats.org/officeDocument/2006/relationships/image" Target="media/image137.jpeg"/><Relationship Id="rId217" Type="http://schemas.openxmlformats.org/officeDocument/2006/relationships/image" Target="media/image165.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0.JPG"/><Relationship Id="rId233" Type="http://schemas.openxmlformats.org/officeDocument/2006/relationships/footer" Target="footer11.xml"/><Relationship Id="rId23" Type="http://schemas.openxmlformats.org/officeDocument/2006/relationships/footer" Target="footer8.xml"/><Relationship Id="rId28" Type="http://schemas.openxmlformats.org/officeDocument/2006/relationships/image" Target="media/image5.jpeg"/><Relationship Id="rId49" Type="http://schemas.openxmlformats.org/officeDocument/2006/relationships/image" Target="media/image22.png"/><Relationship Id="rId114" Type="http://schemas.openxmlformats.org/officeDocument/2006/relationships/image" Target="media/image71.JPG"/><Relationship Id="rId119" Type="http://schemas.openxmlformats.org/officeDocument/2006/relationships/image" Target="media/image76.jpeg"/><Relationship Id="rId44" Type="http://schemas.openxmlformats.org/officeDocument/2006/relationships/image" Target="media/image17.png"/><Relationship Id="rId60" Type="http://schemas.openxmlformats.org/officeDocument/2006/relationships/image" Target="media/image32.JPG"/><Relationship Id="rId65" Type="http://schemas.openxmlformats.org/officeDocument/2006/relationships/hyperlink" Target="https://doi.org/10.1093/ee/21.4.689" TargetMode="External"/><Relationship Id="rId81" Type="http://schemas.openxmlformats.org/officeDocument/2006/relationships/oleObject" Target="embeddings/oleObject9.bin"/><Relationship Id="rId86" Type="http://schemas.openxmlformats.org/officeDocument/2006/relationships/image" Target="media/image46.wmf"/><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2.jpeg"/><Relationship Id="rId177" Type="http://schemas.openxmlformats.org/officeDocument/2006/relationships/oleObject" Target="embeddings/oleObject16.bin"/><Relationship Id="rId198" Type="http://schemas.openxmlformats.org/officeDocument/2006/relationships/image" Target="media/image148.jpeg"/><Relationship Id="rId172" Type="http://schemas.openxmlformats.org/officeDocument/2006/relationships/image" Target="media/image128.wmf"/><Relationship Id="rId193" Type="http://schemas.openxmlformats.org/officeDocument/2006/relationships/image" Target="media/image143.jpeg"/><Relationship Id="rId202" Type="http://schemas.openxmlformats.org/officeDocument/2006/relationships/image" Target="media/image152.JPG"/><Relationship Id="rId207" Type="http://schemas.openxmlformats.org/officeDocument/2006/relationships/hyperlink" Target="https://drive.google.com/file/d/1cyHlU_eUFDlcDaX8DLLBsL2fbiGqRTMD/view?usp=share_link" TargetMode="External"/><Relationship Id="rId223" Type="http://schemas.openxmlformats.org/officeDocument/2006/relationships/image" Target="media/image171.JPG"/><Relationship Id="rId228" Type="http://schemas.openxmlformats.org/officeDocument/2006/relationships/header" Target="header8.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2.JPG"/><Relationship Id="rId109" Type="http://schemas.openxmlformats.org/officeDocument/2006/relationships/image" Target="media/image67.jpeg"/><Relationship Id="rId34" Type="http://schemas.openxmlformats.org/officeDocument/2006/relationships/image" Target="media/image7.jpeg"/><Relationship Id="rId50" Type="http://schemas.openxmlformats.org/officeDocument/2006/relationships/image" Target="media/image23.png"/><Relationship Id="rId55" Type="http://schemas.openxmlformats.org/officeDocument/2006/relationships/image" Target="media/image2.png"/><Relationship Id="rId76" Type="http://schemas.openxmlformats.org/officeDocument/2006/relationships/image" Target="media/image41.wmf"/><Relationship Id="rId97" Type="http://schemas.openxmlformats.org/officeDocument/2006/relationships/image" Target="media/image55.png"/><Relationship Id="rId104" Type="http://schemas.openxmlformats.org/officeDocument/2006/relationships/image" Target="media/image62.jpeg"/><Relationship Id="rId120" Type="http://schemas.openxmlformats.org/officeDocument/2006/relationships/image" Target="media/image77.JPG"/><Relationship Id="rId125" Type="http://schemas.openxmlformats.org/officeDocument/2006/relationships/oleObject" Target="embeddings/oleObject13.bin"/><Relationship Id="rId141" Type="http://schemas.openxmlformats.org/officeDocument/2006/relationships/image" Target="media/image97.JPG"/><Relationship Id="rId146" Type="http://schemas.openxmlformats.org/officeDocument/2006/relationships/image" Target="media/image102.jpeg"/><Relationship Id="rId167" Type="http://schemas.openxmlformats.org/officeDocument/2006/relationships/image" Target="media/image123.JPG"/><Relationship Id="rId188"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50.png"/><Relationship Id="rId162" Type="http://schemas.openxmlformats.org/officeDocument/2006/relationships/image" Target="media/image118.jpeg"/><Relationship Id="rId183" Type="http://schemas.openxmlformats.org/officeDocument/2006/relationships/image" Target="media/image133.png"/><Relationship Id="rId213" Type="http://schemas.openxmlformats.org/officeDocument/2006/relationships/image" Target="media/image161.png"/><Relationship Id="rId218" Type="http://schemas.openxmlformats.org/officeDocument/2006/relationships/image" Target="media/image166.JP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tp://ftp.cfl.scf.rncan.gc.ca/regniere/Data11/Weather/Normals/" TargetMode="External"/><Relationship Id="rId24" Type="http://schemas.openxmlformats.org/officeDocument/2006/relationships/image" Target="media/image4.jpe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6.wmf"/><Relationship Id="rId87" Type="http://schemas.openxmlformats.org/officeDocument/2006/relationships/oleObject" Target="embeddings/oleObject12.bin"/><Relationship Id="rId110" Type="http://schemas.openxmlformats.org/officeDocument/2006/relationships/hyperlink" Target="http://www.gdal.org/formats_list.html" TargetMode="External"/><Relationship Id="rId115" Type="http://schemas.openxmlformats.org/officeDocument/2006/relationships/image" Target="media/image72.JPG"/><Relationship Id="rId131" Type="http://schemas.openxmlformats.org/officeDocument/2006/relationships/image" Target="media/image87.jpeg"/><Relationship Id="rId136" Type="http://schemas.openxmlformats.org/officeDocument/2006/relationships/image" Target="media/image92.PNG"/><Relationship Id="rId157" Type="http://schemas.openxmlformats.org/officeDocument/2006/relationships/image" Target="media/image113.JPG"/><Relationship Id="rId178" Type="http://schemas.openxmlformats.org/officeDocument/2006/relationships/image" Target="media/image131.wmf"/><Relationship Id="rId61" Type="http://schemas.openxmlformats.org/officeDocument/2006/relationships/image" Target="media/image33.png"/><Relationship Id="rId82" Type="http://schemas.openxmlformats.org/officeDocument/2006/relationships/image" Target="media/image44.wmf"/><Relationship Id="rId152" Type="http://schemas.openxmlformats.org/officeDocument/2006/relationships/image" Target="media/image108.png"/><Relationship Id="rId173" Type="http://schemas.openxmlformats.org/officeDocument/2006/relationships/oleObject" Target="embeddings/oleObject14.bin"/><Relationship Id="rId194" Type="http://schemas.openxmlformats.org/officeDocument/2006/relationships/image" Target="media/image144.jpeg"/><Relationship Id="rId199" Type="http://schemas.openxmlformats.org/officeDocument/2006/relationships/image" Target="media/image149.jpeg"/><Relationship Id="rId203" Type="http://schemas.openxmlformats.org/officeDocument/2006/relationships/image" Target="media/image153.JPG"/><Relationship Id="rId208" Type="http://schemas.openxmlformats.org/officeDocument/2006/relationships/image" Target="media/image156.JPG"/><Relationship Id="rId229" Type="http://schemas.openxmlformats.org/officeDocument/2006/relationships/header" Target="header9.xml"/><Relationship Id="rId19" Type="http://schemas.openxmlformats.org/officeDocument/2006/relationships/header" Target="header6.xml"/><Relationship Id="rId224" Type="http://schemas.openxmlformats.org/officeDocument/2006/relationships/image" Target="media/image172.JPG"/><Relationship Id="rId14" Type="http://schemas.openxmlformats.org/officeDocument/2006/relationships/footer" Target="footer3.xml"/><Relationship Id="rId30" Type="http://schemas.openxmlformats.org/officeDocument/2006/relationships/hyperlink" Target="ftp://ftp.cfl.scf.rncan.gc.ca/regniere/Data11/Weather/Normals/ClimateChange" TargetMode="External"/><Relationship Id="rId35" Type="http://schemas.openxmlformats.org/officeDocument/2006/relationships/image" Target="media/image8.jpeg"/><Relationship Id="rId56" Type="http://schemas.openxmlformats.org/officeDocument/2006/relationships/image" Target="media/image28.png"/><Relationship Id="rId77" Type="http://schemas.openxmlformats.org/officeDocument/2006/relationships/oleObject" Target="embeddings/oleObject7.bin"/><Relationship Id="rId100" Type="http://schemas.openxmlformats.org/officeDocument/2006/relationships/image" Target="media/image58.JPG"/><Relationship Id="rId105" Type="http://schemas.openxmlformats.org/officeDocument/2006/relationships/image" Target="media/image63.jpeg"/><Relationship Id="rId126" Type="http://schemas.openxmlformats.org/officeDocument/2006/relationships/image" Target="media/image82.jpeg"/><Relationship Id="rId147" Type="http://schemas.openxmlformats.org/officeDocument/2006/relationships/image" Target="media/image103.png"/><Relationship Id="rId168" Type="http://schemas.openxmlformats.org/officeDocument/2006/relationships/image" Target="media/image124.jpeg"/><Relationship Id="rId8" Type="http://schemas.openxmlformats.org/officeDocument/2006/relationships/image" Target="media/image3.png"/><Relationship Id="rId51" Type="http://schemas.openxmlformats.org/officeDocument/2006/relationships/image" Target="media/image24.png"/><Relationship Id="rId72" Type="http://schemas.openxmlformats.org/officeDocument/2006/relationships/image" Target="media/image39.wmf"/><Relationship Id="rId93" Type="http://schemas.openxmlformats.org/officeDocument/2006/relationships/image" Target="media/image51.png"/><Relationship Id="rId98" Type="http://schemas.openxmlformats.org/officeDocument/2006/relationships/image" Target="media/image56.jpeg"/><Relationship Id="rId121" Type="http://schemas.openxmlformats.org/officeDocument/2006/relationships/image" Target="media/image78.jpg"/><Relationship Id="rId142" Type="http://schemas.openxmlformats.org/officeDocument/2006/relationships/image" Target="media/image98.JPG"/><Relationship Id="rId163" Type="http://schemas.openxmlformats.org/officeDocument/2006/relationships/image" Target="media/image119.pn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JPG"/><Relationship Id="rId230" Type="http://schemas.openxmlformats.org/officeDocument/2006/relationships/footer" Target="footer9.xml"/><Relationship Id="rId235" Type="http://schemas.openxmlformats.org/officeDocument/2006/relationships/theme" Target="theme/theme1.xml"/><Relationship Id="rId25" Type="http://schemas.openxmlformats.org/officeDocument/2006/relationships/hyperlink" Target="https://apps-scf-cfs.nrcan.gc.ca/biosim" TargetMode="External"/><Relationship Id="rId46" Type="http://schemas.openxmlformats.org/officeDocument/2006/relationships/image" Target="media/image19.png"/><Relationship Id="rId67" Type="http://schemas.openxmlformats.org/officeDocument/2006/relationships/oleObject" Target="embeddings/oleObject2.bin"/><Relationship Id="rId116" Type="http://schemas.openxmlformats.org/officeDocument/2006/relationships/image" Target="media/image73.jpe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wmf"/><Relationship Id="rId83" Type="http://schemas.openxmlformats.org/officeDocument/2006/relationships/oleObject" Target="embeddings/oleObject10.bin"/><Relationship Id="rId88" Type="http://schemas.openxmlformats.org/officeDocument/2006/relationships/hyperlink" Target="http://www.ntsg.umt.edu/project/mt-clim.php" TargetMode="External"/><Relationship Id="rId111" Type="http://schemas.openxmlformats.org/officeDocument/2006/relationships/image" Target="media/image68.JPG"/><Relationship Id="rId132" Type="http://schemas.openxmlformats.org/officeDocument/2006/relationships/image" Target="media/image88.jpeg"/><Relationship Id="rId153" Type="http://schemas.openxmlformats.org/officeDocument/2006/relationships/image" Target="media/image109.PNG"/><Relationship Id="rId174" Type="http://schemas.openxmlformats.org/officeDocument/2006/relationships/image" Target="media/image129.wmf"/><Relationship Id="rId179" Type="http://schemas.openxmlformats.org/officeDocument/2006/relationships/oleObject" Target="embeddings/oleObject17.bin"/><Relationship Id="rId195" Type="http://schemas.openxmlformats.org/officeDocument/2006/relationships/image" Target="media/image145.jpeg"/><Relationship Id="rId209" Type="http://schemas.openxmlformats.org/officeDocument/2006/relationships/image" Target="media/image157.png"/><Relationship Id="rId190" Type="http://schemas.openxmlformats.org/officeDocument/2006/relationships/image" Target="media/image140.jpeg"/><Relationship Id="rId204" Type="http://schemas.openxmlformats.org/officeDocument/2006/relationships/image" Target="media/image154.png"/><Relationship Id="rId220" Type="http://schemas.openxmlformats.org/officeDocument/2006/relationships/image" Target="media/image168.png"/><Relationship Id="rId225" Type="http://schemas.openxmlformats.org/officeDocument/2006/relationships/image" Target="media/image173.JPG"/><Relationship Id="rId15" Type="http://schemas.openxmlformats.org/officeDocument/2006/relationships/footer" Target="footer4.xml"/><Relationship Id="rId36" Type="http://schemas.openxmlformats.org/officeDocument/2006/relationships/image" Target="media/image9.jpeg"/><Relationship Id="rId57" Type="http://schemas.openxmlformats.org/officeDocument/2006/relationships/image" Target="media/image29.png"/><Relationship Id="rId106" Type="http://schemas.openxmlformats.org/officeDocument/2006/relationships/image" Target="media/image64.JPG"/><Relationship Id="rId127" Type="http://schemas.openxmlformats.org/officeDocument/2006/relationships/image" Target="media/image83.png"/><Relationship Id="rId10" Type="http://schemas.openxmlformats.org/officeDocument/2006/relationships/footer" Target="footer1.xml"/><Relationship Id="rId31" Type="http://schemas.openxmlformats.org/officeDocument/2006/relationships/hyperlink" Target="ftp://ftp.cfl.scf.rncan.gc.ca/regniere/Data11/Weather/Daily/" TargetMode="External"/><Relationship Id="rId52" Type="http://schemas.openxmlformats.org/officeDocument/2006/relationships/image" Target="media/image25.png"/><Relationship Id="rId73" Type="http://schemas.openxmlformats.org/officeDocument/2006/relationships/oleObject" Target="embeddings/oleObject5.bin"/><Relationship Id="rId78" Type="http://schemas.openxmlformats.org/officeDocument/2006/relationships/image" Target="media/image42.wmf"/><Relationship Id="rId94" Type="http://schemas.openxmlformats.org/officeDocument/2006/relationships/image" Target="media/image52.jpeg"/><Relationship Id="rId99" Type="http://schemas.openxmlformats.org/officeDocument/2006/relationships/image" Target="media/image57.png"/><Relationship Id="rId101" Type="http://schemas.openxmlformats.org/officeDocument/2006/relationships/image" Target="media/image59.jpeg"/><Relationship Id="rId122" Type="http://schemas.openxmlformats.org/officeDocument/2006/relationships/image" Target="media/image79.jpg"/><Relationship Id="rId143" Type="http://schemas.openxmlformats.org/officeDocument/2006/relationships/image" Target="media/image99.JPG"/><Relationship Id="rId148" Type="http://schemas.openxmlformats.org/officeDocument/2006/relationships/image" Target="media/image104.png"/><Relationship Id="rId164" Type="http://schemas.openxmlformats.org/officeDocument/2006/relationships/image" Target="media/image120.jpeg"/><Relationship Id="rId169" Type="http://schemas.openxmlformats.org/officeDocument/2006/relationships/image" Target="media/image125.JP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2.wmf"/><Relationship Id="rId210" Type="http://schemas.openxmlformats.org/officeDocument/2006/relationships/image" Target="media/image158.png"/><Relationship Id="rId215" Type="http://schemas.openxmlformats.org/officeDocument/2006/relationships/image" Target="media/image163.png"/><Relationship Id="rId26" Type="http://schemas.openxmlformats.org/officeDocument/2006/relationships/hyperlink" Target="ftp://ftp.cfl.scf.rncan.gc.ca/regniere/software/" TargetMode="External"/><Relationship Id="rId231" Type="http://schemas.openxmlformats.org/officeDocument/2006/relationships/footer" Target="footer10.xml"/><Relationship Id="rId47" Type="http://schemas.openxmlformats.org/officeDocument/2006/relationships/image" Target="media/image20.png"/><Relationship Id="rId68" Type="http://schemas.openxmlformats.org/officeDocument/2006/relationships/image" Target="media/image37.wmf"/><Relationship Id="rId89" Type="http://schemas.openxmlformats.org/officeDocument/2006/relationships/image" Target="media/image47.jpeg"/><Relationship Id="rId112" Type="http://schemas.openxmlformats.org/officeDocument/2006/relationships/image" Target="media/image69.jpeg"/><Relationship Id="rId133" Type="http://schemas.openxmlformats.org/officeDocument/2006/relationships/image" Target="media/image89.JPG"/><Relationship Id="rId154" Type="http://schemas.openxmlformats.org/officeDocument/2006/relationships/image" Target="media/image110.PNG"/><Relationship Id="rId175" Type="http://schemas.openxmlformats.org/officeDocument/2006/relationships/oleObject" Target="embeddings/oleObject15.bin"/><Relationship Id="rId196" Type="http://schemas.openxmlformats.org/officeDocument/2006/relationships/image" Target="media/image146.jpeg"/><Relationship Id="rId200" Type="http://schemas.openxmlformats.org/officeDocument/2006/relationships/image" Target="media/image150.jpeg"/><Relationship Id="rId16" Type="http://schemas.openxmlformats.org/officeDocument/2006/relationships/header" Target="header4.xml"/><Relationship Id="rId221" Type="http://schemas.openxmlformats.org/officeDocument/2006/relationships/image" Target="media/image169.png"/><Relationship Id="rId37" Type="http://schemas.openxmlformats.org/officeDocument/2006/relationships/image" Target="media/image10.jpeg"/><Relationship Id="rId58" Type="http://schemas.openxmlformats.org/officeDocument/2006/relationships/image" Target="media/image30.png"/><Relationship Id="rId79" Type="http://schemas.openxmlformats.org/officeDocument/2006/relationships/oleObject" Target="embeddings/oleObject8.bin"/><Relationship Id="rId102" Type="http://schemas.openxmlformats.org/officeDocument/2006/relationships/image" Target="media/image60.jpeg"/><Relationship Id="rId123" Type="http://schemas.openxmlformats.org/officeDocument/2006/relationships/image" Target="media/image80.jpg"/><Relationship Id="rId144" Type="http://schemas.openxmlformats.org/officeDocument/2006/relationships/image" Target="media/image100.png"/><Relationship Id="rId90" Type="http://schemas.openxmlformats.org/officeDocument/2006/relationships/image" Target="media/image48.jpeg"/><Relationship Id="rId165" Type="http://schemas.openxmlformats.org/officeDocument/2006/relationships/image" Target="media/image121.JPG"/><Relationship Id="rId186" Type="http://schemas.openxmlformats.org/officeDocument/2006/relationships/image" Target="media/image136.png"/><Relationship Id="rId211" Type="http://schemas.openxmlformats.org/officeDocument/2006/relationships/image" Target="media/image159.png"/><Relationship Id="rId232" Type="http://schemas.openxmlformats.org/officeDocument/2006/relationships/header" Target="header10.xml"/><Relationship Id="rId27" Type="http://schemas.openxmlformats.org/officeDocument/2006/relationships/hyperlink" Target="ftp://ftp.cfl.scf.rncan.gc.ca/regniere/Data11" TargetMode="External"/><Relationship Id="rId48" Type="http://schemas.openxmlformats.org/officeDocument/2006/relationships/image" Target="media/image21.png"/><Relationship Id="rId69" Type="http://schemas.openxmlformats.org/officeDocument/2006/relationships/oleObject" Target="embeddings/oleObject3.bin"/><Relationship Id="rId113" Type="http://schemas.openxmlformats.org/officeDocument/2006/relationships/image" Target="media/image70.jpeg"/><Relationship Id="rId134" Type="http://schemas.openxmlformats.org/officeDocument/2006/relationships/image" Target="media/image90.jp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outaou\Desktop\EN%20BioSIM%20Manual\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A2554-ECC1-4102-B710-998EC8D73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Manualv9.dot</Template>
  <TotalTime>31322</TotalTime>
  <Pages>80</Pages>
  <Words>22031</Words>
  <Characters>121171</Characters>
  <Application>Microsoft Office Word</Application>
  <DocSecurity>0</DocSecurity>
  <Lines>1009</Lines>
  <Paragraphs>285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lpstr> </vt:lpstr>
    </vt:vector>
  </TitlesOfParts>
  <Company>NRCan  /  RNCan</Company>
  <LinksUpToDate>false</LinksUpToDate>
  <CharactersWithSpaces>142917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rstamant</dc:creator>
  <cp:lastModifiedBy>Saint-Amant, Rémi</cp:lastModifiedBy>
  <cp:revision>368</cp:revision>
  <cp:lastPrinted>2018-02-27T14:52:00Z</cp:lastPrinted>
  <dcterms:created xsi:type="dcterms:W3CDTF">2017-11-16T18:45:00Z</dcterms:created>
  <dcterms:modified xsi:type="dcterms:W3CDTF">2023-04-24T13:04:00Z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